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43052F3D"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7D5984">
        <w:rPr>
          <w:noProof/>
        </w:rPr>
        <w:pict w14:anchorId="120FDA2B">
          <v:shape id="_x0000_i1033"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A530CA"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9698857" w14:textId="7BDE34A0" w:rsidR="00582B7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3044709" w:history="1">
            <w:r w:rsidR="00582B73" w:rsidRPr="00AE1AC8">
              <w:rPr>
                <w:rStyle w:val="Hyperlink"/>
                <w:noProof/>
              </w:rPr>
              <w:t>1 Introduction</w:t>
            </w:r>
            <w:r w:rsidR="00582B73">
              <w:rPr>
                <w:noProof/>
                <w:webHidden/>
              </w:rPr>
              <w:tab/>
            </w:r>
            <w:r w:rsidR="00582B73">
              <w:rPr>
                <w:noProof/>
                <w:webHidden/>
              </w:rPr>
              <w:fldChar w:fldCharType="begin"/>
            </w:r>
            <w:r w:rsidR="00582B73">
              <w:rPr>
                <w:noProof/>
                <w:webHidden/>
              </w:rPr>
              <w:instrText xml:space="preserve"> PAGEREF _Toc3044709 \h </w:instrText>
            </w:r>
            <w:r w:rsidR="00582B73">
              <w:rPr>
                <w:noProof/>
                <w:webHidden/>
              </w:rPr>
            </w:r>
            <w:r w:rsidR="00582B73">
              <w:rPr>
                <w:noProof/>
                <w:webHidden/>
              </w:rPr>
              <w:fldChar w:fldCharType="separate"/>
            </w:r>
            <w:r w:rsidR="00582B73">
              <w:rPr>
                <w:noProof/>
                <w:webHidden/>
              </w:rPr>
              <w:t>1</w:t>
            </w:r>
            <w:r w:rsidR="00582B73">
              <w:rPr>
                <w:noProof/>
                <w:webHidden/>
              </w:rPr>
              <w:fldChar w:fldCharType="end"/>
            </w:r>
          </w:hyperlink>
        </w:p>
        <w:p w14:paraId="40A04719" w14:textId="29AF63B4" w:rsidR="00582B73" w:rsidRDefault="00582B73">
          <w:pPr>
            <w:pStyle w:val="TOC2"/>
            <w:tabs>
              <w:tab w:val="right" w:leader="dot" w:pos="8494"/>
            </w:tabs>
            <w:rPr>
              <w:rFonts w:eastAsiaTheme="minorEastAsia" w:cstheme="minorBidi"/>
              <w:b w:val="0"/>
              <w:bCs w:val="0"/>
              <w:noProof/>
              <w:sz w:val="24"/>
              <w:szCs w:val="24"/>
            </w:rPr>
          </w:pPr>
          <w:hyperlink w:anchor="_Toc3044710" w:history="1">
            <w:r w:rsidRPr="00AE1AC8">
              <w:rPr>
                <w:rStyle w:val="Hyperlink"/>
                <w:noProof/>
              </w:rPr>
              <w:t>1.1 Background</w:t>
            </w:r>
            <w:r>
              <w:rPr>
                <w:noProof/>
                <w:webHidden/>
              </w:rPr>
              <w:tab/>
            </w:r>
            <w:r>
              <w:rPr>
                <w:noProof/>
                <w:webHidden/>
              </w:rPr>
              <w:fldChar w:fldCharType="begin"/>
            </w:r>
            <w:r>
              <w:rPr>
                <w:noProof/>
                <w:webHidden/>
              </w:rPr>
              <w:instrText xml:space="preserve"> PAGEREF _Toc3044710 \h </w:instrText>
            </w:r>
            <w:r>
              <w:rPr>
                <w:noProof/>
                <w:webHidden/>
              </w:rPr>
            </w:r>
            <w:r>
              <w:rPr>
                <w:noProof/>
                <w:webHidden/>
              </w:rPr>
              <w:fldChar w:fldCharType="separate"/>
            </w:r>
            <w:r>
              <w:rPr>
                <w:noProof/>
                <w:webHidden/>
              </w:rPr>
              <w:t>2</w:t>
            </w:r>
            <w:r>
              <w:rPr>
                <w:noProof/>
                <w:webHidden/>
              </w:rPr>
              <w:fldChar w:fldCharType="end"/>
            </w:r>
          </w:hyperlink>
        </w:p>
        <w:p w14:paraId="5FD46D96" w14:textId="2EABDC5E" w:rsidR="00582B73" w:rsidRDefault="00582B73">
          <w:pPr>
            <w:pStyle w:val="TOC2"/>
            <w:tabs>
              <w:tab w:val="right" w:leader="dot" w:pos="8494"/>
            </w:tabs>
            <w:rPr>
              <w:rFonts w:eastAsiaTheme="minorEastAsia" w:cstheme="minorBidi"/>
              <w:b w:val="0"/>
              <w:bCs w:val="0"/>
              <w:noProof/>
              <w:sz w:val="24"/>
              <w:szCs w:val="24"/>
            </w:rPr>
          </w:pPr>
          <w:hyperlink w:anchor="_Toc3044711" w:history="1">
            <w:r w:rsidRPr="00AE1AC8">
              <w:rPr>
                <w:rStyle w:val="Hyperlink"/>
                <w:noProof/>
              </w:rPr>
              <w:t>1.2 Aims &amp; Goals</w:t>
            </w:r>
            <w:r>
              <w:rPr>
                <w:noProof/>
                <w:webHidden/>
              </w:rPr>
              <w:tab/>
            </w:r>
            <w:r>
              <w:rPr>
                <w:noProof/>
                <w:webHidden/>
              </w:rPr>
              <w:fldChar w:fldCharType="begin"/>
            </w:r>
            <w:r>
              <w:rPr>
                <w:noProof/>
                <w:webHidden/>
              </w:rPr>
              <w:instrText xml:space="preserve"> PAGEREF _Toc3044711 \h </w:instrText>
            </w:r>
            <w:r>
              <w:rPr>
                <w:noProof/>
                <w:webHidden/>
              </w:rPr>
            </w:r>
            <w:r>
              <w:rPr>
                <w:noProof/>
                <w:webHidden/>
              </w:rPr>
              <w:fldChar w:fldCharType="separate"/>
            </w:r>
            <w:r>
              <w:rPr>
                <w:noProof/>
                <w:webHidden/>
              </w:rPr>
              <w:t>3</w:t>
            </w:r>
            <w:r>
              <w:rPr>
                <w:noProof/>
                <w:webHidden/>
              </w:rPr>
              <w:fldChar w:fldCharType="end"/>
            </w:r>
          </w:hyperlink>
        </w:p>
        <w:p w14:paraId="737CF5B8" w14:textId="3A57B243" w:rsidR="00582B73" w:rsidRDefault="00582B73">
          <w:pPr>
            <w:pStyle w:val="TOC2"/>
            <w:tabs>
              <w:tab w:val="right" w:leader="dot" w:pos="8494"/>
            </w:tabs>
            <w:rPr>
              <w:rFonts w:eastAsiaTheme="minorEastAsia" w:cstheme="minorBidi"/>
              <w:b w:val="0"/>
              <w:bCs w:val="0"/>
              <w:noProof/>
              <w:sz w:val="24"/>
              <w:szCs w:val="24"/>
            </w:rPr>
          </w:pPr>
          <w:hyperlink w:anchor="_Toc3044712" w:history="1">
            <w:r w:rsidRPr="00AE1AC8">
              <w:rPr>
                <w:rStyle w:val="Hyperlink"/>
                <w:noProof/>
              </w:rPr>
              <w:t>1.3 Summary of Work Done &amp; Major Findings</w:t>
            </w:r>
            <w:r>
              <w:rPr>
                <w:noProof/>
                <w:webHidden/>
              </w:rPr>
              <w:tab/>
            </w:r>
            <w:r>
              <w:rPr>
                <w:noProof/>
                <w:webHidden/>
              </w:rPr>
              <w:fldChar w:fldCharType="begin"/>
            </w:r>
            <w:r>
              <w:rPr>
                <w:noProof/>
                <w:webHidden/>
              </w:rPr>
              <w:instrText xml:space="preserve"> PAGEREF _Toc3044712 \h </w:instrText>
            </w:r>
            <w:r>
              <w:rPr>
                <w:noProof/>
                <w:webHidden/>
              </w:rPr>
            </w:r>
            <w:r>
              <w:rPr>
                <w:noProof/>
                <w:webHidden/>
              </w:rPr>
              <w:fldChar w:fldCharType="separate"/>
            </w:r>
            <w:r>
              <w:rPr>
                <w:noProof/>
                <w:webHidden/>
              </w:rPr>
              <w:t>4</w:t>
            </w:r>
            <w:r>
              <w:rPr>
                <w:noProof/>
                <w:webHidden/>
              </w:rPr>
              <w:fldChar w:fldCharType="end"/>
            </w:r>
          </w:hyperlink>
        </w:p>
        <w:p w14:paraId="1BEB9912" w14:textId="2556AF69" w:rsidR="00582B73" w:rsidRDefault="00582B73">
          <w:pPr>
            <w:pStyle w:val="TOC2"/>
            <w:tabs>
              <w:tab w:val="right" w:leader="dot" w:pos="8494"/>
            </w:tabs>
            <w:rPr>
              <w:rFonts w:eastAsiaTheme="minorEastAsia" w:cstheme="minorBidi"/>
              <w:b w:val="0"/>
              <w:bCs w:val="0"/>
              <w:noProof/>
              <w:sz w:val="24"/>
              <w:szCs w:val="24"/>
            </w:rPr>
          </w:pPr>
          <w:hyperlink w:anchor="_Toc3044713" w:history="1">
            <w:r w:rsidRPr="00AE1AC8">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_Toc3044713 \h </w:instrText>
            </w:r>
            <w:r>
              <w:rPr>
                <w:noProof/>
                <w:webHidden/>
              </w:rPr>
            </w:r>
            <w:r>
              <w:rPr>
                <w:noProof/>
                <w:webHidden/>
              </w:rPr>
              <w:fldChar w:fldCharType="separate"/>
            </w:r>
            <w:r>
              <w:rPr>
                <w:noProof/>
                <w:webHidden/>
              </w:rPr>
              <w:t>5</w:t>
            </w:r>
            <w:r>
              <w:rPr>
                <w:noProof/>
                <w:webHidden/>
              </w:rPr>
              <w:fldChar w:fldCharType="end"/>
            </w:r>
          </w:hyperlink>
        </w:p>
        <w:p w14:paraId="385BF984" w14:textId="56E412C2" w:rsidR="00582B73" w:rsidRDefault="00582B73">
          <w:pPr>
            <w:pStyle w:val="TOC1"/>
            <w:tabs>
              <w:tab w:val="right" w:leader="dot" w:pos="8494"/>
            </w:tabs>
            <w:rPr>
              <w:rFonts w:eastAsiaTheme="minorEastAsia" w:cstheme="minorBidi"/>
              <w:b w:val="0"/>
              <w:bCs w:val="0"/>
              <w:i w:val="0"/>
              <w:iCs w:val="0"/>
              <w:noProof/>
            </w:rPr>
          </w:pPr>
          <w:hyperlink w:anchor="_Toc3044714" w:history="1">
            <w:r w:rsidRPr="00AE1AC8">
              <w:rPr>
                <w:rStyle w:val="Hyperlink"/>
                <w:noProof/>
              </w:rPr>
              <w:t>2 High Energy Physics &amp; The CERN Experiment</w:t>
            </w:r>
            <w:r>
              <w:rPr>
                <w:noProof/>
                <w:webHidden/>
              </w:rPr>
              <w:tab/>
            </w:r>
            <w:r>
              <w:rPr>
                <w:noProof/>
                <w:webHidden/>
              </w:rPr>
              <w:fldChar w:fldCharType="begin"/>
            </w:r>
            <w:r>
              <w:rPr>
                <w:noProof/>
                <w:webHidden/>
              </w:rPr>
              <w:instrText xml:space="preserve"> PAGEREF _Toc3044714 \h </w:instrText>
            </w:r>
            <w:r>
              <w:rPr>
                <w:noProof/>
                <w:webHidden/>
              </w:rPr>
            </w:r>
            <w:r>
              <w:rPr>
                <w:noProof/>
                <w:webHidden/>
              </w:rPr>
              <w:fldChar w:fldCharType="separate"/>
            </w:r>
            <w:r>
              <w:rPr>
                <w:noProof/>
                <w:webHidden/>
              </w:rPr>
              <w:t>6</w:t>
            </w:r>
            <w:r>
              <w:rPr>
                <w:noProof/>
                <w:webHidden/>
              </w:rPr>
              <w:fldChar w:fldCharType="end"/>
            </w:r>
          </w:hyperlink>
        </w:p>
        <w:p w14:paraId="3B801CB6" w14:textId="788D9B3A" w:rsidR="00582B73" w:rsidRDefault="00582B73">
          <w:pPr>
            <w:pStyle w:val="TOC2"/>
            <w:tabs>
              <w:tab w:val="right" w:leader="dot" w:pos="8494"/>
            </w:tabs>
            <w:rPr>
              <w:rFonts w:eastAsiaTheme="minorEastAsia" w:cstheme="minorBidi"/>
              <w:b w:val="0"/>
              <w:bCs w:val="0"/>
              <w:noProof/>
              <w:sz w:val="24"/>
              <w:szCs w:val="24"/>
            </w:rPr>
          </w:pPr>
          <w:hyperlink w:anchor="_Toc3044715" w:history="1">
            <w:r w:rsidRPr="00AE1AC8">
              <w:rPr>
                <w:rStyle w:val="Hyperlink"/>
                <w:noProof/>
              </w:rPr>
              <w:t>2.1 A Brief History of Atomic Theory</w:t>
            </w:r>
            <w:r>
              <w:rPr>
                <w:noProof/>
                <w:webHidden/>
              </w:rPr>
              <w:tab/>
            </w:r>
            <w:r>
              <w:rPr>
                <w:noProof/>
                <w:webHidden/>
              </w:rPr>
              <w:fldChar w:fldCharType="begin"/>
            </w:r>
            <w:r>
              <w:rPr>
                <w:noProof/>
                <w:webHidden/>
              </w:rPr>
              <w:instrText xml:space="preserve"> PAGEREF _Toc3044715 \h </w:instrText>
            </w:r>
            <w:r>
              <w:rPr>
                <w:noProof/>
                <w:webHidden/>
              </w:rPr>
            </w:r>
            <w:r>
              <w:rPr>
                <w:noProof/>
                <w:webHidden/>
              </w:rPr>
              <w:fldChar w:fldCharType="separate"/>
            </w:r>
            <w:r>
              <w:rPr>
                <w:noProof/>
                <w:webHidden/>
              </w:rPr>
              <w:t>7</w:t>
            </w:r>
            <w:r>
              <w:rPr>
                <w:noProof/>
                <w:webHidden/>
              </w:rPr>
              <w:fldChar w:fldCharType="end"/>
            </w:r>
          </w:hyperlink>
        </w:p>
        <w:p w14:paraId="3CDA5134" w14:textId="56B0B3CC" w:rsidR="00582B73" w:rsidRDefault="00582B73">
          <w:pPr>
            <w:pStyle w:val="TOC2"/>
            <w:tabs>
              <w:tab w:val="right" w:leader="dot" w:pos="8494"/>
            </w:tabs>
            <w:rPr>
              <w:rFonts w:eastAsiaTheme="minorEastAsia" w:cstheme="minorBidi"/>
              <w:b w:val="0"/>
              <w:bCs w:val="0"/>
              <w:noProof/>
              <w:sz w:val="24"/>
              <w:szCs w:val="24"/>
            </w:rPr>
          </w:pPr>
          <w:hyperlink w:anchor="_Toc3044716" w:history="1">
            <w:r w:rsidRPr="00AE1AC8">
              <w:rPr>
                <w:rStyle w:val="Hyperlink"/>
                <w:noProof/>
              </w:rPr>
              <w:t>2.2 The Standard Model of Particle Physics</w:t>
            </w:r>
            <w:r>
              <w:rPr>
                <w:noProof/>
                <w:webHidden/>
              </w:rPr>
              <w:tab/>
            </w:r>
            <w:r>
              <w:rPr>
                <w:noProof/>
                <w:webHidden/>
              </w:rPr>
              <w:fldChar w:fldCharType="begin"/>
            </w:r>
            <w:r>
              <w:rPr>
                <w:noProof/>
                <w:webHidden/>
              </w:rPr>
              <w:instrText xml:space="preserve"> PAGEREF _Toc3044716 \h </w:instrText>
            </w:r>
            <w:r>
              <w:rPr>
                <w:noProof/>
                <w:webHidden/>
              </w:rPr>
            </w:r>
            <w:r>
              <w:rPr>
                <w:noProof/>
                <w:webHidden/>
              </w:rPr>
              <w:fldChar w:fldCharType="separate"/>
            </w:r>
            <w:r>
              <w:rPr>
                <w:noProof/>
                <w:webHidden/>
              </w:rPr>
              <w:t>7</w:t>
            </w:r>
            <w:r>
              <w:rPr>
                <w:noProof/>
                <w:webHidden/>
              </w:rPr>
              <w:fldChar w:fldCharType="end"/>
            </w:r>
          </w:hyperlink>
        </w:p>
        <w:p w14:paraId="1E69FEA0" w14:textId="68590FA1" w:rsidR="00582B73" w:rsidRDefault="00582B73">
          <w:pPr>
            <w:pStyle w:val="TOC3"/>
            <w:tabs>
              <w:tab w:val="right" w:leader="dot" w:pos="8494"/>
            </w:tabs>
            <w:rPr>
              <w:rFonts w:eastAsiaTheme="minorEastAsia" w:cstheme="minorBidi"/>
              <w:noProof/>
              <w:sz w:val="24"/>
              <w:szCs w:val="24"/>
            </w:rPr>
          </w:pPr>
          <w:hyperlink w:anchor="_Toc3044717" w:history="1">
            <w:r w:rsidRPr="00AE1AC8">
              <w:rPr>
                <w:rStyle w:val="Hyperlink"/>
                <w:noProof/>
              </w:rPr>
              <w:t>2.2.1 Introduction</w:t>
            </w:r>
            <w:r>
              <w:rPr>
                <w:noProof/>
                <w:webHidden/>
              </w:rPr>
              <w:tab/>
            </w:r>
            <w:r>
              <w:rPr>
                <w:noProof/>
                <w:webHidden/>
              </w:rPr>
              <w:fldChar w:fldCharType="begin"/>
            </w:r>
            <w:r>
              <w:rPr>
                <w:noProof/>
                <w:webHidden/>
              </w:rPr>
              <w:instrText xml:space="preserve"> PAGEREF _Toc3044717 \h </w:instrText>
            </w:r>
            <w:r>
              <w:rPr>
                <w:noProof/>
                <w:webHidden/>
              </w:rPr>
            </w:r>
            <w:r>
              <w:rPr>
                <w:noProof/>
                <w:webHidden/>
              </w:rPr>
              <w:fldChar w:fldCharType="separate"/>
            </w:r>
            <w:r>
              <w:rPr>
                <w:noProof/>
                <w:webHidden/>
              </w:rPr>
              <w:t>8</w:t>
            </w:r>
            <w:r>
              <w:rPr>
                <w:noProof/>
                <w:webHidden/>
              </w:rPr>
              <w:fldChar w:fldCharType="end"/>
            </w:r>
          </w:hyperlink>
        </w:p>
        <w:p w14:paraId="635A0595" w14:textId="0CA24913" w:rsidR="00582B73" w:rsidRDefault="00582B73">
          <w:pPr>
            <w:pStyle w:val="TOC3"/>
            <w:tabs>
              <w:tab w:val="right" w:leader="dot" w:pos="8494"/>
            </w:tabs>
            <w:rPr>
              <w:rFonts w:eastAsiaTheme="minorEastAsia" w:cstheme="minorBidi"/>
              <w:noProof/>
              <w:sz w:val="24"/>
              <w:szCs w:val="24"/>
            </w:rPr>
          </w:pPr>
          <w:hyperlink w:anchor="_Toc3044718" w:history="1">
            <w:r w:rsidRPr="00AE1AC8">
              <w:rPr>
                <w:rStyle w:val="Hyperlink"/>
                <w:noProof/>
              </w:rPr>
              <w:t>2.2.2 The Fundamental Particles</w:t>
            </w:r>
            <w:r>
              <w:rPr>
                <w:noProof/>
                <w:webHidden/>
              </w:rPr>
              <w:tab/>
            </w:r>
            <w:r>
              <w:rPr>
                <w:noProof/>
                <w:webHidden/>
              </w:rPr>
              <w:fldChar w:fldCharType="begin"/>
            </w:r>
            <w:r>
              <w:rPr>
                <w:noProof/>
                <w:webHidden/>
              </w:rPr>
              <w:instrText xml:space="preserve"> PAGEREF _Toc3044718 \h </w:instrText>
            </w:r>
            <w:r>
              <w:rPr>
                <w:noProof/>
                <w:webHidden/>
              </w:rPr>
            </w:r>
            <w:r>
              <w:rPr>
                <w:noProof/>
                <w:webHidden/>
              </w:rPr>
              <w:fldChar w:fldCharType="separate"/>
            </w:r>
            <w:r>
              <w:rPr>
                <w:noProof/>
                <w:webHidden/>
              </w:rPr>
              <w:t>8</w:t>
            </w:r>
            <w:r>
              <w:rPr>
                <w:noProof/>
                <w:webHidden/>
              </w:rPr>
              <w:fldChar w:fldCharType="end"/>
            </w:r>
          </w:hyperlink>
        </w:p>
        <w:p w14:paraId="0F950D95" w14:textId="1E056DB6" w:rsidR="00582B73" w:rsidRDefault="00582B73">
          <w:pPr>
            <w:pStyle w:val="TOC3"/>
            <w:tabs>
              <w:tab w:val="right" w:leader="dot" w:pos="8494"/>
            </w:tabs>
            <w:rPr>
              <w:rFonts w:eastAsiaTheme="minorEastAsia" w:cstheme="minorBidi"/>
              <w:noProof/>
              <w:sz w:val="24"/>
              <w:szCs w:val="24"/>
            </w:rPr>
          </w:pPr>
          <w:hyperlink w:anchor="_Toc3044719" w:history="1">
            <w:r w:rsidRPr="00AE1AC8">
              <w:rPr>
                <w:rStyle w:val="Hyperlink"/>
                <w:noProof/>
              </w:rPr>
              <w:t>2.2.3 The Fundamental Forces</w:t>
            </w:r>
            <w:r>
              <w:rPr>
                <w:noProof/>
                <w:webHidden/>
              </w:rPr>
              <w:tab/>
            </w:r>
            <w:r>
              <w:rPr>
                <w:noProof/>
                <w:webHidden/>
              </w:rPr>
              <w:fldChar w:fldCharType="begin"/>
            </w:r>
            <w:r>
              <w:rPr>
                <w:noProof/>
                <w:webHidden/>
              </w:rPr>
              <w:instrText xml:space="preserve"> PAGEREF _Toc3044719 \h </w:instrText>
            </w:r>
            <w:r>
              <w:rPr>
                <w:noProof/>
                <w:webHidden/>
              </w:rPr>
            </w:r>
            <w:r>
              <w:rPr>
                <w:noProof/>
                <w:webHidden/>
              </w:rPr>
              <w:fldChar w:fldCharType="separate"/>
            </w:r>
            <w:r>
              <w:rPr>
                <w:noProof/>
                <w:webHidden/>
              </w:rPr>
              <w:t>9</w:t>
            </w:r>
            <w:r>
              <w:rPr>
                <w:noProof/>
                <w:webHidden/>
              </w:rPr>
              <w:fldChar w:fldCharType="end"/>
            </w:r>
          </w:hyperlink>
        </w:p>
        <w:p w14:paraId="6436C88C" w14:textId="409F2549" w:rsidR="00582B73" w:rsidRDefault="00582B73">
          <w:pPr>
            <w:pStyle w:val="TOC3"/>
            <w:tabs>
              <w:tab w:val="right" w:leader="dot" w:pos="8494"/>
            </w:tabs>
            <w:rPr>
              <w:rFonts w:eastAsiaTheme="minorEastAsia" w:cstheme="minorBidi"/>
              <w:noProof/>
              <w:sz w:val="24"/>
              <w:szCs w:val="24"/>
            </w:rPr>
          </w:pPr>
          <w:hyperlink w:anchor="_Toc3044720" w:history="1">
            <w:r w:rsidRPr="00AE1AC8">
              <w:rPr>
                <w:rStyle w:val="Hyperlink"/>
                <w:noProof/>
              </w:rPr>
              <w:t>2.2.4 The Higgs Boson</w:t>
            </w:r>
            <w:r>
              <w:rPr>
                <w:noProof/>
                <w:webHidden/>
              </w:rPr>
              <w:tab/>
            </w:r>
            <w:r>
              <w:rPr>
                <w:noProof/>
                <w:webHidden/>
              </w:rPr>
              <w:fldChar w:fldCharType="begin"/>
            </w:r>
            <w:r>
              <w:rPr>
                <w:noProof/>
                <w:webHidden/>
              </w:rPr>
              <w:instrText xml:space="preserve"> PAGEREF _Toc3044720 \h </w:instrText>
            </w:r>
            <w:r>
              <w:rPr>
                <w:noProof/>
                <w:webHidden/>
              </w:rPr>
            </w:r>
            <w:r>
              <w:rPr>
                <w:noProof/>
                <w:webHidden/>
              </w:rPr>
              <w:fldChar w:fldCharType="separate"/>
            </w:r>
            <w:r>
              <w:rPr>
                <w:noProof/>
                <w:webHidden/>
              </w:rPr>
              <w:t>10</w:t>
            </w:r>
            <w:r>
              <w:rPr>
                <w:noProof/>
                <w:webHidden/>
              </w:rPr>
              <w:fldChar w:fldCharType="end"/>
            </w:r>
          </w:hyperlink>
        </w:p>
        <w:p w14:paraId="24B87E46" w14:textId="453CCCCC" w:rsidR="00582B73" w:rsidRDefault="00582B73">
          <w:pPr>
            <w:pStyle w:val="TOC2"/>
            <w:tabs>
              <w:tab w:val="right" w:leader="dot" w:pos="8494"/>
            </w:tabs>
            <w:rPr>
              <w:rFonts w:eastAsiaTheme="minorEastAsia" w:cstheme="minorBidi"/>
              <w:b w:val="0"/>
              <w:bCs w:val="0"/>
              <w:noProof/>
              <w:sz w:val="24"/>
              <w:szCs w:val="24"/>
            </w:rPr>
          </w:pPr>
          <w:hyperlink w:anchor="_Toc3044721" w:history="1">
            <w:r w:rsidRPr="00AE1AC8">
              <w:rPr>
                <w:rStyle w:val="Hyperlink"/>
                <w:noProof/>
              </w:rPr>
              <w:t>2.3 Standard Model Vertices</w:t>
            </w:r>
            <w:r>
              <w:rPr>
                <w:noProof/>
                <w:webHidden/>
              </w:rPr>
              <w:tab/>
            </w:r>
            <w:r>
              <w:rPr>
                <w:noProof/>
                <w:webHidden/>
              </w:rPr>
              <w:fldChar w:fldCharType="begin"/>
            </w:r>
            <w:r>
              <w:rPr>
                <w:noProof/>
                <w:webHidden/>
              </w:rPr>
              <w:instrText xml:space="preserve"> PAGEREF _Toc3044721 \h </w:instrText>
            </w:r>
            <w:r>
              <w:rPr>
                <w:noProof/>
                <w:webHidden/>
              </w:rPr>
            </w:r>
            <w:r>
              <w:rPr>
                <w:noProof/>
                <w:webHidden/>
              </w:rPr>
              <w:fldChar w:fldCharType="separate"/>
            </w:r>
            <w:r>
              <w:rPr>
                <w:noProof/>
                <w:webHidden/>
              </w:rPr>
              <w:t>10</w:t>
            </w:r>
            <w:r>
              <w:rPr>
                <w:noProof/>
                <w:webHidden/>
              </w:rPr>
              <w:fldChar w:fldCharType="end"/>
            </w:r>
          </w:hyperlink>
        </w:p>
        <w:p w14:paraId="54D10DFB" w14:textId="5BEBC390" w:rsidR="00582B73" w:rsidRDefault="00582B73">
          <w:pPr>
            <w:pStyle w:val="TOC2"/>
            <w:tabs>
              <w:tab w:val="right" w:leader="dot" w:pos="8494"/>
            </w:tabs>
            <w:rPr>
              <w:rFonts w:eastAsiaTheme="minorEastAsia" w:cstheme="minorBidi"/>
              <w:b w:val="0"/>
              <w:bCs w:val="0"/>
              <w:noProof/>
              <w:sz w:val="24"/>
              <w:szCs w:val="24"/>
            </w:rPr>
          </w:pPr>
          <w:hyperlink w:anchor="_Toc3044722" w:history="1">
            <w:r w:rsidRPr="00AE1AC8">
              <w:rPr>
                <w:rStyle w:val="Hyperlink"/>
                <w:noProof/>
              </w:rPr>
              <w:t>2.4 Interactions of Particles with Matter</w:t>
            </w:r>
            <w:r>
              <w:rPr>
                <w:noProof/>
                <w:webHidden/>
              </w:rPr>
              <w:tab/>
            </w:r>
            <w:r>
              <w:rPr>
                <w:noProof/>
                <w:webHidden/>
              </w:rPr>
              <w:fldChar w:fldCharType="begin"/>
            </w:r>
            <w:r>
              <w:rPr>
                <w:noProof/>
                <w:webHidden/>
              </w:rPr>
              <w:instrText xml:space="preserve"> PAGEREF _Toc3044722 \h </w:instrText>
            </w:r>
            <w:r>
              <w:rPr>
                <w:noProof/>
                <w:webHidden/>
              </w:rPr>
            </w:r>
            <w:r>
              <w:rPr>
                <w:noProof/>
                <w:webHidden/>
              </w:rPr>
              <w:fldChar w:fldCharType="separate"/>
            </w:r>
            <w:r>
              <w:rPr>
                <w:noProof/>
                <w:webHidden/>
              </w:rPr>
              <w:t>11</w:t>
            </w:r>
            <w:r>
              <w:rPr>
                <w:noProof/>
                <w:webHidden/>
              </w:rPr>
              <w:fldChar w:fldCharType="end"/>
            </w:r>
          </w:hyperlink>
        </w:p>
        <w:p w14:paraId="73124C1E" w14:textId="6445822F" w:rsidR="00582B73" w:rsidRDefault="00582B73">
          <w:pPr>
            <w:pStyle w:val="TOC3"/>
            <w:tabs>
              <w:tab w:val="right" w:leader="dot" w:pos="8494"/>
            </w:tabs>
            <w:rPr>
              <w:rFonts w:eastAsiaTheme="minorEastAsia" w:cstheme="minorBidi"/>
              <w:noProof/>
              <w:sz w:val="24"/>
              <w:szCs w:val="24"/>
            </w:rPr>
          </w:pPr>
          <w:hyperlink w:anchor="_Toc3044723" w:history="1">
            <w:r w:rsidRPr="00AE1AC8">
              <w:rPr>
                <w:rStyle w:val="Hyperlink"/>
                <w:noProof/>
              </w:rPr>
              <w:t>2.4.1 The Bethe-Bloch Curve</w:t>
            </w:r>
            <w:r>
              <w:rPr>
                <w:noProof/>
                <w:webHidden/>
              </w:rPr>
              <w:tab/>
            </w:r>
            <w:r>
              <w:rPr>
                <w:noProof/>
                <w:webHidden/>
              </w:rPr>
              <w:fldChar w:fldCharType="begin"/>
            </w:r>
            <w:r>
              <w:rPr>
                <w:noProof/>
                <w:webHidden/>
              </w:rPr>
              <w:instrText xml:space="preserve"> PAGEREF _Toc3044723 \h </w:instrText>
            </w:r>
            <w:r>
              <w:rPr>
                <w:noProof/>
                <w:webHidden/>
              </w:rPr>
            </w:r>
            <w:r>
              <w:rPr>
                <w:noProof/>
                <w:webHidden/>
              </w:rPr>
              <w:fldChar w:fldCharType="separate"/>
            </w:r>
            <w:r>
              <w:rPr>
                <w:noProof/>
                <w:webHidden/>
              </w:rPr>
              <w:t>11</w:t>
            </w:r>
            <w:r>
              <w:rPr>
                <w:noProof/>
                <w:webHidden/>
              </w:rPr>
              <w:fldChar w:fldCharType="end"/>
            </w:r>
          </w:hyperlink>
        </w:p>
        <w:p w14:paraId="1FFF175B" w14:textId="08235580" w:rsidR="00582B73" w:rsidRDefault="00582B73">
          <w:pPr>
            <w:pStyle w:val="TOC3"/>
            <w:tabs>
              <w:tab w:val="right" w:leader="dot" w:pos="8494"/>
            </w:tabs>
            <w:rPr>
              <w:rFonts w:eastAsiaTheme="minorEastAsia" w:cstheme="minorBidi"/>
              <w:noProof/>
              <w:sz w:val="24"/>
              <w:szCs w:val="24"/>
            </w:rPr>
          </w:pPr>
          <w:hyperlink w:anchor="_Toc3044724" w:history="1">
            <w:r w:rsidRPr="00AE1AC8">
              <w:rPr>
                <w:rStyle w:val="Hyperlink"/>
                <w:noProof/>
              </w:rPr>
              <w:t>2.4.2 Transition Radiation</w:t>
            </w:r>
            <w:r>
              <w:rPr>
                <w:noProof/>
                <w:webHidden/>
              </w:rPr>
              <w:tab/>
            </w:r>
            <w:r>
              <w:rPr>
                <w:noProof/>
                <w:webHidden/>
              </w:rPr>
              <w:fldChar w:fldCharType="begin"/>
            </w:r>
            <w:r>
              <w:rPr>
                <w:noProof/>
                <w:webHidden/>
              </w:rPr>
              <w:instrText xml:space="preserve"> PAGEREF _Toc3044724 \h </w:instrText>
            </w:r>
            <w:r>
              <w:rPr>
                <w:noProof/>
                <w:webHidden/>
              </w:rPr>
            </w:r>
            <w:r>
              <w:rPr>
                <w:noProof/>
                <w:webHidden/>
              </w:rPr>
              <w:fldChar w:fldCharType="separate"/>
            </w:r>
            <w:r>
              <w:rPr>
                <w:noProof/>
                <w:webHidden/>
              </w:rPr>
              <w:t>13</w:t>
            </w:r>
            <w:r>
              <w:rPr>
                <w:noProof/>
                <w:webHidden/>
              </w:rPr>
              <w:fldChar w:fldCharType="end"/>
            </w:r>
          </w:hyperlink>
        </w:p>
        <w:p w14:paraId="182FCCA9" w14:textId="313BC4CA" w:rsidR="00582B73" w:rsidRDefault="00582B73">
          <w:pPr>
            <w:pStyle w:val="TOC2"/>
            <w:tabs>
              <w:tab w:val="right" w:leader="dot" w:pos="8494"/>
            </w:tabs>
            <w:rPr>
              <w:rFonts w:eastAsiaTheme="minorEastAsia" w:cstheme="minorBidi"/>
              <w:b w:val="0"/>
              <w:bCs w:val="0"/>
              <w:noProof/>
              <w:sz w:val="24"/>
              <w:szCs w:val="24"/>
            </w:rPr>
          </w:pPr>
          <w:hyperlink w:anchor="_Toc3044725" w:history="1">
            <w:r w:rsidRPr="00AE1AC8">
              <w:rPr>
                <w:rStyle w:val="Hyperlink"/>
                <w:noProof/>
              </w:rPr>
              <w:t>2.5 The Quark Gluon Plasma (QGP)</w:t>
            </w:r>
            <w:r>
              <w:rPr>
                <w:noProof/>
                <w:webHidden/>
              </w:rPr>
              <w:tab/>
            </w:r>
            <w:r>
              <w:rPr>
                <w:noProof/>
                <w:webHidden/>
              </w:rPr>
              <w:fldChar w:fldCharType="begin"/>
            </w:r>
            <w:r>
              <w:rPr>
                <w:noProof/>
                <w:webHidden/>
              </w:rPr>
              <w:instrText xml:space="preserve"> PAGEREF _Toc3044725 \h </w:instrText>
            </w:r>
            <w:r>
              <w:rPr>
                <w:noProof/>
                <w:webHidden/>
              </w:rPr>
            </w:r>
            <w:r>
              <w:rPr>
                <w:noProof/>
                <w:webHidden/>
              </w:rPr>
              <w:fldChar w:fldCharType="separate"/>
            </w:r>
            <w:r>
              <w:rPr>
                <w:noProof/>
                <w:webHidden/>
              </w:rPr>
              <w:t>13</w:t>
            </w:r>
            <w:r>
              <w:rPr>
                <w:noProof/>
                <w:webHidden/>
              </w:rPr>
              <w:fldChar w:fldCharType="end"/>
            </w:r>
          </w:hyperlink>
        </w:p>
        <w:p w14:paraId="7CCB379F" w14:textId="33686ED0" w:rsidR="00582B73" w:rsidRDefault="00582B73">
          <w:pPr>
            <w:pStyle w:val="TOC3"/>
            <w:tabs>
              <w:tab w:val="right" w:leader="dot" w:pos="8494"/>
            </w:tabs>
            <w:rPr>
              <w:rFonts w:eastAsiaTheme="minorEastAsia" w:cstheme="minorBidi"/>
              <w:noProof/>
              <w:sz w:val="24"/>
              <w:szCs w:val="24"/>
            </w:rPr>
          </w:pPr>
          <w:hyperlink w:anchor="_Toc3044726" w:history="1">
            <w:r w:rsidRPr="00AE1AC8">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_Toc3044726 \h </w:instrText>
            </w:r>
            <w:r>
              <w:rPr>
                <w:noProof/>
                <w:webHidden/>
              </w:rPr>
            </w:r>
            <w:r>
              <w:rPr>
                <w:noProof/>
                <w:webHidden/>
              </w:rPr>
              <w:fldChar w:fldCharType="separate"/>
            </w:r>
            <w:r>
              <w:rPr>
                <w:noProof/>
                <w:webHidden/>
              </w:rPr>
              <w:t>13</w:t>
            </w:r>
            <w:r>
              <w:rPr>
                <w:noProof/>
                <w:webHidden/>
              </w:rPr>
              <w:fldChar w:fldCharType="end"/>
            </w:r>
          </w:hyperlink>
        </w:p>
        <w:p w14:paraId="1B21D2DD" w14:textId="645EAD08" w:rsidR="00582B73" w:rsidRDefault="00582B73">
          <w:pPr>
            <w:pStyle w:val="TOC3"/>
            <w:tabs>
              <w:tab w:val="right" w:leader="dot" w:pos="8494"/>
            </w:tabs>
            <w:rPr>
              <w:rFonts w:eastAsiaTheme="minorEastAsia" w:cstheme="minorBidi"/>
              <w:noProof/>
              <w:sz w:val="24"/>
              <w:szCs w:val="24"/>
            </w:rPr>
          </w:pPr>
          <w:hyperlink w:anchor="_Toc3044727" w:history="1">
            <w:r w:rsidRPr="00AE1AC8">
              <w:rPr>
                <w:rStyle w:val="Hyperlink"/>
                <w:noProof/>
                <w:lang w:eastAsia="en-GB"/>
              </w:rPr>
              <w:t>2.5.2 Introduction to QGP</w:t>
            </w:r>
            <w:r>
              <w:rPr>
                <w:noProof/>
                <w:webHidden/>
              </w:rPr>
              <w:tab/>
            </w:r>
            <w:r>
              <w:rPr>
                <w:noProof/>
                <w:webHidden/>
              </w:rPr>
              <w:fldChar w:fldCharType="begin"/>
            </w:r>
            <w:r>
              <w:rPr>
                <w:noProof/>
                <w:webHidden/>
              </w:rPr>
              <w:instrText xml:space="preserve"> PAGEREF _Toc3044727 \h </w:instrText>
            </w:r>
            <w:r>
              <w:rPr>
                <w:noProof/>
                <w:webHidden/>
              </w:rPr>
            </w:r>
            <w:r>
              <w:rPr>
                <w:noProof/>
                <w:webHidden/>
              </w:rPr>
              <w:fldChar w:fldCharType="separate"/>
            </w:r>
            <w:r>
              <w:rPr>
                <w:noProof/>
                <w:webHidden/>
              </w:rPr>
              <w:t>14</w:t>
            </w:r>
            <w:r>
              <w:rPr>
                <w:noProof/>
                <w:webHidden/>
              </w:rPr>
              <w:fldChar w:fldCharType="end"/>
            </w:r>
          </w:hyperlink>
        </w:p>
        <w:p w14:paraId="7BA324C0" w14:textId="75473304" w:rsidR="00582B73" w:rsidRDefault="00582B73">
          <w:pPr>
            <w:pStyle w:val="TOC3"/>
            <w:tabs>
              <w:tab w:val="right" w:leader="dot" w:pos="8494"/>
            </w:tabs>
            <w:rPr>
              <w:rFonts w:eastAsiaTheme="minorEastAsia" w:cstheme="minorBidi"/>
              <w:noProof/>
              <w:sz w:val="24"/>
              <w:szCs w:val="24"/>
            </w:rPr>
          </w:pPr>
          <w:hyperlink w:anchor="_Toc3044728" w:history="1">
            <w:r w:rsidRPr="00AE1AC8">
              <w:rPr>
                <w:rStyle w:val="Hyperlink"/>
                <w:noProof/>
              </w:rPr>
              <w:t>2.5.3 QGP, the Big Bang and the Micro Bang</w:t>
            </w:r>
            <w:r>
              <w:rPr>
                <w:noProof/>
                <w:webHidden/>
              </w:rPr>
              <w:tab/>
            </w:r>
            <w:r>
              <w:rPr>
                <w:noProof/>
                <w:webHidden/>
              </w:rPr>
              <w:fldChar w:fldCharType="begin"/>
            </w:r>
            <w:r>
              <w:rPr>
                <w:noProof/>
                <w:webHidden/>
              </w:rPr>
              <w:instrText xml:space="preserve"> PAGEREF _Toc3044728 \h </w:instrText>
            </w:r>
            <w:r>
              <w:rPr>
                <w:noProof/>
                <w:webHidden/>
              </w:rPr>
            </w:r>
            <w:r>
              <w:rPr>
                <w:noProof/>
                <w:webHidden/>
              </w:rPr>
              <w:fldChar w:fldCharType="separate"/>
            </w:r>
            <w:r>
              <w:rPr>
                <w:noProof/>
                <w:webHidden/>
              </w:rPr>
              <w:t>15</w:t>
            </w:r>
            <w:r>
              <w:rPr>
                <w:noProof/>
                <w:webHidden/>
              </w:rPr>
              <w:fldChar w:fldCharType="end"/>
            </w:r>
          </w:hyperlink>
        </w:p>
        <w:p w14:paraId="3CC5C9FE" w14:textId="5CF4799D" w:rsidR="00582B73" w:rsidRDefault="00582B73">
          <w:pPr>
            <w:pStyle w:val="TOC2"/>
            <w:tabs>
              <w:tab w:val="right" w:leader="dot" w:pos="8494"/>
            </w:tabs>
            <w:rPr>
              <w:rFonts w:eastAsiaTheme="minorEastAsia" w:cstheme="minorBidi"/>
              <w:b w:val="0"/>
              <w:bCs w:val="0"/>
              <w:noProof/>
              <w:sz w:val="24"/>
              <w:szCs w:val="24"/>
            </w:rPr>
          </w:pPr>
          <w:hyperlink w:anchor="_Toc3044729" w:history="1">
            <w:r w:rsidRPr="00AE1AC8">
              <w:rPr>
                <w:rStyle w:val="Hyperlink"/>
                <w:noProof/>
              </w:rPr>
              <w:t>2.6 The CERN Experiment</w:t>
            </w:r>
            <w:r>
              <w:rPr>
                <w:noProof/>
                <w:webHidden/>
              </w:rPr>
              <w:tab/>
            </w:r>
            <w:r>
              <w:rPr>
                <w:noProof/>
                <w:webHidden/>
              </w:rPr>
              <w:fldChar w:fldCharType="begin"/>
            </w:r>
            <w:r>
              <w:rPr>
                <w:noProof/>
                <w:webHidden/>
              </w:rPr>
              <w:instrText xml:space="preserve"> PAGEREF _Toc3044729 \h </w:instrText>
            </w:r>
            <w:r>
              <w:rPr>
                <w:noProof/>
                <w:webHidden/>
              </w:rPr>
            </w:r>
            <w:r>
              <w:rPr>
                <w:noProof/>
                <w:webHidden/>
              </w:rPr>
              <w:fldChar w:fldCharType="separate"/>
            </w:r>
            <w:r>
              <w:rPr>
                <w:noProof/>
                <w:webHidden/>
              </w:rPr>
              <w:t>17</w:t>
            </w:r>
            <w:r>
              <w:rPr>
                <w:noProof/>
                <w:webHidden/>
              </w:rPr>
              <w:fldChar w:fldCharType="end"/>
            </w:r>
          </w:hyperlink>
        </w:p>
        <w:p w14:paraId="0AE2F303" w14:textId="3E03CCDE" w:rsidR="00582B73" w:rsidRDefault="00582B73">
          <w:pPr>
            <w:pStyle w:val="TOC3"/>
            <w:tabs>
              <w:tab w:val="right" w:leader="dot" w:pos="8494"/>
            </w:tabs>
            <w:rPr>
              <w:rFonts w:eastAsiaTheme="minorEastAsia" w:cstheme="minorBidi"/>
              <w:noProof/>
              <w:sz w:val="24"/>
              <w:szCs w:val="24"/>
            </w:rPr>
          </w:pPr>
          <w:hyperlink w:anchor="_Toc3044730" w:history="1">
            <w:r w:rsidRPr="00AE1AC8">
              <w:rPr>
                <w:rStyle w:val="Hyperlink"/>
                <w:noProof/>
              </w:rPr>
              <w:t>2.6.1 Hardware</w:t>
            </w:r>
            <w:r>
              <w:rPr>
                <w:noProof/>
                <w:webHidden/>
              </w:rPr>
              <w:tab/>
            </w:r>
            <w:r>
              <w:rPr>
                <w:noProof/>
                <w:webHidden/>
              </w:rPr>
              <w:fldChar w:fldCharType="begin"/>
            </w:r>
            <w:r>
              <w:rPr>
                <w:noProof/>
                <w:webHidden/>
              </w:rPr>
              <w:instrText xml:space="preserve"> PAGEREF _Toc3044730 \h </w:instrText>
            </w:r>
            <w:r>
              <w:rPr>
                <w:noProof/>
                <w:webHidden/>
              </w:rPr>
            </w:r>
            <w:r>
              <w:rPr>
                <w:noProof/>
                <w:webHidden/>
              </w:rPr>
              <w:fldChar w:fldCharType="separate"/>
            </w:r>
            <w:r>
              <w:rPr>
                <w:noProof/>
                <w:webHidden/>
              </w:rPr>
              <w:t>17</w:t>
            </w:r>
            <w:r>
              <w:rPr>
                <w:noProof/>
                <w:webHidden/>
              </w:rPr>
              <w:fldChar w:fldCharType="end"/>
            </w:r>
          </w:hyperlink>
        </w:p>
        <w:p w14:paraId="3F91767B" w14:textId="6B0DBD08" w:rsidR="00582B73" w:rsidRDefault="00582B73">
          <w:pPr>
            <w:pStyle w:val="TOC3"/>
            <w:tabs>
              <w:tab w:val="right" w:leader="dot" w:pos="8494"/>
            </w:tabs>
            <w:rPr>
              <w:rFonts w:eastAsiaTheme="minorEastAsia" w:cstheme="minorBidi"/>
              <w:noProof/>
              <w:sz w:val="24"/>
              <w:szCs w:val="24"/>
            </w:rPr>
          </w:pPr>
          <w:hyperlink w:anchor="_Toc3044731" w:history="1">
            <w:r w:rsidRPr="00AE1AC8">
              <w:rPr>
                <w:rStyle w:val="Hyperlink"/>
                <w:noProof/>
              </w:rPr>
              <w:t>2.6.2 HEP Software</w:t>
            </w:r>
            <w:r>
              <w:rPr>
                <w:noProof/>
                <w:webHidden/>
              </w:rPr>
              <w:tab/>
            </w:r>
            <w:r>
              <w:rPr>
                <w:noProof/>
                <w:webHidden/>
              </w:rPr>
              <w:fldChar w:fldCharType="begin"/>
            </w:r>
            <w:r>
              <w:rPr>
                <w:noProof/>
                <w:webHidden/>
              </w:rPr>
              <w:instrText xml:space="preserve"> PAGEREF _Toc3044731 \h </w:instrText>
            </w:r>
            <w:r>
              <w:rPr>
                <w:noProof/>
                <w:webHidden/>
              </w:rPr>
            </w:r>
            <w:r>
              <w:rPr>
                <w:noProof/>
                <w:webHidden/>
              </w:rPr>
              <w:fldChar w:fldCharType="separate"/>
            </w:r>
            <w:r>
              <w:rPr>
                <w:noProof/>
                <w:webHidden/>
              </w:rPr>
              <w:t>21</w:t>
            </w:r>
            <w:r>
              <w:rPr>
                <w:noProof/>
                <w:webHidden/>
              </w:rPr>
              <w:fldChar w:fldCharType="end"/>
            </w:r>
          </w:hyperlink>
        </w:p>
        <w:p w14:paraId="4A7B35F5" w14:textId="6D323E74" w:rsidR="00582B73" w:rsidRDefault="00582B73">
          <w:pPr>
            <w:pStyle w:val="TOC1"/>
            <w:tabs>
              <w:tab w:val="right" w:leader="dot" w:pos="8494"/>
            </w:tabs>
            <w:rPr>
              <w:rFonts w:eastAsiaTheme="minorEastAsia" w:cstheme="minorBidi"/>
              <w:b w:val="0"/>
              <w:bCs w:val="0"/>
              <w:i w:val="0"/>
              <w:iCs w:val="0"/>
              <w:noProof/>
            </w:rPr>
          </w:pPr>
          <w:hyperlink w:anchor="_Toc3044732" w:history="1">
            <w:r w:rsidRPr="00AE1AC8">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_Toc3044732 \h </w:instrText>
            </w:r>
            <w:r>
              <w:rPr>
                <w:noProof/>
                <w:webHidden/>
              </w:rPr>
            </w:r>
            <w:r>
              <w:rPr>
                <w:noProof/>
                <w:webHidden/>
              </w:rPr>
              <w:fldChar w:fldCharType="separate"/>
            </w:r>
            <w:r>
              <w:rPr>
                <w:noProof/>
                <w:webHidden/>
              </w:rPr>
              <w:t>24</w:t>
            </w:r>
            <w:r>
              <w:rPr>
                <w:noProof/>
                <w:webHidden/>
              </w:rPr>
              <w:fldChar w:fldCharType="end"/>
            </w:r>
          </w:hyperlink>
        </w:p>
        <w:p w14:paraId="73D1D9B5" w14:textId="606A2FF8" w:rsidR="00582B73" w:rsidRDefault="00582B73">
          <w:pPr>
            <w:pStyle w:val="TOC2"/>
            <w:tabs>
              <w:tab w:val="right" w:leader="dot" w:pos="8494"/>
            </w:tabs>
            <w:rPr>
              <w:rFonts w:eastAsiaTheme="minorEastAsia" w:cstheme="minorBidi"/>
              <w:b w:val="0"/>
              <w:bCs w:val="0"/>
              <w:noProof/>
              <w:sz w:val="24"/>
              <w:szCs w:val="24"/>
            </w:rPr>
          </w:pPr>
          <w:hyperlink w:anchor="_Toc3044733" w:history="1">
            <w:r w:rsidRPr="00AE1AC8">
              <w:rPr>
                <w:rStyle w:val="Hyperlink"/>
                <w:noProof/>
              </w:rPr>
              <w:t>3.1 The ALICE Detector System</w:t>
            </w:r>
            <w:r>
              <w:rPr>
                <w:noProof/>
                <w:webHidden/>
              </w:rPr>
              <w:tab/>
            </w:r>
            <w:r>
              <w:rPr>
                <w:noProof/>
                <w:webHidden/>
              </w:rPr>
              <w:fldChar w:fldCharType="begin"/>
            </w:r>
            <w:r>
              <w:rPr>
                <w:noProof/>
                <w:webHidden/>
              </w:rPr>
              <w:instrText xml:space="preserve"> PAGEREF _Toc3044733 \h </w:instrText>
            </w:r>
            <w:r>
              <w:rPr>
                <w:noProof/>
                <w:webHidden/>
              </w:rPr>
            </w:r>
            <w:r>
              <w:rPr>
                <w:noProof/>
                <w:webHidden/>
              </w:rPr>
              <w:fldChar w:fldCharType="separate"/>
            </w:r>
            <w:r>
              <w:rPr>
                <w:noProof/>
                <w:webHidden/>
              </w:rPr>
              <w:t>25</w:t>
            </w:r>
            <w:r>
              <w:rPr>
                <w:noProof/>
                <w:webHidden/>
              </w:rPr>
              <w:fldChar w:fldCharType="end"/>
            </w:r>
          </w:hyperlink>
        </w:p>
        <w:p w14:paraId="5499EF8F" w14:textId="507FD512" w:rsidR="00582B73" w:rsidRDefault="00582B73">
          <w:pPr>
            <w:pStyle w:val="TOC2"/>
            <w:tabs>
              <w:tab w:val="right" w:leader="dot" w:pos="8494"/>
            </w:tabs>
            <w:rPr>
              <w:rFonts w:eastAsiaTheme="minorEastAsia" w:cstheme="minorBidi"/>
              <w:b w:val="0"/>
              <w:bCs w:val="0"/>
              <w:noProof/>
              <w:sz w:val="24"/>
              <w:szCs w:val="24"/>
            </w:rPr>
          </w:pPr>
          <w:hyperlink w:anchor="_Toc3044734" w:history="1">
            <w:r w:rsidRPr="00AE1AC8">
              <w:rPr>
                <w:rStyle w:val="Hyperlink"/>
                <w:noProof/>
              </w:rPr>
              <w:t>3.2 The Transition Radiation Detectors</w:t>
            </w:r>
            <w:r>
              <w:rPr>
                <w:noProof/>
                <w:webHidden/>
              </w:rPr>
              <w:tab/>
            </w:r>
            <w:r>
              <w:rPr>
                <w:noProof/>
                <w:webHidden/>
              </w:rPr>
              <w:fldChar w:fldCharType="begin"/>
            </w:r>
            <w:r>
              <w:rPr>
                <w:noProof/>
                <w:webHidden/>
              </w:rPr>
              <w:instrText xml:space="preserve"> PAGEREF _Toc3044734 \h </w:instrText>
            </w:r>
            <w:r>
              <w:rPr>
                <w:noProof/>
                <w:webHidden/>
              </w:rPr>
            </w:r>
            <w:r>
              <w:rPr>
                <w:noProof/>
                <w:webHidden/>
              </w:rPr>
              <w:fldChar w:fldCharType="separate"/>
            </w:r>
            <w:r>
              <w:rPr>
                <w:noProof/>
                <w:webHidden/>
              </w:rPr>
              <w:t>32</w:t>
            </w:r>
            <w:r>
              <w:rPr>
                <w:noProof/>
                <w:webHidden/>
              </w:rPr>
              <w:fldChar w:fldCharType="end"/>
            </w:r>
          </w:hyperlink>
        </w:p>
        <w:p w14:paraId="30883610" w14:textId="71C37B20" w:rsidR="00582B73" w:rsidRDefault="00582B73">
          <w:pPr>
            <w:pStyle w:val="TOC3"/>
            <w:tabs>
              <w:tab w:val="right" w:leader="dot" w:pos="8494"/>
            </w:tabs>
            <w:rPr>
              <w:rFonts w:eastAsiaTheme="minorEastAsia" w:cstheme="minorBidi"/>
              <w:noProof/>
              <w:sz w:val="24"/>
              <w:szCs w:val="24"/>
            </w:rPr>
          </w:pPr>
          <w:hyperlink w:anchor="_Toc3044735" w:history="1">
            <w:r w:rsidRPr="00AE1AC8">
              <w:rPr>
                <w:rStyle w:val="Hyperlink"/>
                <w:noProof/>
                <w:lang w:eastAsia="en-GB"/>
              </w:rPr>
              <w:t>3.2.1 A Note on Geometry</w:t>
            </w:r>
            <w:r>
              <w:rPr>
                <w:noProof/>
                <w:webHidden/>
              </w:rPr>
              <w:tab/>
            </w:r>
            <w:r>
              <w:rPr>
                <w:noProof/>
                <w:webHidden/>
              </w:rPr>
              <w:fldChar w:fldCharType="begin"/>
            </w:r>
            <w:r>
              <w:rPr>
                <w:noProof/>
                <w:webHidden/>
              </w:rPr>
              <w:instrText xml:space="preserve"> PAGEREF _Toc3044735 \h </w:instrText>
            </w:r>
            <w:r>
              <w:rPr>
                <w:noProof/>
                <w:webHidden/>
              </w:rPr>
            </w:r>
            <w:r>
              <w:rPr>
                <w:noProof/>
                <w:webHidden/>
              </w:rPr>
              <w:fldChar w:fldCharType="separate"/>
            </w:r>
            <w:r>
              <w:rPr>
                <w:noProof/>
                <w:webHidden/>
              </w:rPr>
              <w:t>32</w:t>
            </w:r>
            <w:r>
              <w:rPr>
                <w:noProof/>
                <w:webHidden/>
              </w:rPr>
              <w:fldChar w:fldCharType="end"/>
            </w:r>
          </w:hyperlink>
        </w:p>
        <w:p w14:paraId="748ED9FA" w14:textId="3821CC31" w:rsidR="00582B73" w:rsidRDefault="00582B73">
          <w:pPr>
            <w:pStyle w:val="TOC3"/>
            <w:tabs>
              <w:tab w:val="right" w:leader="dot" w:pos="8494"/>
            </w:tabs>
            <w:rPr>
              <w:rFonts w:eastAsiaTheme="minorEastAsia" w:cstheme="minorBidi"/>
              <w:noProof/>
              <w:sz w:val="24"/>
              <w:szCs w:val="24"/>
            </w:rPr>
          </w:pPr>
          <w:hyperlink w:anchor="_Toc3044736" w:history="1">
            <w:r w:rsidRPr="00AE1AC8">
              <w:rPr>
                <w:rStyle w:val="Hyperlink"/>
                <w:noProof/>
                <w:lang w:eastAsia="en-GB"/>
              </w:rPr>
              <w:t>3.2.2 TRD Design Synopsis</w:t>
            </w:r>
            <w:r>
              <w:rPr>
                <w:noProof/>
                <w:webHidden/>
              </w:rPr>
              <w:tab/>
            </w:r>
            <w:r>
              <w:rPr>
                <w:noProof/>
                <w:webHidden/>
              </w:rPr>
              <w:fldChar w:fldCharType="begin"/>
            </w:r>
            <w:r>
              <w:rPr>
                <w:noProof/>
                <w:webHidden/>
              </w:rPr>
              <w:instrText xml:space="preserve"> PAGEREF _Toc3044736 \h </w:instrText>
            </w:r>
            <w:r>
              <w:rPr>
                <w:noProof/>
                <w:webHidden/>
              </w:rPr>
            </w:r>
            <w:r>
              <w:rPr>
                <w:noProof/>
                <w:webHidden/>
              </w:rPr>
              <w:fldChar w:fldCharType="separate"/>
            </w:r>
            <w:r>
              <w:rPr>
                <w:noProof/>
                <w:webHidden/>
              </w:rPr>
              <w:t>33</w:t>
            </w:r>
            <w:r>
              <w:rPr>
                <w:noProof/>
                <w:webHidden/>
              </w:rPr>
              <w:fldChar w:fldCharType="end"/>
            </w:r>
          </w:hyperlink>
        </w:p>
        <w:p w14:paraId="274D47AE" w14:textId="54D4B8F7" w:rsidR="00582B73" w:rsidRDefault="00582B73">
          <w:pPr>
            <w:pStyle w:val="TOC3"/>
            <w:tabs>
              <w:tab w:val="right" w:leader="dot" w:pos="8494"/>
            </w:tabs>
            <w:rPr>
              <w:rFonts w:eastAsiaTheme="minorEastAsia" w:cstheme="minorBidi"/>
              <w:noProof/>
              <w:sz w:val="24"/>
              <w:szCs w:val="24"/>
            </w:rPr>
          </w:pPr>
          <w:hyperlink w:anchor="_Toc3044737" w:history="1">
            <w:r w:rsidRPr="00AE1AC8">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_Toc3044737 \h </w:instrText>
            </w:r>
            <w:r>
              <w:rPr>
                <w:noProof/>
                <w:webHidden/>
              </w:rPr>
            </w:r>
            <w:r>
              <w:rPr>
                <w:noProof/>
                <w:webHidden/>
              </w:rPr>
              <w:fldChar w:fldCharType="separate"/>
            </w:r>
            <w:r>
              <w:rPr>
                <w:noProof/>
                <w:webHidden/>
              </w:rPr>
              <w:t>33</w:t>
            </w:r>
            <w:r>
              <w:rPr>
                <w:noProof/>
                <w:webHidden/>
              </w:rPr>
              <w:fldChar w:fldCharType="end"/>
            </w:r>
          </w:hyperlink>
        </w:p>
        <w:p w14:paraId="5AC39B6D" w14:textId="7EC451EA" w:rsidR="00582B73" w:rsidRDefault="00582B73">
          <w:pPr>
            <w:pStyle w:val="TOC2"/>
            <w:tabs>
              <w:tab w:val="right" w:leader="dot" w:pos="8494"/>
            </w:tabs>
            <w:rPr>
              <w:rFonts w:eastAsiaTheme="minorEastAsia" w:cstheme="minorBidi"/>
              <w:b w:val="0"/>
              <w:bCs w:val="0"/>
              <w:noProof/>
              <w:sz w:val="24"/>
              <w:szCs w:val="24"/>
            </w:rPr>
          </w:pPr>
          <w:hyperlink w:anchor="_Toc3044738" w:history="1">
            <w:r w:rsidRPr="00AE1AC8">
              <w:rPr>
                <w:rStyle w:val="Hyperlink"/>
                <w:noProof/>
              </w:rPr>
              <w:t>3.3 Experimental Findings: QGP</w:t>
            </w:r>
            <w:r>
              <w:rPr>
                <w:noProof/>
                <w:webHidden/>
              </w:rPr>
              <w:tab/>
            </w:r>
            <w:r>
              <w:rPr>
                <w:noProof/>
                <w:webHidden/>
              </w:rPr>
              <w:fldChar w:fldCharType="begin"/>
            </w:r>
            <w:r>
              <w:rPr>
                <w:noProof/>
                <w:webHidden/>
              </w:rPr>
              <w:instrText xml:space="preserve"> PAGEREF _Toc3044738 \h </w:instrText>
            </w:r>
            <w:r>
              <w:rPr>
                <w:noProof/>
                <w:webHidden/>
              </w:rPr>
            </w:r>
            <w:r>
              <w:rPr>
                <w:noProof/>
                <w:webHidden/>
              </w:rPr>
              <w:fldChar w:fldCharType="separate"/>
            </w:r>
            <w:r>
              <w:rPr>
                <w:noProof/>
                <w:webHidden/>
              </w:rPr>
              <w:t>41</w:t>
            </w:r>
            <w:r>
              <w:rPr>
                <w:noProof/>
                <w:webHidden/>
              </w:rPr>
              <w:fldChar w:fldCharType="end"/>
            </w:r>
          </w:hyperlink>
        </w:p>
        <w:p w14:paraId="1D2E8DCD" w14:textId="60D27268" w:rsidR="00582B73" w:rsidRDefault="00582B73">
          <w:pPr>
            <w:pStyle w:val="TOC1"/>
            <w:tabs>
              <w:tab w:val="right" w:leader="dot" w:pos="8494"/>
            </w:tabs>
            <w:rPr>
              <w:rFonts w:eastAsiaTheme="minorEastAsia" w:cstheme="minorBidi"/>
              <w:b w:val="0"/>
              <w:bCs w:val="0"/>
              <w:i w:val="0"/>
              <w:iCs w:val="0"/>
              <w:noProof/>
            </w:rPr>
          </w:pPr>
          <w:hyperlink w:anchor="_Toc3044739" w:history="1">
            <w:r w:rsidRPr="00AE1AC8">
              <w:rPr>
                <w:rStyle w:val="Hyperlink"/>
                <w:noProof/>
              </w:rPr>
              <w:t>4 Deep Learning</w:t>
            </w:r>
            <w:r>
              <w:rPr>
                <w:noProof/>
                <w:webHidden/>
              </w:rPr>
              <w:tab/>
            </w:r>
            <w:r>
              <w:rPr>
                <w:noProof/>
                <w:webHidden/>
              </w:rPr>
              <w:fldChar w:fldCharType="begin"/>
            </w:r>
            <w:r>
              <w:rPr>
                <w:noProof/>
                <w:webHidden/>
              </w:rPr>
              <w:instrText xml:space="preserve"> PAGEREF _Toc3044739 \h </w:instrText>
            </w:r>
            <w:r>
              <w:rPr>
                <w:noProof/>
                <w:webHidden/>
              </w:rPr>
            </w:r>
            <w:r>
              <w:rPr>
                <w:noProof/>
                <w:webHidden/>
              </w:rPr>
              <w:fldChar w:fldCharType="separate"/>
            </w:r>
            <w:r>
              <w:rPr>
                <w:noProof/>
                <w:webHidden/>
              </w:rPr>
              <w:t>42</w:t>
            </w:r>
            <w:r>
              <w:rPr>
                <w:noProof/>
                <w:webHidden/>
              </w:rPr>
              <w:fldChar w:fldCharType="end"/>
            </w:r>
          </w:hyperlink>
        </w:p>
        <w:p w14:paraId="1E02A5DA" w14:textId="3CC774DF" w:rsidR="00582B73" w:rsidRDefault="00582B73">
          <w:pPr>
            <w:pStyle w:val="TOC2"/>
            <w:tabs>
              <w:tab w:val="right" w:leader="dot" w:pos="8494"/>
            </w:tabs>
            <w:rPr>
              <w:rFonts w:eastAsiaTheme="minorEastAsia" w:cstheme="minorBidi"/>
              <w:b w:val="0"/>
              <w:bCs w:val="0"/>
              <w:noProof/>
              <w:sz w:val="24"/>
              <w:szCs w:val="24"/>
            </w:rPr>
          </w:pPr>
          <w:hyperlink w:anchor="_Toc3044740" w:history="1">
            <w:r w:rsidRPr="00AE1AC8">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_Toc3044740 \h </w:instrText>
            </w:r>
            <w:r>
              <w:rPr>
                <w:noProof/>
                <w:webHidden/>
              </w:rPr>
            </w:r>
            <w:r>
              <w:rPr>
                <w:noProof/>
                <w:webHidden/>
              </w:rPr>
              <w:fldChar w:fldCharType="separate"/>
            </w:r>
            <w:r>
              <w:rPr>
                <w:noProof/>
                <w:webHidden/>
              </w:rPr>
              <w:t>43</w:t>
            </w:r>
            <w:r>
              <w:rPr>
                <w:noProof/>
                <w:webHidden/>
              </w:rPr>
              <w:fldChar w:fldCharType="end"/>
            </w:r>
          </w:hyperlink>
        </w:p>
        <w:p w14:paraId="66A14E65" w14:textId="47DDE3B9" w:rsidR="00582B73" w:rsidRDefault="00582B73">
          <w:pPr>
            <w:pStyle w:val="TOC2"/>
            <w:tabs>
              <w:tab w:val="right" w:leader="dot" w:pos="8494"/>
            </w:tabs>
            <w:rPr>
              <w:rFonts w:eastAsiaTheme="minorEastAsia" w:cstheme="minorBidi"/>
              <w:b w:val="0"/>
              <w:bCs w:val="0"/>
              <w:noProof/>
              <w:sz w:val="24"/>
              <w:szCs w:val="24"/>
            </w:rPr>
          </w:pPr>
          <w:hyperlink w:anchor="_Toc3044741" w:history="1">
            <w:r w:rsidRPr="00AE1AC8">
              <w:rPr>
                <w:rStyle w:val="Hyperlink"/>
                <w:noProof/>
              </w:rPr>
              <w:t>4.2 Mathematical Background for Deep Learning</w:t>
            </w:r>
            <w:r>
              <w:rPr>
                <w:noProof/>
                <w:webHidden/>
              </w:rPr>
              <w:tab/>
            </w:r>
            <w:r>
              <w:rPr>
                <w:noProof/>
                <w:webHidden/>
              </w:rPr>
              <w:fldChar w:fldCharType="begin"/>
            </w:r>
            <w:r>
              <w:rPr>
                <w:noProof/>
                <w:webHidden/>
              </w:rPr>
              <w:instrText xml:space="preserve"> PAGEREF _Toc3044741 \h </w:instrText>
            </w:r>
            <w:r>
              <w:rPr>
                <w:noProof/>
                <w:webHidden/>
              </w:rPr>
            </w:r>
            <w:r>
              <w:rPr>
                <w:noProof/>
                <w:webHidden/>
              </w:rPr>
              <w:fldChar w:fldCharType="separate"/>
            </w:r>
            <w:r>
              <w:rPr>
                <w:noProof/>
                <w:webHidden/>
              </w:rPr>
              <w:t>43</w:t>
            </w:r>
            <w:r>
              <w:rPr>
                <w:noProof/>
                <w:webHidden/>
              </w:rPr>
              <w:fldChar w:fldCharType="end"/>
            </w:r>
          </w:hyperlink>
        </w:p>
        <w:p w14:paraId="55496D5B" w14:textId="11819352" w:rsidR="00582B73" w:rsidRDefault="00582B73">
          <w:pPr>
            <w:pStyle w:val="TOC3"/>
            <w:tabs>
              <w:tab w:val="right" w:leader="dot" w:pos="8494"/>
            </w:tabs>
            <w:rPr>
              <w:rFonts w:eastAsiaTheme="minorEastAsia" w:cstheme="minorBidi"/>
              <w:noProof/>
              <w:sz w:val="24"/>
              <w:szCs w:val="24"/>
            </w:rPr>
          </w:pPr>
          <w:hyperlink w:anchor="_Toc3044742" w:history="1">
            <w:r w:rsidRPr="00AE1AC8">
              <w:rPr>
                <w:rStyle w:val="Hyperlink"/>
                <w:noProof/>
              </w:rPr>
              <w:t>4.2.1 Rosenblatt’s Perceptron</w:t>
            </w:r>
            <w:r>
              <w:rPr>
                <w:noProof/>
                <w:webHidden/>
              </w:rPr>
              <w:tab/>
            </w:r>
            <w:r>
              <w:rPr>
                <w:noProof/>
                <w:webHidden/>
              </w:rPr>
              <w:fldChar w:fldCharType="begin"/>
            </w:r>
            <w:r>
              <w:rPr>
                <w:noProof/>
                <w:webHidden/>
              </w:rPr>
              <w:instrText xml:space="preserve"> PAGEREF _Toc3044742 \h </w:instrText>
            </w:r>
            <w:r>
              <w:rPr>
                <w:noProof/>
                <w:webHidden/>
              </w:rPr>
            </w:r>
            <w:r>
              <w:rPr>
                <w:noProof/>
                <w:webHidden/>
              </w:rPr>
              <w:fldChar w:fldCharType="separate"/>
            </w:r>
            <w:r>
              <w:rPr>
                <w:noProof/>
                <w:webHidden/>
              </w:rPr>
              <w:t>43</w:t>
            </w:r>
            <w:r>
              <w:rPr>
                <w:noProof/>
                <w:webHidden/>
              </w:rPr>
              <w:fldChar w:fldCharType="end"/>
            </w:r>
          </w:hyperlink>
        </w:p>
        <w:p w14:paraId="7CF50EC7" w14:textId="0FE700DA" w:rsidR="00582B73" w:rsidRDefault="00582B73">
          <w:pPr>
            <w:pStyle w:val="TOC3"/>
            <w:tabs>
              <w:tab w:val="right" w:leader="dot" w:pos="8494"/>
            </w:tabs>
            <w:rPr>
              <w:rFonts w:eastAsiaTheme="minorEastAsia" w:cstheme="minorBidi"/>
              <w:noProof/>
              <w:sz w:val="24"/>
              <w:szCs w:val="24"/>
            </w:rPr>
          </w:pPr>
          <w:hyperlink w:anchor="_Toc3044743" w:history="1">
            <w:r w:rsidRPr="00AE1AC8">
              <w:rPr>
                <w:rStyle w:val="Hyperlink"/>
                <w:noProof/>
                <w:lang w:eastAsia="en-GB"/>
              </w:rPr>
              <w:t>4.2.2</w:t>
            </w:r>
            <w:r w:rsidRPr="00AE1AC8">
              <w:rPr>
                <w:rStyle w:val="Hyperlink"/>
                <w:noProof/>
              </w:rPr>
              <w:t xml:space="preserve"> Deep Feedforward Neural Networks</w:t>
            </w:r>
            <w:r>
              <w:rPr>
                <w:noProof/>
                <w:webHidden/>
              </w:rPr>
              <w:tab/>
            </w:r>
            <w:r>
              <w:rPr>
                <w:noProof/>
                <w:webHidden/>
              </w:rPr>
              <w:fldChar w:fldCharType="begin"/>
            </w:r>
            <w:r>
              <w:rPr>
                <w:noProof/>
                <w:webHidden/>
              </w:rPr>
              <w:instrText xml:space="preserve"> PAGEREF _Toc3044743 \h </w:instrText>
            </w:r>
            <w:r>
              <w:rPr>
                <w:noProof/>
                <w:webHidden/>
              </w:rPr>
            </w:r>
            <w:r>
              <w:rPr>
                <w:noProof/>
                <w:webHidden/>
              </w:rPr>
              <w:fldChar w:fldCharType="separate"/>
            </w:r>
            <w:r>
              <w:rPr>
                <w:noProof/>
                <w:webHidden/>
              </w:rPr>
              <w:t>44</w:t>
            </w:r>
            <w:r>
              <w:rPr>
                <w:noProof/>
                <w:webHidden/>
              </w:rPr>
              <w:fldChar w:fldCharType="end"/>
            </w:r>
          </w:hyperlink>
        </w:p>
        <w:p w14:paraId="6044D683" w14:textId="3AFF3A4E" w:rsidR="00582B73" w:rsidRDefault="00582B73">
          <w:pPr>
            <w:pStyle w:val="TOC3"/>
            <w:tabs>
              <w:tab w:val="right" w:leader="dot" w:pos="8494"/>
            </w:tabs>
            <w:rPr>
              <w:rFonts w:eastAsiaTheme="minorEastAsia" w:cstheme="minorBidi"/>
              <w:noProof/>
              <w:sz w:val="24"/>
              <w:szCs w:val="24"/>
            </w:rPr>
          </w:pPr>
          <w:hyperlink w:anchor="_Toc3044744" w:history="1">
            <w:r w:rsidRPr="00AE1AC8">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_Toc3044744 \h </w:instrText>
            </w:r>
            <w:r>
              <w:rPr>
                <w:noProof/>
                <w:webHidden/>
              </w:rPr>
            </w:r>
            <w:r>
              <w:rPr>
                <w:noProof/>
                <w:webHidden/>
              </w:rPr>
              <w:fldChar w:fldCharType="separate"/>
            </w:r>
            <w:r>
              <w:rPr>
                <w:noProof/>
                <w:webHidden/>
              </w:rPr>
              <w:t>47</w:t>
            </w:r>
            <w:r>
              <w:rPr>
                <w:noProof/>
                <w:webHidden/>
              </w:rPr>
              <w:fldChar w:fldCharType="end"/>
            </w:r>
          </w:hyperlink>
        </w:p>
        <w:p w14:paraId="4BE640EC" w14:textId="0042AE44" w:rsidR="00582B73" w:rsidRDefault="00582B73">
          <w:pPr>
            <w:pStyle w:val="TOC2"/>
            <w:tabs>
              <w:tab w:val="right" w:leader="dot" w:pos="8494"/>
            </w:tabs>
            <w:rPr>
              <w:rFonts w:eastAsiaTheme="minorEastAsia" w:cstheme="minorBidi"/>
              <w:b w:val="0"/>
              <w:bCs w:val="0"/>
              <w:noProof/>
              <w:sz w:val="24"/>
              <w:szCs w:val="24"/>
            </w:rPr>
          </w:pPr>
          <w:hyperlink w:anchor="_Toc3044745" w:history="1">
            <w:r w:rsidRPr="00AE1AC8">
              <w:rPr>
                <w:rStyle w:val="Hyperlink"/>
                <w:noProof/>
              </w:rPr>
              <w:t>4.3 Convolutional Neural Networks</w:t>
            </w:r>
            <w:r>
              <w:rPr>
                <w:noProof/>
                <w:webHidden/>
              </w:rPr>
              <w:tab/>
            </w:r>
            <w:r>
              <w:rPr>
                <w:noProof/>
                <w:webHidden/>
              </w:rPr>
              <w:fldChar w:fldCharType="begin"/>
            </w:r>
            <w:r>
              <w:rPr>
                <w:noProof/>
                <w:webHidden/>
              </w:rPr>
              <w:instrText xml:space="preserve"> PAGEREF _Toc3044745 \h </w:instrText>
            </w:r>
            <w:r>
              <w:rPr>
                <w:noProof/>
                <w:webHidden/>
              </w:rPr>
            </w:r>
            <w:r>
              <w:rPr>
                <w:noProof/>
                <w:webHidden/>
              </w:rPr>
              <w:fldChar w:fldCharType="separate"/>
            </w:r>
            <w:r>
              <w:rPr>
                <w:noProof/>
                <w:webHidden/>
              </w:rPr>
              <w:t>53</w:t>
            </w:r>
            <w:r>
              <w:rPr>
                <w:noProof/>
                <w:webHidden/>
              </w:rPr>
              <w:fldChar w:fldCharType="end"/>
            </w:r>
          </w:hyperlink>
        </w:p>
        <w:p w14:paraId="5B5575B3" w14:textId="4D2E2D2E" w:rsidR="00582B73" w:rsidRDefault="00582B73">
          <w:pPr>
            <w:pStyle w:val="TOC3"/>
            <w:tabs>
              <w:tab w:val="right" w:leader="dot" w:pos="8494"/>
            </w:tabs>
            <w:rPr>
              <w:rFonts w:eastAsiaTheme="minorEastAsia" w:cstheme="minorBidi"/>
              <w:noProof/>
              <w:sz w:val="24"/>
              <w:szCs w:val="24"/>
            </w:rPr>
          </w:pPr>
          <w:hyperlink w:anchor="_Toc3044746" w:history="1">
            <w:r w:rsidRPr="00AE1AC8">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_Toc3044746 \h </w:instrText>
            </w:r>
            <w:r>
              <w:rPr>
                <w:noProof/>
                <w:webHidden/>
              </w:rPr>
            </w:r>
            <w:r>
              <w:rPr>
                <w:noProof/>
                <w:webHidden/>
              </w:rPr>
              <w:fldChar w:fldCharType="separate"/>
            </w:r>
            <w:r>
              <w:rPr>
                <w:noProof/>
                <w:webHidden/>
              </w:rPr>
              <w:t>53</w:t>
            </w:r>
            <w:r>
              <w:rPr>
                <w:noProof/>
                <w:webHidden/>
              </w:rPr>
              <w:fldChar w:fldCharType="end"/>
            </w:r>
          </w:hyperlink>
        </w:p>
        <w:p w14:paraId="7891374E" w14:textId="6F987868" w:rsidR="00582B73" w:rsidRDefault="00582B73">
          <w:pPr>
            <w:pStyle w:val="TOC3"/>
            <w:tabs>
              <w:tab w:val="right" w:leader="dot" w:pos="8494"/>
            </w:tabs>
            <w:rPr>
              <w:rFonts w:eastAsiaTheme="minorEastAsia" w:cstheme="minorBidi"/>
              <w:noProof/>
              <w:sz w:val="24"/>
              <w:szCs w:val="24"/>
            </w:rPr>
          </w:pPr>
          <w:hyperlink w:anchor="_Toc3044747" w:history="1">
            <w:r w:rsidRPr="00AE1AC8">
              <w:rPr>
                <w:rStyle w:val="Hyperlink"/>
                <w:noProof/>
                <w:lang w:eastAsia="en-GB"/>
              </w:rPr>
              <w:t>4.3.2 Pooling</w:t>
            </w:r>
            <w:r>
              <w:rPr>
                <w:noProof/>
                <w:webHidden/>
              </w:rPr>
              <w:tab/>
            </w:r>
            <w:r>
              <w:rPr>
                <w:noProof/>
                <w:webHidden/>
              </w:rPr>
              <w:fldChar w:fldCharType="begin"/>
            </w:r>
            <w:r>
              <w:rPr>
                <w:noProof/>
                <w:webHidden/>
              </w:rPr>
              <w:instrText xml:space="preserve"> PAGEREF _Toc3044747 \h </w:instrText>
            </w:r>
            <w:r>
              <w:rPr>
                <w:noProof/>
                <w:webHidden/>
              </w:rPr>
            </w:r>
            <w:r>
              <w:rPr>
                <w:noProof/>
                <w:webHidden/>
              </w:rPr>
              <w:fldChar w:fldCharType="separate"/>
            </w:r>
            <w:r>
              <w:rPr>
                <w:noProof/>
                <w:webHidden/>
              </w:rPr>
              <w:t>54</w:t>
            </w:r>
            <w:r>
              <w:rPr>
                <w:noProof/>
                <w:webHidden/>
              </w:rPr>
              <w:fldChar w:fldCharType="end"/>
            </w:r>
          </w:hyperlink>
        </w:p>
        <w:p w14:paraId="76039F06" w14:textId="3D7D6086" w:rsidR="00582B73" w:rsidRDefault="00582B73">
          <w:pPr>
            <w:pStyle w:val="TOC3"/>
            <w:tabs>
              <w:tab w:val="right" w:leader="dot" w:pos="8494"/>
            </w:tabs>
            <w:rPr>
              <w:rFonts w:eastAsiaTheme="minorEastAsia" w:cstheme="minorBidi"/>
              <w:noProof/>
              <w:sz w:val="24"/>
              <w:szCs w:val="24"/>
            </w:rPr>
          </w:pPr>
          <w:hyperlink w:anchor="_Toc3044748" w:history="1">
            <w:r w:rsidRPr="00AE1AC8">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_Toc3044748 \h </w:instrText>
            </w:r>
            <w:r>
              <w:rPr>
                <w:noProof/>
                <w:webHidden/>
              </w:rPr>
            </w:r>
            <w:r>
              <w:rPr>
                <w:noProof/>
                <w:webHidden/>
              </w:rPr>
              <w:fldChar w:fldCharType="separate"/>
            </w:r>
            <w:r>
              <w:rPr>
                <w:noProof/>
                <w:webHidden/>
              </w:rPr>
              <w:t>55</w:t>
            </w:r>
            <w:r>
              <w:rPr>
                <w:noProof/>
                <w:webHidden/>
              </w:rPr>
              <w:fldChar w:fldCharType="end"/>
            </w:r>
          </w:hyperlink>
        </w:p>
        <w:p w14:paraId="03F89468" w14:textId="6DC0A420" w:rsidR="00582B73" w:rsidRDefault="00582B73">
          <w:pPr>
            <w:pStyle w:val="TOC2"/>
            <w:tabs>
              <w:tab w:val="right" w:leader="dot" w:pos="8494"/>
            </w:tabs>
            <w:rPr>
              <w:rFonts w:eastAsiaTheme="minorEastAsia" w:cstheme="minorBidi"/>
              <w:b w:val="0"/>
              <w:bCs w:val="0"/>
              <w:noProof/>
              <w:sz w:val="24"/>
              <w:szCs w:val="24"/>
            </w:rPr>
          </w:pPr>
          <w:hyperlink w:anchor="_Toc3044749" w:history="1">
            <w:r w:rsidRPr="00AE1AC8">
              <w:rPr>
                <w:rStyle w:val="Hyperlink"/>
                <w:noProof/>
              </w:rPr>
              <w:t>4.4 Recurrent Neural Networks</w:t>
            </w:r>
            <w:r>
              <w:rPr>
                <w:noProof/>
                <w:webHidden/>
              </w:rPr>
              <w:tab/>
            </w:r>
            <w:r>
              <w:rPr>
                <w:noProof/>
                <w:webHidden/>
              </w:rPr>
              <w:fldChar w:fldCharType="begin"/>
            </w:r>
            <w:r>
              <w:rPr>
                <w:noProof/>
                <w:webHidden/>
              </w:rPr>
              <w:instrText xml:space="preserve"> PAGEREF _Toc3044749 \h </w:instrText>
            </w:r>
            <w:r>
              <w:rPr>
                <w:noProof/>
                <w:webHidden/>
              </w:rPr>
            </w:r>
            <w:r>
              <w:rPr>
                <w:noProof/>
                <w:webHidden/>
              </w:rPr>
              <w:fldChar w:fldCharType="separate"/>
            </w:r>
            <w:r>
              <w:rPr>
                <w:noProof/>
                <w:webHidden/>
              </w:rPr>
              <w:t>56</w:t>
            </w:r>
            <w:r>
              <w:rPr>
                <w:noProof/>
                <w:webHidden/>
              </w:rPr>
              <w:fldChar w:fldCharType="end"/>
            </w:r>
          </w:hyperlink>
        </w:p>
        <w:p w14:paraId="72620A8F" w14:textId="3372AD29" w:rsidR="00582B73" w:rsidRDefault="00582B73">
          <w:pPr>
            <w:pStyle w:val="TOC2"/>
            <w:tabs>
              <w:tab w:val="right" w:leader="dot" w:pos="8494"/>
            </w:tabs>
            <w:rPr>
              <w:rFonts w:eastAsiaTheme="minorEastAsia" w:cstheme="minorBidi"/>
              <w:b w:val="0"/>
              <w:bCs w:val="0"/>
              <w:noProof/>
              <w:sz w:val="24"/>
              <w:szCs w:val="24"/>
            </w:rPr>
          </w:pPr>
          <w:hyperlink w:anchor="_Toc3044750" w:history="1">
            <w:r w:rsidRPr="00AE1AC8">
              <w:rPr>
                <w:rStyle w:val="Hyperlink"/>
                <w:noProof/>
              </w:rPr>
              <w:t>4.5 Variational Autoencoders</w:t>
            </w:r>
            <w:r>
              <w:rPr>
                <w:noProof/>
                <w:webHidden/>
              </w:rPr>
              <w:tab/>
            </w:r>
            <w:r>
              <w:rPr>
                <w:noProof/>
                <w:webHidden/>
              </w:rPr>
              <w:fldChar w:fldCharType="begin"/>
            </w:r>
            <w:r>
              <w:rPr>
                <w:noProof/>
                <w:webHidden/>
              </w:rPr>
              <w:instrText xml:space="preserve"> PAGEREF _Toc3044750 \h </w:instrText>
            </w:r>
            <w:r>
              <w:rPr>
                <w:noProof/>
                <w:webHidden/>
              </w:rPr>
            </w:r>
            <w:r>
              <w:rPr>
                <w:noProof/>
                <w:webHidden/>
              </w:rPr>
              <w:fldChar w:fldCharType="separate"/>
            </w:r>
            <w:r>
              <w:rPr>
                <w:noProof/>
                <w:webHidden/>
              </w:rPr>
              <w:t>57</w:t>
            </w:r>
            <w:r>
              <w:rPr>
                <w:noProof/>
                <w:webHidden/>
              </w:rPr>
              <w:fldChar w:fldCharType="end"/>
            </w:r>
          </w:hyperlink>
        </w:p>
        <w:p w14:paraId="363BF34E" w14:textId="631E83DD" w:rsidR="00582B73" w:rsidRDefault="00582B73">
          <w:pPr>
            <w:pStyle w:val="TOC2"/>
            <w:tabs>
              <w:tab w:val="right" w:leader="dot" w:pos="8494"/>
            </w:tabs>
            <w:rPr>
              <w:rFonts w:eastAsiaTheme="minorEastAsia" w:cstheme="minorBidi"/>
              <w:b w:val="0"/>
              <w:bCs w:val="0"/>
              <w:noProof/>
              <w:sz w:val="24"/>
              <w:szCs w:val="24"/>
            </w:rPr>
          </w:pPr>
          <w:hyperlink w:anchor="_Toc3044751" w:history="1">
            <w:r w:rsidRPr="00AE1AC8">
              <w:rPr>
                <w:rStyle w:val="Hyperlink"/>
                <w:noProof/>
              </w:rPr>
              <w:t>4.6 Generative Adversarial Networks</w:t>
            </w:r>
            <w:r>
              <w:rPr>
                <w:noProof/>
                <w:webHidden/>
              </w:rPr>
              <w:tab/>
            </w:r>
            <w:r>
              <w:rPr>
                <w:noProof/>
                <w:webHidden/>
              </w:rPr>
              <w:fldChar w:fldCharType="begin"/>
            </w:r>
            <w:r>
              <w:rPr>
                <w:noProof/>
                <w:webHidden/>
              </w:rPr>
              <w:instrText xml:space="preserve"> PAGEREF _Toc3044751 \h </w:instrText>
            </w:r>
            <w:r>
              <w:rPr>
                <w:noProof/>
                <w:webHidden/>
              </w:rPr>
            </w:r>
            <w:r>
              <w:rPr>
                <w:noProof/>
                <w:webHidden/>
              </w:rPr>
              <w:fldChar w:fldCharType="separate"/>
            </w:r>
            <w:r>
              <w:rPr>
                <w:noProof/>
                <w:webHidden/>
              </w:rPr>
              <w:t>58</w:t>
            </w:r>
            <w:r>
              <w:rPr>
                <w:noProof/>
                <w:webHidden/>
              </w:rPr>
              <w:fldChar w:fldCharType="end"/>
            </w:r>
          </w:hyperlink>
        </w:p>
        <w:p w14:paraId="34F1CBC8" w14:textId="7C90A65B" w:rsidR="00582B73" w:rsidRDefault="00582B73">
          <w:pPr>
            <w:pStyle w:val="TOC1"/>
            <w:tabs>
              <w:tab w:val="right" w:leader="dot" w:pos="8494"/>
            </w:tabs>
            <w:rPr>
              <w:rFonts w:eastAsiaTheme="minorEastAsia" w:cstheme="minorBidi"/>
              <w:b w:val="0"/>
              <w:bCs w:val="0"/>
              <w:i w:val="0"/>
              <w:iCs w:val="0"/>
              <w:noProof/>
            </w:rPr>
          </w:pPr>
          <w:hyperlink w:anchor="_Toc3044752" w:history="1">
            <w:r w:rsidRPr="00AE1AC8">
              <w:rPr>
                <w:rStyle w:val="Hyperlink"/>
                <w:noProof/>
              </w:rPr>
              <w:t>5 Data</w:t>
            </w:r>
            <w:r>
              <w:rPr>
                <w:noProof/>
                <w:webHidden/>
              </w:rPr>
              <w:tab/>
            </w:r>
            <w:r>
              <w:rPr>
                <w:noProof/>
                <w:webHidden/>
              </w:rPr>
              <w:fldChar w:fldCharType="begin"/>
            </w:r>
            <w:r>
              <w:rPr>
                <w:noProof/>
                <w:webHidden/>
              </w:rPr>
              <w:instrText xml:space="preserve"> PAGEREF _Toc3044752 \h </w:instrText>
            </w:r>
            <w:r>
              <w:rPr>
                <w:noProof/>
                <w:webHidden/>
              </w:rPr>
            </w:r>
            <w:r>
              <w:rPr>
                <w:noProof/>
                <w:webHidden/>
              </w:rPr>
              <w:fldChar w:fldCharType="separate"/>
            </w:r>
            <w:r>
              <w:rPr>
                <w:noProof/>
                <w:webHidden/>
              </w:rPr>
              <w:t>60</w:t>
            </w:r>
            <w:r>
              <w:rPr>
                <w:noProof/>
                <w:webHidden/>
              </w:rPr>
              <w:fldChar w:fldCharType="end"/>
            </w:r>
          </w:hyperlink>
        </w:p>
        <w:p w14:paraId="3B238655" w14:textId="234D82B6" w:rsidR="00582B73" w:rsidRDefault="00582B73">
          <w:pPr>
            <w:pStyle w:val="TOC1"/>
            <w:tabs>
              <w:tab w:val="right" w:leader="dot" w:pos="8494"/>
            </w:tabs>
            <w:rPr>
              <w:rFonts w:eastAsiaTheme="minorEastAsia" w:cstheme="minorBidi"/>
              <w:b w:val="0"/>
              <w:bCs w:val="0"/>
              <w:i w:val="0"/>
              <w:iCs w:val="0"/>
              <w:noProof/>
            </w:rPr>
          </w:pPr>
          <w:hyperlink w:anchor="_Toc3044753" w:history="1">
            <w:r w:rsidRPr="00AE1AC8">
              <w:rPr>
                <w:rStyle w:val="Hyperlink"/>
                <w:noProof/>
              </w:rPr>
              <w:t>6 Methods</w:t>
            </w:r>
            <w:r>
              <w:rPr>
                <w:noProof/>
                <w:webHidden/>
              </w:rPr>
              <w:tab/>
            </w:r>
            <w:r>
              <w:rPr>
                <w:noProof/>
                <w:webHidden/>
              </w:rPr>
              <w:fldChar w:fldCharType="begin"/>
            </w:r>
            <w:r>
              <w:rPr>
                <w:noProof/>
                <w:webHidden/>
              </w:rPr>
              <w:instrText xml:space="preserve"> PAGEREF _Toc3044753 \h </w:instrText>
            </w:r>
            <w:r>
              <w:rPr>
                <w:noProof/>
                <w:webHidden/>
              </w:rPr>
            </w:r>
            <w:r>
              <w:rPr>
                <w:noProof/>
                <w:webHidden/>
              </w:rPr>
              <w:fldChar w:fldCharType="separate"/>
            </w:r>
            <w:r>
              <w:rPr>
                <w:noProof/>
                <w:webHidden/>
              </w:rPr>
              <w:t>61</w:t>
            </w:r>
            <w:r>
              <w:rPr>
                <w:noProof/>
                <w:webHidden/>
              </w:rPr>
              <w:fldChar w:fldCharType="end"/>
            </w:r>
          </w:hyperlink>
        </w:p>
        <w:p w14:paraId="5CE53A14" w14:textId="66638F3F" w:rsidR="00582B73" w:rsidRDefault="00582B73">
          <w:pPr>
            <w:pStyle w:val="TOC2"/>
            <w:tabs>
              <w:tab w:val="right" w:leader="dot" w:pos="8494"/>
            </w:tabs>
            <w:rPr>
              <w:rFonts w:eastAsiaTheme="minorEastAsia" w:cstheme="minorBidi"/>
              <w:b w:val="0"/>
              <w:bCs w:val="0"/>
              <w:noProof/>
              <w:sz w:val="24"/>
              <w:szCs w:val="24"/>
            </w:rPr>
          </w:pPr>
          <w:hyperlink w:anchor="_Toc3044754" w:history="1">
            <w:r w:rsidRPr="00AE1AC8">
              <w:rPr>
                <w:rStyle w:val="Hyperlink"/>
                <w:noProof/>
              </w:rPr>
              <w:t>6.1 Data Extraction from WLCG</w:t>
            </w:r>
            <w:r>
              <w:rPr>
                <w:noProof/>
                <w:webHidden/>
              </w:rPr>
              <w:tab/>
            </w:r>
            <w:r>
              <w:rPr>
                <w:noProof/>
                <w:webHidden/>
              </w:rPr>
              <w:fldChar w:fldCharType="begin"/>
            </w:r>
            <w:r>
              <w:rPr>
                <w:noProof/>
                <w:webHidden/>
              </w:rPr>
              <w:instrText xml:space="preserve"> PAGEREF _Toc3044754 \h </w:instrText>
            </w:r>
            <w:r>
              <w:rPr>
                <w:noProof/>
                <w:webHidden/>
              </w:rPr>
            </w:r>
            <w:r>
              <w:rPr>
                <w:noProof/>
                <w:webHidden/>
              </w:rPr>
              <w:fldChar w:fldCharType="separate"/>
            </w:r>
            <w:r>
              <w:rPr>
                <w:noProof/>
                <w:webHidden/>
              </w:rPr>
              <w:t>62</w:t>
            </w:r>
            <w:r>
              <w:rPr>
                <w:noProof/>
                <w:webHidden/>
              </w:rPr>
              <w:fldChar w:fldCharType="end"/>
            </w:r>
          </w:hyperlink>
        </w:p>
        <w:p w14:paraId="60F1EAE1" w14:textId="7CBDF0BA" w:rsidR="00582B73" w:rsidRDefault="00582B73">
          <w:pPr>
            <w:pStyle w:val="TOC1"/>
            <w:tabs>
              <w:tab w:val="right" w:leader="dot" w:pos="8494"/>
            </w:tabs>
            <w:rPr>
              <w:rFonts w:eastAsiaTheme="minorEastAsia" w:cstheme="minorBidi"/>
              <w:b w:val="0"/>
              <w:bCs w:val="0"/>
              <w:i w:val="0"/>
              <w:iCs w:val="0"/>
              <w:noProof/>
            </w:rPr>
          </w:pPr>
          <w:hyperlink w:anchor="_Toc3044755" w:history="1">
            <w:r w:rsidRPr="00AE1AC8">
              <w:rPr>
                <w:rStyle w:val="Hyperlink"/>
                <w:noProof/>
              </w:rPr>
              <w:t>7 Results</w:t>
            </w:r>
            <w:r>
              <w:rPr>
                <w:noProof/>
                <w:webHidden/>
              </w:rPr>
              <w:tab/>
            </w:r>
            <w:r>
              <w:rPr>
                <w:noProof/>
                <w:webHidden/>
              </w:rPr>
              <w:fldChar w:fldCharType="begin"/>
            </w:r>
            <w:r>
              <w:rPr>
                <w:noProof/>
                <w:webHidden/>
              </w:rPr>
              <w:instrText xml:space="preserve"> PAGEREF _Toc3044755 \h </w:instrText>
            </w:r>
            <w:r>
              <w:rPr>
                <w:noProof/>
                <w:webHidden/>
              </w:rPr>
            </w:r>
            <w:r>
              <w:rPr>
                <w:noProof/>
                <w:webHidden/>
              </w:rPr>
              <w:fldChar w:fldCharType="separate"/>
            </w:r>
            <w:r>
              <w:rPr>
                <w:noProof/>
                <w:webHidden/>
              </w:rPr>
              <w:t>63</w:t>
            </w:r>
            <w:r>
              <w:rPr>
                <w:noProof/>
                <w:webHidden/>
              </w:rPr>
              <w:fldChar w:fldCharType="end"/>
            </w:r>
          </w:hyperlink>
        </w:p>
        <w:p w14:paraId="3BCC9CDE" w14:textId="3D2E4E31" w:rsidR="00582B73" w:rsidRDefault="00582B73">
          <w:pPr>
            <w:pStyle w:val="TOC1"/>
            <w:tabs>
              <w:tab w:val="right" w:leader="dot" w:pos="8494"/>
            </w:tabs>
            <w:rPr>
              <w:rFonts w:eastAsiaTheme="minorEastAsia" w:cstheme="minorBidi"/>
              <w:b w:val="0"/>
              <w:bCs w:val="0"/>
              <w:i w:val="0"/>
              <w:iCs w:val="0"/>
              <w:noProof/>
            </w:rPr>
          </w:pPr>
          <w:hyperlink w:anchor="_Toc3044756" w:history="1">
            <w:r w:rsidRPr="00AE1AC8">
              <w:rPr>
                <w:rStyle w:val="Hyperlink"/>
                <w:noProof/>
              </w:rPr>
              <w:t>8 Discussion</w:t>
            </w:r>
            <w:r>
              <w:rPr>
                <w:noProof/>
                <w:webHidden/>
              </w:rPr>
              <w:tab/>
            </w:r>
            <w:r>
              <w:rPr>
                <w:noProof/>
                <w:webHidden/>
              </w:rPr>
              <w:fldChar w:fldCharType="begin"/>
            </w:r>
            <w:r>
              <w:rPr>
                <w:noProof/>
                <w:webHidden/>
              </w:rPr>
              <w:instrText xml:space="preserve"> PAGEREF _Toc3044756 \h </w:instrText>
            </w:r>
            <w:r>
              <w:rPr>
                <w:noProof/>
                <w:webHidden/>
              </w:rPr>
            </w:r>
            <w:r>
              <w:rPr>
                <w:noProof/>
                <w:webHidden/>
              </w:rPr>
              <w:fldChar w:fldCharType="separate"/>
            </w:r>
            <w:r>
              <w:rPr>
                <w:noProof/>
                <w:webHidden/>
              </w:rPr>
              <w:t>64</w:t>
            </w:r>
            <w:r>
              <w:rPr>
                <w:noProof/>
                <w:webHidden/>
              </w:rPr>
              <w:fldChar w:fldCharType="end"/>
            </w:r>
          </w:hyperlink>
        </w:p>
        <w:p w14:paraId="33AAD667" w14:textId="5DBD8D72" w:rsidR="00582B73" w:rsidRDefault="00582B73">
          <w:pPr>
            <w:pStyle w:val="TOC1"/>
            <w:tabs>
              <w:tab w:val="right" w:leader="dot" w:pos="8494"/>
            </w:tabs>
            <w:rPr>
              <w:rFonts w:eastAsiaTheme="minorEastAsia" w:cstheme="minorBidi"/>
              <w:b w:val="0"/>
              <w:bCs w:val="0"/>
              <w:i w:val="0"/>
              <w:iCs w:val="0"/>
              <w:noProof/>
            </w:rPr>
          </w:pPr>
          <w:hyperlink w:anchor="_Toc3044757" w:history="1">
            <w:r w:rsidRPr="00AE1AC8">
              <w:rPr>
                <w:rStyle w:val="Hyperlink"/>
                <w:noProof/>
              </w:rPr>
              <w:t>9 Conclusion</w:t>
            </w:r>
            <w:r>
              <w:rPr>
                <w:noProof/>
                <w:webHidden/>
              </w:rPr>
              <w:tab/>
            </w:r>
            <w:r>
              <w:rPr>
                <w:noProof/>
                <w:webHidden/>
              </w:rPr>
              <w:fldChar w:fldCharType="begin"/>
            </w:r>
            <w:r>
              <w:rPr>
                <w:noProof/>
                <w:webHidden/>
              </w:rPr>
              <w:instrText xml:space="preserve"> PAGEREF _Toc3044757 \h </w:instrText>
            </w:r>
            <w:r>
              <w:rPr>
                <w:noProof/>
                <w:webHidden/>
              </w:rPr>
            </w:r>
            <w:r>
              <w:rPr>
                <w:noProof/>
                <w:webHidden/>
              </w:rPr>
              <w:fldChar w:fldCharType="separate"/>
            </w:r>
            <w:r>
              <w:rPr>
                <w:noProof/>
                <w:webHidden/>
              </w:rPr>
              <w:t>65</w:t>
            </w:r>
            <w:r>
              <w:rPr>
                <w:noProof/>
                <w:webHidden/>
              </w:rPr>
              <w:fldChar w:fldCharType="end"/>
            </w:r>
          </w:hyperlink>
        </w:p>
        <w:p w14:paraId="3BEFFA85" w14:textId="3A04034E" w:rsidR="00582B73" w:rsidRDefault="00582B73">
          <w:pPr>
            <w:pStyle w:val="TOC1"/>
            <w:tabs>
              <w:tab w:val="right" w:leader="dot" w:pos="8494"/>
            </w:tabs>
            <w:rPr>
              <w:rFonts w:eastAsiaTheme="minorEastAsia" w:cstheme="minorBidi"/>
              <w:b w:val="0"/>
              <w:bCs w:val="0"/>
              <w:i w:val="0"/>
              <w:iCs w:val="0"/>
              <w:noProof/>
            </w:rPr>
          </w:pPr>
          <w:hyperlink w:anchor="_Toc3044758" w:history="1">
            <w:r w:rsidRPr="00AE1AC8">
              <w:rPr>
                <w:rStyle w:val="Hyperlink"/>
                <w:noProof/>
              </w:rPr>
              <w:t>10 Bibliography</w:t>
            </w:r>
            <w:r>
              <w:rPr>
                <w:noProof/>
                <w:webHidden/>
              </w:rPr>
              <w:tab/>
            </w:r>
            <w:r>
              <w:rPr>
                <w:noProof/>
                <w:webHidden/>
              </w:rPr>
              <w:fldChar w:fldCharType="begin"/>
            </w:r>
            <w:r>
              <w:rPr>
                <w:noProof/>
                <w:webHidden/>
              </w:rPr>
              <w:instrText xml:space="preserve"> PAGEREF _Toc3044758 \h </w:instrText>
            </w:r>
            <w:r>
              <w:rPr>
                <w:noProof/>
                <w:webHidden/>
              </w:rPr>
            </w:r>
            <w:r>
              <w:rPr>
                <w:noProof/>
                <w:webHidden/>
              </w:rPr>
              <w:fldChar w:fldCharType="separate"/>
            </w:r>
            <w:r>
              <w:rPr>
                <w:noProof/>
                <w:webHidden/>
              </w:rPr>
              <w:t>67</w:t>
            </w:r>
            <w:r>
              <w:rPr>
                <w:noProof/>
                <w:webHidden/>
              </w:rPr>
              <w:fldChar w:fldCharType="end"/>
            </w:r>
          </w:hyperlink>
        </w:p>
        <w:p w14:paraId="006A96A3" w14:textId="50ACADED" w:rsidR="00582B73" w:rsidRDefault="00582B73">
          <w:pPr>
            <w:pStyle w:val="TOC1"/>
            <w:tabs>
              <w:tab w:val="right" w:leader="dot" w:pos="8494"/>
            </w:tabs>
            <w:rPr>
              <w:rFonts w:eastAsiaTheme="minorEastAsia" w:cstheme="minorBidi"/>
              <w:b w:val="0"/>
              <w:bCs w:val="0"/>
              <w:i w:val="0"/>
              <w:iCs w:val="0"/>
              <w:noProof/>
            </w:rPr>
          </w:pPr>
          <w:hyperlink w:anchor="_Toc3044759" w:history="1">
            <w:r w:rsidRPr="00AE1AC8">
              <w:rPr>
                <w:rStyle w:val="Hyperlink"/>
                <w:noProof/>
              </w:rPr>
              <w:t>11 Appendices</w:t>
            </w:r>
            <w:r>
              <w:rPr>
                <w:noProof/>
                <w:webHidden/>
              </w:rPr>
              <w:tab/>
            </w:r>
            <w:r>
              <w:rPr>
                <w:noProof/>
                <w:webHidden/>
              </w:rPr>
              <w:fldChar w:fldCharType="begin"/>
            </w:r>
            <w:r>
              <w:rPr>
                <w:noProof/>
                <w:webHidden/>
              </w:rPr>
              <w:instrText xml:space="preserve"> PAGEREF _Toc3044759 \h </w:instrText>
            </w:r>
            <w:r>
              <w:rPr>
                <w:noProof/>
                <w:webHidden/>
              </w:rPr>
            </w:r>
            <w:r>
              <w:rPr>
                <w:noProof/>
                <w:webHidden/>
              </w:rPr>
              <w:fldChar w:fldCharType="separate"/>
            </w:r>
            <w:r>
              <w:rPr>
                <w:noProof/>
                <w:webHidden/>
              </w:rPr>
              <w:t>70</w:t>
            </w:r>
            <w:r>
              <w:rPr>
                <w:noProof/>
                <w:webHidden/>
              </w:rPr>
              <w:fldChar w:fldCharType="end"/>
            </w:r>
          </w:hyperlink>
        </w:p>
        <w:p w14:paraId="1421A849" w14:textId="68F206CC" w:rsidR="00582B73" w:rsidRDefault="00582B73">
          <w:pPr>
            <w:pStyle w:val="TOC1"/>
            <w:tabs>
              <w:tab w:val="right" w:leader="dot" w:pos="8494"/>
            </w:tabs>
            <w:rPr>
              <w:rFonts w:eastAsiaTheme="minorEastAsia" w:cstheme="minorBidi"/>
              <w:b w:val="0"/>
              <w:bCs w:val="0"/>
              <w:i w:val="0"/>
              <w:iCs w:val="0"/>
              <w:noProof/>
            </w:rPr>
          </w:pPr>
          <w:hyperlink w:anchor="_Toc3044760" w:history="1">
            <w:r w:rsidRPr="00AE1AC8">
              <w:rPr>
                <w:rStyle w:val="Hyperlink"/>
                <w:noProof/>
              </w:rPr>
              <w:t>Appendix A: Plotting the Bethe-Bloch Equation</w:t>
            </w:r>
            <w:r>
              <w:rPr>
                <w:noProof/>
                <w:webHidden/>
              </w:rPr>
              <w:tab/>
            </w:r>
            <w:r>
              <w:rPr>
                <w:noProof/>
                <w:webHidden/>
              </w:rPr>
              <w:fldChar w:fldCharType="begin"/>
            </w:r>
            <w:r>
              <w:rPr>
                <w:noProof/>
                <w:webHidden/>
              </w:rPr>
              <w:instrText xml:space="preserve"> PAGEREF _Toc3044760 \h </w:instrText>
            </w:r>
            <w:r>
              <w:rPr>
                <w:noProof/>
                <w:webHidden/>
              </w:rPr>
            </w:r>
            <w:r>
              <w:rPr>
                <w:noProof/>
                <w:webHidden/>
              </w:rPr>
              <w:fldChar w:fldCharType="separate"/>
            </w:r>
            <w:r>
              <w:rPr>
                <w:noProof/>
                <w:webHidden/>
              </w:rPr>
              <w:t>71</w:t>
            </w:r>
            <w:r>
              <w:rPr>
                <w:noProof/>
                <w:webHidden/>
              </w:rPr>
              <w:fldChar w:fldCharType="end"/>
            </w:r>
          </w:hyperlink>
        </w:p>
        <w:p w14:paraId="6A41AD6B" w14:textId="432B6EDA" w:rsidR="00582B73" w:rsidRDefault="00582B73">
          <w:pPr>
            <w:pStyle w:val="TOC1"/>
            <w:tabs>
              <w:tab w:val="right" w:leader="dot" w:pos="8494"/>
            </w:tabs>
            <w:rPr>
              <w:rFonts w:eastAsiaTheme="minorEastAsia" w:cstheme="minorBidi"/>
              <w:b w:val="0"/>
              <w:bCs w:val="0"/>
              <w:i w:val="0"/>
              <w:iCs w:val="0"/>
              <w:noProof/>
            </w:rPr>
          </w:pPr>
          <w:hyperlink w:anchor="_Toc3044761" w:history="1">
            <w:r w:rsidRPr="00AE1AC8">
              <w:rPr>
                <w:rStyle w:val="Hyperlink"/>
                <w:noProof/>
              </w:rPr>
              <w:t>Appendix B: Plotting Binary Cross-Entropy</w:t>
            </w:r>
            <w:r>
              <w:rPr>
                <w:noProof/>
                <w:webHidden/>
              </w:rPr>
              <w:tab/>
            </w:r>
            <w:r>
              <w:rPr>
                <w:noProof/>
                <w:webHidden/>
              </w:rPr>
              <w:fldChar w:fldCharType="begin"/>
            </w:r>
            <w:r>
              <w:rPr>
                <w:noProof/>
                <w:webHidden/>
              </w:rPr>
              <w:instrText xml:space="preserve"> PAGEREF _Toc3044761 \h </w:instrText>
            </w:r>
            <w:r>
              <w:rPr>
                <w:noProof/>
                <w:webHidden/>
              </w:rPr>
            </w:r>
            <w:r>
              <w:rPr>
                <w:noProof/>
                <w:webHidden/>
              </w:rPr>
              <w:fldChar w:fldCharType="separate"/>
            </w:r>
            <w:r>
              <w:rPr>
                <w:noProof/>
                <w:webHidden/>
              </w:rPr>
              <w:t>78</w:t>
            </w:r>
            <w:r>
              <w:rPr>
                <w:noProof/>
                <w:webHidden/>
              </w:rPr>
              <w:fldChar w:fldCharType="end"/>
            </w:r>
          </w:hyperlink>
        </w:p>
        <w:p w14:paraId="74A6D05A" w14:textId="63AE53BD" w:rsidR="00582B73" w:rsidRDefault="00582B73">
          <w:pPr>
            <w:pStyle w:val="TOC1"/>
            <w:tabs>
              <w:tab w:val="right" w:leader="dot" w:pos="8494"/>
            </w:tabs>
            <w:rPr>
              <w:rFonts w:eastAsiaTheme="minorEastAsia" w:cstheme="minorBidi"/>
              <w:b w:val="0"/>
              <w:bCs w:val="0"/>
              <w:i w:val="0"/>
              <w:iCs w:val="0"/>
              <w:noProof/>
            </w:rPr>
          </w:pPr>
          <w:hyperlink w:anchor="_Toc3044762" w:history="1">
            <w:r w:rsidRPr="00AE1AC8">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_Toc3044762 \h </w:instrText>
            </w:r>
            <w:r>
              <w:rPr>
                <w:noProof/>
                <w:webHidden/>
              </w:rPr>
            </w:r>
            <w:r>
              <w:rPr>
                <w:noProof/>
                <w:webHidden/>
              </w:rPr>
              <w:fldChar w:fldCharType="separate"/>
            </w:r>
            <w:r>
              <w:rPr>
                <w:noProof/>
                <w:webHidden/>
              </w:rPr>
              <w:t>79</w:t>
            </w:r>
            <w:r>
              <w:rPr>
                <w:noProof/>
                <w:webHidden/>
              </w:rPr>
              <w:fldChar w:fldCharType="end"/>
            </w:r>
          </w:hyperlink>
        </w:p>
        <w:p w14:paraId="3E93F333" w14:textId="5B567165" w:rsidR="00582B73" w:rsidRDefault="00582B73">
          <w:pPr>
            <w:pStyle w:val="TOC1"/>
            <w:tabs>
              <w:tab w:val="right" w:leader="dot" w:pos="8494"/>
            </w:tabs>
            <w:rPr>
              <w:rFonts w:eastAsiaTheme="minorEastAsia" w:cstheme="minorBidi"/>
              <w:b w:val="0"/>
              <w:bCs w:val="0"/>
              <w:i w:val="0"/>
              <w:iCs w:val="0"/>
              <w:noProof/>
            </w:rPr>
          </w:pPr>
          <w:hyperlink w:anchor="_Toc3044763" w:history="1">
            <w:r w:rsidRPr="00AE1AC8">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_Toc3044763 \h </w:instrText>
            </w:r>
            <w:r>
              <w:rPr>
                <w:noProof/>
                <w:webHidden/>
              </w:rPr>
            </w:r>
            <w:r>
              <w:rPr>
                <w:noProof/>
                <w:webHidden/>
              </w:rPr>
              <w:fldChar w:fldCharType="separate"/>
            </w:r>
            <w:r>
              <w:rPr>
                <w:noProof/>
                <w:webHidden/>
              </w:rPr>
              <w:t>84</w:t>
            </w:r>
            <w:r>
              <w:rPr>
                <w:noProof/>
                <w:webHidden/>
              </w:rPr>
              <w:fldChar w:fldCharType="end"/>
            </w:r>
          </w:hyperlink>
        </w:p>
        <w:p w14:paraId="4CE5B196" w14:textId="34F7AF18" w:rsidR="00582B73" w:rsidRDefault="00582B73">
          <w:pPr>
            <w:pStyle w:val="TOC2"/>
            <w:tabs>
              <w:tab w:val="right" w:leader="dot" w:pos="8494"/>
            </w:tabs>
            <w:rPr>
              <w:rFonts w:eastAsiaTheme="minorEastAsia" w:cstheme="minorBidi"/>
              <w:b w:val="0"/>
              <w:bCs w:val="0"/>
              <w:noProof/>
              <w:sz w:val="24"/>
              <w:szCs w:val="24"/>
            </w:rPr>
          </w:pPr>
          <w:hyperlink w:anchor="_Toc3044764" w:history="1">
            <w:r w:rsidRPr="00AE1AC8">
              <w:rPr>
                <w:rStyle w:val="Hyperlink"/>
                <w:noProof/>
              </w:rPr>
              <w:t>11.2 Software Environment</w:t>
            </w:r>
            <w:r>
              <w:rPr>
                <w:noProof/>
                <w:webHidden/>
              </w:rPr>
              <w:tab/>
            </w:r>
            <w:r>
              <w:rPr>
                <w:noProof/>
                <w:webHidden/>
              </w:rPr>
              <w:fldChar w:fldCharType="begin"/>
            </w:r>
            <w:r>
              <w:rPr>
                <w:noProof/>
                <w:webHidden/>
              </w:rPr>
              <w:instrText xml:space="preserve"> PAGEREF _Toc3044764 \h </w:instrText>
            </w:r>
            <w:r>
              <w:rPr>
                <w:noProof/>
                <w:webHidden/>
              </w:rPr>
            </w:r>
            <w:r>
              <w:rPr>
                <w:noProof/>
                <w:webHidden/>
              </w:rPr>
              <w:fldChar w:fldCharType="separate"/>
            </w:r>
            <w:r>
              <w:rPr>
                <w:noProof/>
                <w:webHidden/>
              </w:rPr>
              <w:t>84</w:t>
            </w:r>
            <w:r>
              <w:rPr>
                <w:noProof/>
                <w:webHidden/>
              </w:rPr>
              <w:fldChar w:fldCharType="end"/>
            </w:r>
          </w:hyperlink>
        </w:p>
        <w:p w14:paraId="22DA9AF7" w14:textId="4D8C2023" w:rsidR="00582B73" w:rsidRDefault="00582B73">
          <w:pPr>
            <w:pStyle w:val="TOC3"/>
            <w:tabs>
              <w:tab w:val="right" w:leader="dot" w:pos="8494"/>
            </w:tabs>
            <w:rPr>
              <w:rFonts w:eastAsiaTheme="minorEastAsia" w:cstheme="minorBidi"/>
              <w:noProof/>
              <w:sz w:val="24"/>
              <w:szCs w:val="24"/>
            </w:rPr>
          </w:pPr>
          <w:hyperlink w:anchor="_Toc3044765" w:history="1">
            <w:r w:rsidRPr="00AE1AC8">
              <w:rPr>
                <w:rStyle w:val="Hyperlink"/>
                <w:noProof/>
              </w:rPr>
              <w:t>11.2.1 AiROOT</w:t>
            </w:r>
            <w:r>
              <w:rPr>
                <w:noProof/>
                <w:webHidden/>
              </w:rPr>
              <w:tab/>
            </w:r>
            <w:r>
              <w:rPr>
                <w:noProof/>
                <w:webHidden/>
              </w:rPr>
              <w:fldChar w:fldCharType="begin"/>
            </w:r>
            <w:r>
              <w:rPr>
                <w:noProof/>
                <w:webHidden/>
              </w:rPr>
              <w:instrText xml:space="preserve"> PAGEREF _Toc3044765 \h </w:instrText>
            </w:r>
            <w:r>
              <w:rPr>
                <w:noProof/>
                <w:webHidden/>
              </w:rPr>
            </w:r>
            <w:r>
              <w:rPr>
                <w:noProof/>
                <w:webHidden/>
              </w:rPr>
              <w:fldChar w:fldCharType="separate"/>
            </w:r>
            <w:r>
              <w:rPr>
                <w:noProof/>
                <w:webHidden/>
              </w:rPr>
              <w:t>84</w:t>
            </w:r>
            <w:r>
              <w:rPr>
                <w:noProof/>
                <w:webHidden/>
              </w:rPr>
              <w:fldChar w:fldCharType="end"/>
            </w:r>
          </w:hyperlink>
        </w:p>
        <w:p w14:paraId="3777B68B" w14:textId="36BAD852" w:rsidR="00582B73" w:rsidRDefault="00582B73">
          <w:pPr>
            <w:pStyle w:val="TOC3"/>
            <w:tabs>
              <w:tab w:val="right" w:leader="dot" w:pos="8494"/>
            </w:tabs>
            <w:rPr>
              <w:rFonts w:eastAsiaTheme="minorEastAsia" w:cstheme="minorBidi"/>
              <w:noProof/>
              <w:sz w:val="24"/>
              <w:szCs w:val="24"/>
            </w:rPr>
          </w:pPr>
          <w:hyperlink w:anchor="_Toc3044766" w:history="1">
            <w:r w:rsidRPr="00AE1AC8">
              <w:rPr>
                <w:rStyle w:val="Hyperlink"/>
                <w:noProof/>
                <w:lang w:eastAsia="en-GB"/>
              </w:rPr>
              <w:t>11.2.2 R Statistical Software</w:t>
            </w:r>
            <w:r>
              <w:rPr>
                <w:noProof/>
                <w:webHidden/>
              </w:rPr>
              <w:tab/>
            </w:r>
            <w:r>
              <w:rPr>
                <w:noProof/>
                <w:webHidden/>
              </w:rPr>
              <w:fldChar w:fldCharType="begin"/>
            </w:r>
            <w:r>
              <w:rPr>
                <w:noProof/>
                <w:webHidden/>
              </w:rPr>
              <w:instrText xml:space="preserve"> PAGEREF _Toc3044766 \h </w:instrText>
            </w:r>
            <w:r>
              <w:rPr>
                <w:noProof/>
                <w:webHidden/>
              </w:rPr>
            </w:r>
            <w:r>
              <w:rPr>
                <w:noProof/>
                <w:webHidden/>
              </w:rPr>
              <w:fldChar w:fldCharType="separate"/>
            </w:r>
            <w:r>
              <w:rPr>
                <w:noProof/>
                <w:webHidden/>
              </w:rPr>
              <w:t>84</w:t>
            </w:r>
            <w:r>
              <w:rPr>
                <w:noProof/>
                <w:webHidden/>
              </w:rPr>
              <w:fldChar w:fldCharType="end"/>
            </w:r>
          </w:hyperlink>
        </w:p>
        <w:p w14:paraId="06A2D0E9" w14:textId="24201BAB" w:rsidR="00582B73" w:rsidRDefault="00582B73">
          <w:pPr>
            <w:pStyle w:val="TOC3"/>
            <w:tabs>
              <w:tab w:val="right" w:leader="dot" w:pos="8494"/>
            </w:tabs>
            <w:rPr>
              <w:rFonts w:eastAsiaTheme="minorEastAsia" w:cstheme="minorBidi"/>
              <w:noProof/>
              <w:sz w:val="24"/>
              <w:szCs w:val="24"/>
            </w:rPr>
          </w:pPr>
          <w:hyperlink w:anchor="_Toc3044767" w:history="1">
            <w:r w:rsidRPr="00AE1AC8">
              <w:rPr>
                <w:rStyle w:val="Hyperlink"/>
                <w:noProof/>
                <w:lang w:eastAsia="en-GB"/>
              </w:rPr>
              <w:t>11.2.3 ROOTR</w:t>
            </w:r>
            <w:r>
              <w:rPr>
                <w:noProof/>
                <w:webHidden/>
              </w:rPr>
              <w:tab/>
            </w:r>
            <w:r>
              <w:rPr>
                <w:noProof/>
                <w:webHidden/>
              </w:rPr>
              <w:fldChar w:fldCharType="begin"/>
            </w:r>
            <w:r>
              <w:rPr>
                <w:noProof/>
                <w:webHidden/>
              </w:rPr>
              <w:instrText xml:space="preserve"> PAGEREF _Toc3044767 \h </w:instrText>
            </w:r>
            <w:r>
              <w:rPr>
                <w:noProof/>
                <w:webHidden/>
              </w:rPr>
            </w:r>
            <w:r>
              <w:rPr>
                <w:noProof/>
                <w:webHidden/>
              </w:rPr>
              <w:fldChar w:fldCharType="separate"/>
            </w:r>
            <w:r>
              <w:rPr>
                <w:noProof/>
                <w:webHidden/>
              </w:rPr>
              <w:t>84</w:t>
            </w:r>
            <w:r>
              <w:rPr>
                <w:noProof/>
                <w:webHidden/>
              </w:rPr>
              <w:fldChar w:fldCharType="end"/>
            </w:r>
          </w:hyperlink>
        </w:p>
        <w:p w14:paraId="2F352907" w14:textId="189A0A59" w:rsidR="00582B73" w:rsidRDefault="00582B73">
          <w:pPr>
            <w:pStyle w:val="TOC3"/>
            <w:tabs>
              <w:tab w:val="right" w:leader="dot" w:pos="8494"/>
            </w:tabs>
            <w:rPr>
              <w:rFonts w:eastAsiaTheme="minorEastAsia" w:cstheme="minorBidi"/>
              <w:noProof/>
              <w:sz w:val="24"/>
              <w:szCs w:val="24"/>
            </w:rPr>
          </w:pPr>
          <w:hyperlink w:anchor="_Toc3044768" w:history="1">
            <w:r w:rsidRPr="00AE1AC8">
              <w:rPr>
                <w:rStyle w:val="Hyperlink"/>
                <w:noProof/>
                <w:lang w:eastAsia="en-GB"/>
              </w:rPr>
              <w:t>11.2.4 Keras &amp; Tensorflow</w:t>
            </w:r>
            <w:r>
              <w:rPr>
                <w:noProof/>
                <w:webHidden/>
              </w:rPr>
              <w:tab/>
            </w:r>
            <w:r>
              <w:rPr>
                <w:noProof/>
                <w:webHidden/>
              </w:rPr>
              <w:fldChar w:fldCharType="begin"/>
            </w:r>
            <w:r>
              <w:rPr>
                <w:noProof/>
                <w:webHidden/>
              </w:rPr>
              <w:instrText xml:space="preserve"> PAGEREF _Toc3044768 \h </w:instrText>
            </w:r>
            <w:r>
              <w:rPr>
                <w:noProof/>
                <w:webHidden/>
              </w:rPr>
            </w:r>
            <w:r>
              <w:rPr>
                <w:noProof/>
                <w:webHidden/>
              </w:rPr>
              <w:fldChar w:fldCharType="separate"/>
            </w:r>
            <w:r>
              <w:rPr>
                <w:noProof/>
                <w:webHidden/>
              </w:rPr>
              <w:t>84</w:t>
            </w:r>
            <w:r>
              <w:rPr>
                <w:noProof/>
                <w:webHidden/>
              </w:rPr>
              <w:fldChar w:fldCharType="end"/>
            </w:r>
          </w:hyperlink>
        </w:p>
        <w:p w14:paraId="2573B5BB" w14:textId="052D8E80" w:rsidR="00582B73" w:rsidRDefault="00582B73">
          <w:pPr>
            <w:pStyle w:val="TOC3"/>
            <w:tabs>
              <w:tab w:val="right" w:leader="dot" w:pos="8494"/>
            </w:tabs>
            <w:rPr>
              <w:rFonts w:eastAsiaTheme="minorEastAsia" w:cstheme="minorBidi"/>
              <w:noProof/>
              <w:sz w:val="24"/>
              <w:szCs w:val="24"/>
            </w:rPr>
          </w:pPr>
          <w:hyperlink w:anchor="_Toc3044769" w:history="1">
            <w:r w:rsidRPr="00AE1AC8">
              <w:rPr>
                <w:rStyle w:val="Hyperlink"/>
                <w:noProof/>
                <w:lang w:eastAsia="en-GB"/>
              </w:rPr>
              <w:t>11.2.5 Utilities</w:t>
            </w:r>
            <w:r>
              <w:rPr>
                <w:noProof/>
                <w:webHidden/>
              </w:rPr>
              <w:tab/>
            </w:r>
            <w:r>
              <w:rPr>
                <w:noProof/>
                <w:webHidden/>
              </w:rPr>
              <w:fldChar w:fldCharType="begin"/>
            </w:r>
            <w:r>
              <w:rPr>
                <w:noProof/>
                <w:webHidden/>
              </w:rPr>
              <w:instrText xml:space="preserve"> PAGEREF _Toc3044769 \h </w:instrText>
            </w:r>
            <w:r>
              <w:rPr>
                <w:noProof/>
                <w:webHidden/>
              </w:rPr>
            </w:r>
            <w:r>
              <w:rPr>
                <w:noProof/>
                <w:webHidden/>
              </w:rPr>
              <w:fldChar w:fldCharType="separate"/>
            </w:r>
            <w:r>
              <w:rPr>
                <w:noProof/>
                <w:webHidden/>
              </w:rPr>
              <w:t>84</w:t>
            </w:r>
            <w:r>
              <w:rPr>
                <w:noProof/>
                <w:webHidden/>
              </w:rPr>
              <w:fldChar w:fldCharType="end"/>
            </w:r>
          </w:hyperlink>
        </w:p>
        <w:p w14:paraId="630F85A6" w14:textId="6346CF93" w:rsidR="00582B73" w:rsidRDefault="00582B73">
          <w:pPr>
            <w:pStyle w:val="TOC3"/>
            <w:tabs>
              <w:tab w:val="right" w:leader="dot" w:pos="8494"/>
            </w:tabs>
            <w:rPr>
              <w:rFonts w:eastAsiaTheme="minorEastAsia" w:cstheme="minorBidi"/>
              <w:noProof/>
              <w:sz w:val="24"/>
              <w:szCs w:val="24"/>
            </w:rPr>
          </w:pPr>
          <w:hyperlink w:anchor="_Toc3044770" w:history="1">
            <w:r w:rsidRPr="00AE1AC8">
              <w:rPr>
                <w:rStyle w:val="Hyperlink"/>
                <w:noProof/>
                <w:lang w:eastAsia="en-GB"/>
              </w:rPr>
              <w:t>11.2.6 Python</w:t>
            </w:r>
            <w:r>
              <w:rPr>
                <w:noProof/>
                <w:webHidden/>
              </w:rPr>
              <w:tab/>
            </w:r>
            <w:r>
              <w:rPr>
                <w:noProof/>
                <w:webHidden/>
              </w:rPr>
              <w:fldChar w:fldCharType="begin"/>
            </w:r>
            <w:r>
              <w:rPr>
                <w:noProof/>
                <w:webHidden/>
              </w:rPr>
              <w:instrText xml:space="preserve"> PAGEREF _Toc3044770 \h </w:instrText>
            </w:r>
            <w:r>
              <w:rPr>
                <w:noProof/>
                <w:webHidden/>
              </w:rPr>
            </w:r>
            <w:r>
              <w:rPr>
                <w:noProof/>
                <w:webHidden/>
              </w:rPr>
              <w:fldChar w:fldCharType="separate"/>
            </w:r>
            <w:r>
              <w:rPr>
                <w:noProof/>
                <w:webHidden/>
              </w:rPr>
              <w:t>85</w:t>
            </w:r>
            <w:r>
              <w:rPr>
                <w:noProof/>
                <w:webHidden/>
              </w:rPr>
              <w:fldChar w:fldCharType="end"/>
            </w:r>
          </w:hyperlink>
        </w:p>
        <w:p w14:paraId="65870C6A" w14:textId="631C61DC" w:rsidR="00582B73" w:rsidRDefault="00582B73">
          <w:pPr>
            <w:pStyle w:val="TOC1"/>
            <w:tabs>
              <w:tab w:val="right" w:leader="dot" w:pos="8494"/>
            </w:tabs>
            <w:rPr>
              <w:rFonts w:eastAsiaTheme="minorEastAsia" w:cstheme="minorBidi"/>
              <w:b w:val="0"/>
              <w:bCs w:val="0"/>
              <w:i w:val="0"/>
              <w:iCs w:val="0"/>
              <w:noProof/>
            </w:rPr>
          </w:pPr>
          <w:hyperlink w:anchor="_Toc3044771" w:history="1">
            <w:r w:rsidRPr="00AE1AC8">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_Toc3044771 \h </w:instrText>
            </w:r>
            <w:r>
              <w:rPr>
                <w:noProof/>
                <w:webHidden/>
              </w:rPr>
            </w:r>
            <w:r>
              <w:rPr>
                <w:noProof/>
                <w:webHidden/>
              </w:rPr>
              <w:fldChar w:fldCharType="separate"/>
            </w:r>
            <w:r>
              <w:rPr>
                <w:noProof/>
                <w:webHidden/>
              </w:rPr>
              <w:t>86</w:t>
            </w:r>
            <w:r>
              <w:rPr>
                <w:noProof/>
                <w:webHidden/>
              </w:rPr>
              <w:fldChar w:fldCharType="end"/>
            </w:r>
          </w:hyperlink>
        </w:p>
        <w:p w14:paraId="1E78CB3C" w14:textId="1132801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5753A18" w14:textId="1A9A3FC0" w:rsidR="00582B7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3044772" w:history="1">
        <w:r w:rsidR="00582B73" w:rsidRPr="00932366">
          <w:rPr>
            <w:rStyle w:val="Hyperlink"/>
            <w:noProof/>
          </w:rPr>
          <w:t>Table 1: The twelve fundamental fermions.</w:t>
        </w:r>
        <w:r w:rsidR="00582B73">
          <w:rPr>
            <w:noProof/>
            <w:webHidden/>
          </w:rPr>
          <w:tab/>
        </w:r>
        <w:r w:rsidR="00582B73">
          <w:rPr>
            <w:noProof/>
            <w:webHidden/>
          </w:rPr>
          <w:fldChar w:fldCharType="begin"/>
        </w:r>
        <w:r w:rsidR="00582B73">
          <w:rPr>
            <w:noProof/>
            <w:webHidden/>
          </w:rPr>
          <w:instrText xml:space="preserve"> PAGEREF _Toc3044772 \h </w:instrText>
        </w:r>
        <w:r w:rsidR="00582B73">
          <w:rPr>
            <w:noProof/>
            <w:webHidden/>
          </w:rPr>
        </w:r>
        <w:r w:rsidR="00582B73">
          <w:rPr>
            <w:noProof/>
            <w:webHidden/>
          </w:rPr>
          <w:fldChar w:fldCharType="separate"/>
        </w:r>
        <w:r w:rsidR="00582B73">
          <w:rPr>
            <w:noProof/>
            <w:webHidden/>
          </w:rPr>
          <w:t>9</w:t>
        </w:r>
        <w:r w:rsidR="00582B73">
          <w:rPr>
            <w:noProof/>
            <w:webHidden/>
          </w:rPr>
          <w:fldChar w:fldCharType="end"/>
        </w:r>
      </w:hyperlink>
    </w:p>
    <w:p w14:paraId="1B1DF88E" w14:textId="166C57E9"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3FC0562" w14:textId="0E2DB968" w:rsidR="00582B7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3044773" w:history="1">
        <w:r w:rsidR="00582B73" w:rsidRPr="00ED7CDC">
          <w:rPr>
            <w:rStyle w:val="Hyperlink"/>
            <w:noProof/>
          </w:rPr>
          <w:t xml:space="preserve">Figure 1: Standard model interaction vertices </w:t>
        </w:r>
        <w:r w:rsidR="00582B73" w:rsidRPr="00ED7CDC">
          <w:rPr>
            <w:rStyle w:val="Hyperlink"/>
            <w:noProof/>
            <w:lang w:val="en-US"/>
          </w:rPr>
          <w:t>(2)</w:t>
        </w:r>
        <w:r w:rsidR="00582B73">
          <w:rPr>
            <w:noProof/>
            <w:webHidden/>
          </w:rPr>
          <w:tab/>
        </w:r>
        <w:r w:rsidR="00582B73">
          <w:rPr>
            <w:noProof/>
            <w:webHidden/>
          </w:rPr>
          <w:fldChar w:fldCharType="begin"/>
        </w:r>
        <w:r w:rsidR="00582B73">
          <w:rPr>
            <w:noProof/>
            <w:webHidden/>
          </w:rPr>
          <w:instrText xml:space="preserve"> PAGEREF _Toc3044773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06675B6B" w14:textId="7ED5D0AA"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4" w:history="1">
        <w:r w:rsidRPr="00ED7CDC">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_Toc3044774 \h </w:instrText>
        </w:r>
        <w:r>
          <w:rPr>
            <w:noProof/>
            <w:webHidden/>
          </w:rPr>
        </w:r>
        <w:r>
          <w:rPr>
            <w:noProof/>
            <w:webHidden/>
          </w:rPr>
          <w:fldChar w:fldCharType="separate"/>
        </w:r>
        <w:r>
          <w:rPr>
            <w:noProof/>
            <w:webHidden/>
          </w:rPr>
          <w:t>12</w:t>
        </w:r>
        <w:r>
          <w:rPr>
            <w:noProof/>
            <w:webHidden/>
          </w:rPr>
          <w:fldChar w:fldCharType="end"/>
        </w:r>
      </w:hyperlink>
    </w:p>
    <w:p w14:paraId="462AD10B" w14:textId="51D424A0"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5" w:history="1">
        <w:r w:rsidRPr="00ED7CDC">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_Toc3044775 \h </w:instrText>
        </w:r>
        <w:r>
          <w:rPr>
            <w:noProof/>
            <w:webHidden/>
          </w:rPr>
        </w:r>
        <w:r>
          <w:rPr>
            <w:noProof/>
            <w:webHidden/>
          </w:rPr>
          <w:fldChar w:fldCharType="separate"/>
        </w:r>
        <w:r>
          <w:rPr>
            <w:noProof/>
            <w:webHidden/>
          </w:rPr>
          <w:t>13</w:t>
        </w:r>
        <w:r>
          <w:rPr>
            <w:noProof/>
            <w:webHidden/>
          </w:rPr>
          <w:fldChar w:fldCharType="end"/>
        </w:r>
      </w:hyperlink>
    </w:p>
    <w:p w14:paraId="73A25D2C" w14:textId="2893ABE3"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6" w:history="1">
        <w:r w:rsidRPr="00ED7CDC">
          <w:rPr>
            <w:rStyle w:val="Hyperlink"/>
            <w:noProof/>
          </w:rPr>
          <w:t xml:space="preserve">Figure 4: Simplified diagram of classical states of matter and transitions between them, with the Vacuum added as a fifth element, providing the space in which matter exists </w:t>
        </w:r>
        <w:r w:rsidRPr="00ED7CDC">
          <w:rPr>
            <w:rStyle w:val="Hyperlink"/>
            <w:noProof/>
            <w:lang w:val="en-US"/>
          </w:rPr>
          <w:t>(7)</w:t>
        </w:r>
        <w:r w:rsidRPr="00ED7CDC">
          <w:rPr>
            <w:rStyle w:val="Hyperlink"/>
            <w:noProof/>
          </w:rPr>
          <w:t xml:space="preserve">, reproduced and modified by the author from </w:t>
        </w:r>
        <w:r w:rsidRPr="00ED7CDC">
          <w:rPr>
            <w:rStyle w:val="Hyperlink"/>
            <w:noProof/>
            <w:lang w:val="en-US"/>
          </w:rPr>
          <w:t>(6)</w:t>
        </w:r>
        <w:r>
          <w:rPr>
            <w:noProof/>
            <w:webHidden/>
          </w:rPr>
          <w:tab/>
        </w:r>
        <w:r>
          <w:rPr>
            <w:noProof/>
            <w:webHidden/>
          </w:rPr>
          <w:fldChar w:fldCharType="begin"/>
        </w:r>
        <w:r>
          <w:rPr>
            <w:noProof/>
            <w:webHidden/>
          </w:rPr>
          <w:instrText xml:space="preserve"> PAGEREF _Toc3044776 \h </w:instrText>
        </w:r>
        <w:r>
          <w:rPr>
            <w:noProof/>
            <w:webHidden/>
          </w:rPr>
        </w:r>
        <w:r>
          <w:rPr>
            <w:noProof/>
            <w:webHidden/>
          </w:rPr>
          <w:fldChar w:fldCharType="separate"/>
        </w:r>
        <w:r>
          <w:rPr>
            <w:noProof/>
            <w:webHidden/>
          </w:rPr>
          <w:t>14</w:t>
        </w:r>
        <w:r>
          <w:rPr>
            <w:noProof/>
            <w:webHidden/>
          </w:rPr>
          <w:fldChar w:fldCharType="end"/>
        </w:r>
      </w:hyperlink>
    </w:p>
    <w:p w14:paraId="36DD5A72" w14:textId="3170F688"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7" w:history="1">
        <w:r w:rsidRPr="00ED7CDC">
          <w:rPr>
            <w:rStyle w:val="Hyperlink"/>
            <w:noProof/>
          </w:rPr>
          <w:t xml:space="preserve">Figure 5: Phase diagram of hadronic matter </w:t>
        </w:r>
        <w:r w:rsidRPr="00ED7CDC">
          <w:rPr>
            <w:rStyle w:val="Hyperlink"/>
            <w:noProof/>
            <w:lang w:val="en-US"/>
          </w:rPr>
          <w:t>(8)</w:t>
        </w:r>
        <w:r>
          <w:rPr>
            <w:noProof/>
            <w:webHidden/>
          </w:rPr>
          <w:tab/>
        </w:r>
        <w:r>
          <w:rPr>
            <w:noProof/>
            <w:webHidden/>
          </w:rPr>
          <w:fldChar w:fldCharType="begin"/>
        </w:r>
        <w:r>
          <w:rPr>
            <w:noProof/>
            <w:webHidden/>
          </w:rPr>
          <w:instrText xml:space="preserve"> PAGEREF _Toc3044777 \h </w:instrText>
        </w:r>
        <w:r>
          <w:rPr>
            <w:noProof/>
            <w:webHidden/>
          </w:rPr>
        </w:r>
        <w:r>
          <w:rPr>
            <w:noProof/>
            <w:webHidden/>
          </w:rPr>
          <w:fldChar w:fldCharType="separate"/>
        </w:r>
        <w:r>
          <w:rPr>
            <w:noProof/>
            <w:webHidden/>
          </w:rPr>
          <w:t>15</w:t>
        </w:r>
        <w:r>
          <w:rPr>
            <w:noProof/>
            <w:webHidden/>
          </w:rPr>
          <w:fldChar w:fldCharType="end"/>
        </w:r>
      </w:hyperlink>
    </w:p>
    <w:p w14:paraId="64E38BD2" w14:textId="60E1F88E"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8" w:history="1">
        <w:r w:rsidRPr="00ED7CDC">
          <w:rPr>
            <w:rStyle w:val="Hyperlink"/>
            <w:noProof/>
          </w:rPr>
          <w:t xml:space="preserve">Figure 6: The evolution of the Universe, from the Big Bang to Modern Day </w:t>
        </w:r>
        <w:r w:rsidRPr="00ED7CDC">
          <w:rPr>
            <w:rStyle w:val="Hyperlink"/>
            <w:noProof/>
            <w:lang w:val="en-US"/>
          </w:rPr>
          <w:t>(10)</w:t>
        </w:r>
        <w:r>
          <w:rPr>
            <w:noProof/>
            <w:webHidden/>
          </w:rPr>
          <w:tab/>
        </w:r>
        <w:r>
          <w:rPr>
            <w:noProof/>
            <w:webHidden/>
          </w:rPr>
          <w:fldChar w:fldCharType="begin"/>
        </w:r>
        <w:r>
          <w:rPr>
            <w:noProof/>
            <w:webHidden/>
          </w:rPr>
          <w:instrText xml:space="preserve"> PAGEREF _Toc3044778 \h </w:instrText>
        </w:r>
        <w:r>
          <w:rPr>
            <w:noProof/>
            <w:webHidden/>
          </w:rPr>
        </w:r>
        <w:r>
          <w:rPr>
            <w:noProof/>
            <w:webHidden/>
          </w:rPr>
          <w:fldChar w:fldCharType="separate"/>
        </w:r>
        <w:r>
          <w:rPr>
            <w:noProof/>
            <w:webHidden/>
          </w:rPr>
          <w:t>16</w:t>
        </w:r>
        <w:r>
          <w:rPr>
            <w:noProof/>
            <w:webHidden/>
          </w:rPr>
          <w:fldChar w:fldCharType="end"/>
        </w:r>
      </w:hyperlink>
    </w:p>
    <w:p w14:paraId="0877F147" w14:textId="10D42DD3"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79" w:history="1">
        <w:r w:rsidRPr="00ED7CDC">
          <w:rPr>
            <w:rStyle w:val="Hyperlink"/>
            <w:noProof/>
          </w:rPr>
          <w:t xml:space="preserve">Figure 7: CERN facilities in geographical context </w:t>
        </w:r>
        <w:r w:rsidRPr="00ED7CDC">
          <w:rPr>
            <w:rStyle w:val="Hyperlink"/>
            <w:noProof/>
            <w:lang w:val="en-US"/>
          </w:rPr>
          <w:t>(15)</w:t>
        </w:r>
        <w:r w:rsidRPr="00ED7CDC">
          <w:rPr>
            <w:rStyle w:val="Hyperlink"/>
            <w:noProof/>
          </w:rPr>
          <w:t>.</w:t>
        </w:r>
        <w:r>
          <w:rPr>
            <w:noProof/>
            <w:webHidden/>
          </w:rPr>
          <w:tab/>
        </w:r>
        <w:r>
          <w:rPr>
            <w:noProof/>
            <w:webHidden/>
          </w:rPr>
          <w:fldChar w:fldCharType="begin"/>
        </w:r>
        <w:r>
          <w:rPr>
            <w:noProof/>
            <w:webHidden/>
          </w:rPr>
          <w:instrText xml:space="preserve"> PAGEREF _Toc3044779 \h </w:instrText>
        </w:r>
        <w:r>
          <w:rPr>
            <w:noProof/>
            <w:webHidden/>
          </w:rPr>
        </w:r>
        <w:r>
          <w:rPr>
            <w:noProof/>
            <w:webHidden/>
          </w:rPr>
          <w:fldChar w:fldCharType="separate"/>
        </w:r>
        <w:r>
          <w:rPr>
            <w:noProof/>
            <w:webHidden/>
          </w:rPr>
          <w:t>18</w:t>
        </w:r>
        <w:r>
          <w:rPr>
            <w:noProof/>
            <w:webHidden/>
          </w:rPr>
          <w:fldChar w:fldCharType="end"/>
        </w:r>
      </w:hyperlink>
    </w:p>
    <w:p w14:paraId="7C6FD92D" w14:textId="3FCC10B6"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0" w:history="1">
        <w:r w:rsidRPr="00ED7CDC">
          <w:rPr>
            <w:rStyle w:val="Hyperlink"/>
            <w:noProof/>
          </w:rPr>
          <w:t xml:space="preserve">Figure 8: The LHC Proton Source, connected to the Duoplasmatron device, which strips electrons off Hydrogen molecules, to produce the beams of protons which eventually collide within the LHC </w:t>
        </w:r>
        <w:r w:rsidRPr="00ED7CDC">
          <w:rPr>
            <w:rStyle w:val="Hyperlink"/>
            <w:noProof/>
            <w:lang w:val="en-US"/>
          </w:rPr>
          <w:t>(21)</w:t>
        </w:r>
        <w:r>
          <w:rPr>
            <w:noProof/>
            <w:webHidden/>
          </w:rPr>
          <w:tab/>
        </w:r>
        <w:r>
          <w:rPr>
            <w:noProof/>
            <w:webHidden/>
          </w:rPr>
          <w:fldChar w:fldCharType="begin"/>
        </w:r>
        <w:r>
          <w:rPr>
            <w:noProof/>
            <w:webHidden/>
          </w:rPr>
          <w:instrText xml:space="preserve"> PAGEREF _Toc3044780 \h </w:instrText>
        </w:r>
        <w:r>
          <w:rPr>
            <w:noProof/>
            <w:webHidden/>
          </w:rPr>
        </w:r>
        <w:r>
          <w:rPr>
            <w:noProof/>
            <w:webHidden/>
          </w:rPr>
          <w:fldChar w:fldCharType="separate"/>
        </w:r>
        <w:r>
          <w:rPr>
            <w:noProof/>
            <w:webHidden/>
          </w:rPr>
          <w:t>18</w:t>
        </w:r>
        <w:r>
          <w:rPr>
            <w:noProof/>
            <w:webHidden/>
          </w:rPr>
          <w:fldChar w:fldCharType="end"/>
        </w:r>
      </w:hyperlink>
    </w:p>
    <w:p w14:paraId="69EB8FE0" w14:textId="16071104"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1" w:history="1">
        <w:r w:rsidRPr="00ED7CDC">
          <w:rPr>
            <w:rStyle w:val="Hyperlink"/>
            <w:noProof/>
          </w:rPr>
          <w:t xml:space="preserve">Figure 9: The CERN accelerator complex </w:t>
        </w:r>
        <w:r w:rsidRPr="00ED7CDC">
          <w:rPr>
            <w:rStyle w:val="Hyperlink"/>
            <w:noProof/>
            <w:lang w:val="en-US"/>
          </w:rPr>
          <w:t>(24)</w:t>
        </w:r>
        <w:r w:rsidRPr="00ED7CDC">
          <w:rPr>
            <w:rStyle w:val="Hyperlink"/>
            <w:noProof/>
          </w:rPr>
          <w:t>.</w:t>
        </w:r>
        <w:r>
          <w:rPr>
            <w:noProof/>
            <w:webHidden/>
          </w:rPr>
          <w:tab/>
        </w:r>
        <w:r>
          <w:rPr>
            <w:noProof/>
            <w:webHidden/>
          </w:rPr>
          <w:fldChar w:fldCharType="begin"/>
        </w:r>
        <w:r>
          <w:rPr>
            <w:noProof/>
            <w:webHidden/>
          </w:rPr>
          <w:instrText xml:space="preserve"> PAGEREF _Toc3044781 \h </w:instrText>
        </w:r>
        <w:r>
          <w:rPr>
            <w:noProof/>
            <w:webHidden/>
          </w:rPr>
        </w:r>
        <w:r>
          <w:rPr>
            <w:noProof/>
            <w:webHidden/>
          </w:rPr>
          <w:fldChar w:fldCharType="separate"/>
        </w:r>
        <w:r>
          <w:rPr>
            <w:noProof/>
            <w:webHidden/>
          </w:rPr>
          <w:t>20</w:t>
        </w:r>
        <w:r>
          <w:rPr>
            <w:noProof/>
            <w:webHidden/>
          </w:rPr>
          <w:fldChar w:fldCharType="end"/>
        </w:r>
      </w:hyperlink>
    </w:p>
    <w:p w14:paraId="0CFB8062" w14:textId="4B0547FC"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2" w:history="1">
        <w:r w:rsidRPr="00ED7CDC">
          <w:rPr>
            <w:rStyle w:val="Hyperlink"/>
            <w:noProof/>
          </w:rPr>
          <w:t xml:space="preserve">Figure 10: The ALICE detector system </w:t>
        </w:r>
        <w:r w:rsidRPr="00ED7CDC">
          <w:rPr>
            <w:rStyle w:val="Hyperlink"/>
            <w:noProof/>
            <w:lang w:val="en-US"/>
          </w:rPr>
          <w:t>(37)</w:t>
        </w:r>
        <w:r>
          <w:rPr>
            <w:noProof/>
            <w:webHidden/>
          </w:rPr>
          <w:tab/>
        </w:r>
        <w:r>
          <w:rPr>
            <w:noProof/>
            <w:webHidden/>
          </w:rPr>
          <w:fldChar w:fldCharType="begin"/>
        </w:r>
        <w:r>
          <w:rPr>
            <w:noProof/>
            <w:webHidden/>
          </w:rPr>
          <w:instrText xml:space="preserve"> PAGEREF _Toc3044782 \h </w:instrText>
        </w:r>
        <w:r>
          <w:rPr>
            <w:noProof/>
            <w:webHidden/>
          </w:rPr>
        </w:r>
        <w:r>
          <w:rPr>
            <w:noProof/>
            <w:webHidden/>
          </w:rPr>
          <w:fldChar w:fldCharType="separate"/>
        </w:r>
        <w:r>
          <w:rPr>
            <w:noProof/>
            <w:webHidden/>
          </w:rPr>
          <w:t>25</w:t>
        </w:r>
        <w:r>
          <w:rPr>
            <w:noProof/>
            <w:webHidden/>
          </w:rPr>
          <w:fldChar w:fldCharType="end"/>
        </w:r>
      </w:hyperlink>
    </w:p>
    <w:p w14:paraId="2778FAAE" w14:textId="2E898DA1"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3" w:history="1">
        <w:r w:rsidRPr="00ED7CDC">
          <w:rPr>
            <w:rStyle w:val="Hyperlink"/>
            <w:noProof/>
          </w:rPr>
          <w:t xml:space="preserve">Figure 11: ALICE Inner Tracking System (SPD, SDD, SSD)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_Toc3044783 \h </w:instrText>
        </w:r>
        <w:r>
          <w:rPr>
            <w:noProof/>
            <w:webHidden/>
          </w:rPr>
        </w:r>
        <w:r>
          <w:rPr>
            <w:noProof/>
            <w:webHidden/>
          </w:rPr>
          <w:fldChar w:fldCharType="separate"/>
        </w:r>
        <w:r>
          <w:rPr>
            <w:noProof/>
            <w:webHidden/>
          </w:rPr>
          <w:t>26</w:t>
        </w:r>
        <w:r>
          <w:rPr>
            <w:noProof/>
            <w:webHidden/>
          </w:rPr>
          <w:fldChar w:fldCharType="end"/>
        </w:r>
      </w:hyperlink>
    </w:p>
    <w:p w14:paraId="6735BF33" w14:textId="73AC1938"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4" w:history="1">
        <w:r w:rsidRPr="00ED7CDC">
          <w:rPr>
            <w:rStyle w:val="Hyperlink"/>
            <w:noProof/>
          </w:rPr>
          <w:t xml:space="preserve">Figure 12: ALICE TPC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_Toc3044784 \h </w:instrText>
        </w:r>
        <w:r>
          <w:rPr>
            <w:noProof/>
            <w:webHidden/>
          </w:rPr>
        </w:r>
        <w:r>
          <w:rPr>
            <w:noProof/>
            <w:webHidden/>
          </w:rPr>
          <w:fldChar w:fldCharType="separate"/>
        </w:r>
        <w:r>
          <w:rPr>
            <w:noProof/>
            <w:webHidden/>
          </w:rPr>
          <w:t>27</w:t>
        </w:r>
        <w:r>
          <w:rPr>
            <w:noProof/>
            <w:webHidden/>
          </w:rPr>
          <w:fldChar w:fldCharType="end"/>
        </w:r>
      </w:hyperlink>
    </w:p>
    <w:p w14:paraId="13F4E724" w14:textId="336DEEB1"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5" w:history="1">
        <w:r w:rsidRPr="00ED7CDC">
          <w:rPr>
            <w:rStyle w:val="Hyperlink"/>
            <w:noProof/>
          </w:rPr>
          <w:t xml:space="preserve">Figure 13: ALICE TOF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_Toc3044785 \h </w:instrText>
        </w:r>
        <w:r>
          <w:rPr>
            <w:noProof/>
            <w:webHidden/>
          </w:rPr>
        </w:r>
        <w:r>
          <w:rPr>
            <w:noProof/>
            <w:webHidden/>
          </w:rPr>
          <w:fldChar w:fldCharType="separate"/>
        </w:r>
        <w:r>
          <w:rPr>
            <w:noProof/>
            <w:webHidden/>
          </w:rPr>
          <w:t>27</w:t>
        </w:r>
        <w:r>
          <w:rPr>
            <w:noProof/>
            <w:webHidden/>
          </w:rPr>
          <w:fldChar w:fldCharType="end"/>
        </w:r>
      </w:hyperlink>
    </w:p>
    <w:p w14:paraId="3553FADD" w14:textId="7BA0EFA0"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6" w:history="1">
        <w:r w:rsidRPr="00ED7CDC">
          <w:rPr>
            <w:rStyle w:val="Hyperlink"/>
            <w:noProof/>
          </w:rPr>
          <w:t xml:space="preserve">Figure 14: ALICE HMPID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_Toc3044786 \h </w:instrText>
        </w:r>
        <w:r>
          <w:rPr>
            <w:noProof/>
            <w:webHidden/>
          </w:rPr>
        </w:r>
        <w:r>
          <w:rPr>
            <w:noProof/>
            <w:webHidden/>
          </w:rPr>
          <w:fldChar w:fldCharType="separate"/>
        </w:r>
        <w:r>
          <w:rPr>
            <w:noProof/>
            <w:webHidden/>
          </w:rPr>
          <w:t>28</w:t>
        </w:r>
        <w:r>
          <w:rPr>
            <w:noProof/>
            <w:webHidden/>
          </w:rPr>
          <w:fldChar w:fldCharType="end"/>
        </w:r>
      </w:hyperlink>
    </w:p>
    <w:p w14:paraId="71CBBF42" w14:textId="6550F74C"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7" w:history="1">
        <w:r w:rsidRPr="00ED7CDC">
          <w:rPr>
            <w:rStyle w:val="Hyperlink"/>
            <w:noProof/>
          </w:rPr>
          <w:t xml:space="preserve">Figure 15: ALICE TRD </w:t>
        </w:r>
        <w:r w:rsidRPr="00ED7CDC">
          <w:rPr>
            <w:rStyle w:val="Hyperlink"/>
            <w:noProof/>
            <w:lang w:val="en-US"/>
          </w:rPr>
          <w:t>(37)</w:t>
        </w:r>
        <w:r>
          <w:rPr>
            <w:noProof/>
            <w:webHidden/>
          </w:rPr>
          <w:tab/>
        </w:r>
        <w:r>
          <w:rPr>
            <w:noProof/>
            <w:webHidden/>
          </w:rPr>
          <w:fldChar w:fldCharType="begin"/>
        </w:r>
        <w:r>
          <w:rPr>
            <w:noProof/>
            <w:webHidden/>
          </w:rPr>
          <w:instrText xml:space="preserve"> PAGEREF _Toc3044787 \h </w:instrText>
        </w:r>
        <w:r>
          <w:rPr>
            <w:noProof/>
            <w:webHidden/>
          </w:rPr>
        </w:r>
        <w:r>
          <w:rPr>
            <w:noProof/>
            <w:webHidden/>
          </w:rPr>
          <w:fldChar w:fldCharType="separate"/>
        </w:r>
        <w:r>
          <w:rPr>
            <w:noProof/>
            <w:webHidden/>
          </w:rPr>
          <w:t>28</w:t>
        </w:r>
        <w:r>
          <w:rPr>
            <w:noProof/>
            <w:webHidden/>
          </w:rPr>
          <w:fldChar w:fldCharType="end"/>
        </w:r>
      </w:hyperlink>
    </w:p>
    <w:p w14:paraId="3075320D" w14:textId="1C4F77AF"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8" w:history="1">
        <w:r w:rsidRPr="00ED7CDC">
          <w:rPr>
            <w:rStyle w:val="Hyperlink"/>
            <w:noProof/>
          </w:rPr>
          <w:t xml:space="preserve">Figure 16: ALICE PHOS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_Toc3044788 \h </w:instrText>
        </w:r>
        <w:r>
          <w:rPr>
            <w:noProof/>
            <w:webHidden/>
          </w:rPr>
        </w:r>
        <w:r>
          <w:rPr>
            <w:noProof/>
            <w:webHidden/>
          </w:rPr>
          <w:fldChar w:fldCharType="separate"/>
        </w:r>
        <w:r>
          <w:rPr>
            <w:noProof/>
            <w:webHidden/>
          </w:rPr>
          <w:t>29</w:t>
        </w:r>
        <w:r>
          <w:rPr>
            <w:noProof/>
            <w:webHidden/>
          </w:rPr>
          <w:fldChar w:fldCharType="end"/>
        </w:r>
      </w:hyperlink>
    </w:p>
    <w:p w14:paraId="1B0DE5EE" w14:textId="45F7C377"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89" w:history="1">
        <w:r w:rsidRPr="00ED7CDC">
          <w:rPr>
            <w:rStyle w:val="Hyperlink"/>
            <w:noProof/>
          </w:rPr>
          <w:t xml:space="preserve">Figure 17: ALICE EMCal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_Toc3044789 \h </w:instrText>
        </w:r>
        <w:r>
          <w:rPr>
            <w:noProof/>
            <w:webHidden/>
          </w:rPr>
        </w:r>
        <w:r>
          <w:rPr>
            <w:noProof/>
            <w:webHidden/>
          </w:rPr>
          <w:fldChar w:fldCharType="separate"/>
        </w:r>
        <w:r>
          <w:rPr>
            <w:noProof/>
            <w:webHidden/>
          </w:rPr>
          <w:t>30</w:t>
        </w:r>
        <w:r>
          <w:rPr>
            <w:noProof/>
            <w:webHidden/>
          </w:rPr>
          <w:fldChar w:fldCharType="end"/>
        </w:r>
      </w:hyperlink>
    </w:p>
    <w:p w14:paraId="7F3AA0B1" w14:textId="5D019BF0"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0" w:history="1">
        <w:r w:rsidRPr="00ED7CDC">
          <w:rPr>
            <w:rStyle w:val="Hyperlink"/>
            <w:noProof/>
          </w:rPr>
          <w:t xml:space="preserve">Figure 18: ALICE forward Muon arm </w:t>
        </w:r>
        <w:r w:rsidRPr="00ED7CDC">
          <w:rPr>
            <w:rStyle w:val="Hyperlink"/>
            <w:noProof/>
            <w:lang w:val="en-US"/>
          </w:rPr>
          <w:t>(37)</w:t>
        </w:r>
        <w:r w:rsidRPr="00ED7CDC">
          <w:rPr>
            <w:rStyle w:val="Hyperlink"/>
            <w:noProof/>
          </w:rPr>
          <w:t>.</w:t>
        </w:r>
        <w:r>
          <w:rPr>
            <w:noProof/>
            <w:webHidden/>
          </w:rPr>
          <w:tab/>
        </w:r>
        <w:r>
          <w:rPr>
            <w:noProof/>
            <w:webHidden/>
          </w:rPr>
          <w:fldChar w:fldCharType="begin"/>
        </w:r>
        <w:r>
          <w:rPr>
            <w:noProof/>
            <w:webHidden/>
          </w:rPr>
          <w:instrText xml:space="preserve"> PAGEREF _Toc3044790 \h </w:instrText>
        </w:r>
        <w:r>
          <w:rPr>
            <w:noProof/>
            <w:webHidden/>
          </w:rPr>
        </w:r>
        <w:r>
          <w:rPr>
            <w:noProof/>
            <w:webHidden/>
          </w:rPr>
          <w:fldChar w:fldCharType="separate"/>
        </w:r>
        <w:r>
          <w:rPr>
            <w:noProof/>
            <w:webHidden/>
          </w:rPr>
          <w:t>31</w:t>
        </w:r>
        <w:r>
          <w:rPr>
            <w:noProof/>
            <w:webHidden/>
          </w:rPr>
          <w:fldChar w:fldCharType="end"/>
        </w:r>
      </w:hyperlink>
    </w:p>
    <w:p w14:paraId="0733A037" w14:textId="653BA3A0"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1" w:history="1">
        <w:r w:rsidRPr="00ED7CDC">
          <w:rPr>
            <w:rStyle w:val="Hyperlink"/>
            <w:noProof/>
          </w:rPr>
          <w:t xml:space="preserve">Figure 19: Cylindrical coordinates as used in geometric coordinate specifications for measurements made in experiments conducted at the LHC  </w:t>
        </w:r>
        <w:r w:rsidRPr="00ED7CDC">
          <w:rPr>
            <w:rStyle w:val="Hyperlink"/>
            <w:noProof/>
            <w:lang w:val="en-US"/>
          </w:rPr>
          <w:t>(40)</w:t>
        </w:r>
        <w:r w:rsidRPr="00ED7CDC">
          <w:rPr>
            <w:rStyle w:val="Hyperlink"/>
            <w:noProof/>
          </w:rPr>
          <w:t>.</w:t>
        </w:r>
        <w:r>
          <w:rPr>
            <w:noProof/>
            <w:webHidden/>
          </w:rPr>
          <w:tab/>
        </w:r>
        <w:r>
          <w:rPr>
            <w:noProof/>
            <w:webHidden/>
          </w:rPr>
          <w:fldChar w:fldCharType="begin"/>
        </w:r>
        <w:r>
          <w:rPr>
            <w:noProof/>
            <w:webHidden/>
          </w:rPr>
          <w:instrText xml:space="preserve"> PAGEREF _Toc3044791 \h </w:instrText>
        </w:r>
        <w:r>
          <w:rPr>
            <w:noProof/>
            <w:webHidden/>
          </w:rPr>
        </w:r>
        <w:r>
          <w:rPr>
            <w:noProof/>
            <w:webHidden/>
          </w:rPr>
          <w:fldChar w:fldCharType="separate"/>
        </w:r>
        <w:r>
          <w:rPr>
            <w:noProof/>
            <w:webHidden/>
          </w:rPr>
          <w:t>32</w:t>
        </w:r>
        <w:r>
          <w:rPr>
            <w:noProof/>
            <w:webHidden/>
          </w:rPr>
          <w:fldChar w:fldCharType="end"/>
        </w:r>
      </w:hyperlink>
    </w:p>
    <w:p w14:paraId="6295FF79" w14:textId="7D1C47D8"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2" w:history="1">
        <w:r w:rsidRPr="00ED7CDC">
          <w:rPr>
            <w:rStyle w:val="Hyperlink"/>
            <w:noProof/>
          </w:rPr>
          <w:t xml:space="preserve">Figure 20: Time evolution of the TRD signal, measured as pulse height vs drift time for electrons and pions (both at p = 2GeV) </w:t>
        </w:r>
        <w:r w:rsidRPr="00ED7CDC">
          <w:rPr>
            <w:rStyle w:val="Hyperlink"/>
            <w:noProof/>
            <w:lang w:val="en-US"/>
          </w:rPr>
          <w:t>(42)</w:t>
        </w:r>
        <w:r w:rsidRPr="00ED7CDC">
          <w:rPr>
            <w:rStyle w:val="Hyperlink"/>
            <w:noProof/>
          </w:rPr>
          <w:t>.</w:t>
        </w:r>
        <w:r>
          <w:rPr>
            <w:noProof/>
            <w:webHidden/>
          </w:rPr>
          <w:tab/>
        </w:r>
        <w:r>
          <w:rPr>
            <w:noProof/>
            <w:webHidden/>
          </w:rPr>
          <w:fldChar w:fldCharType="begin"/>
        </w:r>
        <w:r>
          <w:rPr>
            <w:noProof/>
            <w:webHidden/>
          </w:rPr>
          <w:instrText xml:space="preserve"> PAGEREF _Toc3044792 \h </w:instrText>
        </w:r>
        <w:r>
          <w:rPr>
            <w:noProof/>
            <w:webHidden/>
          </w:rPr>
        </w:r>
        <w:r>
          <w:rPr>
            <w:noProof/>
            <w:webHidden/>
          </w:rPr>
          <w:fldChar w:fldCharType="separate"/>
        </w:r>
        <w:r>
          <w:rPr>
            <w:noProof/>
            <w:webHidden/>
          </w:rPr>
          <w:t>34</w:t>
        </w:r>
        <w:r>
          <w:rPr>
            <w:noProof/>
            <w:webHidden/>
          </w:rPr>
          <w:fldChar w:fldCharType="end"/>
        </w:r>
      </w:hyperlink>
    </w:p>
    <w:p w14:paraId="2F76A637" w14:textId="59E45564"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3" w:history="1">
        <w:r w:rsidRPr="00ED7CDC">
          <w:rPr>
            <w:rStyle w:val="Hyperlink"/>
            <w:noProof/>
          </w:rPr>
          <w:t xml:space="preserve">Figure 21: Reference distributions for most probable signal dependence on </w:t>
        </w:r>
        <w:r w:rsidRPr="00ED7CDC">
          <w:rPr>
            <w:rStyle w:val="Hyperlink"/>
            <w:noProof/>
          </w:rPr>
          <w:sym w:font="Symbol" w:char="F062"/>
        </w:r>
        <w:r w:rsidRPr="00ED7CDC">
          <w:rPr>
            <w:rStyle w:val="Hyperlink"/>
            <w:noProof/>
          </w:rPr>
          <w:sym w:font="Symbol" w:char="F067"/>
        </w:r>
        <w:r w:rsidRPr="00ED7CDC">
          <w:rPr>
            <w:rStyle w:val="Hyperlink"/>
            <w:noProof/>
          </w:rPr>
          <w:t xml:space="preserve"> in the TRD, i.e. from measurements taken in pp-runs, test beams and measurements from cosmic rays</w:t>
        </w:r>
        <w:r w:rsidRPr="00ED7CDC">
          <w:rPr>
            <w:rStyle w:val="Hyperlink"/>
            <w:noProof/>
            <w:lang w:val="en-US"/>
          </w:rPr>
          <w:t xml:space="preserve"> (42)</w:t>
        </w:r>
        <w:r w:rsidRPr="00ED7CDC">
          <w:rPr>
            <w:rStyle w:val="Hyperlink"/>
            <w:noProof/>
          </w:rPr>
          <w:t>.</w:t>
        </w:r>
        <w:r>
          <w:rPr>
            <w:noProof/>
            <w:webHidden/>
          </w:rPr>
          <w:tab/>
        </w:r>
        <w:r>
          <w:rPr>
            <w:noProof/>
            <w:webHidden/>
          </w:rPr>
          <w:fldChar w:fldCharType="begin"/>
        </w:r>
        <w:r>
          <w:rPr>
            <w:noProof/>
            <w:webHidden/>
          </w:rPr>
          <w:instrText xml:space="preserve"> PAGEREF _Toc3044793 \h </w:instrText>
        </w:r>
        <w:r>
          <w:rPr>
            <w:noProof/>
            <w:webHidden/>
          </w:rPr>
        </w:r>
        <w:r>
          <w:rPr>
            <w:noProof/>
            <w:webHidden/>
          </w:rPr>
          <w:fldChar w:fldCharType="separate"/>
        </w:r>
        <w:r>
          <w:rPr>
            <w:noProof/>
            <w:webHidden/>
          </w:rPr>
          <w:t>35</w:t>
        </w:r>
        <w:r>
          <w:rPr>
            <w:noProof/>
            <w:webHidden/>
          </w:rPr>
          <w:fldChar w:fldCharType="end"/>
        </w:r>
      </w:hyperlink>
    </w:p>
    <w:p w14:paraId="75D35CFA" w14:textId="4882F1B3"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4" w:history="1">
        <w:r w:rsidRPr="00ED7CD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ED7CDC">
          <w:rPr>
            <w:rStyle w:val="Hyperlink"/>
            <w:noProof/>
          </w:rPr>
          <w:t xml:space="preserve"> </w:t>
        </w:r>
        <m:oMath>
          <m:r>
            <m:rPr>
              <m:sty m:val="b"/>
            </m:rPr>
            <w:rPr>
              <w:rStyle w:val="Hyperlink"/>
              <w:rFonts w:ascii="Cambria Math" w:hAnsi="Cambria Math"/>
              <w:noProof/>
            </w:rPr>
            <m:t>TeV</m:t>
          </m:r>
        </m:oMath>
        <w:r w:rsidRPr="00ED7CDC">
          <w:rPr>
            <w:rStyle w:val="Hyperlink"/>
            <w:noProof/>
          </w:rPr>
          <w:t xml:space="preserve">. This method allows for particle identification of light particles and hadrons </w:t>
        </w:r>
        <w:r w:rsidRPr="00ED7CDC">
          <w:rPr>
            <w:rStyle w:val="Hyperlink"/>
            <w:noProof/>
            <w:lang w:val="en-US"/>
          </w:rPr>
          <w:t>(42)</w:t>
        </w:r>
        <w:r w:rsidRPr="00ED7CDC">
          <w:rPr>
            <w:rStyle w:val="Hyperlink"/>
            <w:noProof/>
          </w:rPr>
          <w:t>.</w:t>
        </w:r>
        <w:r>
          <w:rPr>
            <w:noProof/>
            <w:webHidden/>
          </w:rPr>
          <w:tab/>
        </w:r>
        <w:r>
          <w:rPr>
            <w:noProof/>
            <w:webHidden/>
          </w:rPr>
          <w:fldChar w:fldCharType="begin"/>
        </w:r>
        <w:r>
          <w:rPr>
            <w:noProof/>
            <w:webHidden/>
          </w:rPr>
          <w:instrText xml:space="preserve"> PAGEREF _Toc3044794 \h </w:instrText>
        </w:r>
        <w:r>
          <w:rPr>
            <w:noProof/>
            <w:webHidden/>
          </w:rPr>
        </w:r>
        <w:r>
          <w:rPr>
            <w:noProof/>
            <w:webHidden/>
          </w:rPr>
          <w:fldChar w:fldCharType="separate"/>
        </w:r>
        <w:r>
          <w:rPr>
            <w:noProof/>
            <w:webHidden/>
          </w:rPr>
          <w:t>36</w:t>
        </w:r>
        <w:r>
          <w:rPr>
            <w:noProof/>
            <w:webHidden/>
          </w:rPr>
          <w:fldChar w:fldCharType="end"/>
        </w:r>
      </w:hyperlink>
    </w:p>
    <w:p w14:paraId="48A2CA39" w14:textId="32494426"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5" w:history="1">
        <w:r w:rsidRPr="00ED7CDC">
          <w:rPr>
            <w:rStyle w:val="Hyperlink"/>
            <w:noProof/>
          </w:rPr>
          <w:t xml:space="preserve">Figure 23: Normalised distribution of charge deposition for electrons and pions in a single TRD chamber </w:t>
        </w:r>
        <w:r w:rsidRPr="00ED7CDC">
          <w:rPr>
            <w:rStyle w:val="Hyperlink"/>
            <w:noProof/>
            <w:lang w:val="en-US"/>
          </w:rPr>
          <w:t>(42)</w:t>
        </w:r>
        <w:r w:rsidRPr="00ED7CDC">
          <w:rPr>
            <w:rStyle w:val="Hyperlink"/>
            <w:noProof/>
          </w:rPr>
          <w:t>.</w:t>
        </w:r>
        <w:r>
          <w:rPr>
            <w:noProof/>
            <w:webHidden/>
          </w:rPr>
          <w:tab/>
        </w:r>
        <w:r>
          <w:rPr>
            <w:noProof/>
            <w:webHidden/>
          </w:rPr>
          <w:fldChar w:fldCharType="begin"/>
        </w:r>
        <w:r>
          <w:rPr>
            <w:noProof/>
            <w:webHidden/>
          </w:rPr>
          <w:instrText xml:space="preserve"> PAGEREF _Toc3044795 \h </w:instrText>
        </w:r>
        <w:r>
          <w:rPr>
            <w:noProof/>
            <w:webHidden/>
          </w:rPr>
        </w:r>
        <w:r>
          <w:rPr>
            <w:noProof/>
            <w:webHidden/>
          </w:rPr>
          <w:fldChar w:fldCharType="separate"/>
        </w:r>
        <w:r>
          <w:rPr>
            <w:noProof/>
            <w:webHidden/>
          </w:rPr>
          <w:t>37</w:t>
        </w:r>
        <w:r>
          <w:rPr>
            <w:noProof/>
            <w:webHidden/>
          </w:rPr>
          <w:fldChar w:fldCharType="end"/>
        </w:r>
      </w:hyperlink>
    </w:p>
    <w:p w14:paraId="2834B9A9" w14:textId="7FE4D9F2"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6" w:history="1">
        <w:r w:rsidRPr="00ED7CDC">
          <w:rPr>
            <w:rStyle w:val="Hyperlink"/>
            <w:noProof/>
          </w:rPr>
          <w:t xml:space="preserve">Figure 24: Pion efficiency as a function of electron efficiency for the various particle identification methods discussed </w:t>
        </w:r>
        <w:r w:rsidRPr="00ED7CDC">
          <w:rPr>
            <w:rStyle w:val="Hyperlink"/>
            <w:noProof/>
            <w:lang w:val="en-US"/>
          </w:rPr>
          <w:t>(42)</w:t>
        </w:r>
        <w:r w:rsidRPr="00ED7CDC">
          <w:rPr>
            <w:rStyle w:val="Hyperlink"/>
            <w:noProof/>
          </w:rPr>
          <w:t>.</w:t>
        </w:r>
        <w:r>
          <w:rPr>
            <w:noProof/>
            <w:webHidden/>
          </w:rPr>
          <w:tab/>
        </w:r>
        <w:r>
          <w:rPr>
            <w:noProof/>
            <w:webHidden/>
          </w:rPr>
          <w:fldChar w:fldCharType="begin"/>
        </w:r>
        <w:r>
          <w:rPr>
            <w:noProof/>
            <w:webHidden/>
          </w:rPr>
          <w:instrText xml:space="preserve"> PAGEREF _Toc3044796 \h </w:instrText>
        </w:r>
        <w:r>
          <w:rPr>
            <w:noProof/>
            <w:webHidden/>
          </w:rPr>
        </w:r>
        <w:r>
          <w:rPr>
            <w:noProof/>
            <w:webHidden/>
          </w:rPr>
          <w:fldChar w:fldCharType="separate"/>
        </w:r>
        <w:r>
          <w:rPr>
            <w:noProof/>
            <w:webHidden/>
          </w:rPr>
          <w:t>39</w:t>
        </w:r>
        <w:r>
          <w:rPr>
            <w:noProof/>
            <w:webHidden/>
          </w:rPr>
          <w:fldChar w:fldCharType="end"/>
        </w:r>
      </w:hyperlink>
    </w:p>
    <w:p w14:paraId="09C350C7" w14:textId="5956BD0E"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7" w:history="1">
        <w:r w:rsidRPr="00ED7CDC">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_Toc3044797 \h </w:instrText>
        </w:r>
        <w:r>
          <w:rPr>
            <w:noProof/>
            <w:webHidden/>
          </w:rPr>
        </w:r>
        <w:r>
          <w:rPr>
            <w:noProof/>
            <w:webHidden/>
          </w:rPr>
          <w:fldChar w:fldCharType="separate"/>
        </w:r>
        <w:r>
          <w:rPr>
            <w:noProof/>
            <w:webHidden/>
          </w:rPr>
          <w:t>40</w:t>
        </w:r>
        <w:r>
          <w:rPr>
            <w:noProof/>
            <w:webHidden/>
          </w:rPr>
          <w:fldChar w:fldCharType="end"/>
        </w:r>
      </w:hyperlink>
    </w:p>
    <w:p w14:paraId="24FEA79B" w14:textId="25BBD737"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8" w:history="1">
        <w:r w:rsidRPr="00ED7CD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ED7CDC">
          <w:rPr>
            <w:rStyle w:val="Hyperlink"/>
            <w:noProof/>
          </w:rPr>
          <w:t>, approaches the true y.</w:t>
        </w:r>
        <w:r>
          <w:rPr>
            <w:noProof/>
            <w:webHidden/>
          </w:rPr>
          <w:tab/>
        </w:r>
        <w:r>
          <w:rPr>
            <w:noProof/>
            <w:webHidden/>
          </w:rPr>
          <w:fldChar w:fldCharType="begin"/>
        </w:r>
        <w:r>
          <w:rPr>
            <w:noProof/>
            <w:webHidden/>
          </w:rPr>
          <w:instrText xml:space="preserve"> PAGEREF _Toc3044798 \h </w:instrText>
        </w:r>
        <w:r>
          <w:rPr>
            <w:noProof/>
            <w:webHidden/>
          </w:rPr>
        </w:r>
        <w:r>
          <w:rPr>
            <w:noProof/>
            <w:webHidden/>
          </w:rPr>
          <w:fldChar w:fldCharType="separate"/>
        </w:r>
        <w:r>
          <w:rPr>
            <w:noProof/>
            <w:webHidden/>
          </w:rPr>
          <w:t>46</w:t>
        </w:r>
        <w:r>
          <w:rPr>
            <w:noProof/>
            <w:webHidden/>
          </w:rPr>
          <w:fldChar w:fldCharType="end"/>
        </w:r>
      </w:hyperlink>
    </w:p>
    <w:p w14:paraId="58709975" w14:textId="05D23DB0"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799" w:history="1">
        <w:r w:rsidRPr="00ED7CD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ED7CD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ED7CDC">
          <w:rPr>
            <w:rStyle w:val="Hyperlink"/>
            <w:noProof/>
          </w:rPr>
          <w:t xml:space="preserve"> norm penalties </w:t>
        </w:r>
        <w:r>
          <w:rPr>
            <w:noProof/>
            <w:webHidden/>
          </w:rPr>
          <w:tab/>
        </w:r>
        <w:r>
          <w:rPr>
            <w:noProof/>
            <w:webHidden/>
          </w:rPr>
          <w:fldChar w:fldCharType="begin"/>
        </w:r>
        <w:r>
          <w:rPr>
            <w:noProof/>
            <w:webHidden/>
          </w:rPr>
          <w:instrText xml:space="preserve"> PAGEREF _Toc3044799 \h </w:instrText>
        </w:r>
        <w:r>
          <w:rPr>
            <w:noProof/>
            <w:webHidden/>
          </w:rPr>
        </w:r>
        <w:r>
          <w:rPr>
            <w:noProof/>
            <w:webHidden/>
          </w:rPr>
          <w:fldChar w:fldCharType="separate"/>
        </w:r>
        <w:r>
          <w:rPr>
            <w:noProof/>
            <w:webHidden/>
          </w:rPr>
          <w:t>49</w:t>
        </w:r>
        <w:r>
          <w:rPr>
            <w:noProof/>
            <w:webHidden/>
          </w:rPr>
          <w:fldChar w:fldCharType="end"/>
        </w:r>
      </w:hyperlink>
    </w:p>
    <w:p w14:paraId="72BC0786" w14:textId="57F7B869"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0" w:history="1">
        <w:r w:rsidRPr="00ED7CDC">
          <w:rPr>
            <w:rStyle w:val="Hyperlink"/>
            <w:noProof/>
          </w:rPr>
          <w:t xml:space="preserve">Figure 28: An illustration of the concept of max pooling, using pool-width of 3 with a stride of one (top panel) vs a stride of two (bottom panel) </w:t>
        </w:r>
        <w:r w:rsidRPr="00ED7CDC">
          <w:rPr>
            <w:rStyle w:val="Hyperlink"/>
            <w:noProof/>
            <w:lang w:val="en-US"/>
          </w:rPr>
          <w:t>(45)</w:t>
        </w:r>
        <w:r w:rsidRPr="00ED7CDC">
          <w:rPr>
            <w:rStyle w:val="Hyperlink"/>
            <w:noProof/>
          </w:rPr>
          <w:t>.</w:t>
        </w:r>
        <w:r>
          <w:rPr>
            <w:noProof/>
            <w:webHidden/>
          </w:rPr>
          <w:tab/>
        </w:r>
        <w:r>
          <w:rPr>
            <w:noProof/>
            <w:webHidden/>
          </w:rPr>
          <w:fldChar w:fldCharType="begin"/>
        </w:r>
        <w:r>
          <w:rPr>
            <w:noProof/>
            <w:webHidden/>
          </w:rPr>
          <w:instrText xml:space="preserve"> PAGEREF _Toc3044800 \h </w:instrText>
        </w:r>
        <w:r>
          <w:rPr>
            <w:noProof/>
            <w:webHidden/>
          </w:rPr>
        </w:r>
        <w:r>
          <w:rPr>
            <w:noProof/>
            <w:webHidden/>
          </w:rPr>
          <w:fldChar w:fldCharType="separate"/>
        </w:r>
        <w:r>
          <w:rPr>
            <w:noProof/>
            <w:webHidden/>
          </w:rPr>
          <w:t>55</w:t>
        </w:r>
        <w:r>
          <w:rPr>
            <w:noProof/>
            <w:webHidden/>
          </w:rPr>
          <w:fldChar w:fldCharType="end"/>
        </w:r>
      </w:hyperlink>
    </w:p>
    <w:p w14:paraId="3279A0B5" w14:textId="3BB6830A"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1" w:history="1">
        <w:r w:rsidRPr="00ED7CDC">
          <w:rPr>
            <w:rStyle w:val="Hyperlink"/>
            <w:noProof/>
          </w:rPr>
          <w:t>Figure 29: MonALISA Alice grid monitoring site, user jobs at url: https://alimonitor.cern.ch/users/jobs.jsp</w:t>
        </w:r>
        <w:r>
          <w:rPr>
            <w:noProof/>
            <w:webHidden/>
          </w:rPr>
          <w:tab/>
        </w:r>
        <w:r>
          <w:rPr>
            <w:noProof/>
            <w:webHidden/>
          </w:rPr>
          <w:fldChar w:fldCharType="begin"/>
        </w:r>
        <w:r>
          <w:rPr>
            <w:noProof/>
            <w:webHidden/>
          </w:rPr>
          <w:instrText xml:space="preserve"> PAGEREF _Toc3044801 \h </w:instrText>
        </w:r>
        <w:r>
          <w:rPr>
            <w:noProof/>
            <w:webHidden/>
          </w:rPr>
        </w:r>
        <w:r>
          <w:rPr>
            <w:noProof/>
            <w:webHidden/>
          </w:rPr>
          <w:fldChar w:fldCharType="separate"/>
        </w:r>
        <w:r>
          <w:rPr>
            <w:noProof/>
            <w:webHidden/>
          </w:rPr>
          <w:t>87</w:t>
        </w:r>
        <w:r>
          <w:rPr>
            <w:noProof/>
            <w:webHidden/>
          </w:rPr>
          <w:fldChar w:fldCharType="end"/>
        </w:r>
      </w:hyperlink>
    </w:p>
    <w:p w14:paraId="7F17117F" w14:textId="06D2B53B"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2" w:history="1">
        <w:r w:rsidRPr="00ED7CDC">
          <w:rPr>
            <w:rStyle w:val="Hyperlink"/>
            <w:noProof/>
          </w:rPr>
          <w:t>Figure 30: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_Toc3044802 \h </w:instrText>
        </w:r>
        <w:r>
          <w:rPr>
            <w:noProof/>
            <w:webHidden/>
          </w:rPr>
        </w:r>
        <w:r>
          <w:rPr>
            <w:noProof/>
            <w:webHidden/>
          </w:rPr>
          <w:fldChar w:fldCharType="separate"/>
        </w:r>
        <w:r>
          <w:rPr>
            <w:noProof/>
            <w:webHidden/>
          </w:rPr>
          <w:t>87</w:t>
        </w:r>
        <w:r>
          <w:rPr>
            <w:noProof/>
            <w:webHidden/>
          </w:rPr>
          <w:fldChar w:fldCharType="end"/>
        </w:r>
      </w:hyperlink>
    </w:p>
    <w:p w14:paraId="33073BDC" w14:textId="189B2396"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3" w:history="1">
        <w:r w:rsidRPr="00ED7CDC">
          <w:rPr>
            <w:rStyle w:val="Hyperlink"/>
            <w:noProof/>
          </w:rPr>
          <w:t>Figure 31: Tracking the status of subjobs of a master-job, by clicking on the process id (PID)</w:t>
        </w:r>
        <w:r>
          <w:rPr>
            <w:noProof/>
            <w:webHidden/>
          </w:rPr>
          <w:tab/>
        </w:r>
        <w:r>
          <w:rPr>
            <w:noProof/>
            <w:webHidden/>
          </w:rPr>
          <w:fldChar w:fldCharType="begin"/>
        </w:r>
        <w:r>
          <w:rPr>
            <w:noProof/>
            <w:webHidden/>
          </w:rPr>
          <w:instrText xml:space="preserve"> PAGEREF _Toc3044803 \h </w:instrText>
        </w:r>
        <w:r>
          <w:rPr>
            <w:noProof/>
            <w:webHidden/>
          </w:rPr>
        </w:r>
        <w:r>
          <w:rPr>
            <w:noProof/>
            <w:webHidden/>
          </w:rPr>
          <w:fldChar w:fldCharType="separate"/>
        </w:r>
        <w:r>
          <w:rPr>
            <w:noProof/>
            <w:webHidden/>
          </w:rPr>
          <w:t>88</w:t>
        </w:r>
        <w:r>
          <w:rPr>
            <w:noProof/>
            <w:webHidden/>
          </w:rPr>
          <w:fldChar w:fldCharType="end"/>
        </w:r>
      </w:hyperlink>
    </w:p>
    <w:p w14:paraId="3790312D" w14:textId="58307811"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4" w:history="1">
        <w:r w:rsidRPr="00ED7CDC">
          <w:rPr>
            <w:rStyle w:val="Hyperlink"/>
            <w:noProof/>
          </w:rPr>
          <w:t>Figure 32: Example trace of a subjob on MonALISA</w:t>
        </w:r>
        <w:r>
          <w:rPr>
            <w:noProof/>
            <w:webHidden/>
          </w:rPr>
          <w:tab/>
        </w:r>
        <w:r>
          <w:rPr>
            <w:noProof/>
            <w:webHidden/>
          </w:rPr>
          <w:fldChar w:fldCharType="begin"/>
        </w:r>
        <w:r>
          <w:rPr>
            <w:noProof/>
            <w:webHidden/>
          </w:rPr>
          <w:instrText xml:space="preserve"> PAGEREF _Toc3044804 \h </w:instrText>
        </w:r>
        <w:r>
          <w:rPr>
            <w:noProof/>
            <w:webHidden/>
          </w:rPr>
        </w:r>
        <w:r>
          <w:rPr>
            <w:noProof/>
            <w:webHidden/>
          </w:rPr>
          <w:fldChar w:fldCharType="separate"/>
        </w:r>
        <w:r>
          <w:rPr>
            <w:noProof/>
            <w:webHidden/>
          </w:rPr>
          <w:t>89</w:t>
        </w:r>
        <w:r>
          <w:rPr>
            <w:noProof/>
            <w:webHidden/>
          </w:rPr>
          <w:fldChar w:fldCharType="end"/>
        </w:r>
      </w:hyperlink>
    </w:p>
    <w:p w14:paraId="74A23A79" w14:textId="0DA37CEB"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r w:rsidRPr="00372041">
              <w:t>Pb-Pb</w:t>
            </w:r>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A530CA"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A530CA"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69BF09D1" w14:textId="73B4F90B" w:rsidR="00582B7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3044805" w:history="1">
        <w:r w:rsidR="00582B73" w:rsidRPr="003A697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_Toc3044805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60E886A4" w14:textId="63E297DF"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6" w:history="1">
        <w:r w:rsidRPr="003A6971">
          <w:rPr>
            <w:rStyle w:val="Hyperlink"/>
            <w:noProof/>
          </w:rPr>
          <w:t>Appendix B: Plotting Binary Cross-Entropy</w:t>
        </w:r>
        <w:r>
          <w:rPr>
            <w:noProof/>
            <w:webHidden/>
          </w:rPr>
          <w:tab/>
        </w:r>
        <w:r>
          <w:rPr>
            <w:noProof/>
            <w:webHidden/>
          </w:rPr>
          <w:fldChar w:fldCharType="begin"/>
        </w:r>
        <w:r>
          <w:rPr>
            <w:noProof/>
            <w:webHidden/>
          </w:rPr>
          <w:instrText xml:space="preserve"> PAGEREF _Toc3044806 \h </w:instrText>
        </w:r>
        <w:r>
          <w:rPr>
            <w:noProof/>
            <w:webHidden/>
          </w:rPr>
        </w:r>
        <w:r>
          <w:rPr>
            <w:noProof/>
            <w:webHidden/>
          </w:rPr>
          <w:fldChar w:fldCharType="separate"/>
        </w:r>
        <w:r>
          <w:rPr>
            <w:noProof/>
            <w:webHidden/>
          </w:rPr>
          <w:t>78</w:t>
        </w:r>
        <w:r>
          <w:rPr>
            <w:noProof/>
            <w:webHidden/>
          </w:rPr>
          <w:fldChar w:fldCharType="end"/>
        </w:r>
      </w:hyperlink>
    </w:p>
    <w:p w14:paraId="53823B1C" w14:textId="0606CBF7"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7" w:history="1">
        <w:r w:rsidRPr="003A6971">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_Toc3044807 \h </w:instrText>
        </w:r>
        <w:r>
          <w:rPr>
            <w:noProof/>
            <w:webHidden/>
          </w:rPr>
        </w:r>
        <w:r>
          <w:rPr>
            <w:noProof/>
            <w:webHidden/>
          </w:rPr>
          <w:fldChar w:fldCharType="separate"/>
        </w:r>
        <w:r>
          <w:rPr>
            <w:noProof/>
            <w:webHidden/>
          </w:rPr>
          <w:t>79</w:t>
        </w:r>
        <w:r>
          <w:rPr>
            <w:noProof/>
            <w:webHidden/>
          </w:rPr>
          <w:fldChar w:fldCharType="end"/>
        </w:r>
      </w:hyperlink>
    </w:p>
    <w:p w14:paraId="462292D7" w14:textId="5B2F26F5"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8" w:history="1">
        <w:r w:rsidRPr="003A6971">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_Toc3044808 \h </w:instrText>
        </w:r>
        <w:r>
          <w:rPr>
            <w:noProof/>
            <w:webHidden/>
          </w:rPr>
        </w:r>
        <w:r>
          <w:rPr>
            <w:noProof/>
            <w:webHidden/>
          </w:rPr>
          <w:fldChar w:fldCharType="separate"/>
        </w:r>
        <w:r>
          <w:rPr>
            <w:noProof/>
            <w:webHidden/>
          </w:rPr>
          <w:t>84</w:t>
        </w:r>
        <w:r>
          <w:rPr>
            <w:noProof/>
            <w:webHidden/>
          </w:rPr>
          <w:fldChar w:fldCharType="end"/>
        </w:r>
      </w:hyperlink>
    </w:p>
    <w:p w14:paraId="37680AA3" w14:textId="585D5785"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09" w:history="1">
        <w:r w:rsidRPr="003A6971">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_Toc3044809 \h </w:instrText>
        </w:r>
        <w:r>
          <w:rPr>
            <w:noProof/>
            <w:webHidden/>
          </w:rPr>
        </w:r>
        <w:r>
          <w:rPr>
            <w:noProof/>
            <w:webHidden/>
          </w:rPr>
          <w:fldChar w:fldCharType="separate"/>
        </w:r>
        <w:r>
          <w:rPr>
            <w:noProof/>
            <w:webHidden/>
          </w:rPr>
          <w:t>86</w:t>
        </w:r>
        <w:r>
          <w:rPr>
            <w:noProof/>
            <w:webHidden/>
          </w:rPr>
          <w:fldChar w:fldCharType="end"/>
        </w:r>
      </w:hyperlink>
    </w:p>
    <w:p w14:paraId="71D499F2" w14:textId="715F2298"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304470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304471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1411444C" w:rsidR="000C0BAA" w:rsidRDefault="000C0BAA" w:rsidP="00241D70">
      <w:pPr>
        <w:pStyle w:val="Heading2"/>
        <w:spacing w:line="480" w:lineRule="auto"/>
      </w:pPr>
      <w:bookmarkStart w:id="8" w:name="_Toc304471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304471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304471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304471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304471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304471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3044717"/>
      <w:r>
        <w:lastRenderedPageBreak/>
        <w:t>Introduction</w:t>
      </w:r>
      <w:bookmarkEnd w:id="14"/>
    </w:p>
    <w:p w14:paraId="38DB076D" w14:textId="77777777" w:rsidR="00AA1EA5" w:rsidRPr="00AA1EA5" w:rsidRDefault="00AA1EA5" w:rsidP="00C3658B"/>
    <w:p w14:paraId="47A9F8D5" w14:textId="6712DA71"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82B73">
            <w:rPr>
              <w:noProof/>
              <w:lang w:val="en-US"/>
            </w:rPr>
            <w:t>(1)</w:t>
          </w:r>
          <w:r w:rsidR="00C85BC5">
            <w:fldChar w:fldCharType="end"/>
          </w:r>
        </w:sdtContent>
      </w:sdt>
      <w:r w:rsidR="004C44CE">
        <w:t>.</w:t>
      </w:r>
    </w:p>
    <w:p w14:paraId="34C06BE1" w14:textId="77777777" w:rsidR="00C34125" w:rsidRDefault="00C34125" w:rsidP="00C3658B"/>
    <w:p w14:paraId="4EFF2C69" w14:textId="3B890BB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79364E">
        <w:t>.</w:t>
      </w:r>
    </w:p>
    <w:p w14:paraId="2F8ABCF6" w14:textId="77777777" w:rsidR="00296CF3" w:rsidRDefault="00296CF3" w:rsidP="00C3658B"/>
    <w:p w14:paraId="276ADCB4" w14:textId="5A933D2F"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5D5BE0">
        <w:t>.</w:t>
      </w:r>
    </w:p>
    <w:p w14:paraId="610486C2" w14:textId="6EC3F639" w:rsidR="002577E1" w:rsidRDefault="002577E1" w:rsidP="00C3658B"/>
    <w:p w14:paraId="69B07A31" w14:textId="79D2A8AC"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3044718"/>
      <w:r>
        <w:t>The Fundamental Particles</w:t>
      </w:r>
      <w:bookmarkEnd w:id="15"/>
      <w:bookmarkEnd w:id="16"/>
    </w:p>
    <w:p w14:paraId="634A6E7A" w14:textId="77777777" w:rsidR="00063A73" w:rsidRPr="00063A73" w:rsidRDefault="00063A73" w:rsidP="00C3658B"/>
    <w:p w14:paraId="79D8D692" w14:textId="13F6EACB"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974BAF">
        <w:t>.</w:t>
      </w:r>
    </w:p>
    <w:p w14:paraId="749A12FE" w14:textId="77777777" w:rsidR="00CA3906" w:rsidRDefault="00CA3906" w:rsidP="00C3658B"/>
    <w:p w14:paraId="65A24BE9" w14:textId="788C5F9F"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220A765F" w14:textId="77777777" w:rsidR="00760D02" w:rsidRDefault="00760D02" w:rsidP="00C3658B"/>
    <w:p w14:paraId="41E649F0" w14:textId="4BED0A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853758">
        <w:t>.</w:t>
      </w:r>
    </w:p>
    <w:p w14:paraId="2B76C4FF" w14:textId="77777777" w:rsidR="00853758" w:rsidRDefault="00853758" w:rsidP="00C3658B"/>
    <w:p w14:paraId="6E128900" w14:textId="5C5918D3"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t>:</w:t>
      </w:r>
    </w:p>
    <w:p w14:paraId="45C8B2B2" w14:textId="77777777" w:rsidR="0095377F" w:rsidRDefault="0095377F" w:rsidP="00C3658B"/>
    <w:p w14:paraId="00965CE6" w14:textId="1DD26E4E" w:rsidR="00221373" w:rsidRDefault="00221373" w:rsidP="00C3658B">
      <w:pPr>
        <w:pStyle w:val="Caption"/>
      </w:pPr>
      <w:bookmarkStart w:id="17" w:name="_Ref2454688"/>
      <w:bookmarkStart w:id="18" w:name="_Toc304477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82B7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71C97083"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C8096C">
        <w:t>.</w:t>
      </w:r>
    </w:p>
    <w:p w14:paraId="5880D6DF" w14:textId="423C1929" w:rsidR="00C8096C" w:rsidRDefault="00C8096C" w:rsidP="00C3658B"/>
    <w:p w14:paraId="169E20C6" w14:textId="03D0B5B6"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63777847"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6D5AD69E"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3044719"/>
      <w:r>
        <w:t>The Fundamental Forces</w:t>
      </w:r>
      <w:bookmarkEnd w:id="19"/>
    </w:p>
    <w:p w14:paraId="6C9E471F" w14:textId="77777777" w:rsidR="003A30A7" w:rsidRDefault="003A30A7" w:rsidP="00C3658B"/>
    <w:p w14:paraId="6D86B7A2" w14:textId="71675B4B"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56D2B9F1" w14:textId="77777777" w:rsidR="00DE6104" w:rsidRDefault="00DE6104" w:rsidP="00C3658B"/>
    <w:p w14:paraId="30434B26" w14:textId="11878D9E"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50A1">
        <w:t>.</w:t>
      </w:r>
    </w:p>
    <w:p w14:paraId="38188E30" w14:textId="77777777" w:rsidR="00AD78DD" w:rsidRDefault="00AD78DD" w:rsidP="00C3658B"/>
    <w:p w14:paraId="681BE447" w14:textId="4CC1061A"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7908">
        <w:t>.</w:t>
      </w:r>
    </w:p>
    <w:p w14:paraId="0FE59527" w14:textId="77777777" w:rsidR="00DD6E14" w:rsidRDefault="00DD6E14" w:rsidP="00C3658B"/>
    <w:p w14:paraId="017952BB" w14:textId="00890496"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3044720"/>
      <w:r>
        <w:t>The Higgs Boson</w:t>
      </w:r>
      <w:bookmarkEnd w:id="20"/>
    </w:p>
    <w:p w14:paraId="70185729" w14:textId="77777777" w:rsidR="00FB64A7" w:rsidRDefault="00FB64A7" w:rsidP="00C3658B"/>
    <w:p w14:paraId="690BA616" w14:textId="7743F805"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BBB61A3"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82B7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5D5E5DD9"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3044721"/>
      <w:r>
        <w:t>Standard Model Vertices</w:t>
      </w:r>
      <w:bookmarkEnd w:id="21"/>
    </w:p>
    <w:p w14:paraId="4F58BD45" w14:textId="4B30D324" w:rsidR="00BF61D7" w:rsidRDefault="00BF61D7" w:rsidP="00BF61D7">
      <w:pPr>
        <w:rPr>
          <w:lang w:val="en-GB" w:eastAsia="en-GB"/>
        </w:rPr>
      </w:pPr>
    </w:p>
    <w:p w14:paraId="2B20ECF6" w14:textId="097C1DFB"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82B7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06B2F5E4"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82B73">
        <w:t xml:space="preserve">Table </w:t>
      </w:r>
      <w:r w:rsidR="00582B7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82B7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383CCCEF"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82B7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6C9155F6"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7D5984">
        <w:rPr>
          <w:noProof/>
        </w:rPr>
        <w:pict w14:anchorId="1AA82737">
          <v:shape id="_x0000_i1032" type="#_x0000_t75" alt="https://upload.wikimedia.org/wikipedia/commons/7/75/Standard_Model_Feynman_Diagram_Vertices.png" style="width:296.3pt;height:303.5pt;mso-width-percent:0;mso-height-percent:0;mso-width-percent:0;mso-height-percent:0">
            <v:imagedata r:id="rId15" r:href="rId16"/>
          </v:shape>
        </w:pict>
      </w:r>
      <w:r>
        <w:fldChar w:fldCharType="end"/>
      </w:r>
    </w:p>
    <w:p w14:paraId="1D5BDCEC" w14:textId="46D8EC4D" w:rsidR="004A4671" w:rsidRDefault="004A4671" w:rsidP="004A4671">
      <w:pPr>
        <w:pStyle w:val="Caption"/>
        <w:rPr>
          <w:szCs w:val="24"/>
        </w:rPr>
      </w:pPr>
      <w:bookmarkStart w:id="22" w:name="_Toc3044773"/>
      <w:r>
        <w:t xml:space="preserve">Figure </w:t>
      </w:r>
      <w:r>
        <w:fldChar w:fldCharType="begin"/>
      </w:r>
      <w:r>
        <w:instrText xml:space="preserve"> SEQ Figure \* ARABIC </w:instrText>
      </w:r>
      <w:r>
        <w:fldChar w:fldCharType="separate"/>
      </w:r>
      <w:r w:rsidR="00582B73">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82B7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3044722"/>
      <w:r>
        <w:t>Interactions of Particles with Matter</w:t>
      </w:r>
      <w:bookmarkEnd w:id="23"/>
    </w:p>
    <w:p w14:paraId="2FFBD864" w14:textId="77777777" w:rsidR="00CC7117" w:rsidRDefault="00CC7117" w:rsidP="00CC7117"/>
    <w:p w14:paraId="6BA94F4A" w14:textId="7DC71CF4"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3044723"/>
      <w:r>
        <w:t>The Bethe-Bloch Curve</w:t>
      </w:r>
      <w:bookmarkEnd w:id="24"/>
      <w:bookmarkEnd w:id="25"/>
      <w:bookmarkEnd w:id="26"/>
      <w:bookmarkEnd w:id="27"/>
    </w:p>
    <w:p w14:paraId="7BADE011" w14:textId="77777777" w:rsidR="00CC7117" w:rsidRDefault="00CC7117" w:rsidP="00CC7117"/>
    <w:p w14:paraId="5879ED5A" w14:textId="7416752F"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A530CA"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49E3E421"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582B73">
        <w:t xml:space="preserve">Figure </w:t>
      </w:r>
      <w:r w:rsidR="00582B73">
        <w:rPr>
          <w:noProof/>
        </w:rPr>
        <w:t>2</w:t>
      </w:r>
      <w:r>
        <w:fldChar w:fldCharType="end"/>
      </w:r>
      <w:r>
        <w:t xml:space="preserve"> and </w:t>
      </w:r>
      <w:r>
        <w:fldChar w:fldCharType="begin"/>
      </w:r>
      <w:r>
        <w:instrText xml:space="preserve"> REF _Ref535605991 \h  \* MERGEFORMAT </w:instrText>
      </w:r>
      <w:r>
        <w:fldChar w:fldCharType="separate"/>
      </w:r>
      <w:r w:rsidR="00582B73">
        <w:t xml:space="preserve">Figure </w:t>
      </w:r>
      <w:r w:rsidR="00582B7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175EBC19" w:rsidR="00CC7117" w:rsidRDefault="00CC7117" w:rsidP="00CC7117">
      <w:pPr>
        <w:pStyle w:val="Caption"/>
      </w:pPr>
      <w:bookmarkStart w:id="28" w:name="_Ref535605965"/>
      <w:bookmarkStart w:id="29" w:name="_Toc3044774"/>
      <w:r>
        <w:t xml:space="preserve">Figure </w:t>
      </w:r>
      <w:r>
        <w:rPr>
          <w:noProof/>
        </w:rPr>
        <w:fldChar w:fldCharType="begin"/>
      </w:r>
      <w:r>
        <w:rPr>
          <w:noProof/>
        </w:rPr>
        <w:instrText xml:space="preserve"> SEQ Figure \* ARABIC </w:instrText>
      </w:r>
      <w:r>
        <w:rPr>
          <w:noProof/>
        </w:rPr>
        <w:fldChar w:fldCharType="separate"/>
      </w:r>
      <w:r w:rsidR="00582B73">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EB274DB" w:rsidR="00CC7117" w:rsidRPr="00C34125" w:rsidRDefault="00CC7117" w:rsidP="005960F8">
      <w:pPr>
        <w:pStyle w:val="Caption"/>
      </w:pPr>
      <w:bookmarkStart w:id="30" w:name="_Ref535605991"/>
      <w:bookmarkStart w:id="31" w:name="_Toc3044775"/>
      <w:r>
        <w:t xml:space="preserve">Figure </w:t>
      </w:r>
      <w:r>
        <w:rPr>
          <w:noProof/>
        </w:rPr>
        <w:fldChar w:fldCharType="begin"/>
      </w:r>
      <w:r>
        <w:rPr>
          <w:noProof/>
        </w:rPr>
        <w:instrText xml:space="preserve"> SEQ Figure \* ARABIC </w:instrText>
      </w:r>
      <w:r>
        <w:rPr>
          <w:noProof/>
        </w:rPr>
        <w:fldChar w:fldCharType="separate"/>
      </w:r>
      <w:r w:rsidR="00582B73">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3044724"/>
      <w:r>
        <w:t>Transition Radiation</w:t>
      </w:r>
      <w:bookmarkEnd w:id="32"/>
    </w:p>
    <w:p w14:paraId="591341D6" w14:textId="15040BD4"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82B7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68CCE72E"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82B7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304472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304472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304472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46CDA694"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582B7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82B73">
            <w:rPr>
              <w:noProof/>
              <w:lang w:val="en-US"/>
            </w:rPr>
            <w:t>(5)</w:t>
          </w:r>
          <w:r w:rsidR="001F51CF">
            <w:fldChar w:fldCharType="end"/>
          </w:r>
        </w:sdtContent>
      </w:sdt>
      <w:r w:rsidR="00EB656D">
        <w:t>.</w:t>
      </w:r>
    </w:p>
    <w:p w14:paraId="22204F20" w14:textId="616013B7" w:rsidR="00344E58" w:rsidRDefault="00344E58" w:rsidP="00C3658B"/>
    <w:p w14:paraId="12A92896" w14:textId="6C0519F0"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82B7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82B73">
        <w:t xml:space="preserve">Figure </w:t>
      </w:r>
      <w:r w:rsidR="00582B7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A7FA128" w:rsidR="00DC70C5" w:rsidRDefault="008470BF" w:rsidP="008470BF">
      <w:pPr>
        <w:pStyle w:val="Caption"/>
      </w:pPr>
      <w:bookmarkStart w:id="36" w:name="_Ref1466788"/>
      <w:bookmarkStart w:id="37" w:name="_Toc3044776"/>
      <w:r>
        <w:t xml:space="preserve">Figure </w:t>
      </w:r>
      <w:r>
        <w:fldChar w:fldCharType="begin"/>
      </w:r>
      <w:r>
        <w:instrText xml:space="preserve"> SEQ Figure \* ARABIC </w:instrText>
      </w:r>
      <w:r>
        <w:fldChar w:fldCharType="separate"/>
      </w:r>
      <w:r w:rsidR="00582B73">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82B7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82B73">
            <w:rPr>
              <w:noProof/>
              <w:lang w:val="en-US"/>
            </w:rPr>
            <w:t>(6)</w:t>
          </w:r>
          <w:r w:rsidR="00B22247">
            <w:fldChar w:fldCharType="end"/>
          </w:r>
        </w:sdtContent>
      </w:sdt>
      <w:bookmarkEnd w:id="37"/>
    </w:p>
    <w:p w14:paraId="0E0576F3" w14:textId="7FF7CC1E" w:rsidR="00B92AA0" w:rsidRDefault="00B92AA0" w:rsidP="00C3658B"/>
    <w:p w14:paraId="605E86DE" w14:textId="77AF2687"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82B73">
            <w:rPr>
              <w:noProof/>
              <w:lang w:val="en-US"/>
            </w:rPr>
            <w:t>(6)</w:t>
          </w:r>
          <w:r w:rsidR="00F123CE">
            <w:fldChar w:fldCharType="end"/>
          </w:r>
        </w:sdtContent>
      </w:sdt>
      <w:r>
        <w:t>.</w:t>
      </w:r>
    </w:p>
    <w:p w14:paraId="15BC924E" w14:textId="465E6AFC" w:rsidR="006A2D52" w:rsidRDefault="006A2D52" w:rsidP="00C3658B"/>
    <w:p w14:paraId="2F3B14BF" w14:textId="71EA3429" w:rsidR="006A2D52" w:rsidRDefault="00476112" w:rsidP="00C3658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82B73">
            <w:rPr>
              <w:noProof/>
              <w:lang w:val="en-US"/>
            </w:rPr>
            <w:t>(6)</w:t>
          </w:r>
          <w:r w:rsidR="00B35601">
            <w:fldChar w:fldCharType="end"/>
          </w:r>
        </w:sdtContent>
      </w:sdt>
      <w:r>
        <w:t>.</w:t>
      </w:r>
    </w:p>
    <w:p w14:paraId="6E77B393" w14:textId="2047C11B" w:rsidR="00B35601" w:rsidRDefault="00B35601" w:rsidP="00C3658B"/>
    <w:p w14:paraId="7BC7DFCD" w14:textId="1C203409" w:rsidR="00B35601" w:rsidRDefault="00B35601" w:rsidP="00C3658B">
      <w:r>
        <w:t xml:space="preserve">In </w:t>
      </w:r>
      <w:r>
        <w:fldChar w:fldCharType="begin"/>
      </w:r>
      <w:r>
        <w:instrText xml:space="preserve"> REF _Ref1468789 \h </w:instrText>
      </w:r>
      <w:r>
        <w:fldChar w:fldCharType="separate"/>
      </w:r>
      <w:r w:rsidR="00582B73">
        <w:t xml:space="preserve">Figure </w:t>
      </w:r>
      <w:r w:rsidR="00582B7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24BE3F36"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7D5984">
        <w:rPr>
          <w:noProof/>
        </w:rPr>
        <w:pict w14:anchorId="5E8AEDDE">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fldChar w:fldCharType="end"/>
      </w:r>
    </w:p>
    <w:p w14:paraId="3D326D02" w14:textId="0D616E1D" w:rsidR="00167EFD" w:rsidRDefault="00A7402C" w:rsidP="00C3658B">
      <w:pPr>
        <w:pStyle w:val="Caption"/>
        <w:rPr>
          <w:szCs w:val="24"/>
        </w:rPr>
      </w:pPr>
      <w:bookmarkStart w:id="38" w:name="_Ref1468789"/>
      <w:bookmarkStart w:id="39" w:name="_Toc3044777"/>
      <w:r>
        <w:t xml:space="preserve">Figure </w:t>
      </w:r>
      <w:r>
        <w:fldChar w:fldCharType="begin"/>
      </w:r>
      <w:r>
        <w:instrText xml:space="preserve"> SEQ Figure \* ARABIC </w:instrText>
      </w:r>
      <w:r>
        <w:fldChar w:fldCharType="separate"/>
      </w:r>
      <w:r w:rsidR="00582B73">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82B7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304472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64DD799A"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82B73" w:rsidRPr="00582B7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1DF1F33E"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82B73" w:rsidRPr="00582B7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47D206E8"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Pb-Pb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582B73" w:rsidRPr="00582B7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6A44B163"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7D5984">
        <w:rPr>
          <w:noProof/>
        </w:rPr>
        <w:pict w14:anchorId="373DCD60">
          <v:shape id="_x0000_i1030" type="#_x0000_t75" alt="http://www.ctc.cam.ac.uk/images/contentpics/outreach/cp_universe_chronology_large.jpg" style="width:424.8pt;height:603.7pt;mso-width-percent:0;mso-height-percent:0;mso-width-percent:0;mso-height-percent:0">
            <v:imagedata r:id="rId22" r:href="rId23"/>
          </v:shape>
        </w:pict>
      </w:r>
      <w:r>
        <w:fldChar w:fldCharType="end"/>
      </w:r>
    </w:p>
    <w:p w14:paraId="6B02BFB6" w14:textId="0BC8AA78" w:rsidR="00681C9C" w:rsidRPr="00526165" w:rsidRDefault="00EC589C" w:rsidP="00526165">
      <w:pPr>
        <w:pStyle w:val="Caption"/>
        <w:rPr>
          <w:szCs w:val="24"/>
        </w:rPr>
      </w:pPr>
      <w:bookmarkStart w:id="41" w:name="_Toc3044778"/>
      <w:r>
        <w:t xml:space="preserve">Figure </w:t>
      </w:r>
      <w:r>
        <w:fldChar w:fldCharType="begin"/>
      </w:r>
      <w:r>
        <w:instrText xml:space="preserve"> SEQ Figure \* ARABIC </w:instrText>
      </w:r>
      <w:r>
        <w:fldChar w:fldCharType="separate"/>
      </w:r>
      <w:r w:rsidR="00582B73">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82B7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3044729"/>
      <w:r>
        <w:lastRenderedPageBreak/>
        <w:t>The CERN Experiment</w:t>
      </w:r>
      <w:bookmarkEnd w:id="42"/>
    </w:p>
    <w:p w14:paraId="02EB3707" w14:textId="77777777" w:rsidR="00B45DB3" w:rsidRPr="00B45DB3" w:rsidRDefault="00B45DB3" w:rsidP="00C3658B"/>
    <w:p w14:paraId="1A1C516F" w14:textId="1CA9209B"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82B73">
            <w:rPr>
              <w:noProof/>
              <w:lang w:val="en-US"/>
            </w:rPr>
            <w:t>(11)</w:t>
          </w:r>
          <w:r w:rsidR="00C74119">
            <w:fldChar w:fldCharType="end"/>
          </w:r>
        </w:sdtContent>
      </w:sdt>
      <w:r w:rsidR="00C74119">
        <w:t>.</w:t>
      </w:r>
    </w:p>
    <w:p w14:paraId="41E0346E" w14:textId="77777777" w:rsidR="00C74119" w:rsidRDefault="00C74119" w:rsidP="00C3658B"/>
    <w:p w14:paraId="5E5482B3" w14:textId="3081BED0"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82B73">
            <w:rPr>
              <w:noProof/>
              <w:lang w:val="en-US"/>
            </w:rPr>
            <w:t>(12)</w:t>
          </w:r>
          <w:r w:rsidR="00CB7428">
            <w:fldChar w:fldCharType="end"/>
          </w:r>
        </w:sdtContent>
      </w:sdt>
      <w:r>
        <w:t>.</w:t>
      </w:r>
    </w:p>
    <w:p w14:paraId="003B6015" w14:textId="74F99476" w:rsidR="0079545B" w:rsidRDefault="0079545B" w:rsidP="00C3658B"/>
    <w:p w14:paraId="068C3D76" w14:textId="3358D675"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82B7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3044730"/>
      <w:r>
        <w:t>Hardware</w:t>
      </w:r>
      <w:bookmarkEnd w:id="43"/>
    </w:p>
    <w:p w14:paraId="63F58F12" w14:textId="36B9F898" w:rsidR="00973019" w:rsidRDefault="00973019" w:rsidP="00C3658B"/>
    <w:p w14:paraId="1782B5C4" w14:textId="07753FBD"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82B73">
        <w:t xml:space="preserve">Figure </w:t>
      </w:r>
      <w:r w:rsidR="00582B7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82B7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C3658B"/>
    <w:p w14:paraId="7CA1AA81" w14:textId="5C92DA8D"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7D5984">
        <w:rPr>
          <w:noProof/>
        </w:rPr>
        <w:pict w14:anchorId="73C90D71">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Pr="007B290E">
        <w:fldChar w:fldCharType="end"/>
      </w:r>
    </w:p>
    <w:p w14:paraId="1F96F7B4" w14:textId="5FD3D1A6" w:rsidR="007B290E" w:rsidRPr="009D376C" w:rsidRDefault="00DC6D27" w:rsidP="00C3658B">
      <w:pPr>
        <w:pStyle w:val="Caption"/>
      </w:pPr>
      <w:bookmarkStart w:id="44" w:name="_Ref536289914"/>
      <w:bookmarkStart w:id="45" w:name="_Toc3044779"/>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82B7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6D8DC639"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82B7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82B73">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82B7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82B73">
            <w:rPr>
              <w:noProof/>
              <w:lang w:val="en-US"/>
            </w:rPr>
            <w:t>(19)</w:t>
          </w:r>
          <w:r w:rsidR="007E68E6">
            <w:fldChar w:fldCharType="end"/>
          </w:r>
        </w:sdtContent>
      </w:sdt>
      <w:r w:rsidR="00186631">
        <w:t>.</w:t>
      </w:r>
    </w:p>
    <w:p w14:paraId="36CA1BA6" w14:textId="77777777" w:rsidR="00A06169" w:rsidRDefault="00A06169" w:rsidP="00C3658B"/>
    <w:p w14:paraId="7993833C" w14:textId="1D2CF347"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82B7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82B73">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82B7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82B7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6D4DC091"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82B73">
        <w:t xml:space="preserve">Figure </w:t>
      </w:r>
      <w:r w:rsidR="00582B73">
        <w:rPr>
          <w:noProof/>
        </w:rPr>
        <w:t>9</w:t>
      </w:r>
      <w:r w:rsidR="005B1FA1">
        <w:fldChar w:fldCharType="end"/>
      </w:r>
      <w:r w:rsidR="005B1FA1">
        <w:t>.</w:t>
      </w:r>
      <w:r w:rsidR="0077709F">
        <w:t xml:space="preserve"> </w:t>
      </w:r>
    </w:p>
    <w:p w14:paraId="18B8B417" w14:textId="77777777" w:rsidR="00282663" w:rsidRDefault="00282663" w:rsidP="00C3658B"/>
    <w:p w14:paraId="7B040009" w14:textId="68C33A07"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1A621104"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7D5984">
        <w:rPr>
          <w:noProof/>
        </w:rPr>
        <w:pict w14:anchorId="4BD9073A">
          <v:shape id="_x0000_i1028" type="#_x0000_t75" alt="https://www.lhc-closer.es/webapp/files/1435153339_c198796447bb0ebc42927e1da733d86a.jpg" style="width:244.8pt;height:100.25pt;mso-width-percent:0;mso-height-percent:0;mso-width-percent:0;mso-height-percent:0">
            <v:imagedata r:id="rId26" r:href="rId27"/>
          </v:shape>
        </w:pict>
      </w:r>
      <w:r>
        <w:fldChar w:fldCharType="end"/>
      </w:r>
    </w:p>
    <w:p w14:paraId="53044E4F" w14:textId="179DDDF6" w:rsidR="00F42297" w:rsidRDefault="00172CCF" w:rsidP="00C3658B">
      <w:pPr>
        <w:pStyle w:val="Caption"/>
      </w:pPr>
      <w:bookmarkStart w:id="47" w:name="_Toc304478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82B73">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29DEAE4C"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5164855C" w:rsidR="008C0C09" w:rsidRDefault="00A530CA"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82B73">
            <w:rPr>
              <w:noProof/>
              <w:lang w:val="en-US"/>
            </w:rPr>
            <w:t>(1)</w:t>
          </w:r>
          <w:r w:rsidR="0041294D">
            <w:fldChar w:fldCharType="end"/>
          </w:r>
        </w:sdtContent>
      </w:sdt>
    </w:p>
    <w:p w14:paraId="0BB72726" w14:textId="31194B83" w:rsidR="00B828D3" w:rsidRDefault="00B828D3" w:rsidP="00C3658B"/>
    <w:p w14:paraId="3272A7B3" w14:textId="783E58FB"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82B7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40F10A72"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82B7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EB7CF9F" w:rsidR="00923AF0" w:rsidRPr="00923AF0" w:rsidRDefault="00C35C83" w:rsidP="00C3658B">
      <w:pPr>
        <w:pStyle w:val="Caption"/>
      </w:pPr>
      <w:bookmarkStart w:id="48" w:name="_Ref536345361"/>
      <w:bookmarkStart w:id="49" w:name="_Toc304478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82B73">
            <w:rPr>
              <w:noProof/>
              <w:lang w:val="en-US"/>
            </w:rPr>
            <w:t>(24)</w:t>
          </w:r>
          <w:r>
            <w:fldChar w:fldCharType="end"/>
          </w:r>
        </w:sdtContent>
      </w:sdt>
      <w:r>
        <w:t>.</w:t>
      </w:r>
      <w:bookmarkEnd w:id="49"/>
    </w:p>
    <w:p w14:paraId="7D1B8363" w14:textId="36C17F3B" w:rsidR="00973019" w:rsidRDefault="00973019" w:rsidP="00C3658B"/>
    <w:p w14:paraId="235FE34F" w14:textId="54EE006A"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82B73">
            <w:rPr>
              <w:noProof/>
              <w:lang w:val="en-US"/>
            </w:rPr>
            <w:t>(22)</w:t>
          </w:r>
          <w:r w:rsidR="00F9749B">
            <w:fldChar w:fldCharType="end"/>
          </w:r>
        </w:sdtContent>
      </w:sdt>
      <w:r w:rsidR="00F9749B">
        <w:t>.</w:t>
      </w:r>
    </w:p>
    <w:p w14:paraId="676FC060" w14:textId="77777777" w:rsidR="00006249" w:rsidRDefault="00006249" w:rsidP="00C3658B"/>
    <w:p w14:paraId="383AB9C0" w14:textId="357CD76C"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82B7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46F5B6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82B73">
            <w:rPr>
              <w:noProof/>
              <w:lang w:val="en-US"/>
            </w:rPr>
            <w:t>(25)</w:t>
          </w:r>
          <w:r w:rsidR="009B238E">
            <w:rPr>
              <w:lang w:val="en-GB"/>
            </w:rPr>
            <w:fldChar w:fldCharType="end"/>
          </w:r>
        </w:sdtContent>
      </w:sdt>
      <w:r>
        <w:rPr>
          <w:lang w:val="en-GB"/>
        </w:rPr>
        <w:t>.</w:t>
      </w:r>
    </w:p>
    <w:p w14:paraId="5F3DA52F" w14:textId="4F7E1180"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82B7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82B73">
            <w:rPr>
              <w:noProof/>
              <w:lang w:val="en-US"/>
            </w:rPr>
            <w:t>(26)</w:t>
          </w:r>
          <w:r w:rsidR="00D06FC0">
            <w:fldChar w:fldCharType="end"/>
          </w:r>
        </w:sdtContent>
      </w:sdt>
      <w:r w:rsidR="00D06FC0">
        <w:t>.</w:t>
      </w:r>
    </w:p>
    <w:p w14:paraId="544CFC0C" w14:textId="77777777" w:rsidR="00EC6BBC" w:rsidRDefault="00EC6BBC" w:rsidP="00363C2B"/>
    <w:p w14:paraId="1541331E" w14:textId="4D687506" w:rsidR="00EC6BBC" w:rsidRDefault="00D301E6" w:rsidP="00363C2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82B73">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82B73">
            <w:rPr>
              <w:noProof/>
              <w:lang w:val="en-US"/>
            </w:rPr>
            <w:t>(28)</w:t>
          </w:r>
          <w:r w:rsidR="00A1523A">
            <w:fldChar w:fldCharType="end"/>
          </w:r>
        </w:sdtContent>
      </w:sdt>
      <w:r w:rsidR="00306C11">
        <w:t>.</w:t>
      </w:r>
    </w:p>
    <w:p w14:paraId="3C166F64" w14:textId="77777777" w:rsidR="00EC6BBC" w:rsidRDefault="00EC6BBC" w:rsidP="00363C2B"/>
    <w:p w14:paraId="5B465D57" w14:textId="35EDEAD6" w:rsidR="00BF6DB4" w:rsidRDefault="00D301E6" w:rsidP="00363C2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82B7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246EE8AC" w:rsidR="00F6311B" w:rsidRDefault="00F6311B" w:rsidP="00C91DF9">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82B7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304473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5FBD9C64"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82B73">
            <w:rPr>
              <w:noProof/>
              <w:lang w:val="en-US"/>
            </w:rPr>
            <w:t>(31)</w:t>
          </w:r>
          <w:r w:rsidR="006A2B60">
            <w:fldChar w:fldCharType="end"/>
          </w:r>
        </w:sdtContent>
      </w:sdt>
      <w:r w:rsidR="004261FC">
        <w:t>.</w:t>
      </w:r>
    </w:p>
    <w:p w14:paraId="083CF071" w14:textId="77777777" w:rsidR="004261FC" w:rsidRDefault="004261FC" w:rsidP="00C3658B"/>
    <w:p w14:paraId="1DF4BEAA" w14:textId="437FC899"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82B73">
            <w:rPr>
              <w:noProof/>
              <w:lang w:val="en-US"/>
            </w:rPr>
            <w:t>(31)</w:t>
          </w:r>
          <w:r w:rsidR="003158A0">
            <w:fldChar w:fldCharType="end"/>
          </w:r>
        </w:sdtContent>
      </w:sdt>
      <w:r w:rsidR="003158A0">
        <w:t>.</w:t>
      </w:r>
    </w:p>
    <w:p w14:paraId="36DD7911" w14:textId="004EDF62" w:rsidR="00C54369" w:rsidRDefault="00C54369" w:rsidP="00C3658B"/>
    <w:p w14:paraId="6CDC6D7E" w14:textId="58090B6A"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82B7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82B7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/Users/gerhard/root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C6632B8"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82B7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82B7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DCDEB6E" w:rsidR="00CC35BD" w:rsidRDefault="005A07AF" w:rsidP="00C3658B">
      <w:r>
        <w:lastRenderedPageBreak/>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82B7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r>
        <w:t>MonALISA</w:t>
      </w:r>
    </w:p>
    <w:p w14:paraId="5A28B064" w14:textId="28159965" w:rsidR="00C87145" w:rsidRDefault="00C87145" w:rsidP="00C3658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304473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304473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54E57999" w:rsidR="00235EDF" w:rsidRDefault="003F1FFA" w:rsidP="00DA3BF0">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82B7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82B7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144A28E2"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82B7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0DDBE90C"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82B73">
        <w:t xml:space="preserve">Figure </w:t>
      </w:r>
      <w:r w:rsidR="00582B7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82B7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1AFA10A"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7D5984">
        <w:rPr>
          <w:noProof/>
        </w:rPr>
        <w:pict w14:anchorId="5A5748ED">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fldChar w:fldCharType="end"/>
      </w:r>
    </w:p>
    <w:p w14:paraId="03249B2F" w14:textId="586B2CA0" w:rsidR="004A3A1C" w:rsidRDefault="004A3A1C" w:rsidP="004A3A1C">
      <w:pPr>
        <w:pStyle w:val="Caption"/>
        <w:rPr>
          <w:szCs w:val="24"/>
        </w:rPr>
      </w:pPr>
      <w:bookmarkStart w:id="53" w:name="_Ref1640608"/>
      <w:bookmarkStart w:id="54" w:name="_Toc3044782"/>
      <w:r>
        <w:t xml:space="preserve">Figure </w:t>
      </w:r>
      <w:r>
        <w:fldChar w:fldCharType="begin"/>
      </w:r>
      <w:r>
        <w:instrText xml:space="preserve"> SEQ Figure \* ARABIC </w:instrText>
      </w:r>
      <w:r>
        <w:fldChar w:fldCharType="separate"/>
      </w:r>
      <w:r w:rsidR="00582B73">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82B7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23A51140"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82B7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143C1E4B"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82B7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61760546"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82B7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82B7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45E6148"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82B73">
        <w:t xml:space="preserve">Figure </w:t>
      </w:r>
      <w:r w:rsidR="00582B7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82B7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78E443F" w:rsidR="00591091" w:rsidRDefault="00591091" w:rsidP="00591091">
      <w:pPr>
        <w:pStyle w:val="Caption"/>
      </w:pPr>
      <w:bookmarkStart w:id="55" w:name="_Ref1808661"/>
      <w:bookmarkStart w:id="56" w:name="_Toc3044783"/>
      <w:r>
        <w:t xml:space="preserve">Figure </w:t>
      </w:r>
      <w:r>
        <w:fldChar w:fldCharType="begin"/>
      </w:r>
      <w:r>
        <w:instrText xml:space="preserve"> SEQ Figure \* ARABIC </w:instrText>
      </w:r>
      <w:r>
        <w:fldChar w:fldCharType="separate"/>
      </w:r>
      <w:r w:rsidR="00582B73">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6"/>
    </w:p>
    <w:p w14:paraId="283B7877" w14:textId="59A67EC7" w:rsidR="00D81B17" w:rsidRDefault="00D81B17" w:rsidP="00D81B17"/>
    <w:p w14:paraId="635A701B" w14:textId="7351EAED"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82B7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82B7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3FEB2084"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82B73">
        <w:t xml:space="preserve">Figure </w:t>
      </w:r>
      <w:r w:rsidR="00582B7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565D063" w:rsidR="00B87B89" w:rsidRDefault="00B87B89" w:rsidP="00B87B89">
      <w:pPr>
        <w:pStyle w:val="Caption"/>
      </w:pPr>
      <w:bookmarkStart w:id="57" w:name="_Ref1809267"/>
      <w:bookmarkStart w:id="58" w:name="_Toc3044784"/>
      <w:r>
        <w:t xml:space="preserve">Figure </w:t>
      </w:r>
      <w:r>
        <w:fldChar w:fldCharType="begin"/>
      </w:r>
      <w:r>
        <w:instrText xml:space="preserve"> SEQ Figure \* ARABIC </w:instrText>
      </w:r>
      <w:r>
        <w:fldChar w:fldCharType="separate"/>
      </w:r>
      <w:r w:rsidR="00582B73">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8"/>
    </w:p>
    <w:p w14:paraId="14D9C707" w14:textId="680F4F8E" w:rsidR="005416B4" w:rsidRDefault="005416B4" w:rsidP="005416B4"/>
    <w:p w14:paraId="2E6BD733" w14:textId="00E3D24C"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82B7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2454A749"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82B73">
        <w:t xml:space="preserve">Figure </w:t>
      </w:r>
      <w:r w:rsidR="00582B7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F3F3603" w:rsidR="00095F16" w:rsidRDefault="00095F16" w:rsidP="00095F16">
      <w:pPr>
        <w:pStyle w:val="Caption"/>
      </w:pPr>
      <w:bookmarkStart w:id="59" w:name="_Ref1809501"/>
      <w:bookmarkStart w:id="60" w:name="_Toc3044785"/>
      <w:r>
        <w:t xml:space="preserve">Figure </w:t>
      </w:r>
      <w:r>
        <w:fldChar w:fldCharType="begin"/>
      </w:r>
      <w:r>
        <w:instrText xml:space="preserve"> SEQ Figure \* ARABIC </w:instrText>
      </w:r>
      <w:r>
        <w:fldChar w:fldCharType="separate"/>
      </w:r>
      <w:r w:rsidR="00582B73">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5BAB39B5" w:rsidR="00BF0CCE" w:rsidRDefault="00BF0CCE" w:rsidP="00C3658B">
      <w:r>
        <w:t xml:space="preserve">Next, we find Ring Imaging Cherenkov Detectors (HMPID, </w:t>
      </w:r>
      <w:r>
        <w:fldChar w:fldCharType="begin"/>
      </w:r>
      <w:r>
        <w:instrText xml:space="preserve"> REF _Ref1809680 \h </w:instrText>
      </w:r>
      <w:r>
        <w:fldChar w:fldCharType="separate"/>
      </w:r>
      <w:r w:rsidR="00582B73">
        <w:t xml:space="preserve">Figure </w:t>
      </w:r>
      <w:r w:rsidR="00582B7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4BC45D7" w:rsidR="00BF0CCE" w:rsidRDefault="00BF0CCE" w:rsidP="00BF0CCE">
      <w:pPr>
        <w:pStyle w:val="Caption"/>
      </w:pPr>
      <w:bookmarkStart w:id="61" w:name="_Ref1809680"/>
      <w:bookmarkStart w:id="62" w:name="_Toc3044786"/>
      <w:r>
        <w:t xml:space="preserve">Figure </w:t>
      </w:r>
      <w:r>
        <w:fldChar w:fldCharType="begin"/>
      </w:r>
      <w:r>
        <w:instrText xml:space="preserve"> SEQ Figure \* ARABIC </w:instrText>
      </w:r>
      <w:r>
        <w:fldChar w:fldCharType="separate"/>
      </w:r>
      <w:r w:rsidR="00582B73">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0273BB">
        <w:t>.</w:t>
      </w:r>
      <w:bookmarkEnd w:id="62"/>
    </w:p>
    <w:p w14:paraId="33B61A9C" w14:textId="26EFD533" w:rsidR="000273BB" w:rsidRDefault="000273BB" w:rsidP="000273BB"/>
    <w:p w14:paraId="59D2C3B7" w14:textId="472AA3A3"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82B73">
            <w:rPr>
              <w:noProof/>
              <w:lang w:val="en-US"/>
            </w:rPr>
            <w:t>(38)</w:t>
          </w:r>
          <w:r w:rsidR="00FD3974">
            <w:fldChar w:fldCharType="end"/>
          </w:r>
        </w:sdtContent>
      </w:sdt>
      <w:r w:rsidR="00FD3974">
        <w:t>.</w:t>
      </w:r>
    </w:p>
    <w:p w14:paraId="3BAD2D96" w14:textId="77777777" w:rsidR="00ED6CAC" w:rsidRDefault="00ED6CAC" w:rsidP="00C3658B"/>
    <w:p w14:paraId="10171E95" w14:textId="3BC16793"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82B73">
        <w:t xml:space="preserve">Figure </w:t>
      </w:r>
      <w:r w:rsidR="00582B7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9FA5A81" w:rsidR="00ED6CAC" w:rsidRDefault="00ED6CAC" w:rsidP="00ED6CAC">
      <w:pPr>
        <w:pStyle w:val="Caption"/>
      </w:pPr>
      <w:bookmarkStart w:id="63" w:name="_Ref1810007"/>
      <w:bookmarkStart w:id="64" w:name="_Toc3044787"/>
      <w:r>
        <w:t xml:space="preserve">Figure </w:t>
      </w:r>
      <w:r>
        <w:fldChar w:fldCharType="begin"/>
      </w:r>
      <w:r>
        <w:instrText xml:space="preserve"> SEQ Figure \* ARABIC </w:instrText>
      </w:r>
      <w:r>
        <w:fldChar w:fldCharType="separate"/>
      </w:r>
      <w:r w:rsidR="00582B73">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bookmarkEnd w:id="64"/>
    </w:p>
    <w:p w14:paraId="5B881C1B" w14:textId="3454664E" w:rsidR="006F312E" w:rsidRDefault="006F312E" w:rsidP="00C3658B"/>
    <w:p w14:paraId="24E595C7" w14:textId="74401DB3"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82B7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82B73">
            <w:rPr>
              <w:noProof/>
              <w:lang w:val="en-US"/>
            </w:rPr>
            <w:t>(38)</w:t>
          </w:r>
          <w:r w:rsidR="00C8545E">
            <w:fldChar w:fldCharType="end"/>
          </w:r>
        </w:sdtContent>
      </w:sdt>
      <w:r w:rsidR="00C8545E">
        <w:t>.</w:t>
      </w:r>
    </w:p>
    <w:p w14:paraId="1C2B68AF" w14:textId="77777777" w:rsidR="00B8783C" w:rsidRDefault="00B8783C" w:rsidP="00C3658B"/>
    <w:p w14:paraId="3E0A1BF7" w14:textId="7CFD01CB"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82B73">
        <w:t xml:space="preserve">Figure </w:t>
      </w:r>
      <w:r w:rsidR="00582B73">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82B73">
        <w:t xml:space="preserve">Figure </w:t>
      </w:r>
      <w:r w:rsidR="00582B7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C44416F" w:rsidR="005703E0" w:rsidRDefault="005703E0" w:rsidP="005703E0">
      <w:pPr>
        <w:pStyle w:val="Caption"/>
      </w:pPr>
      <w:bookmarkStart w:id="65" w:name="_Ref1810272"/>
      <w:bookmarkStart w:id="66" w:name="_Toc3044788"/>
      <w:r>
        <w:t xml:space="preserve">Figure </w:t>
      </w:r>
      <w:r>
        <w:fldChar w:fldCharType="begin"/>
      </w:r>
      <w:r>
        <w:instrText xml:space="preserve"> SEQ Figure \* ARABIC </w:instrText>
      </w:r>
      <w:r>
        <w:fldChar w:fldCharType="separate"/>
      </w:r>
      <w:r w:rsidR="00582B73">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1F6EB2">
        <w:t>.</w:t>
      </w:r>
      <w:bookmarkEnd w:id="66"/>
    </w:p>
    <w:p w14:paraId="2F8128E7" w14:textId="1D2A2D01" w:rsidR="001F6EB2" w:rsidRDefault="001F6EB2" w:rsidP="001F6EB2"/>
    <w:p w14:paraId="760D4EEF" w14:textId="29655A7D"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82B7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6EF6173" w:rsidR="005703E0" w:rsidRDefault="005703E0" w:rsidP="005703E0">
      <w:pPr>
        <w:pStyle w:val="Caption"/>
      </w:pPr>
      <w:bookmarkStart w:id="67" w:name="_Ref1810282"/>
      <w:bookmarkStart w:id="68" w:name="_Toc3044789"/>
      <w:r>
        <w:t xml:space="preserve">Figure </w:t>
      </w:r>
      <w:r>
        <w:fldChar w:fldCharType="begin"/>
      </w:r>
      <w:r>
        <w:instrText xml:space="preserve"> SEQ Figure \* ARABIC </w:instrText>
      </w:r>
      <w:r>
        <w:fldChar w:fldCharType="separate"/>
      </w:r>
      <w:r w:rsidR="00582B73">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D031AF">
        <w:t>.</w:t>
      </w:r>
      <w:bookmarkEnd w:id="68"/>
    </w:p>
    <w:p w14:paraId="7577B443" w14:textId="1FF2E743" w:rsidR="00D031AF" w:rsidRDefault="00D031AF" w:rsidP="00D031AF"/>
    <w:p w14:paraId="449EB81A" w14:textId="37EAD044" w:rsidR="00D031AF" w:rsidRPr="00D031AF" w:rsidRDefault="00960225" w:rsidP="00D031A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82B73">
            <w:rPr>
              <w:noProof/>
              <w:lang w:val="en-US"/>
            </w:rPr>
            <w:t>(38)</w:t>
          </w:r>
          <w:r w:rsidR="00FA77BA">
            <w:fldChar w:fldCharType="end"/>
          </w:r>
        </w:sdtContent>
      </w:sdt>
      <w:r w:rsidR="00FA77BA">
        <w:t>.</w:t>
      </w:r>
    </w:p>
    <w:p w14:paraId="57B9981B" w14:textId="6EA5E68D" w:rsidR="00505AE0" w:rsidRDefault="00505AE0" w:rsidP="00505AE0"/>
    <w:p w14:paraId="6D8AA322" w14:textId="38CA40D0" w:rsidR="00505AE0" w:rsidRDefault="00505AE0" w:rsidP="00505AE0">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82B73">
            <w:rPr>
              <w:noProof/>
              <w:lang w:val="en-US"/>
            </w:rPr>
            <w:t>(38)</w:t>
          </w:r>
          <w:r>
            <w:fldChar w:fldCharType="end"/>
          </w:r>
        </w:sdtContent>
      </w:sdt>
      <w:r>
        <w:t>.</w:t>
      </w:r>
    </w:p>
    <w:p w14:paraId="6D3B3AB0" w14:textId="1663216E" w:rsidR="00F41009" w:rsidRDefault="00F41009" w:rsidP="00505AE0"/>
    <w:p w14:paraId="78AEAF55" w14:textId="787DC1A6"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82B73">
            <w:rPr>
              <w:noProof/>
              <w:lang w:val="en-US"/>
            </w:rPr>
            <w:t>(38)</w:t>
          </w:r>
          <w:r w:rsidR="008841A2">
            <w:fldChar w:fldCharType="end"/>
          </w:r>
        </w:sdtContent>
      </w:sdt>
      <w:r w:rsidR="004D6400">
        <w:t>.</w:t>
      </w:r>
    </w:p>
    <w:p w14:paraId="35EE552A" w14:textId="77777777" w:rsidR="008841A2" w:rsidRDefault="008841A2" w:rsidP="00505AE0"/>
    <w:p w14:paraId="740641A3" w14:textId="726217B6"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82B73">
        <w:t xml:space="preserve">Figure </w:t>
      </w:r>
      <w:r w:rsidR="00582B7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82B7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3B870D7" w:rsidR="00BA74B6" w:rsidRDefault="00BA74B6" w:rsidP="00BA74B6">
      <w:pPr>
        <w:pStyle w:val="Caption"/>
      </w:pPr>
      <w:bookmarkStart w:id="69" w:name="_Ref1810984"/>
      <w:bookmarkStart w:id="70" w:name="_Toc3044790"/>
      <w:r>
        <w:t xml:space="preserve">Figure </w:t>
      </w:r>
      <w:r>
        <w:fldChar w:fldCharType="begin"/>
      </w:r>
      <w:r>
        <w:instrText xml:space="preserve"> SEQ Figure \* ARABIC </w:instrText>
      </w:r>
      <w:r>
        <w:fldChar w:fldCharType="separate"/>
      </w:r>
      <w:r w:rsidR="00582B73">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70"/>
    </w:p>
    <w:p w14:paraId="2116EDF4" w14:textId="526D2F1A" w:rsidR="00A157E6" w:rsidRDefault="00A157E6" w:rsidP="00A157E6"/>
    <w:p w14:paraId="41B4E22B" w14:textId="7951E0A9"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82B7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304473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F423B2D"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82B7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3044735"/>
      <w:r>
        <w:rPr>
          <w:lang w:eastAsia="en-GB"/>
        </w:rPr>
        <w:t>A Note on Geometry</w:t>
      </w:r>
      <w:bookmarkEnd w:id="73"/>
    </w:p>
    <w:p w14:paraId="7951FE2C" w14:textId="000336F9" w:rsidR="007B2137" w:rsidRDefault="007B2137" w:rsidP="007B2137">
      <w:pPr>
        <w:rPr>
          <w:lang w:val="en-GB" w:eastAsia="en-GB"/>
        </w:rPr>
      </w:pPr>
    </w:p>
    <w:p w14:paraId="16608D08" w14:textId="754521AF"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82B73">
        <w:t xml:space="preserve">Figure </w:t>
      </w:r>
      <w:r w:rsidR="00582B7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0D77AC05"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7D792191"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7D5984">
        <w:rPr>
          <w:noProof/>
        </w:rPr>
        <w:pict w14:anchorId="37F742F0">
          <v:shape id="_x0000_i1026" type="#_x0000_t75" alt="https://root.cern.ch/root/htmldoc/guides/users-guide/pictures/030001A9.png" style="width:152.85pt;height:132.35pt;mso-width-percent:0;mso-height-percent:0;mso-width-percent:0;mso-height-percent:0">
            <v:imagedata r:id="rId42" r:href="rId43"/>
          </v:shape>
        </w:pict>
      </w:r>
      <w:r>
        <w:fldChar w:fldCharType="end"/>
      </w:r>
    </w:p>
    <w:p w14:paraId="086E1E56" w14:textId="03EB45E4" w:rsidR="00CE6A9D" w:rsidRDefault="00CE6A9D" w:rsidP="00CE6A9D">
      <w:pPr>
        <w:pStyle w:val="Caption"/>
        <w:rPr>
          <w:szCs w:val="24"/>
        </w:rPr>
      </w:pPr>
      <w:bookmarkStart w:id="74" w:name="_Ref1821989"/>
      <w:bookmarkStart w:id="75" w:name="_Toc3044791"/>
      <w:r>
        <w:t xml:space="preserve">Figure </w:t>
      </w:r>
      <w:r>
        <w:fldChar w:fldCharType="begin"/>
      </w:r>
      <w:r>
        <w:instrText xml:space="preserve"> SEQ Figure \* ARABIC </w:instrText>
      </w:r>
      <w:r>
        <w:fldChar w:fldCharType="separate"/>
      </w:r>
      <w:r w:rsidR="00582B73">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82B7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32C8F4CF"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3B7F6BB8"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82B7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3044736"/>
      <w:r>
        <w:rPr>
          <w:lang w:eastAsia="en-GB"/>
        </w:rPr>
        <w:t>TRD Design Synopsis</w:t>
      </w:r>
      <w:bookmarkEnd w:id="77"/>
    </w:p>
    <w:p w14:paraId="560DAC80" w14:textId="736DFE66" w:rsidR="00520FD7" w:rsidRDefault="00520FD7" w:rsidP="00520FD7">
      <w:pPr>
        <w:rPr>
          <w:lang w:val="en-GB" w:eastAsia="en-GB"/>
        </w:rPr>
      </w:pPr>
    </w:p>
    <w:p w14:paraId="5DC581EB" w14:textId="0B8C2078" w:rsidR="00520FD7" w:rsidRDefault="00DA653A" w:rsidP="00520FD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82B7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82B7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2F5B8C8F"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82B7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3044737"/>
      <w:r>
        <w:rPr>
          <w:lang w:eastAsia="en-GB"/>
        </w:rPr>
        <w:t>Particle Identification in the TRD</w:t>
      </w:r>
      <w:bookmarkEnd w:id="80"/>
    </w:p>
    <w:p w14:paraId="08B14B82" w14:textId="296ECF85" w:rsidR="0054151A" w:rsidRDefault="0054151A" w:rsidP="0054151A">
      <w:pPr>
        <w:rPr>
          <w:lang w:val="en-GB" w:eastAsia="en-GB"/>
        </w:rPr>
      </w:pPr>
    </w:p>
    <w:p w14:paraId="1B1BF829" w14:textId="036662F4" w:rsidR="0054151A" w:rsidRDefault="00D90D4E" w:rsidP="0054151A">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82B7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0FB16D16"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82B73">
        <w:t xml:space="preserve">Figure </w:t>
      </w:r>
      <w:r w:rsidR="00582B7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46959EC8" w:rsidR="00E63666" w:rsidRDefault="00E63666" w:rsidP="00E63666">
      <w:pPr>
        <w:pStyle w:val="Caption"/>
      </w:pPr>
      <w:bookmarkStart w:id="81" w:name="_Ref2341738"/>
      <w:bookmarkStart w:id="82" w:name="_Ref2341732"/>
      <w:bookmarkStart w:id="83" w:name="_Toc3044792"/>
      <w:r>
        <w:t xml:space="preserve">Figure </w:t>
      </w:r>
      <w:r>
        <w:fldChar w:fldCharType="begin"/>
      </w:r>
      <w:r>
        <w:instrText xml:space="preserve"> SEQ Figure \* ARABIC </w:instrText>
      </w:r>
      <w:r>
        <w:fldChar w:fldCharType="separate"/>
      </w:r>
      <w:r w:rsidR="00582B73">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82B7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7590FCEF" w:rsidR="009A7BF8" w:rsidRDefault="00EB7C9A" w:rsidP="009A7BF8">
      <w:r>
        <w:t xml:space="preserve">Also evident from </w:t>
      </w:r>
      <w:r>
        <w:fldChar w:fldCharType="begin"/>
      </w:r>
      <w:r>
        <w:instrText xml:space="preserve"> REF _Ref2341738 \h </w:instrText>
      </w:r>
      <w:r>
        <w:fldChar w:fldCharType="separate"/>
      </w:r>
      <w:r w:rsidR="00582B73">
        <w:t xml:space="preserve">Figure </w:t>
      </w:r>
      <w:r w:rsidR="00582B7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82B73">
            <w:rPr>
              <w:noProof/>
              <w:lang w:val="en-US"/>
            </w:rPr>
            <w:t>(42)</w:t>
          </w:r>
          <w:r w:rsidR="00362D17">
            <w:fldChar w:fldCharType="end"/>
          </w:r>
        </w:sdtContent>
      </w:sdt>
      <w:r w:rsidR="00DC1EBE">
        <w:t>.</w:t>
      </w:r>
    </w:p>
    <w:p w14:paraId="09E430B6" w14:textId="114D913E" w:rsidR="00362D17" w:rsidRDefault="00362D17" w:rsidP="009A7BF8"/>
    <w:p w14:paraId="67C9C299" w14:textId="7DADAA9D"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82B73">
        <w:t xml:space="preserve">Figure </w:t>
      </w:r>
      <w:r w:rsidR="00582B7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82B73" w:rsidRPr="00582B7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59EC2ACB"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82B73">
        <w:t xml:space="preserve">Figure </w:t>
      </w:r>
      <w:r w:rsidR="00582B7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82B7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23AB536B" w:rsidR="0018593A" w:rsidRDefault="0018593A" w:rsidP="0018593A">
      <w:pPr>
        <w:pStyle w:val="Caption"/>
      </w:pPr>
      <w:bookmarkStart w:id="84" w:name="_Ref2346142"/>
      <w:bookmarkStart w:id="85" w:name="_Toc3044793"/>
      <w:r>
        <w:t xml:space="preserve">Figure </w:t>
      </w:r>
      <w:r>
        <w:fldChar w:fldCharType="begin"/>
      </w:r>
      <w:r>
        <w:instrText xml:space="preserve"> SEQ Figure \* ARABIC </w:instrText>
      </w:r>
      <w:r>
        <w:fldChar w:fldCharType="separate"/>
      </w:r>
      <w:r w:rsidR="00582B73">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82B7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24B852FC" w:rsidR="005148D0" w:rsidRDefault="00617C9D" w:rsidP="00617C9D">
      <w:pPr>
        <w:pStyle w:val="Caption"/>
        <w:rPr>
          <w:lang w:val="en-GB"/>
        </w:rPr>
      </w:pPr>
      <w:bookmarkStart w:id="87" w:name="_Toc3044794"/>
      <w:r>
        <w:t xml:space="preserve">Figure </w:t>
      </w:r>
      <w:r>
        <w:fldChar w:fldCharType="begin"/>
      </w:r>
      <w:r>
        <w:instrText xml:space="preserve"> SEQ Figure \* ARABIC </w:instrText>
      </w:r>
      <w:r>
        <w:fldChar w:fldCharType="separate"/>
      </w:r>
      <w:r w:rsidR="00582B73">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570A5487" w:rsidR="00794727" w:rsidRDefault="00794727" w:rsidP="0079472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82B73">
        <w:t xml:space="preserve">Figure </w:t>
      </w:r>
      <w:r w:rsidR="00582B7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556611BB" w:rsidR="00794727" w:rsidRDefault="00794727" w:rsidP="00794727">
      <w:pPr>
        <w:pStyle w:val="Caption"/>
      </w:pPr>
      <w:bookmarkStart w:id="88" w:name="_Ref2347109"/>
      <w:bookmarkStart w:id="89" w:name="_Toc3044795"/>
      <w:r>
        <w:t xml:space="preserve">Figure </w:t>
      </w:r>
      <w:r>
        <w:fldChar w:fldCharType="begin"/>
      </w:r>
      <w:r>
        <w:instrText xml:space="preserve"> SEQ Figure \* ARABIC </w:instrText>
      </w:r>
      <w:r>
        <w:fldChar w:fldCharType="separate"/>
      </w:r>
      <w:r w:rsidR="00582B73">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7215B393"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3CA94A98"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82B73">
        <w:t xml:space="preserve">Figure </w:t>
      </w:r>
      <w:r w:rsidR="00582B7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EBAE9CD"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82B7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59E2E2F2"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82B7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5EAFE1C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82B73">
        <w:t xml:space="preserve">Figure </w:t>
      </w:r>
      <w:r w:rsidR="00582B7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82B7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063D281C"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82B7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08C1B5AF"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82B73">
        <w:t xml:space="preserve">Figure </w:t>
      </w:r>
      <w:r w:rsidR="00582B7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82B7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40CF0C8" w:rsidR="00FA6D39" w:rsidRDefault="00DF6D24" w:rsidP="00DF6D24">
      <w:pPr>
        <w:pStyle w:val="Caption"/>
      </w:pPr>
      <w:bookmarkStart w:id="90" w:name="_Ref2452346"/>
      <w:bookmarkStart w:id="91" w:name="_Toc3044796"/>
      <w:r>
        <w:t xml:space="preserve">Figure </w:t>
      </w:r>
      <w:r>
        <w:fldChar w:fldCharType="begin"/>
      </w:r>
      <w:r>
        <w:instrText xml:space="preserve"> SEQ Figure \* ARABIC </w:instrText>
      </w:r>
      <w:r>
        <w:fldChar w:fldCharType="separate"/>
      </w:r>
      <w:r w:rsidR="00582B73">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A51858F" w:rsidR="006537E0" w:rsidRPr="006537E0" w:rsidRDefault="006537E0" w:rsidP="006537E0">
      <w:pPr>
        <w:pStyle w:val="Caption"/>
      </w:pPr>
      <w:bookmarkStart w:id="92" w:name="_Ref2453057"/>
      <w:bookmarkStart w:id="93" w:name="_Toc3044797"/>
      <w:r>
        <w:t xml:space="preserve">Figure </w:t>
      </w:r>
      <w:r>
        <w:fldChar w:fldCharType="begin"/>
      </w:r>
      <w:r>
        <w:instrText xml:space="preserve"> SEQ Figure \* ARABIC </w:instrText>
      </w:r>
      <w:r>
        <w:fldChar w:fldCharType="separate"/>
      </w:r>
      <w:r w:rsidR="00582B73">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3044738"/>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304473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3044740"/>
      <w:r w:rsidR="00FD46A1">
        <w:lastRenderedPageBreak/>
        <w:t>Deep Learning within the Context of Artificial Intelligence and Machine Learning</w:t>
      </w:r>
      <w:bookmarkEnd w:id="96"/>
    </w:p>
    <w:p w14:paraId="080D1340" w14:textId="727AB0A2" w:rsidR="00FD46A1" w:rsidRDefault="00FD46A1" w:rsidP="00C3658B"/>
    <w:p w14:paraId="67D73747" w14:textId="4C5B929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82B73">
            <w:rPr>
              <w:noProof/>
              <w:lang w:val="en-US"/>
            </w:rPr>
            <w:t>(43)</w:t>
          </w:r>
          <w:r w:rsidR="00A27524">
            <w:fldChar w:fldCharType="end"/>
          </w:r>
        </w:sdtContent>
      </w:sdt>
      <w:r w:rsidR="00143A47">
        <w:t>.</w:t>
      </w:r>
    </w:p>
    <w:p w14:paraId="5DEF4EE0" w14:textId="786869D2" w:rsidR="007D5B61" w:rsidRDefault="007D5B61" w:rsidP="00C3658B"/>
    <w:p w14:paraId="58B091A7" w14:textId="7F3BBF2B"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023AE9">
        <w:t>.</w:t>
      </w:r>
    </w:p>
    <w:p w14:paraId="52A85488" w14:textId="10D7389E" w:rsidR="00813257" w:rsidRDefault="00813257" w:rsidP="00C3658B"/>
    <w:p w14:paraId="2BA3D187" w14:textId="397F9A38"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p>
    <w:p w14:paraId="31508146" w14:textId="30D39E0A" w:rsidR="00AB33AA" w:rsidRDefault="00AB33AA" w:rsidP="00C3658B"/>
    <w:p w14:paraId="4162ABEA" w14:textId="57E0D23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82B73">
            <w:rPr>
              <w:noProof/>
              <w:lang w:val="en-US"/>
            </w:rPr>
            <w:t>(43)</w:t>
          </w:r>
          <w:r w:rsidR="008B0D99">
            <w:fldChar w:fldCharType="end"/>
          </w:r>
        </w:sdtContent>
      </w:sdt>
      <w:r w:rsidR="008B0D99">
        <w:t>.</w:t>
      </w:r>
    </w:p>
    <w:p w14:paraId="02B47C82" w14:textId="6821E9FF" w:rsidR="005B7289" w:rsidRDefault="005B7289" w:rsidP="00C3658B"/>
    <w:p w14:paraId="43023D14" w14:textId="1A18FF27"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82B7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304474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3044742"/>
      <w:r>
        <w:t>Rosenblatt’s Perceptron</w:t>
      </w:r>
      <w:bookmarkEnd w:id="98"/>
    </w:p>
    <w:p w14:paraId="319B33AA" w14:textId="77777777" w:rsidR="008A44AD" w:rsidRPr="008A44AD" w:rsidRDefault="008A44AD" w:rsidP="00C3658B"/>
    <w:p w14:paraId="5912A8F1" w14:textId="793415B9"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17CDE759"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82B73">
            <w:rPr>
              <w:noProof/>
              <w:lang w:val="en-US"/>
            </w:rPr>
            <w:t xml:space="preserve"> (44)</w:t>
          </w:r>
          <w:r w:rsidR="00CA3906">
            <w:fldChar w:fldCharType="end"/>
          </w:r>
        </w:sdtContent>
      </w:sdt>
    </w:p>
    <w:p w14:paraId="027EAA8F" w14:textId="278D3449" w:rsidR="004308F9" w:rsidRDefault="004308F9" w:rsidP="00C3658B"/>
    <w:p w14:paraId="7970CBD8" w14:textId="52C17600"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3044743"/>
      <w:r>
        <w:t>Deep Feedforward Neural Networks</w:t>
      </w:r>
      <w:bookmarkEnd w:id="99"/>
    </w:p>
    <w:p w14:paraId="530BD8EC" w14:textId="77777777" w:rsidR="00921C6C" w:rsidRDefault="00921C6C" w:rsidP="00C3658B"/>
    <w:p w14:paraId="284F417F" w14:textId="65C8C310"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28D5F1DC"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w:t>
      </w:r>
    </w:p>
    <w:p w14:paraId="3989D289" w14:textId="048F9AB8" w:rsidR="004308F9" w:rsidRDefault="004308F9" w:rsidP="00C3658B"/>
    <w:p w14:paraId="4C60FBF6" w14:textId="4E19488A"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CA3906">
        <w:t>.</w:t>
      </w:r>
    </w:p>
    <w:p w14:paraId="3C9CDF9D" w14:textId="77777777" w:rsidR="00921C6C" w:rsidRDefault="00921C6C" w:rsidP="00C3658B"/>
    <w:p w14:paraId="47D6A131" w14:textId="7135FC59"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t>.</w:t>
      </w:r>
    </w:p>
    <w:p w14:paraId="71ED699B" w14:textId="070E6678" w:rsidR="00F66900" w:rsidRDefault="00F66900" w:rsidP="00C3658B"/>
    <w:p w14:paraId="120056A6" w14:textId="0184FAFB"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7385D3BF"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t>.</w:t>
      </w:r>
    </w:p>
    <w:p w14:paraId="0569A385" w14:textId="690D6A16" w:rsidR="00EA5161" w:rsidRDefault="00EA5161" w:rsidP="00C3658B"/>
    <w:p w14:paraId="42ABCEB8" w14:textId="07A93C84"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5D5E99CB"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4A3CE0D4"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41F2044A"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82B73">
        <w:t xml:space="preserve">Figure </w:t>
      </w:r>
      <w:r w:rsidR="00582B7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18D986B1" w:rsidR="00254AA6" w:rsidRDefault="00154E7B" w:rsidP="00C3658B">
      <w:pPr>
        <w:pStyle w:val="Caption"/>
      </w:pPr>
      <w:bookmarkStart w:id="100" w:name="_Ref535606052"/>
      <w:bookmarkStart w:id="101" w:name="_Toc304479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82B73">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60DA6548"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3044744"/>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A530CA"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A530CA"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A530C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07F414F5" w:rsidR="00627630" w:rsidRDefault="00627630" w:rsidP="005A3258">
      <w:r>
        <w:fldChar w:fldCharType="begin"/>
      </w:r>
      <w:r>
        <w:instrText xml:space="preserve"> REF _Ref2954990 \h </w:instrText>
      </w:r>
      <w:r>
        <w:fldChar w:fldCharType="separate"/>
      </w:r>
      <w:r w:rsidR="00582B73">
        <w:t xml:space="preserve">Figure </w:t>
      </w:r>
      <w:r w:rsidR="00582B73">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69B6EC9B"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sidR="007D5984">
        <w:rPr>
          <w:noProof/>
        </w:rPr>
        <w:pict w14:anchorId="6B6B2C2E">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fldChar w:fldCharType="end"/>
      </w:r>
    </w:p>
    <w:p w14:paraId="10ED0837" w14:textId="561BD899" w:rsidR="00BC2180" w:rsidRDefault="00627630" w:rsidP="00DF79C8">
      <w:pPr>
        <w:pStyle w:val="Caption"/>
      </w:pPr>
      <w:bookmarkStart w:id="103" w:name="_Ref2954990"/>
      <w:bookmarkStart w:id="104" w:name="_Toc3044799"/>
      <w:r>
        <w:t xml:space="preserve">Figure </w:t>
      </w:r>
      <w:r>
        <w:fldChar w:fldCharType="begin"/>
      </w:r>
      <w:r>
        <w:instrText xml:space="preserve"> SEQ Figure \* ARABIC </w:instrText>
      </w:r>
      <w:r>
        <w:fldChar w:fldCharType="separate"/>
      </w:r>
      <w:r w:rsidR="00582B73">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F79C8"/>
    <w:p w14:paraId="300AD4D1" w14:textId="38250A25" w:rsidR="00BC2180" w:rsidRDefault="00A530C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A530CA"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536B2E17" w14:textId="77777777" w:rsidR="00D464D5" w:rsidRDefault="00A530CA" w:rsidP="00AF1DE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AF1DEA">
      <w:pPr>
        <w:rPr>
          <w:lang w:val="en-GB"/>
        </w:rPr>
      </w:pPr>
    </w:p>
    <w:p w14:paraId="0726FB73" w14:textId="50806822" w:rsidR="00D464D5" w:rsidRDefault="00D464D5" w:rsidP="00AF1DE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AF1DEA">
      <w:pPr>
        <w:rPr>
          <w:lang w:val="en-GB"/>
        </w:rPr>
      </w:pPr>
    </w:p>
    <w:p w14:paraId="0ECDCEBE" w14:textId="78164A2C" w:rsidR="00950407" w:rsidRDefault="00D464D5" w:rsidP="00AF1DE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AF1DEA">
      <w:pPr>
        <w:rPr>
          <w:lang w:val="en-GB"/>
        </w:rPr>
      </w:pPr>
    </w:p>
    <w:p w14:paraId="63AA543F" w14:textId="1A5BAF06" w:rsidR="00E37115" w:rsidRDefault="00C06758" w:rsidP="00E37115">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37115">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1F14C4">
      <w:pPr>
        <w:rPr>
          <w:lang w:val="en-GB"/>
        </w:rPr>
      </w:pPr>
    </w:p>
    <w:p w14:paraId="5D533924" w14:textId="77777777" w:rsidR="007304B5" w:rsidRDefault="00EA7E39" w:rsidP="00C3658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C3658B">
      <w:pPr>
        <w:rPr>
          <w:lang w:val="en-GB"/>
        </w:rPr>
      </w:pPr>
    </w:p>
    <w:p w14:paraId="65482F62" w14:textId="7A8B396C" w:rsidR="00BC2B3A" w:rsidRDefault="007304B5" w:rsidP="00C3658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C3658B">
      <w:pPr>
        <w:rPr>
          <w:lang w:val="en-GB"/>
        </w:rPr>
      </w:pPr>
    </w:p>
    <w:p w14:paraId="17781BF9" w14:textId="63655CB8" w:rsidR="00452473" w:rsidRDefault="00452473" w:rsidP="00452473">
      <w:pPr>
        <w:pStyle w:val="Heading5"/>
      </w:pPr>
      <w:r>
        <w:t>Batch and Minibatch</w:t>
      </w:r>
    </w:p>
    <w:p w14:paraId="42A2E3C1" w14:textId="43DD7F6C" w:rsidR="00614D27" w:rsidRDefault="00614D27" w:rsidP="00614D27">
      <w:pPr>
        <w:rPr>
          <w:lang w:val="en-GB"/>
        </w:rPr>
      </w:pPr>
    </w:p>
    <w:p w14:paraId="236E2FAC" w14:textId="77777777" w:rsidR="00614D27" w:rsidRPr="00614D27" w:rsidRDefault="00614D27" w:rsidP="00614D27">
      <w:pPr>
        <w:rPr>
          <w:lang w:val="en-GB"/>
        </w:rPr>
      </w:pPr>
    </w:p>
    <w:p w14:paraId="7662FFC1" w14:textId="77777777" w:rsidR="00452473" w:rsidRDefault="00452473" w:rsidP="00452473"/>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452473">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452473">
      <w:pPr>
        <w:rPr>
          <w:lang w:val="en-GB"/>
        </w:rPr>
      </w:pPr>
    </w:p>
    <w:p w14:paraId="0A882F31" w14:textId="6862916A" w:rsidR="00452473" w:rsidRDefault="00452473" w:rsidP="00452473">
      <w:pPr>
        <w:pStyle w:val="Heading5"/>
      </w:pPr>
      <w:r>
        <w:t>Momentum</w:t>
      </w:r>
    </w:p>
    <w:p w14:paraId="28717E2E" w14:textId="0F4EA94D" w:rsidR="00452473" w:rsidRDefault="00452473" w:rsidP="00452473">
      <w:pPr>
        <w:rPr>
          <w:lang w:val="en-GB"/>
        </w:rPr>
      </w:pPr>
    </w:p>
    <w:p w14:paraId="57C1A30C" w14:textId="60E34FA8" w:rsidR="00452473" w:rsidRDefault="00452473" w:rsidP="00452473">
      <w:pPr>
        <w:pStyle w:val="Heading5"/>
      </w:pPr>
      <w:r>
        <w:t>Nesterov Momentum</w:t>
      </w:r>
    </w:p>
    <w:p w14:paraId="0B73C9D5" w14:textId="564E3C75" w:rsidR="00452473" w:rsidRDefault="00452473" w:rsidP="0045247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452473">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452473">
      <w:pPr>
        <w:rPr>
          <w:lang w:val="en-GB"/>
        </w:rPr>
      </w:pPr>
    </w:p>
    <w:p w14:paraId="7B867475" w14:textId="42947BED" w:rsidR="00452473" w:rsidRDefault="00452473" w:rsidP="00452473">
      <w:pPr>
        <w:pStyle w:val="Heading6"/>
      </w:pPr>
      <w:r>
        <w:t>AdaGrad</w:t>
      </w:r>
    </w:p>
    <w:p w14:paraId="5563006C" w14:textId="19ACD2BC" w:rsidR="00452473" w:rsidRDefault="00452473" w:rsidP="00452473">
      <w:pPr>
        <w:rPr>
          <w:lang w:val="en-GB"/>
        </w:rPr>
      </w:pPr>
    </w:p>
    <w:p w14:paraId="161D43C7" w14:textId="082D6851" w:rsidR="00452473" w:rsidRDefault="00452473" w:rsidP="00452473">
      <w:pPr>
        <w:pStyle w:val="Heading6"/>
      </w:pPr>
      <w:r>
        <w:t>RMSProp</w:t>
      </w:r>
    </w:p>
    <w:p w14:paraId="5107B1EF" w14:textId="60145250" w:rsidR="00452473" w:rsidRDefault="00452473" w:rsidP="00452473">
      <w:pPr>
        <w:rPr>
          <w:lang w:val="en-GB"/>
        </w:rPr>
      </w:pPr>
    </w:p>
    <w:p w14:paraId="06A6AE51" w14:textId="3051E539" w:rsidR="00452473" w:rsidRDefault="00452473" w:rsidP="00452473">
      <w:pPr>
        <w:pStyle w:val="Heading6"/>
      </w:pPr>
      <w:r>
        <w:lastRenderedPageBreak/>
        <w:t>Adam</w:t>
      </w:r>
    </w:p>
    <w:p w14:paraId="50D384E9" w14:textId="59C4B8A6" w:rsidR="00452473" w:rsidRDefault="00452473" w:rsidP="00452473">
      <w:pPr>
        <w:rPr>
          <w:lang w:val="en-GB"/>
        </w:rPr>
      </w:pPr>
    </w:p>
    <w:p w14:paraId="6AECAE9D" w14:textId="5BFC1927" w:rsidR="00452473" w:rsidRDefault="00452473" w:rsidP="00452473">
      <w:pPr>
        <w:pStyle w:val="Heading5"/>
      </w:pPr>
      <w:r>
        <w:t>Second-Order Methods</w:t>
      </w:r>
    </w:p>
    <w:p w14:paraId="715DC86E" w14:textId="438C1E07" w:rsidR="00452473" w:rsidRDefault="00452473" w:rsidP="00452473">
      <w:pPr>
        <w:rPr>
          <w:lang w:val="en-GB"/>
        </w:rPr>
      </w:pPr>
    </w:p>
    <w:p w14:paraId="7168C14A" w14:textId="39073812" w:rsidR="00452473" w:rsidRDefault="00452473" w:rsidP="00452473">
      <w:pPr>
        <w:pStyle w:val="Heading6"/>
      </w:pPr>
      <w:r>
        <w:t>Newton</w:t>
      </w:r>
    </w:p>
    <w:p w14:paraId="64FEDADC" w14:textId="7D3F6DAF" w:rsidR="00452473" w:rsidRDefault="00452473" w:rsidP="00452473">
      <w:pPr>
        <w:rPr>
          <w:lang w:val="en-GB"/>
        </w:rPr>
      </w:pPr>
    </w:p>
    <w:p w14:paraId="055FD21B" w14:textId="771F37B7" w:rsidR="00452473" w:rsidRDefault="00452473" w:rsidP="00452473">
      <w:pPr>
        <w:pStyle w:val="Heading6"/>
      </w:pPr>
      <w:r>
        <w:t>BFGS</w:t>
      </w:r>
    </w:p>
    <w:p w14:paraId="03A9569A" w14:textId="1CD4B6B8" w:rsidR="00452473" w:rsidRDefault="00452473" w:rsidP="0045247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452473">
      <w:pPr>
        <w:rPr>
          <w:lang w:val="en-GB"/>
        </w:rPr>
      </w:pPr>
    </w:p>
    <w:p w14:paraId="2F38A684" w14:textId="77777777" w:rsidR="00452473" w:rsidRPr="00452473" w:rsidRDefault="00452473" w:rsidP="00452473">
      <w:pPr>
        <w:rPr>
          <w:lang w:val="en-GB"/>
        </w:rPr>
      </w:pPr>
    </w:p>
    <w:p w14:paraId="7CCF8F5D" w14:textId="305B6411" w:rsidR="00452473" w:rsidRDefault="00452473" w:rsidP="00452473">
      <w:pPr>
        <w:rPr>
          <w:lang w:val="en-GB"/>
        </w:rPr>
      </w:pPr>
    </w:p>
    <w:p w14:paraId="3D1AB718" w14:textId="77777777" w:rsidR="00452473" w:rsidRPr="00452473" w:rsidRDefault="00452473" w:rsidP="00452473">
      <w:pPr>
        <w:rPr>
          <w:lang w:val="en-GB"/>
        </w:rPr>
      </w:pPr>
    </w:p>
    <w:p w14:paraId="5986C576" w14:textId="24C8EC96" w:rsidR="00452473" w:rsidRDefault="00452473" w:rsidP="00452473">
      <w:pPr>
        <w:rPr>
          <w:lang w:val="en-GB"/>
        </w:rPr>
      </w:pPr>
    </w:p>
    <w:p w14:paraId="4B28F56E" w14:textId="77777777" w:rsidR="00452473" w:rsidRPr="00452473" w:rsidRDefault="00452473" w:rsidP="0045247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3044745"/>
      <w:r>
        <w:lastRenderedPageBreak/>
        <w:t>Convolutional Neural Networks</w:t>
      </w:r>
      <w:bookmarkEnd w:id="106"/>
    </w:p>
    <w:p w14:paraId="1B441A2D" w14:textId="78E80C6C" w:rsidR="00772D97" w:rsidRDefault="00772D97" w:rsidP="00772D97">
      <w:pPr>
        <w:pStyle w:val="Heading3"/>
        <w:rPr>
          <w:lang w:eastAsia="en-GB"/>
        </w:rPr>
      </w:pPr>
      <w:bookmarkStart w:id="107" w:name="_Toc3044746"/>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65BCB59A"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82B7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542289FD"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82B7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A530CA"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A530CA"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15158FD5"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82B7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0ABE09D2"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82B7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4DF3842F"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82B7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3044747"/>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63763FFB" w:rsid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036D4">
      <w:pPr>
        <w:rPr>
          <w:lang w:val="en-GB" w:eastAsia="en-GB"/>
        </w:rPr>
      </w:pPr>
    </w:p>
    <w:p w14:paraId="020EBBE5" w14:textId="0A5DD68E" w:rsidR="00B758FC" w:rsidRDefault="00AD7631" w:rsidP="003036D4">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036D4">
      <w:pPr>
        <w:rPr>
          <w:lang w:val="en-GB" w:eastAsia="en-GB"/>
        </w:rPr>
      </w:pPr>
    </w:p>
    <w:p w14:paraId="14829D97" w14:textId="667144B9" w:rsidR="00614D27" w:rsidRDefault="00422B4B" w:rsidP="003036D4">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82B73">
        <w:t xml:space="preserve">Figure </w:t>
      </w:r>
      <w:r w:rsidR="00582B73">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036D4">
      <w:pPr>
        <w:rPr>
          <w:lang w:val="en-GB" w:eastAsia="en-GB"/>
        </w:rPr>
      </w:pPr>
    </w:p>
    <w:p w14:paraId="2C74261B" w14:textId="77777777" w:rsidR="002F3FF5" w:rsidRDefault="002F3FF5" w:rsidP="002F3FF5">
      <w:pPr>
        <w:keepNext/>
      </w:pPr>
      <w:r w:rsidRPr="00422B4B">
        <w:rPr>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F3FF5">
      <w:pPr>
        <w:pStyle w:val="Caption"/>
      </w:pPr>
    </w:p>
    <w:p w14:paraId="71255464" w14:textId="28B35C94" w:rsidR="002F3FF5" w:rsidRDefault="002F3FF5" w:rsidP="002F3FF5">
      <w:pPr>
        <w:pStyle w:val="Caption"/>
        <w:rPr>
          <w:noProof/>
        </w:rPr>
      </w:pPr>
      <w:bookmarkStart w:id="109" w:name="_Ref3036196"/>
      <w:bookmarkStart w:id="110" w:name="_Toc3044800"/>
      <w:r>
        <w:t xml:space="preserve">Figure </w:t>
      </w:r>
      <w:r>
        <w:fldChar w:fldCharType="begin"/>
      </w:r>
      <w:r>
        <w:instrText xml:space="preserve"> SEQ Figure \* ARABIC </w:instrText>
      </w:r>
      <w:r>
        <w:fldChar w:fldCharType="separate"/>
      </w:r>
      <w:r w:rsidR="00582B73">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82B73">
            <w:rPr>
              <w:noProof/>
              <w:lang w:val="en-US"/>
            </w:rPr>
            <w:t>(45)</w:t>
          </w:r>
          <w:r>
            <w:rPr>
              <w:noProof/>
            </w:rPr>
            <w:fldChar w:fldCharType="end"/>
          </w:r>
        </w:sdtContent>
      </w:sdt>
      <w:r>
        <w:rPr>
          <w:noProof/>
        </w:rPr>
        <w:t>.</w:t>
      </w:r>
      <w:bookmarkEnd w:id="110"/>
    </w:p>
    <w:p w14:paraId="4FA152C9" w14:textId="37EE6716" w:rsidR="002F3FF5" w:rsidRDefault="002F3FF5" w:rsidP="003036D4">
      <w:pPr>
        <w:rPr>
          <w:lang w:val="en-GB" w:eastAsia="en-GB"/>
        </w:rPr>
      </w:pPr>
    </w:p>
    <w:p w14:paraId="4FF57F39" w14:textId="3434FB2F" w:rsidR="002F3FF5" w:rsidRDefault="002F3FF5" w:rsidP="002F3FF5">
      <w:pPr>
        <w:pStyle w:val="Heading3"/>
        <w:rPr>
          <w:lang w:eastAsia="en-GB"/>
        </w:rPr>
      </w:pPr>
      <w:bookmarkStart w:id="111" w:name="_Toc3044748"/>
      <w:r>
        <w:rPr>
          <w:lang w:eastAsia="en-GB"/>
        </w:rPr>
        <w:t>Variants of the Convolution Function</w:t>
      </w:r>
      <w:bookmarkEnd w:id="111"/>
    </w:p>
    <w:p w14:paraId="6F94FB7C" w14:textId="65D214A3" w:rsidR="002F3FF5" w:rsidRDefault="002F3FF5" w:rsidP="002F3FF5">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2F3FF5">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2F3FF5">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2F3FF5">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3036D4">
      <w:pPr>
        <w:rPr>
          <w:lang w:val="en-GB" w:eastAsia="en-GB"/>
        </w:rPr>
      </w:pPr>
    </w:p>
    <w:p w14:paraId="24A630B2" w14:textId="3961E099" w:rsidR="00752BDB" w:rsidRDefault="00752BDB" w:rsidP="00752BDB"/>
    <w:p w14:paraId="7AF231C2" w14:textId="77777777" w:rsidR="00752BDB" w:rsidRPr="00752BDB" w:rsidRDefault="00752BDB" w:rsidP="00752BDB"/>
    <w:p w14:paraId="2F359686" w14:textId="21302400" w:rsidR="00FC61CF" w:rsidRDefault="00FC61CF" w:rsidP="003036D4">
      <w:pPr>
        <w:rPr>
          <w:lang w:val="en-GB" w:eastAsia="en-GB"/>
        </w:rPr>
      </w:pPr>
    </w:p>
    <w:p w14:paraId="6F4AF8F4" w14:textId="77777777" w:rsidR="00451522" w:rsidRDefault="00451522">
      <w:pPr>
        <w:rPr>
          <w:rFonts w:cs="Arial"/>
          <w:iCs/>
          <w:kern w:val="32"/>
          <w:sz w:val="32"/>
          <w:szCs w:val="28"/>
          <w:lang w:val="en-GB" w:eastAsia="en-GB"/>
        </w:rPr>
      </w:pPr>
      <w:r>
        <w:br w:type="page"/>
      </w:r>
    </w:p>
    <w:p w14:paraId="786D2923" w14:textId="33982833" w:rsidR="00451522" w:rsidRDefault="00451522" w:rsidP="00451522">
      <w:pPr>
        <w:pStyle w:val="Heading2"/>
        <w:spacing w:line="480" w:lineRule="auto"/>
      </w:pPr>
      <w:bookmarkStart w:id="112" w:name="_Toc3044749"/>
      <w:r>
        <w:lastRenderedPageBreak/>
        <w:t>Recurrent Neural Networks</w:t>
      </w:r>
      <w:bookmarkEnd w:id="112"/>
    </w:p>
    <w:p w14:paraId="4EE1DBDB" w14:textId="77777777" w:rsidR="00FC61CF" w:rsidRPr="003036D4" w:rsidRDefault="00FC61CF" w:rsidP="003036D4">
      <w:pPr>
        <w:rPr>
          <w:lang w:val="en-GB" w:eastAsia="en-GB"/>
        </w:rPr>
      </w:pP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13" w:name="_Toc3044750"/>
      <w:r>
        <w:lastRenderedPageBreak/>
        <w:t>Variational Autoencoders</w:t>
      </w:r>
      <w:bookmarkEnd w:id="113"/>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4" w:name="_Toc3044751"/>
      <w:r>
        <w:lastRenderedPageBreak/>
        <w:t>Generative Adversarial Networks</w:t>
      </w:r>
      <w:bookmarkEnd w:id="114"/>
    </w:p>
    <w:p w14:paraId="6766EA95" w14:textId="77777777" w:rsidR="000210EB" w:rsidRDefault="000210EB">
      <w:pPr>
        <w:rPr>
          <w:rFonts w:cs="Arial"/>
          <w:iCs/>
          <w:kern w:val="32"/>
          <w:sz w:val="32"/>
          <w:szCs w:val="28"/>
          <w:lang w:val="en-GB" w:eastAsia="en-GB"/>
        </w:rPr>
      </w:pPr>
      <w:r>
        <w:br w:type="page"/>
      </w:r>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5" w:name="_Toc3044752"/>
      <w:r>
        <w:lastRenderedPageBreak/>
        <w:t>Data</w:t>
      </w:r>
      <w:bookmarkEnd w:id="115"/>
    </w:p>
    <w:p w14:paraId="33773656" w14:textId="1764A038" w:rsidR="00E07FD1" w:rsidRDefault="00E07FD1" w:rsidP="00241D70">
      <w:pPr>
        <w:pStyle w:val="Heading1"/>
        <w:spacing w:line="480" w:lineRule="auto"/>
      </w:pPr>
      <w:bookmarkStart w:id="116" w:name="_Toc3044753"/>
      <w:r w:rsidRPr="000A198C">
        <w:lastRenderedPageBreak/>
        <w:t>Methods</w:t>
      </w:r>
      <w:bookmarkEnd w:id="116"/>
    </w:p>
    <w:p w14:paraId="663A3C78" w14:textId="416E19C7" w:rsidR="00582B73" w:rsidRPr="00582B73" w:rsidRDefault="005407B8" w:rsidP="009915BC">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7" w:name="_Toc3044754"/>
      <w:r>
        <w:lastRenderedPageBreak/>
        <w:t xml:space="preserve">Data Extraction, </w:t>
      </w:r>
      <w:r w:rsidR="003220BF">
        <w:t>Data Quality</w:t>
      </w:r>
      <w:r>
        <w:t xml:space="preserve"> and</w:t>
      </w:r>
      <w:r w:rsidR="003220BF">
        <w:t xml:space="preserve"> Data</w:t>
      </w:r>
      <w:r>
        <w:t xml:space="preserve"> </w:t>
      </w:r>
      <w:r w:rsidR="003220BF">
        <w:t>Pre-processing</w:t>
      </w:r>
    </w:p>
    <w:p w14:paraId="37F0505E" w14:textId="17DE2B3E" w:rsidR="00582B73" w:rsidRDefault="00A0181F" w:rsidP="009C133F">
      <w:pPr>
        <w:pStyle w:val="Heading3"/>
      </w:pPr>
      <w:r>
        <w:t>Running Digits Extract Task on AliEn Grid</w:t>
      </w:r>
    </w:p>
    <w:p w14:paraId="3656808C" w14:textId="77777777" w:rsidR="00A0181F" w:rsidRPr="00A0181F" w:rsidRDefault="00A0181F" w:rsidP="00A0181F">
      <w:pPr>
        <w:rPr>
          <w:lang w:val="en-GB" w:eastAsia="en-GB"/>
        </w:rPr>
      </w:pPr>
    </w:p>
    <w:p w14:paraId="03B50A34" w14:textId="6A34C25A" w:rsidR="00163CA2" w:rsidRDefault="00163CA2" w:rsidP="009C133F">
      <w:pPr>
        <w:pStyle w:val="Heading3"/>
      </w:pPr>
      <w:r>
        <w:t>Data Extraction from WLCG</w:t>
      </w:r>
      <w:bookmarkEnd w:id="117"/>
    </w:p>
    <w:p w14:paraId="0510E598" w14:textId="41FBE47A" w:rsidR="009C133F" w:rsidRDefault="009C133F" w:rsidP="009C133F">
      <w:pPr>
        <w:rPr>
          <w:lang w:val="en-GB"/>
        </w:rPr>
      </w:pPr>
    </w:p>
    <w:p w14:paraId="7779013F" w14:textId="4E58212E" w:rsidR="009C133F" w:rsidRPr="009C133F" w:rsidRDefault="009C133F" w:rsidP="009C133F">
      <w:pPr>
        <w:pStyle w:val="Heading3"/>
      </w:pPr>
      <w:r>
        <w:t>Data Quality Assess</w:t>
      </w:r>
      <w:bookmarkStart w:id="118" w:name="_GoBack"/>
      <w:bookmarkEnd w:id="118"/>
      <w:r>
        <w:t>ment and Descriptive Statistics</w:t>
      </w:r>
    </w:p>
    <w:p w14:paraId="6A67F98D" w14:textId="190A9A3A" w:rsidR="00A0181F" w:rsidRDefault="00A0181F" w:rsidP="00A0181F">
      <w:pPr>
        <w:rPr>
          <w:lang w:val="en-GB" w:eastAsia="en-GB"/>
        </w:rPr>
      </w:pPr>
    </w:p>
    <w:p w14:paraId="46CB5BDE" w14:textId="7104A080" w:rsidR="00A0181F" w:rsidRDefault="00A0181F" w:rsidP="009C133F">
      <w:pPr>
        <w:pStyle w:val="Heading3"/>
      </w:pPr>
      <w:r>
        <w:t>File Merging: Python Dictionaries</w:t>
      </w:r>
    </w:p>
    <w:p w14:paraId="598E2F9B" w14:textId="77777777" w:rsidR="00A0181F" w:rsidRPr="00A0181F" w:rsidRDefault="00A0181F" w:rsidP="00A0181F">
      <w:pPr>
        <w:rPr>
          <w:lang w:val="en-GB" w:eastAsia="en-GB"/>
        </w:rPr>
      </w:pPr>
    </w:p>
    <w:p w14:paraId="0B810B27" w14:textId="50D57DD8" w:rsidR="00A0181F" w:rsidRDefault="00A0181F" w:rsidP="00A0181F">
      <w:pPr>
        <w:rPr>
          <w:lang w:val="en-GB" w:eastAsia="en-GB"/>
        </w:rPr>
      </w:pPr>
    </w:p>
    <w:p w14:paraId="2949B311" w14:textId="6E5F9AA5" w:rsidR="00A0181F" w:rsidRDefault="00A0181F" w:rsidP="009C133F">
      <w:pPr>
        <w:pStyle w:val="Heading3"/>
      </w:pPr>
      <w:r>
        <w:t>Conversion of Python Dictionaries to JSON Objects</w:t>
      </w:r>
    </w:p>
    <w:p w14:paraId="64BCA39A" w14:textId="5DAF8B4B" w:rsidR="009C133F" w:rsidRDefault="009C133F" w:rsidP="009C133F">
      <w:pPr>
        <w:rPr>
          <w:lang w:val="en-GB" w:eastAsia="en-GB"/>
        </w:rPr>
      </w:pPr>
    </w:p>
    <w:p w14:paraId="327F9929" w14:textId="0D24B128" w:rsidR="009C133F" w:rsidRDefault="009C133F" w:rsidP="009C133F">
      <w:pPr>
        <w:pStyle w:val="Heading3"/>
      </w:pPr>
      <w:r>
        <w:t>Loading JSON Files into R Environment and Data Wrangling for Deep Learning</w:t>
      </w:r>
    </w:p>
    <w:p w14:paraId="53AD048D" w14:textId="22BA98AD" w:rsidR="009C133F" w:rsidRDefault="009C133F" w:rsidP="009C133F">
      <w:pPr>
        <w:rPr>
          <w:lang w:val="en-GB"/>
        </w:rPr>
      </w:pPr>
    </w:p>
    <w:p w14:paraId="6B7FEEA6" w14:textId="77777777" w:rsidR="009C133F" w:rsidRPr="009C133F" w:rsidRDefault="009C133F" w:rsidP="009C133F">
      <w:pPr>
        <w:rPr>
          <w:lang w:val="en-GB"/>
        </w:rPr>
      </w:pPr>
    </w:p>
    <w:p w14:paraId="7CFAEAB3" w14:textId="03747452" w:rsidR="009C133F" w:rsidRDefault="009C133F" w:rsidP="009C133F">
      <w:pPr>
        <w:rPr>
          <w:lang w:val="en-GB" w:eastAsia="en-GB"/>
        </w:rPr>
      </w:pPr>
    </w:p>
    <w:p w14:paraId="641687C5" w14:textId="77777777" w:rsidR="00962277" w:rsidRDefault="00962277">
      <w:pPr>
        <w:rPr>
          <w:rFonts w:cs="Arial"/>
          <w:iCs/>
          <w:kern w:val="32"/>
          <w:sz w:val="32"/>
          <w:szCs w:val="28"/>
          <w:lang w:val="en-GB" w:eastAsia="en-GB"/>
        </w:rPr>
      </w:pPr>
      <w:r>
        <w:br w:type="page"/>
      </w:r>
    </w:p>
    <w:p w14:paraId="259F2B75" w14:textId="05E2AD14" w:rsidR="009C133F" w:rsidRDefault="00962277" w:rsidP="009C133F">
      <w:pPr>
        <w:pStyle w:val="Heading2"/>
      </w:pPr>
      <w:r>
        <w:lastRenderedPageBreak/>
        <w:t>Deep Learning for Particle Identification</w:t>
      </w:r>
    </w:p>
    <w:p w14:paraId="59C243AE" w14:textId="77777777" w:rsidR="00962277" w:rsidRPr="00962277" w:rsidRDefault="00962277" w:rsidP="00962277">
      <w:pPr>
        <w:rPr>
          <w:lang w:val="en-GB" w:eastAsia="en-GB"/>
        </w:rPr>
      </w:pPr>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19" w:name="_Toc3044755"/>
      <w:r>
        <w:lastRenderedPageBreak/>
        <w:t>Results</w:t>
      </w:r>
      <w:bookmarkEnd w:id="119"/>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20" w:name="_Toc3044756"/>
      <w:r>
        <w:lastRenderedPageBreak/>
        <w:t>Discussion</w:t>
      </w:r>
      <w:bookmarkEnd w:id="120"/>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21" w:name="_Toc3044757"/>
      <w:r>
        <w:lastRenderedPageBreak/>
        <w:t>Conclusion</w:t>
      </w:r>
      <w:bookmarkEnd w:id="121"/>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22" w:name="_Toc304475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0C40CEA0" w14:textId="77777777" w:rsidR="00582B73" w:rsidRDefault="00F41874" w:rsidP="00582B73">
              <w:pPr>
                <w:pStyle w:val="Bibliography"/>
                <w:rPr>
                  <w:noProof/>
                  <w:lang w:val="en-GB"/>
                </w:rPr>
              </w:pPr>
              <w:r>
                <w:fldChar w:fldCharType="begin"/>
              </w:r>
              <w:r>
                <w:instrText xml:space="preserve"> BIBLIOGRAPHY </w:instrText>
              </w:r>
              <w:r>
                <w:fldChar w:fldCharType="separate"/>
              </w:r>
              <w:r w:rsidR="00582B73">
                <w:rPr>
                  <w:noProof/>
                  <w:lang w:val="en-GB"/>
                </w:rPr>
                <w:t xml:space="preserve">1. </w:t>
              </w:r>
              <w:r w:rsidR="00582B73">
                <w:rPr>
                  <w:i/>
                  <w:iCs/>
                  <w:noProof/>
                  <w:lang w:val="en-GB"/>
                </w:rPr>
                <w:t xml:space="preserve">Modern Particle Physics. </w:t>
              </w:r>
              <w:r w:rsidR="00582B73">
                <w:rPr>
                  <w:b/>
                  <w:bCs/>
                  <w:noProof/>
                  <w:lang w:val="en-GB"/>
                </w:rPr>
                <w:t>Thomson, Mark.</w:t>
              </w:r>
              <w:r w:rsidR="00582B73">
                <w:rPr>
                  <w:noProof/>
                  <w:lang w:val="en-GB"/>
                </w:rPr>
                <w:t xml:space="preserve"> Cambridge, UK : Cambridge University Press, 2013. ISBN 978-1-107-03426-6.</w:t>
              </w:r>
            </w:p>
            <w:p w14:paraId="2D438F11" w14:textId="77777777" w:rsidR="00582B73" w:rsidRDefault="00582B73" w:rsidP="00582B7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13D448D5" w14:textId="77777777" w:rsidR="00582B73" w:rsidRDefault="00582B73" w:rsidP="00582B7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1FADC0F" w14:textId="77777777" w:rsidR="00582B73" w:rsidRDefault="00582B73" w:rsidP="00582B7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1FD90CA2" w14:textId="77777777" w:rsidR="00582B73" w:rsidRDefault="00582B73" w:rsidP="00582B7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4C66CE1" w14:textId="77777777" w:rsidR="00582B73" w:rsidRDefault="00582B73" w:rsidP="00582B7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B4BDF43" w14:textId="77777777" w:rsidR="00582B73" w:rsidRDefault="00582B73" w:rsidP="00582B7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18C0D9EB" w14:textId="77777777" w:rsidR="00582B73" w:rsidRDefault="00582B73" w:rsidP="00582B7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3974D846" w14:textId="77777777" w:rsidR="00582B73" w:rsidRDefault="00582B73" w:rsidP="00582B7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5299CF58" w14:textId="77777777" w:rsidR="00582B73" w:rsidRDefault="00582B73" w:rsidP="00582B7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71B43B9B" w14:textId="77777777" w:rsidR="00582B73" w:rsidRDefault="00582B73" w:rsidP="00582B7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A5FA4F1" w14:textId="77777777" w:rsidR="00582B73" w:rsidRDefault="00582B73" w:rsidP="00582B7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247804D" w14:textId="77777777" w:rsidR="00582B73" w:rsidRDefault="00582B73" w:rsidP="00582B73">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C11E023" w14:textId="77777777" w:rsidR="00582B73" w:rsidRDefault="00582B73" w:rsidP="00582B73">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4D09A92" w14:textId="77777777" w:rsidR="00582B73" w:rsidRDefault="00582B73" w:rsidP="00582B7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C6B69E" w14:textId="77777777" w:rsidR="00582B73" w:rsidRDefault="00582B73" w:rsidP="00582B7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F58B49A" w14:textId="77777777" w:rsidR="00582B73" w:rsidRDefault="00582B73" w:rsidP="00582B7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29152C52" w14:textId="77777777" w:rsidR="00582B73" w:rsidRDefault="00582B73" w:rsidP="00582B7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C521E5B" w14:textId="77777777" w:rsidR="00582B73" w:rsidRDefault="00582B73" w:rsidP="00582B7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563575B" w14:textId="77777777" w:rsidR="00582B73" w:rsidRDefault="00582B73" w:rsidP="00582B7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2F1B3725" w14:textId="77777777" w:rsidR="00582B73" w:rsidRDefault="00582B73" w:rsidP="00582B7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21F4E4C" w14:textId="77777777" w:rsidR="00582B73" w:rsidRDefault="00582B73" w:rsidP="00582B7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460B9ADE" w14:textId="77777777" w:rsidR="00582B73" w:rsidRDefault="00582B73" w:rsidP="00582B7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64107A5" w14:textId="77777777" w:rsidR="00582B73" w:rsidRDefault="00582B73" w:rsidP="00582B7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47CF2C58" w14:textId="77777777" w:rsidR="00582B73" w:rsidRDefault="00582B73" w:rsidP="00582B7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1E4F8EB" w14:textId="77777777" w:rsidR="00582B73" w:rsidRDefault="00582B73" w:rsidP="00582B7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82E3E1D" w14:textId="77777777" w:rsidR="00582B73" w:rsidRDefault="00582B73" w:rsidP="00582B7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2111CA5C" w14:textId="77777777" w:rsidR="00582B73" w:rsidRDefault="00582B73" w:rsidP="00582B7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428CED95" w14:textId="77777777" w:rsidR="00582B73" w:rsidRDefault="00582B73" w:rsidP="00582B7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38355E1" w14:textId="77777777" w:rsidR="00582B73" w:rsidRDefault="00582B73" w:rsidP="00582B7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0827007" w14:textId="77777777" w:rsidR="00582B73" w:rsidRDefault="00582B73" w:rsidP="00582B7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710ADD6" w14:textId="77777777" w:rsidR="00582B73" w:rsidRDefault="00582B73" w:rsidP="00582B73">
              <w:pPr>
                <w:pStyle w:val="Bibliography"/>
                <w:rPr>
                  <w:b/>
                  <w:bCs/>
                  <w:noProof/>
                  <w:lang w:val="en-GB"/>
                </w:rPr>
              </w:pPr>
              <w:r>
                <w:rPr>
                  <w:b/>
                  <w:bCs/>
                  <w:noProof/>
                  <w:lang w:val="en-GB"/>
                </w:rPr>
                <w:t>32. [Online] https://root.cern.ch/.</w:t>
              </w:r>
            </w:p>
            <w:p w14:paraId="15E9B6CC" w14:textId="77777777" w:rsidR="00582B73" w:rsidRDefault="00582B73" w:rsidP="00582B73">
              <w:pPr>
                <w:pStyle w:val="Bibliography"/>
                <w:rPr>
                  <w:b/>
                  <w:bCs/>
                  <w:noProof/>
                  <w:lang w:val="en-GB"/>
                </w:rPr>
              </w:pPr>
              <w:r>
                <w:rPr>
                  <w:b/>
                  <w:bCs/>
                  <w:noProof/>
                  <w:lang w:val="en-GB"/>
                </w:rPr>
                <w:t>33. ROOT 5 Reference Guide. [Online] https://root.cern/root/html534/ClassIndex.html.</w:t>
              </w:r>
            </w:p>
            <w:p w14:paraId="42167199" w14:textId="77777777" w:rsidR="00582B73" w:rsidRDefault="00582B73" w:rsidP="00582B73">
              <w:pPr>
                <w:pStyle w:val="Bibliography"/>
                <w:rPr>
                  <w:b/>
                  <w:bCs/>
                  <w:noProof/>
                  <w:lang w:val="en-GB"/>
                </w:rPr>
              </w:pPr>
              <w:r>
                <w:rPr>
                  <w:b/>
                  <w:bCs/>
                  <w:noProof/>
                  <w:lang w:val="en-GB"/>
                </w:rPr>
                <w:t>34. ROOT 6 Reference Guide. [Online] https://root.cern/doc/v616/.</w:t>
              </w:r>
            </w:p>
            <w:p w14:paraId="7210CAFA" w14:textId="77777777" w:rsidR="00582B73" w:rsidRDefault="00582B73" w:rsidP="00582B7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947D534" w14:textId="77777777" w:rsidR="00582B73" w:rsidRDefault="00582B73" w:rsidP="00582B7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3CAF373" w14:textId="77777777" w:rsidR="00582B73" w:rsidRDefault="00582B73" w:rsidP="00582B7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3BEA4829" w14:textId="77777777" w:rsidR="00582B73" w:rsidRDefault="00582B73" w:rsidP="00582B7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25DF2E61" w14:textId="77777777" w:rsidR="00582B73" w:rsidRDefault="00582B73" w:rsidP="00582B7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E02FEC6" w14:textId="77777777" w:rsidR="00582B73" w:rsidRDefault="00582B73" w:rsidP="00582B7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3F4F354" w14:textId="77777777" w:rsidR="00582B73" w:rsidRDefault="00582B73" w:rsidP="00582B7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727D207" w14:textId="77777777" w:rsidR="00582B73" w:rsidRDefault="00582B73" w:rsidP="00582B7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4DB141B1" w14:textId="77777777" w:rsidR="00582B73" w:rsidRDefault="00582B73" w:rsidP="00582B7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431F38D" w14:textId="77777777" w:rsidR="00582B73" w:rsidRDefault="00582B73" w:rsidP="00582B7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B59304E" w14:textId="77777777" w:rsidR="00582B73" w:rsidRDefault="00582B73" w:rsidP="00582B73">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79EF023" w14:textId="77777777" w:rsidR="00582B73" w:rsidRDefault="00582B73" w:rsidP="00582B73">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476F3359" w14:textId="77777777" w:rsidR="00582B73" w:rsidRDefault="00582B73" w:rsidP="00582B73">
              <w:pPr>
                <w:pStyle w:val="Bibliography"/>
                <w:rPr>
                  <w:b/>
                  <w:bCs/>
                  <w:noProof/>
                  <w:lang w:val="en-GB"/>
                </w:rPr>
              </w:pPr>
              <w:r>
                <w:rPr>
                  <w:b/>
                  <w:bCs/>
                  <w:noProof/>
                  <w:lang w:val="en-GB"/>
                </w:rPr>
                <w:t>47. Robinson, Donald. [Online] [Cited: 23 February 2019.] http://donrmath.net/CalcIII/unit1/lesson7/u1l7.html.</w:t>
              </w:r>
            </w:p>
            <w:p w14:paraId="1DF531DC" w14:textId="41AD2E78" w:rsidR="00F41874" w:rsidRDefault="00F41874" w:rsidP="00582B7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4"/>
          <w:headerReference w:type="default" r:id="rId55"/>
          <w:footerReference w:type="even" r:id="rId56"/>
          <w:footerReference w:type="default" r:id="rId57"/>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23" w:name="_Toc3044759"/>
      <w:r>
        <w:lastRenderedPageBreak/>
        <w:t>Appendices</w:t>
      </w:r>
      <w:bookmarkEnd w:id="123"/>
    </w:p>
    <w:p w14:paraId="34F38DD2" w14:textId="204EB059" w:rsidR="00582B7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3044810" w:history="1">
        <w:r w:rsidR="00582B73" w:rsidRPr="00B40D5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_Toc3044810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7E948967" w14:textId="549AB6CE"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11" w:history="1">
        <w:r w:rsidRPr="00B40D51">
          <w:rPr>
            <w:rStyle w:val="Hyperlink"/>
            <w:noProof/>
          </w:rPr>
          <w:t>Appendix B: Plotting Binary Cross-Entropy</w:t>
        </w:r>
        <w:r>
          <w:rPr>
            <w:noProof/>
            <w:webHidden/>
          </w:rPr>
          <w:tab/>
        </w:r>
        <w:r>
          <w:rPr>
            <w:noProof/>
            <w:webHidden/>
          </w:rPr>
          <w:fldChar w:fldCharType="begin"/>
        </w:r>
        <w:r>
          <w:rPr>
            <w:noProof/>
            <w:webHidden/>
          </w:rPr>
          <w:instrText xml:space="preserve"> PAGEREF _Toc3044811 \h </w:instrText>
        </w:r>
        <w:r>
          <w:rPr>
            <w:noProof/>
            <w:webHidden/>
          </w:rPr>
        </w:r>
        <w:r>
          <w:rPr>
            <w:noProof/>
            <w:webHidden/>
          </w:rPr>
          <w:fldChar w:fldCharType="separate"/>
        </w:r>
        <w:r>
          <w:rPr>
            <w:noProof/>
            <w:webHidden/>
          </w:rPr>
          <w:t>78</w:t>
        </w:r>
        <w:r>
          <w:rPr>
            <w:noProof/>
            <w:webHidden/>
          </w:rPr>
          <w:fldChar w:fldCharType="end"/>
        </w:r>
      </w:hyperlink>
    </w:p>
    <w:p w14:paraId="236825A3" w14:textId="082BA0E3"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12" w:history="1">
        <w:r w:rsidRPr="00B40D51">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_Toc3044812 \h </w:instrText>
        </w:r>
        <w:r>
          <w:rPr>
            <w:noProof/>
            <w:webHidden/>
          </w:rPr>
        </w:r>
        <w:r>
          <w:rPr>
            <w:noProof/>
            <w:webHidden/>
          </w:rPr>
          <w:fldChar w:fldCharType="separate"/>
        </w:r>
        <w:r>
          <w:rPr>
            <w:noProof/>
            <w:webHidden/>
          </w:rPr>
          <w:t>79</w:t>
        </w:r>
        <w:r>
          <w:rPr>
            <w:noProof/>
            <w:webHidden/>
          </w:rPr>
          <w:fldChar w:fldCharType="end"/>
        </w:r>
      </w:hyperlink>
    </w:p>
    <w:p w14:paraId="6D78A35F" w14:textId="03A396F5"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13" w:history="1">
        <w:r w:rsidRPr="00B40D51">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_Toc3044813 \h </w:instrText>
        </w:r>
        <w:r>
          <w:rPr>
            <w:noProof/>
            <w:webHidden/>
          </w:rPr>
        </w:r>
        <w:r>
          <w:rPr>
            <w:noProof/>
            <w:webHidden/>
          </w:rPr>
          <w:fldChar w:fldCharType="separate"/>
        </w:r>
        <w:r>
          <w:rPr>
            <w:noProof/>
            <w:webHidden/>
          </w:rPr>
          <w:t>84</w:t>
        </w:r>
        <w:r>
          <w:rPr>
            <w:noProof/>
            <w:webHidden/>
          </w:rPr>
          <w:fldChar w:fldCharType="end"/>
        </w:r>
      </w:hyperlink>
    </w:p>
    <w:p w14:paraId="48206674" w14:textId="532CF49B" w:rsidR="00582B73" w:rsidRDefault="00582B73">
      <w:pPr>
        <w:pStyle w:val="TableofFigures"/>
        <w:tabs>
          <w:tab w:val="right" w:leader="dot" w:pos="8494"/>
        </w:tabs>
        <w:rPr>
          <w:rFonts w:asciiTheme="minorHAnsi" w:eastAsiaTheme="minorEastAsia" w:hAnsiTheme="minorHAnsi" w:cstheme="minorBidi"/>
          <w:smallCaps w:val="0"/>
          <w:noProof/>
          <w:szCs w:val="24"/>
        </w:rPr>
      </w:pPr>
      <w:hyperlink w:anchor="_Toc3044814" w:history="1">
        <w:r w:rsidRPr="00B40D51">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_Toc3044814 \h </w:instrText>
        </w:r>
        <w:r>
          <w:rPr>
            <w:noProof/>
            <w:webHidden/>
          </w:rPr>
        </w:r>
        <w:r>
          <w:rPr>
            <w:noProof/>
            <w:webHidden/>
          </w:rPr>
          <w:fldChar w:fldCharType="separate"/>
        </w:r>
        <w:r>
          <w:rPr>
            <w:noProof/>
            <w:webHidden/>
          </w:rPr>
          <w:t>86</w:t>
        </w:r>
        <w:r>
          <w:rPr>
            <w:noProof/>
            <w:webHidden/>
          </w:rPr>
          <w:fldChar w:fldCharType="end"/>
        </w:r>
      </w:hyperlink>
    </w:p>
    <w:p w14:paraId="5D69CED0" w14:textId="53DBDE7F"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24" w:name="_Toc3044760"/>
      <w:bookmarkStart w:id="125" w:name="_Toc3044805"/>
      <w:bookmarkStart w:id="126" w:name="_Toc304481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C3658B">
      <w:bookmarkStart w:id="127" w:name="create-a-bethe-bloch-function"/>
      <w:bookmarkEnd w:id="127"/>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28" w:name="_Toc3044761"/>
      <w:bookmarkStart w:id="129" w:name="_Toc3044806"/>
      <w:bookmarkStart w:id="130" w:name="_Toc304481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31" w:name="for-binary-classification"/>
      <w:bookmarkEnd w:id="131"/>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32" w:name="_Toc3044762"/>
      <w:bookmarkStart w:id="133" w:name="_Toc3044807"/>
      <w:bookmarkStart w:id="134" w:name="_Toc3044812"/>
      <w:r>
        <w:lastRenderedPageBreak/>
        <w:t>Appendix C: The Anatomy Of An AliROOT Analysis Task</w:t>
      </w:r>
      <w:bookmarkEnd w:id="132"/>
      <w:bookmarkEnd w:id="133"/>
      <w:bookmarkEnd w:id="134"/>
    </w:p>
    <w:p w14:paraId="79EC6098" w14:textId="700BD859" w:rsidR="00981153" w:rsidRDefault="00981153" w:rsidP="00981153">
      <w:pPr>
        <w:rPr>
          <w:lang w:val="en-US"/>
        </w:rPr>
      </w:pPr>
    </w:p>
    <w:p w14:paraId="6AE0EAB1" w14:textId="77777777" w:rsidR="00981153" w:rsidRDefault="00981153" w:rsidP="0098115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The final element of an analysis task in AliROOT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63AE03C9"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81153">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//ClassDef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78B38EA8"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//include statements for UserCreateOutputObjects:</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//include statement for UserExec:</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//input object is a TChain</w:t>
      </w:r>
    </w:p>
    <w:p w14:paraId="0164405F" w14:textId="77777777" w:rsidR="00981153" w:rsidRDefault="00981153" w:rsidP="0098115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81153">
      <w:pPr>
        <w:pStyle w:val="HTMLPreformatted"/>
        <w:rPr>
          <w:rStyle w:val="CommentTok"/>
        </w:rPr>
      </w:pPr>
      <w:r>
        <w:rPr>
          <w:rStyle w:val="CommentTok"/>
        </w:rPr>
        <w:t>//output object is a TList</w:t>
      </w:r>
    </w:p>
    <w:p w14:paraId="4CB6E23E" w14:textId="77777777" w:rsidR="00981153" w:rsidRPr="005C4B58" w:rsidRDefault="00981153" w:rsidP="00981153">
      <w:pPr>
        <w:pStyle w:val="HTMLPreformatted"/>
        <w:rPr>
          <w:rStyle w:val="ControlFlowTok"/>
        </w:rPr>
      </w:pPr>
      <w:r w:rsidRPr="005C4B58">
        <w:rPr>
          <w:rStyle w:val="ControlFlowTok"/>
        </w:rPr>
        <w:t xml:space="preserve">            DefineOutput(1, TList::Class());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//implementation of the UserCreateOutputObjects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8115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81153">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if(!fAOD)</w:t>
      </w:r>
    </w:p>
    <w:p w14:paraId="402A5D01" w14:textId="77777777" w:rsidR="00981153" w:rsidRDefault="00981153" w:rsidP="0098115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81153">
      <w:pPr>
        <w:pStyle w:val="HTMLPreformatted"/>
        <w:rPr>
          <w:rStyle w:val="CommentTok"/>
        </w:rPr>
      </w:pPr>
      <w:r>
        <w:rPr>
          <w:rStyle w:val="CommentTok"/>
        </w:rPr>
        <w:t>//get the current track, cast it as an AliAODTrack</w:t>
      </w:r>
    </w:p>
    <w:p w14:paraId="2E4AF54C" w14:textId="77777777" w:rsidR="00981153" w:rsidRDefault="00981153" w:rsidP="0098115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The AddTask macro (.C)</w:t>
      </w:r>
    </w:p>
    <w:p w14:paraId="78CF5A72" w14:textId="77777777" w:rsidR="00981153" w:rsidRDefault="00981153" w:rsidP="00981153">
      <w:pPr>
        <w:rPr>
          <w:lang w:val="en-GB"/>
        </w:rPr>
      </w:pPr>
    </w:p>
    <w:p w14:paraId="45CDAEBD" w14:textId="3FA11E83"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r w:rsidRPr="00D870AF">
        <w:rPr>
          <w:rStyle w:val="ControlFlowTok"/>
        </w:rPr>
        <w:t>AliAnalysisTaskMyTask* AddMyTask(TString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8115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mgr-&gt;AddTask(task);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71F993DC" w14:textId="700C1411" w:rsidR="00981153" w:rsidRPr="002778E8" w:rsidRDefault="00981153" w:rsidP="00981153">
      <w:pPr>
        <w:rPr>
          <w:rFonts w:ascii="Consolas" w:hAnsi="Consolas"/>
          <w:b/>
          <w:color w:val="204A87"/>
          <w:sz w:val="22"/>
          <w:shd w:val="clear" w:color="auto" w:fill="F8F8F8"/>
        </w:rPr>
      </w:pPr>
      <w:r w:rsidRPr="00D870AF">
        <w:rPr>
          <w:rStyle w:val="ControlFlowTok"/>
        </w:rPr>
        <w:t>}</w:t>
      </w:r>
      <w:r>
        <w:br w:type="page"/>
      </w:r>
    </w:p>
    <w:p w14:paraId="1177C6E5" w14:textId="1DA56692" w:rsidR="00981153" w:rsidRDefault="002778E8" w:rsidP="002778E8">
      <w:pPr>
        <w:pStyle w:val="AppendixHeading1"/>
      </w:pPr>
      <w:bookmarkStart w:id="135" w:name="_Toc3044763"/>
      <w:bookmarkStart w:id="136" w:name="_Toc3044808"/>
      <w:bookmarkStart w:id="137" w:name="_Toc304481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3044764"/>
      <w:r>
        <w:t>Software Environment</w:t>
      </w:r>
      <w:bookmarkEnd w:id="138"/>
    </w:p>
    <w:p w14:paraId="2BBED82F" w14:textId="77777777" w:rsidR="002778E8" w:rsidRDefault="002778E8" w:rsidP="002778E8">
      <w:pPr>
        <w:pStyle w:val="Heading3"/>
      </w:pPr>
      <w:bookmarkStart w:id="139" w:name="_Toc3044765"/>
      <w:r>
        <w:t>AiROOT</w:t>
      </w:r>
      <w:bookmarkEnd w:id="139"/>
    </w:p>
    <w:p w14:paraId="537852DF" w14:textId="77777777" w:rsidR="002778E8" w:rsidRPr="002E7B16" w:rsidRDefault="002778E8" w:rsidP="002778E8">
      <w:pPr>
        <w:rPr>
          <w:lang w:val="en-GB"/>
        </w:rPr>
      </w:pPr>
    </w:p>
    <w:p w14:paraId="4A102002" w14:textId="77777777" w:rsidR="002778E8" w:rsidRDefault="002778E8" w:rsidP="002778E8">
      <w:pPr>
        <w:rPr>
          <w:lang w:val="en-GB" w:eastAsia="en-GB"/>
        </w:rPr>
      </w:pPr>
      <w:r>
        <w:rPr>
          <w:lang w:val="en-GB" w:eastAsia="en-GB"/>
        </w:rPr>
        <w:t>AliROOT was built locally using alidock Docker container.</w:t>
      </w:r>
    </w:p>
    <w:p w14:paraId="67A8D540" w14:textId="77777777" w:rsidR="002778E8" w:rsidRDefault="002778E8" w:rsidP="002778E8">
      <w:pPr>
        <w:rPr>
          <w:lang w:val="en-GB" w:eastAsia="en-GB"/>
        </w:rPr>
      </w:pPr>
    </w:p>
    <w:p w14:paraId="5309E100" w14:textId="77777777" w:rsidR="002778E8" w:rsidRDefault="002778E8" w:rsidP="002778E8">
      <w:pPr>
        <w:rPr>
          <w:lang w:val="en-GB" w:eastAsia="en-GB"/>
        </w:rPr>
      </w:pPr>
      <w:r>
        <w:rPr>
          <w:lang w:val="en-GB" w:eastAsia="en-GB"/>
        </w:rPr>
        <w:t>AliROOT was built from source on the hep01 server hosted at UCT</w:t>
      </w:r>
    </w:p>
    <w:p w14:paraId="3D09944B" w14:textId="77777777" w:rsidR="002778E8" w:rsidRDefault="002778E8" w:rsidP="002778E8">
      <w:pPr>
        <w:rPr>
          <w:lang w:val="en-GB" w:eastAsia="en-GB"/>
        </w:rPr>
      </w:pPr>
    </w:p>
    <w:p w14:paraId="338ACC2D" w14:textId="77777777" w:rsidR="002778E8" w:rsidRDefault="002778E8" w:rsidP="002778E8">
      <w:pPr>
        <w:pStyle w:val="Heading3"/>
        <w:rPr>
          <w:lang w:eastAsia="en-GB"/>
        </w:rPr>
      </w:pPr>
      <w:bookmarkStart w:id="140" w:name="_Toc304476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2778E8">
      <w:pPr>
        <w:rPr>
          <w:lang w:val="en-GB" w:eastAsia="en-GB"/>
        </w:rPr>
      </w:pPr>
    </w:p>
    <w:p w14:paraId="5DDC5AD4" w14:textId="77777777" w:rsidR="002778E8" w:rsidRDefault="002778E8" w:rsidP="002778E8">
      <w:pPr>
        <w:pStyle w:val="Heading3"/>
        <w:rPr>
          <w:lang w:eastAsia="en-GB"/>
        </w:rPr>
      </w:pPr>
      <w:bookmarkStart w:id="141" w:name="_Toc3044767"/>
      <w:r>
        <w:rPr>
          <w:lang w:eastAsia="en-GB"/>
        </w:rPr>
        <w:t>ROOTR</w:t>
      </w:r>
      <w:bookmarkEnd w:id="141"/>
    </w:p>
    <w:p w14:paraId="69955B0B" w14:textId="77777777" w:rsidR="002778E8" w:rsidRDefault="002778E8" w:rsidP="002778E8">
      <w:pPr>
        <w:rPr>
          <w:lang w:val="en-GB" w:eastAsia="en-GB"/>
        </w:rPr>
      </w:pPr>
    </w:p>
    <w:p w14:paraId="21D2A1A5" w14:textId="77777777" w:rsidR="002778E8" w:rsidRPr="00197F21" w:rsidRDefault="002778E8" w:rsidP="002778E8">
      <w:pPr>
        <w:pStyle w:val="Heading3"/>
        <w:rPr>
          <w:lang w:eastAsia="en-GB"/>
        </w:rPr>
      </w:pPr>
      <w:bookmarkStart w:id="142" w:name="_Toc3044768"/>
      <w:r>
        <w:rPr>
          <w:lang w:eastAsia="en-GB"/>
        </w:rPr>
        <w:t>Keras &amp; Tensorflow</w:t>
      </w:r>
      <w:bookmarkEnd w:id="142"/>
    </w:p>
    <w:p w14:paraId="288FF8F4" w14:textId="77777777" w:rsidR="002778E8" w:rsidRPr="00197F21" w:rsidRDefault="002778E8" w:rsidP="002778E8">
      <w:pPr>
        <w:rPr>
          <w:lang w:val="en-GB" w:eastAsia="en-GB"/>
        </w:rPr>
      </w:pPr>
    </w:p>
    <w:p w14:paraId="364E8374" w14:textId="77777777" w:rsidR="002778E8" w:rsidRDefault="002778E8" w:rsidP="002778E8">
      <w:pPr>
        <w:pStyle w:val="Heading3"/>
        <w:rPr>
          <w:lang w:eastAsia="en-GB"/>
        </w:rPr>
      </w:pPr>
      <w:bookmarkStart w:id="143" w:name="_Toc3044769"/>
      <w:r>
        <w:rPr>
          <w:lang w:eastAsia="en-GB"/>
        </w:rPr>
        <w:t>Utilities</w:t>
      </w:r>
      <w:bookmarkEnd w:id="143"/>
    </w:p>
    <w:p w14:paraId="7D15D8AC" w14:textId="77777777" w:rsidR="002778E8" w:rsidRDefault="002778E8" w:rsidP="002778E8">
      <w:pPr>
        <w:pStyle w:val="Heading4"/>
        <w:rPr>
          <w:lang w:eastAsia="en-GB"/>
        </w:rPr>
      </w:pPr>
      <w:r>
        <w:rPr>
          <w:lang w:eastAsia="en-GB"/>
        </w:rPr>
        <w:t>Makefiles</w:t>
      </w:r>
    </w:p>
    <w:p w14:paraId="4A262F07" w14:textId="77777777" w:rsidR="002778E8" w:rsidRDefault="002778E8" w:rsidP="002778E8">
      <w:pPr>
        <w:rPr>
          <w:lang w:val="en-GB" w:eastAsia="en-GB"/>
        </w:rPr>
      </w:pPr>
    </w:p>
    <w:p w14:paraId="35E6F2CA" w14:textId="77777777" w:rsidR="002778E8" w:rsidRPr="00A06045" w:rsidRDefault="002778E8" w:rsidP="002778E8">
      <w:pPr>
        <w:rPr>
          <w:rStyle w:val="CharTok"/>
          <w:lang w:val="en-GB" w:eastAsia="en-GB"/>
        </w:rPr>
      </w:pPr>
    </w:p>
    <w:p w14:paraId="77FD01A7" w14:textId="77777777" w:rsidR="002778E8" w:rsidRPr="00C3658B" w:rsidRDefault="002778E8" w:rsidP="002778E8">
      <w:pPr>
        <w:rPr>
          <w:rStyle w:val="ControlFlowTok"/>
        </w:rPr>
      </w:pPr>
      <w:r w:rsidRPr="00C3658B">
        <w:rPr>
          <w:rStyle w:val="ControlFlowTok"/>
        </w:rPr>
        <w:t>all: gridfiles.md5</w:t>
      </w:r>
    </w:p>
    <w:p w14:paraId="40354E71" w14:textId="77777777" w:rsidR="002778E8" w:rsidRPr="00C3658B" w:rsidRDefault="002778E8" w:rsidP="002778E8">
      <w:pPr>
        <w:rPr>
          <w:rStyle w:val="ControlFlowTok"/>
        </w:rPr>
      </w:pPr>
    </w:p>
    <w:p w14:paraId="580F18BF" w14:textId="77777777" w:rsidR="002778E8" w:rsidRPr="00C3658B" w:rsidRDefault="002778E8" w:rsidP="002778E8">
      <w:pPr>
        <w:rPr>
          <w:rStyle w:val="ControlFlowTok"/>
        </w:rPr>
      </w:pPr>
      <w:r w:rsidRPr="00C3658B">
        <w:rPr>
          <w:rStyle w:val="ControlFlowTok"/>
        </w:rPr>
        <w:t>gridfiles.xml: query.sh</w:t>
      </w:r>
    </w:p>
    <w:p w14:paraId="56352D1B" w14:textId="77777777" w:rsidR="002778E8" w:rsidRPr="00C3658B" w:rsidRDefault="002778E8" w:rsidP="002778E8">
      <w:pPr>
        <w:rPr>
          <w:rStyle w:val="ControlFlowTok"/>
        </w:rPr>
      </w:pPr>
      <w:r w:rsidRPr="00C3658B">
        <w:rPr>
          <w:rStyle w:val="ControlFlowTok"/>
        </w:rPr>
        <w:tab/>
        <w:t>./$&lt; &gt; $@</w:t>
      </w:r>
    </w:p>
    <w:p w14:paraId="511036DB" w14:textId="77777777" w:rsidR="002778E8" w:rsidRPr="00C3658B" w:rsidRDefault="002778E8" w:rsidP="002778E8">
      <w:pPr>
        <w:rPr>
          <w:rStyle w:val="ControlFlowTok"/>
        </w:rPr>
      </w:pPr>
    </w:p>
    <w:p w14:paraId="7615456C" w14:textId="77777777" w:rsidR="002778E8" w:rsidRPr="00C3658B" w:rsidRDefault="002778E8" w:rsidP="002778E8">
      <w:pPr>
        <w:rPr>
          <w:rStyle w:val="ControlFlowTok"/>
        </w:rPr>
      </w:pPr>
      <w:r w:rsidRPr="00C3658B">
        <w:rPr>
          <w:rStyle w:val="ControlFlowTok"/>
        </w:rPr>
        <w:t>gridfiles.md5: gridfiles.xml</w:t>
      </w:r>
    </w:p>
    <w:p w14:paraId="29154695" w14:textId="77777777" w:rsidR="002778E8" w:rsidRPr="00C3658B" w:rsidRDefault="002778E8" w:rsidP="002778E8">
      <w:pPr>
        <w:rPr>
          <w:rStyle w:val="ControlFlowTok"/>
        </w:rPr>
      </w:pPr>
      <w:r w:rsidRPr="00C3658B">
        <w:rPr>
          <w:rStyle w:val="ControlFlowTok"/>
        </w:rPr>
        <w:tab/>
        <w:t>xsltproc /alice/data/util/xml2md5.xsl $&lt; &gt; $@</w:t>
      </w:r>
    </w:p>
    <w:p w14:paraId="30418FD5" w14:textId="77777777" w:rsidR="002778E8" w:rsidRPr="00C3658B" w:rsidRDefault="002778E8" w:rsidP="002778E8">
      <w:pPr>
        <w:rPr>
          <w:rStyle w:val="ControlFlowTok"/>
        </w:rPr>
      </w:pPr>
    </w:p>
    <w:p w14:paraId="5E379FB7" w14:textId="77777777" w:rsidR="002778E8" w:rsidRPr="00C3658B" w:rsidRDefault="002778E8" w:rsidP="002778E8">
      <w:pPr>
        <w:rPr>
          <w:rStyle w:val="ControlFlowTok"/>
        </w:rPr>
      </w:pPr>
      <w:r w:rsidRPr="00C3658B">
        <w:rPr>
          <w:rStyle w:val="ControlFlowTok"/>
        </w:rPr>
        <w:t>download: $(shell cut -c 49- files.md5)</w:t>
      </w:r>
    </w:p>
    <w:p w14:paraId="16F7184F" w14:textId="77777777" w:rsidR="002778E8" w:rsidRPr="00C3658B" w:rsidRDefault="002778E8" w:rsidP="002778E8">
      <w:pPr>
        <w:rPr>
          <w:rStyle w:val="ControlFlowTok"/>
        </w:rPr>
      </w:pPr>
    </w:p>
    <w:p w14:paraId="206C4699" w14:textId="77777777" w:rsidR="002778E8" w:rsidRPr="00C3658B" w:rsidRDefault="002778E8" w:rsidP="002778E8">
      <w:pPr>
        <w:rPr>
          <w:rStyle w:val="ControlFlowTok"/>
        </w:rPr>
      </w:pPr>
      <w:r w:rsidRPr="00C3658B">
        <w:rPr>
          <w:rStyle w:val="ControlFlowTok"/>
        </w:rPr>
        <w:t>/alice/data/%:</w:t>
      </w:r>
    </w:p>
    <w:p w14:paraId="74DD2263" w14:textId="77777777" w:rsidR="002778E8" w:rsidRPr="00C3658B" w:rsidRDefault="002778E8" w:rsidP="002778E8">
      <w:pPr>
        <w:rPr>
          <w:rStyle w:val="ControlFlowTok"/>
        </w:rPr>
      </w:pPr>
      <w:r w:rsidRPr="00C3658B">
        <w:rPr>
          <w:rStyle w:val="ControlFlowTok"/>
        </w:rPr>
        <w:tab/>
        <w:t>mkdir -p $(dir $@)</w:t>
      </w:r>
    </w:p>
    <w:p w14:paraId="627D22C1" w14:textId="77777777" w:rsidR="002778E8" w:rsidRPr="00C3658B" w:rsidRDefault="002778E8" w:rsidP="002778E8">
      <w:pPr>
        <w:rPr>
          <w:rStyle w:val="ControlFlowTok"/>
        </w:rPr>
      </w:pPr>
      <w:r w:rsidRPr="00C3658B">
        <w:rPr>
          <w:rStyle w:val="ControlFlowTok"/>
        </w:rPr>
        <w:tab/>
        <w:t>alien_cp alien:$@ file:$@</w:t>
      </w:r>
    </w:p>
    <w:p w14:paraId="75AB2A70" w14:textId="77777777" w:rsidR="002778E8" w:rsidRDefault="002778E8" w:rsidP="002778E8">
      <w:pPr>
        <w:rPr>
          <w:rStyle w:val="CharTok"/>
          <w:lang w:val="en-GB" w:eastAsia="en-GB"/>
        </w:rPr>
      </w:pPr>
    </w:p>
    <w:p w14:paraId="42881335" w14:textId="77777777" w:rsidR="002778E8" w:rsidRPr="00A06045" w:rsidRDefault="002778E8" w:rsidP="002778E8">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~/.bashrc</w:t>
      </w:r>
    </w:p>
    <w:p w14:paraId="6759177E" w14:textId="77777777" w:rsidR="002778E8" w:rsidRPr="00C3658B" w:rsidRDefault="002778E8" w:rsidP="002778E8">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778E8">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2778E8">
      <w:pPr>
        <w:rPr>
          <w:rStyle w:val="ControlFlowTok"/>
          <w:lang w:val="en-GB" w:eastAsia="en-GB"/>
        </w:rPr>
      </w:pPr>
    </w:p>
    <w:p w14:paraId="766AFF37" w14:textId="77777777" w:rsidR="002778E8" w:rsidRDefault="002778E8" w:rsidP="002778E8">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2778E8">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778E8">
      <w:pPr>
        <w:rPr>
          <w:lang w:val="en-GB"/>
        </w:rPr>
      </w:pPr>
    </w:p>
    <w:p w14:paraId="0B0011B0" w14:textId="77777777" w:rsidR="002778E8" w:rsidRDefault="002778E8" w:rsidP="002778E8">
      <w:pPr>
        <w:rPr>
          <w:lang w:val="en-GB"/>
        </w:rPr>
      </w:pPr>
      <w:r>
        <w:rPr>
          <w:lang w:val="en-GB"/>
        </w:rPr>
        <w:t>X11 Forwarding</w:t>
      </w:r>
    </w:p>
    <w:p w14:paraId="1CB33121" w14:textId="77777777" w:rsidR="002778E8" w:rsidRDefault="002778E8" w:rsidP="002778E8">
      <w:pPr>
        <w:rPr>
          <w:lang w:val="en-GB"/>
        </w:rPr>
      </w:pPr>
    </w:p>
    <w:p w14:paraId="21708E90" w14:textId="77777777" w:rsidR="002778E8" w:rsidRDefault="002778E8" w:rsidP="002778E8">
      <w:pPr>
        <w:rPr>
          <w:lang w:val="en-GB"/>
        </w:rPr>
      </w:pPr>
      <w:r>
        <w:rPr>
          <w:lang w:val="en-GB"/>
        </w:rPr>
        <w:t>Atom packages:</w:t>
      </w:r>
    </w:p>
    <w:p w14:paraId="761A0067" w14:textId="77777777" w:rsidR="002778E8" w:rsidRDefault="002778E8" w:rsidP="002778E8">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2778E8">
      <w:pPr>
        <w:pStyle w:val="ListParagraph"/>
        <w:numPr>
          <w:ilvl w:val="0"/>
          <w:numId w:val="44"/>
        </w:numPr>
        <w:rPr>
          <w:lang w:val="en-GB"/>
        </w:rPr>
      </w:pPr>
      <w:r>
        <w:rPr>
          <w:lang w:val="en-GB"/>
        </w:rPr>
        <w:t>PlatformIO-IDE-Terminal</w:t>
      </w:r>
    </w:p>
    <w:p w14:paraId="17AAEBF7" w14:textId="77777777" w:rsidR="002778E8" w:rsidRDefault="002778E8" w:rsidP="002778E8">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778E8">
      <w:pPr>
        <w:rPr>
          <w:lang w:val="en-GB"/>
        </w:rPr>
      </w:pPr>
    </w:p>
    <w:p w14:paraId="64075FC9" w14:textId="77777777" w:rsidR="002778E8" w:rsidRPr="00716CE3" w:rsidRDefault="002778E8" w:rsidP="002778E8">
      <w:pPr>
        <w:rPr>
          <w:lang w:val="en-GB"/>
        </w:rPr>
      </w:pPr>
      <w:r>
        <w:rPr>
          <w:lang w:val="en-GB"/>
        </w:rPr>
        <w:t>List processes that are owned by me:</w:t>
      </w:r>
    </w:p>
    <w:p w14:paraId="09F29856" w14:textId="77777777" w:rsidR="002778E8" w:rsidRDefault="002778E8" w:rsidP="002778E8">
      <w:pPr>
        <w:rPr>
          <w:lang w:val="en-GB"/>
        </w:rPr>
      </w:pPr>
    </w:p>
    <w:p w14:paraId="3ACAC773" w14:textId="77777777" w:rsidR="002778E8" w:rsidRDefault="002778E8" w:rsidP="002778E8">
      <w:pPr>
        <w:rPr>
          <w:rStyle w:val="ControlFlowTok"/>
          <w:lang w:val="en-GB"/>
        </w:rPr>
      </w:pPr>
      <w:r w:rsidRPr="0053225B">
        <w:rPr>
          <w:rStyle w:val="ControlFlowTok"/>
          <w:lang w:val="en-GB"/>
        </w:rPr>
        <w:t>ps aux | grep gviljoen</w:t>
      </w:r>
    </w:p>
    <w:p w14:paraId="10526710" w14:textId="77777777" w:rsidR="002778E8" w:rsidRDefault="002778E8" w:rsidP="002778E8">
      <w:pPr>
        <w:rPr>
          <w:rStyle w:val="ControlFlowTok"/>
          <w:lang w:val="en-GB"/>
        </w:rPr>
      </w:pPr>
    </w:p>
    <w:p w14:paraId="444893F3" w14:textId="77777777" w:rsidR="002778E8" w:rsidRDefault="002778E8" w:rsidP="002778E8">
      <w:pPr>
        <w:rPr>
          <w:rStyle w:val="ControlFlowTok"/>
          <w:lang w:val="en-GB"/>
        </w:rPr>
      </w:pPr>
    </w:p>
    <w:p w14:paraId="2F60A187" w14:textId="77777777" w:rsidR="002778E8" w:rsidRDefault="002778E8" w:rsidP="002778E8">
      <w:r>
        <w:t>Find the sshd process being listened to on port 52698 and kill it, by running:</w:t>
      </w:r>
    </w:p>
    <w:p w14:paraId="29218020" w14:textId="77777777" w:rsidR="002778E8" w:rsidRDefault="002778E8" w:rsidP="002778E8"/>
    <w:p w14:paraId="053D1B6D" w14:textId="77777777" w:rsidR="002778E8" w:rsidRDefault="002778E8" w:rsidP="002778E8">
      <w:pPr>
        <w:rPr>
          <w:rStyle w:val="ControlFlowTok"/>
          <w:lang w:val="en-GB"/>
        </w:rPr>
      </w:pPr>
      <w:r>
        <w:rPr>
          <w:rStyle w:val="ControlFlowTok"/>
          <w:lang w:val="en-GB"/>
        </w:rPr>
        <w:t>kill -9 $processid</w:t>
      </w:r>
    </w:p>
    <w:p w14:paraId="1451E93C" w14:textId="77777777" w:rsidR="002778E8" w:rsidRDefault="002778E8" w:rsidP="002778E8">
      <w:pPr>
        <w:rPr>
          <w:rStyle w:val="ControlFlowTok"/>
          <w:lang w:val="en-GB"/>
        </w:rPr>
      </w:pPr>
    </w:p>
    <w:p w14:paraId="256D64F6" w14:textId="77777777" w:rsidR="002778E8" w:rsidRPr="000725E7" w:rsidRDefault="002778E8" w:rsidP="002778E8">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2778E8">
      <w:pPr>
        <w:rPr>
          <w:rStyle w:val="ControlFlowTok"/>
          <w:lang w:val="en-GB"/>
        </w:rPr>
      </w:pPr>
    </w:p>
    <w:p w14:paraId="1B820A68" w14:textId="77777777" w:rsidR="002778E8" w:rsidRPr="003F2977" w:rsidRDefault="002778E8" w:rsidP="002778E8">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2778E8">
      <w:pPr>
        <w:rPr>
          <w:rStyle w:val="ControlFlowTok"/>
          <w:lang w:val="en-GB"/>
        </w:rPr>
      </w:pPr>
    </w:p>
    <w:p w14:paraId="3B35AC0A" w14:textId="77777777" w:rsidR="002778E8" w:rsidRPr="00174A31" w:rsidRDefault="002778E8" w:rsidP="002778E8">
      <w:pPr>
        <w:pStyle w:val="Heading3"/>
        <w:rPr>
          <w:lang w:eastAsia="en-GB"/>
        </w:rPr>
      </w:pPr>
      <w:bookmarkStart w:id="144" w:name="_Toc3044770"/>
      <w:r>
        <w:rPr>
          <w:lang w:eastAsia="en-GB"/>
        </w:rPr>
        <w:t>Python</w:t>
      </w:r>
      <w:bookmarkEnd w:id="144"/>
    </w:p>
    <w:p w14:paraId="1515DF5E" w14:textId="77777777" w:rsidR="002778E8" w:rsidRDefault="002778E8" w:rsidP="002778E8">
      <w:pPr>
        <w:rPr>
          <w:lang w:val="en-GB" w:eastAsia="en-GB"/>
        </w:rPr>
      </w:pPr>
    </w:p>
    <w:p w14:paraId="0326C390" w14:textId="77777777" w:rsidR="002778E8" w:rsidRPr="000B56FB" w:rsidRDefault="002778E8" w:rsidP="002778E8">
      <w:pPr>
        <w:rPr>
          <w:lang w:val="en-GB" w:eastAsia="en-GB"/>
        </w:rPr>
      </w:pPr>
    </w:p>
    <w:p w14:paraId="01291773" w14:textId="77777777" w:rsidR="002778E8" w:rsidRDefault="002778E8" w:rsidP="002778E8">
      <w:r>
        <w:br w:type="page"/>
      </w:r>
    </w:p>
    <w:p w14:paraId="207549BC" w14:textId="21C3896E" w:rsidR="002778E8" w:rsidRDefault="005C7883" w:rsidP="005C7883">
      <w:pPr>
        <w:pStyle w:val="AppendixHeading1"/>
      </w:pPr>
      <w:bookmarkStart w:id="145" w:name="_Toc3044771"/>
      <w:bookmarkStart w:id="146" w:name="_Toc3044809"/>
      <w:bookmarkStart w:id="147" w:name="_Toc304481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2778E8">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2778E8">
      <w:pPr>
        <w:rPr>
          <w:lang w:val="en-GB" w:eastAsia="en-GB"/>
        </w:rPr>
      </w:pPr>
    </w:p>
    <w:p w14:paraId="78CA151A" w14:textId="77777777" w:rsidR="002778E8" w:rsidRDefault="002778E8" w:rsidP="002778E8">
      <w:pPr>
        <w:rPr>
          <w:rStyle w:val="ControlFlowTok"/>
        </w:rPr>
      </w:pPr>
      <w:r>
        <w:rPr>
          <w:rStyle w:val="ControlFlowTok"/>
        </w:rPr>
        <w:t>initialize_aliroot</w:t>
      </w:r>
    </w:p>
    <w:p w14:paraId="7B987868" w14:textId="77777777" w:rsidR="002778E8" w:rsidRDefault="002778E8" w:rsidP="002778E8">
      <w:pPr>
        <w:rPr>
          <w:rStyle w:val="ControlFlowTok"/>
        </w:rPr>
      </w:pPr>
    </w:p>
    <w:p w14:paraId="235038A0" w14:textId="77777777" w:rsidR="002778E8" w:rsidRDefault="002778E8" w:rsidP="002778E8">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778E8"/>
    <w:p w14:paraId="27D15014" w14:textId="77777777" w:rsidR="002778E8" w:rsidRDefault="002778E8" w:rsidP="002778E8">
      <w:pPr>
        <w:rPr>
          <w:rStyle w:val="ControlFlowTok"/>
        </w:rPr>
      </w:pPr>
      <w:r>
        <w:rPr>
          <w:rStyle w:val="ControlFlowTok"/>
        </w:rPr>
        <w:t>alien-token-init username</w:t>
      </w:r>
    </w:p>
    <w:p w14:paraId="23F9E835" w14:textId="77777777" w:rsidR="002778E8" w:rsidRDefault="002778E8" w:rsidP="002778E8">
      <w:pPr>
        <w:rPr>
          <w:rStyle w:val="ControlFlowTok"/>
        </w:rPr>
      </w:pPr>
    </w:p>
    <w:p w14:paraId="454E0408" w14:textId="77777777" w:rsidR="002778E8" w:rsidRDefault="002778E8" w:rsidP="002778E8">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2778E8"/>
    <w:p w14:paraId="05D91EB3" w14:textId="77777777" w:rsidR="002778E8" w:rsidRPr="00945FD9" w:rsidRDefault="002778E8" w:rsidP="002778E8">
      <w:pPr>
        <w:rPr>
          <w:rStyle w:val="ControlFlowTok"/>
        </w:rPr>
      </w:pPr>
      <w:r w:rsidRPr="00945FD9">
        <w:rPr>
          <w:rStyle w:val="ControlFlowTok"/>
        </w:rPr>
        <w:t xml:space="preserve">  Bool_t local = kFALSE;</w:t>
      </w:r>
    </w:p>
    <w:p w14:paraId="757B624F" w14:textId="77777777" w:rsidR="002778E8" w:rsidRDefault="002778E8" w:rsidP="002778E8">
      <w:pPr>
        <w:rPr>
          <w:rStyle w:val="ControlFlowTok"/>
        </w:rPr>
      </w:pPr>
      <w:r w:rsidRPr="00945FD9">
        <w:rPr>
          <w:rStyle w:val="ControlFlowTok"/>
        </w:rPr>
        <w:t xml:space="preserve">  Bool_t gridTest = kFALSE;</w:t>
      </w:r>
    </w:p>
    <w:p w14:paraId="19777420" w14:textId="77777777" w:rsidR="002778E8" w:rsidRDefault="002778E8" w:rsidP="002778E8">
      <w:pPr>
        <w:rPr>
          <w:rStyle w:val="ControlFlowTok"/>
        </w:rPr>
      </w:pPr>
    </w:p>
    <w:p w14:paraId="16AEBA2E" w14:textId="77777777" w:rsidR="002778E8" w:rsidRPr="005B51DC" w:rsidRDefault="002778E8" w:rsidP="002778E8">
      <w:r w:rsidRPr="005B51DC">
        <w:t>Adding the appropriate run number and output directory:</w:t>
      </w:r>
    </w:p>
    <w:p w14:paraId="48294649" w14:textId="77777777" w:rsidR="002778E8" w:rsidRDefault="002778E8" w:rsidP="002778E8">
      <w:pPr>
        <w:rPr>
          <w:rStyle w:val="ControlFlowTok"/>
        </w:rPr>
      </w:pPr>
    </w:p>
    <w:p w14:paraId="727A349C" w14:textId="77777777" w:rsidR="002778E8" w:rsidRDefault="002778E8" w:rsidP="002778E8">
      <w:pPr>
        <w:rPr>
          <w:rStyle w:val="ControlFlowTok"/>
        </w:rPr>
      </w:pPr>
      <w:r w:rsidRPr="00945FD9">
        <w:rPr>
          <w:rStyle w:val="ControlFlowTok"/>
        </w:rPr>
        <w:t>alienHandler-&gt;AddRunNumber(265377);</w:t>
      </w:r>
    </w:p>
    <w:p w14:paraId="5541398F" w14:textId="77777777" w:rsidR="002778E8" w:rsidRDefault="002778E8" w:rsidP="002778E8">
      <w:pPr>
        <w:rPr>
          <w:rStyle w:val="ControlFlowTok"/>
        </w:rPr>
      </w:pPr>
    </w:p>
    <w:p w14:paraId="424A0A93" w14:textId="77777777" w:rsidR="002778E8" w:rsidRPr="00945FD9" w:rsidRDefault="002778E8" w:rsidP="002778E8">
      <w:pPr>
        <w:rPr>
          <w:rStyle w:val="ControlFlowTok"/>
        </w:rPr>
      </w:pPr>
      <w:r w:rsidRPr="00945FD9">
        <w:rPr>
          <w:rStyle w:val="ControlFlowTok"/>
        </w:rPr>
        <w:t>alienHandler-&gt;SetGridWorkingDir("new-wd-momentum-test");</w:t>
      </w:r>
    </w:p>
    <w:p w14:paraId="2D848B43" w14:textId="77777777" w:rsidR="002778E8" w:rsidRDefault="002778E8" w:rsidP="002778E8">
      <w:pPr>
        <w:rPr>
          <w:rStyle w:val="ControlFlowTok"/>
        </w:rPr>
      </w:pPr>
      <w:r w:rsidRPr="00945FD9">
        <w:rPr>
          <w:rStyle w:val="ControlFlowTok"/>
        </w:rPr>
        <w:t>alienHandler-&gt;SetGridOutputDir("outDir265378");</w:t>
      </w:r>
    </w:p>
    <w:p w14:paraId="50DF455B" w14:textId="77777777" w:rsidR="002778E8" w:rsidRDefault="002778E8" w:rsidP="002778E8">
      <w:pPr>
        <w:rPr>
          <w:rStyle w:val="ControlFlowTok"/>
        </w:rPr>
      </w:pPr>
    </w:p>
    <w:p w14:paraId="2074A0DB" w14:textId="77777777" w:rsidR="002778E8" w:rsidRPr="005B51DC" w:rsidRDefault="002778E8" w:rsidP="002778E8">
      <w:r w:rsidRPr="005B51DC">
        <w:t>Setting the run mode and starting the analysis:</w:t>
      </w:r>
    </w:p>
    <w:p w14:paraId="354BC182" w14:textId="77777777" w:rsidR="002778E8" w:rsidRDefault="002778E8" w:rsidP="002778E8">
      <w:pPr>
        <w:rPr>
          <w:rStyle w:val="ControlFlowTok"/>
        </w:rPr>
      </w:pPr>
    </w:p>
    <w:p w14:paraId="364B6ACC" w14:textId="77777777" w:rsidR="002778E8" w:rsidRPr="005510B2" w:rsidRDefault="002778E8" w:rsidP="002778E8">
      <w:pPr>
        <w:rPr>
          <w:rStyle w:val="ControlFlowTok"/>
        </w:rPr>
      </w:pPr>
      <w:r w:rsidRPr="005510B2">
        <w:rPr>
          <w:rStyle w:val="ControlFlowTok"/>
        </w:rPr>
        <w:t>alienHandler-&gt;SetRunMode("full");</w:t>
      </w:r>
    </w:p>
    <w:p w14:paraId="064CF465" w14:textId="77777777" w:rsidR="002778E8" w:rsidRPr="005510B2" w:rsidRDefault="002778E8" w:rsidP="002778E8">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2778E8">
      <w:pPr>
        <w:rPr>
          <w:rStyle w:val="ControlFlowTok"/>
        </w:rPr>
      </w:pPr>
      <w:r w:rsidRPr="005510B2">
        <w:rPr>
          <w:rStyle w:val="ControlFlowTok"/>
        </w:rPr>
        <w:t>mgr-&gt;StartAnalysis("grid");</w:t>
      </w:r>
    </w:p>
    <w:p w14:paraId="66DC5A43" w14:textId="77777777" w:rsidR="002778E8" w:rsidRDefault="002778E8" w:rsidP="002778E8">
      <w:pPr>
        <w:rPr>
          <w:rStyle w:val="ControlFlowTok"/>
        </w:rPr>
      </w:pPr>
    </w:p>
    <w:p w14:paraId="2E7FAAC9" w14:textId="76FD362E" w:rsidR="002778E8" w:rsidRPr="00B3372B" w:rsidRDefault="002778E8" w:rsidP="002778E8">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582B73">
        <w:t xml:space="preserve">Figure </w:t>
      </w:r>
      <w:r w:rsidR="00582B73">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582B73">
        <w:t xml:space="preserve">Figure </w:t>
      </w:r>
      <w:r w:rsidR="00582B73">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778E8">
      <w:pPr>
        <w:rPr>
          <w:rStyle w:val="ControlFlowTok"/>
        </w:rPr>
      </w:pPr>
    </w:p>
    <w:p w14:paraId="71D72CEC" w14:textId="77777777" w:rsidR="002778E8" w:rsidRDefault="002778E8" w:rsidP="002778E8">
      <w:pPr>
        <w:keepNext/>
      </w:pPr>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9537" cy="3350275"/>
                    </a:xfrm>
                    <a:prstGeom prst="rect">
                      <a:avLst/>
                    </a:prstGeom>
                  </pic:spPr>
                </pic:pic>
              </a:graphicData>
            </a:graphic>
          </wp:inline>
        </w:drawing>
      </w:r>
    </w:p>
    <w:p w14:paraId="66E34242" w14:textId="1730BA67" w:rsidR="002778E8" w:rsidRDefault="002778E8" w:rsidP="002778E8">
      <w:pPr>
        <w:pStyle w:val="Caption"/>
      </w:pPr>
      <w:bookmarkStart w:id="148" w:name="_Ref2512518"/>
      <w:bookmarkStart w:id="149" w:name="_Toc3044801"/>
      <w:r>
        <w:t xml:space="preserve">Figure </w:t>
      </w:r>
      <w:r>
        <w:fldChar w:fldCharType="begin"/>
      </w:r>
      <w:r>
        <w:instrText xml:space="preserve"> SEQ Figure \* ARABIC </w:instrText>
      </w:r>
      <w:r>
        <w:fldChar w:fldCharType="separate"/>
      </w:r>
      <w:r w:rsidR="00582B73">
        <w:rPr>
          <w:noProof/>
        </w:rPr>
        <w:t>29</w:t>
      </w:r>
      <w:r>
        <w:fldChar w:fldCharType="end"/>
      </w:r>
      <w:bookmarkEnd w:id="148"/>
      <w:r>
        <w:t xml:space="preserve">: MonALISA Alice grid monitoring site, user jobs at url: </w:t>
      </w:r>
      <w:hyperlink r:id="rId63" w:history="1">
        <w:r w:rsidRPr="009A3BBC">
          <w:rPr>
            <w:rStyle w:val="Hyperlink"/>
          </w:rPr>
          <w:t>https://alimonitor.cern.ch/users/jobs.jsp</w:t>
        </w:r>
        <w:bookmarkEnd w:id="149"/>
      </w:hyperlink>
    </w:p>
    <w:p w14:paraId="3771C6CD" w14:textId="77777777" w:rsidR="002778E8" w:rsidRDefault="002778E8" w:rsidP="002778E8"/>
    <w:p w14:paraId="22E484BC" w14:textId="77777777" w:rsidR="002778E8" w:rsidRDefault="002778E8" w:rsidP="002778E8">
      <w:pPr>
        <w:keepNext/>
      </w:pPr>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7492" cy="3371778"/>
                    </a:xfrm>
                    <a:prstGeom prst="rect">
                      <a:avLst/>
                    </a:prstGeom>
                  </pic:spPr>
                </pic:pic>
              </a:graphicData>
            </a:graphic>
          </wp:inline>
        </w:drawing>
      </w:r>
    </w:p>
    <w:p w14:paraId="33C4E71B" w14:textId="152D2EC2" w:rsidR="002778E8" w:rsidRDefault="002778E8" w:rsidP="002778E8">
      <w:pPr>
        <w:pStyle w:val="Caption"/>
      </w:pPr>
      <w:bookmarkStart w:id="150" w:name="_Ref2512676"/>
      <w:bookmarkStart w:id="151" w:name="_Toc3044802"/>
      <w:r>
        <w:t xml:space="preserve">Figure </w:t>
      </w:r>
      <w:r>
        <w:fldChar w:fldCharType="begin"/>
      </w:r>
      <w:r>
        <w:instrText xml:space="preserve"> SEQ Figure \* ARABIC </w:instrText>
      </w:r>
      <w:r>
        <w:fldChar w:fldCharType="separate"/>
      </w:r>
      <w:r w:rsidR="00582B73">
        <w:rPr>
          <w:noProof/>
        </w:rPr>
        <w:t>30</w:t>
      </w:r>
      <w:r>
        <w:fldChar w:fldCharType="end"/>
      </w:r>
      <w:bookmarkEnd w:id="150"/>
      <w:r>
        <w:t xml:space="preserve">: User working directory structure on MonALISA at url: </w:t>
      </w:r>
      <w:hyperlink r:id="rId65" w:anchor="/alice/cern.ch/user/c/cviljoen" w:history="1">
        <w:r w:rsidRPr="009A3BBC">
          <w:rPr>
            <w:rStyle w:val="Hyperlink"/>
          </w:rPr>
          <w:t>https://alimonitor.cern.ch/catalogue/#/alice/cern.ch/user/c/cviljoen</w:t>
        </w:r>
        <w:bookmarkEnd w:id="151"/>
      </w:hyperlink>
    </w:p>
    <w:p w14:paraId="23E2C33D" w14:textId="77777777" w:rsidR="002778E8" w:rsidRDefault="002778E8" w:rsidP="002778E8"/>
    <w:p w14:paraId="4D68B920" w14:textId="32D54212" w:rsidR="002778E8" w:rsidRPr="000763CD" w:rsidRDefault="002778E8" w:rsidP="002778E8">
      <w:r>
        <w:t xml:space="preserve">In </w:t>
      </w:r>
      <w:r>
        <w:fldChar w:fldCharType="begin"/>
      </w:r>
      <w:r>
        <w:instrText xml:space="preserve"> REF _Ref2512863 \h </w:instrText>
      </w:r>
      <w:r>
        <w:fldChar w:fldCharType="separate"/>
      </w:r>
      <w:r w:rsidR="00582B73">
        <w:t xml:space="preserve">Figure </w:t>
      </w:r>
      <w:r w:rsidR="00582B73">
        <w:rPr>
          <w:noProof/>
        </w:rPr>
        <w:t>31</w:t>
      </w:r>
      <w:r>
        <w:fldChar w:fldCharType="end"/>
      </w:r>
      <w:r>
        <w:t>, a screenshot shows how subjobs belonging to a masterjob can be tracked by clicking on the process ID on the MonALISA jobs management webpage:</w:t>
      </w:r>
    </w:p>
    <w:p w14:paraId="4592E2C8" w14:textId="77777777" w:rsidR="002778E8" w:rsidRDefault="002778E8" w:rsidP="002778E8"/>
    <w:p w14:paraId="2F12EA8C" w14:textId="77777777" w:rsidR="002778E8" w:rsidRDefault="002778E8" w:rsidP="002778E8">
      <w:pPr>
        <w:keepNext/>
      </w:pPr>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2557" cy="3399836"/>
                    </a:xfrm>
                    <a:prstGeom prst="rect">
                      <a:avLst/>
                    </a:prstGeom>
                  </pic:spPr>
                </pic:pic>
              </a:graphicData>
            </a:graphic>
          </wp:inline>
        </w:drawing>
      </w:r>
    </w:p>
    <w:p w14:paraId="03BCD92D" w14:textId="60B82B6C" w:rsidR="002778E8" w:rsidRDefault="002778E8" w:rsidP="002778E8">
      <w:pPr>
        <w:pStyle w:val="Caption"/>
      </w:pPr>
      <w:bookmarkStart w:id="152" w:name="_Ref2512863"/>
      <w:bookmarkStart w:id="153" w:name="_Toc3044803"/>
      <w:r>
        <w:t xml:space="preserve">Figure </w:t>
      </w:r>
      <w:r>
        <w:fldChar w:fldCharType="begin"/>
      </w:r>
      <w:r>
        <w:instrText xml:space="preserve"> SEQ Figure \* ARABIC </w:instrText>
      </w:r>
      <w:r>
        <w:fldChar w:fldCharType="separate"/>
      </w:r>
      <w:r w:rsidR="00582B73">
        <w:rPr>
          <w:noProof/>
        </w:rPr>
        <w:t>31</w:t>
      </w:r>
      <w:r>
        <w:fldChar w:fldCharType="end"/>
      </w:r>
      <w:bookmarkEnd w:id="152"/>
      <w:r>
        <w:t>: Tracking the status of subjobs of a master-job, by clicking on the process id (PID)</w:t>
      </w:r>
      <w:bookmarkEnd w:id="153"/>
    </w:p>
    <w:p w14:paraId="7EE43E6E" w14:textId="77777777" w:rsidR="002778E8" w:rsidRDefault="002778E8" w:rsidP="002778E8"/>
    <w:p w14:paraId="153BECD0" w14:textId="77777777" w:rsidR="002778E8" w:rsidRDefault="002778E8" w:rsidP="002778E8">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2778E8"/>
    <w:p w14:paraId="7A831EC0" w14:textId="5BD7D5E8" w:rsidR="002778E8" w:rsidRDefault="002778E8" w:rsidP="002778E8">
      <w:r>
        <w:t xml:space="preserve">The trace of a subjob (see </w:t>
      </w:r>
      <w:r>
        <w:fldChar w:fldCharType="begin"/>
      </w:r>
      <w:r>
        <w:instrText xml:space="preserve"> REF _Ref2513121 \h </w:instrText>
      </w:r>
      <w:r>
        <w:fldChar w:fldCharType="separate"/>
      </w:r>
      <w:r w:rsidR="00582B73">
        <w:t xml:space="preserve">Figure </w:t>
      </w:r>
      <w:r w:rsidR="00582B73">
        <w:rPr>
          <w:noProof/>
        </w:rPr>
        <w:t>32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778E8"/>
    <w:p w14:paraId="0AF9D54F" w14:textId="77777777" w:rsidR="002778E8" w:rsidRDefault="002778E8" w:rsidP="002778E8">
      <w:r>
        <w:t xml:space="preserve">The alien shell can be accessed by running </w:t>
      </w:r>
    </w:p>
    <w:p w14:paraId="2D78E029" w14:textId="77777777" w:rsidR="002778E8" w:rsidRDefault="002778E8" w:rsidP="002778E8"/>
    <w:p w14:paraId="113C6209" w14:textId="77777777" w:rsidR="002778E8" w:rsidRDefault="002778E8" w:rsidP="002778E8">
      <w:pPr>
        <w:rPr>
          <w:rStyle w:val="ControlFlowTok"/>
        </w:rPr>
      </w:pPr>
      <w:r>
        <w:rPr>
          <w:rStyle w:val="ControlFlowTok"/>
        </w:rPr>
        <w:t>aliensh</w:t>
      </w:r>
    </w:p>
    <w:p w14:paraId="54899E47" w14:textId="77777777" w:rsidR="002778E8" w:rsidRDefault="002778E8" w:rsidP="002778E8">
      <w:pPr>
        <w:rPr>
          <w:rStyle w:val="ControlFlowTok"/>
        </w:rPr>
      </w:pPr>
    </w:p>
    <w:p w14:paraId="3E89EDAC" w14:textId="77777777" w:rsidR="002778E8" w:rsidRPr="008350CF" w:rsidRDefault="002778E8" w:rsidP="002778E8">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778E8">
      <w:pPr>
        <w:rPr>
          <w:rStyle w:val="ControlFlowTok"/>
        </w:rPr>
      </w:pPr>
    </w:p>
    <w:p w14:paraId="75E04E6A" w14:textId="77777777" w:rsidR="002778E8" w:rsidRDefault="002778E8" w:rsidP="002778E8">
      <w:pPr>
        <w:rPr>
          <w:rStyle w:val="ControlFlowTok"/>
        </w:rPr>
      </w:pPr>
      <w:r>
        <w:rPr>
          <w:rStyle w:val="ControlFlowTok"/>
        </w:rPr>
        <w:t>rm -rf directory</w:t>
      </w:r>
    </w:p>
    <w:p w14:paraId="392D38F0" w14:textId="77777777" w:rsidR="002778E8" w:rsidRDefault="002778E8" w:rsidP="002778E8">
      <w:pPr>
        <w:rPr>
          <w:rStyle w:val="ControlFlowTok"/>
        </w:rPr>
      </w:pPr>
    </w:p>
    <w:p w14:paraId="16EE0F8E" w14:textId="77777777" w:rsidR="002778E8" w:rsidRPr="008350CF" w:rsidRDefault="002778E8" w:rsidP="002778E8">
      <w:r w:rsidRPr="008350CF">
        <w:t>would be achieved on an alien terminal by running</w:t>
      </w:r>
      <w:r>
        <w:t>:</w:t>
      </w:r>
      <w:r w:rsidRPr="008350CF">
        <w:t xml:space="preserve"> </w:t>
      </w:r>
    </w:p>
    <w:p w14:paraId="45D76F30" w14:textId="77777777" w:rsidR="002778E8" w:rsidRDefault="002778E8" w:rsidP="002778E8">
      <w:pPr>
        <w:rPr>
          <w:rStyle w:val="ControlFlowTok"/>
        </w:rPr>
      </w:pPr>
    </w:p>
    <w:p w14:paraId="74D14B8B" w14:textId="77777777" w:rsidR="002778E8" w:rsidRDefault="002778E8" w:rsidP="002778E8">
      <w:pPr>
        <w:rPr>
          <w:rStyle w:val="ControlFlowTok"/>
        </w:rPr>
      </w:pPr>
      <w:r>
        <w:rPr>
          <w:rStyle w:val="ControlFlowTok"/>
        </w:rPr>
        <w:t>rmdir directory</w:t>
      </w:r>
    </w:p>
    <w:p w14:paraId="1C4BFBCC" w14:textId="77777777" w:rsidR="002778E8" w:rsidRDefault="002778E8" w:rsidP="002778E8">
      <w:pPr>
        <w:rPr>
          <w:rStyle w:val="ControlFlowTok"/>
        </w:rPr>
      </w:pPr>
    </w:p>
    <w:p w14:paraId="2A0794F5" w14:textId="77777777" w:rsidR="002778E8" w:rsidRPr="00AB62ED" w:rsidRDefault="002778E8" w:rsidP="002778E8">
      <w:r w:rsidRPr="00AB62ED">
        <w:t>Killing a job is done in a similar fashion to the normal shell workflow, i.e. running</w:t>
      </w:r>
    </w:p>
    <w:p w14:paraId="7FEA384B" w14:textId="77777777" w:rsidR="002778E8" w:rsidRDefault="002778E8" w:rsidP="002778E8">
      <w:pPr>
        <w:rPr>
          <w:rStyle w:val="ControlFlowTok"/>
        </w:rPr>
      </w:pPr>
    </w:p>
    <w:p w14:paraId="577E856A" w14:textId="77777777" w:rsidR="002778E8" w:rsidRDefault="002778E8" w:rsidP="002778E8">
      <w:pPr>
        <w:rPr>
          <w:rStyle w:val="ControlFlowTok"/>
        </w:rPr>
      </w:pPr>
      <w:r>
        <w:rPr>
          <w:rStyle w:val="ControlFlowTok"/>
        </w:rPr>
        <w:t>ps</w:t>
      </w:r>
    </w:p>
    <w:p w14:paraId="2BD10A34" w14:textId="77777777" w:rsidR="002778E8" w:rsidRDefault="002778E8" w:rsidP="002778E8">
      <w:pPr>
        <w:rPr>
          <w:rStyle w:val="ControlFlowTok"/>
        </w:rPr>
      </w:pPr>
    </w:p>
    <w:p w14:paraId="0D812670" w14:textId="77777777" w:rsidR="002778E8" w:rsidRPr="00AB62ED" w:rsidRDefault="002778E8" w:rsidP="002778E8">
      <w:r w:rsidRPr="00AB62ED">
        <w:lastRenderedPageBreak/>
        <w:t>To list the currently active processes and</w:t>
      </w:r>
    </w:p>
    <w:p w14:paraId="2EAC5D59" w14:textId="77777777" w:rsidR="002778E8" w:rsidRDefault="002778E8" w:rsidP="002778E8">
      <w:pPr>
        <w:rPr>
          <w:rStyle w:val="ControlFlowTok"/>
        </w:rPr>
      </w:pPr>
    </w:p>
    <w:p w14:paraId="2585DDD3" w14:textId="77777777" w:rsidR="002778E8" w:rsidRDefault="002778E8" w:rsidP="002778E8">
      <w:pPr>
        <w:rPr>
          <w:rStyle w:val="ControlFlowTok"/>
        </w:rPr>
      </w:pPr>
      <w:r>
        <w:rPr>
          <w:rStyle w:val="ControlFlowTok"/>
        </w:rPr>
        <w:t>kill $(process-id)</w:t>
      </w:r>
    </w:p>
    <w:p w14:paraId="1B9BADDD" w14:textId="77777777" w:rsidR="002778E8" w:rsidRDefault="002778E8" w:rsidP="002778E8">
      <w:pPr>
        <w:rPr>
          <w:rStyle w:val="ControlFlowTok"/>
        </w:rPr>
      </w:pPr>
    </w:p>
    <w:p w14:paraId="3E69B254" w14:textId="77777777" w:rsidR="002778E8" w:rsidRPr="00AB62ED" w:rsidRDefault="002778E8" w:rsidP="002778E8">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778E8"/>
    <w:p w14:paraId="12225DF0" w14:textId="77777777" w:rsidR="002778E8" w:rsidRDefault="002778E8" w:rsidP="002778E8">
      <w:pPr>
        <w:keepNext/>
      </w:pPr>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6015" cy="3586986"/>
                    </a:xfrm>
                    <a:prstGeom prst="rect">
                      <a:avLst/>
                    </a:prstGeom>
                  </pic:spPr>
                </pic:pic>
              </a:graphicData>
            </a:graphic>
          </wp:inline>
        </w:drawing>
      </w:r>
    </w:p>
    <w:p w14:paraId="4B7A8E0A" w14:textId="561AD415" w:rsidR="002778E8" w:rsidRPr="00733301" w:rsidRDefault="002778E8" w:rsidP="002778E8">
      <w:pPr>
        <w:pStyle w:val="Caption"/>
      </w:pPr>
      <w:bookmarkStart w:id="154" w:name="_Ref2513121"/>
      <w:bookmarkStart w:id="155" w:name="_Toc3044804"/>
      <w:r>
        <w:t xml:space="preserve">Figure </w:t>
      </w:r>
      <w:r>
        <w:fldChar w:fldCharType="begin"/>
      </w:r>
      <w:r>
        <w:instrText xml:space="preserve"> SEQ Figure \* ARABIC </w:instrText>
      </w:r>
      <w:r>
        <w:fldChar w:fldCharType="separate"/>
      </w:r>
      <w:r w:rsidR="00582B73">
        <w:rPr>
          <w:noProof/>
        </w:rPr>
        <w:t>32</w:t>
      </w:r>
      <w:r>
        <w:fldChar w:fldCharType="end"/>
      </w:r>
      <w:bookmarkEnd w:id="154"/>
      <w:r>
        <w:t>: Example trace of a subjob on MonALISA</w:t>
      </w:r>
      <w:bookmarkEnd w:id="155"/>
    </w:p>
    <w:p w14:paraId="7F5746A9" w14:textId="45F3C996" w:rsidR="002778E8" w:rsidRPr="002778E8" w:rsidRDefault="002778E8" w:rsidP="002778E8">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582B73" w:rsidRDefault="00582B73" w:rsidP="009463C2">
      <w:pPr>
        <w:pStyle w:val="Centred"/>
      </w:pPr>
      <w:r>
        <w:rPr>
          <w:rStyle w:val="CommentReference"/>
        </w:rPr>
        <w:annotationRef/>
      </w:r>
      <w:r>
        <w:t>Sauli 1978</w:t>
      </w:r>
    </w:p>
    <w:p w14:paraId="47708870" w14:textId="77777777" w:rsidR="00582B73" w:rsidRDefault="00582B73" w:rsidP="009463C2">
      <w:pPr>
        <w:pStyle w:val="Centred"/>
      </w:pPr>
      <w:r>
        <w:t>Blum, Riegler, Rolandi</w:t>
      </w:r>
    </w:p>
    <w:p w14:paraId="432F1CE2" w14:textId="77777777" w:rsidR="00582B73" w:rsidRDefault="00582B73" w:rsidP="009463C2">
      <w:pPr>
        <w:pStyle w:val="Centred"/>
      </w:pPr>
      <w:r>
        <w:t>De/dx bethe bloche</w:t>
      </w:r>
    </w:p>
    <w:p w14:paraId="0173EF09" w14:textId="77777777" w:rsidR="00582B73" w:rsidRDefault="00582B73" w:rsidP="009463C2">
      <w:pPr>
        <w:pStyle w:val="Centred"/>
      </w:pPr>
      <w:r>
        <w:t>Data/ signsl descry</w:t>
      </w:r>
    </w:p>
    <w:p w14:paraId="57A5D315" w14:textId="77777777" w:rsidR="00582B73" w:rsidRDefault="00582B73" w:rsidP="009463C2">
      <w:pPr>
        <w:pStyle w:val="Centred"/>
      </w:pPr>
      <w:r>
        <w:t>Pid: trd: pionn efficidency 99% electron efficiency for full tracks</w:t>
      </w:r>
    </w:p>
    <w:p w14:paraId="0F9FA9EB" w14:textId="77777777" w:rsidR="00582B73" w:rsidRDefault="00582B73" w:rsidP="009463C2">
      <w:pPr>
        <w:pStyle w:val="Centred"/>
      </w:pPr>
      <w:r>
        <w:t>Ideal 6 tracklets per track;</w:t>
      </w:r>
    </w:p>
    <w:p w14:paraId="7B4660C7" w14:textId="77777777" w:rsidR="00582B73" w:rsidRDefault="00582B73" w:rsidP="009463C2">
      <w:pPr>
        <w:pStyle w:val="Centred"/>
      </w:pPr>
      <w:r>
        <w:t>Can also look at any track regardless of number of tracklets;</w:t>
      </w:r>
    </w:p>
    <w:p w14:paraId="55FBAC46" w14:textId="77777777" w:rsidR="00582B73" w:rsidRDefault="00582B73" w:rsidP="009463C2">
      <w:pPr>
        <w:pStyle w:val="Centred"/>
      </w:pPr>
      <w:r>
        <w:t>Alsolook at distribution of tracklets per track</w:t>
      </w:r>
    </w:p>
    <w:p w14:paraId="0CAE9715" w14:textId="20E6B1DC" w:rsidR="00582B73" w:rsidRDefault="00582B73" w:rsidP="00C3658B">
      <w:pPr>
        <w:pStyle w:val="CommentText"/>
      </w:pPr>
    </w:p>
  </w:comment>
  <w:comment w:id="76" w:author="Gerhard Viljoen" w:date="2019-02-23T14:21:00Z" w:initials="GV">
    <w:p w14:paraId="6972C65B" w14:textId="664A7723" w:rsidR="00582B73" w:rsidRDefault="00582B73">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582B73" w:rsidRPr="000B2B38" w:rsidRDefault="00582B73"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582B73" w:rsidRDefault="00582B73">
      <w:pPr>
        <w:pStyle w:val="CommentText"/>
      </w:pPr>
      <w:r>
        <w:rPr>
          <w:rStyle w:val="CommentReference"/>
        </w:rPr>
        <w:annotationRef/>
      </w:r>
      <w:r>
        <w:t>There is also a 3 cm drift region in here according to Pachmayer,</w:t>
      </w:r>
    </w:p>
    <w:p w14:paraId="67DDA54F" w14:textId="7418F9C2" w:rsidR="00582B73" w:rsidRDefault="00582B73">
      <w:pPr>
        <w:pStyle w:val="CommentText"/>
      </w:pPr>
      <w:r>
        <w:t>Need to figure out where and if part of 4.8cm mentioned</w:t>
      </w:r>
    </w:p>
  </w:comment>
  <w:comment w:id="86" w:author="Gerhard Viljoen" w:date="2019-03-02T21:17:00Z" w:initials="GV">
    <w:p w14:paraId="03532CF8" w14:textId="6A268845" w:rsidR="00582B73" w:rsidRDefault="00582B73">
      <w:pPr>
        <w:pStyle w:val="CommentText"/>
      </w:pPr>
      <w:r>
        <w:rPr>
          <w:rStyle w:val="CommentReference"/>
        </w:rPr>
        <w:annotationRef/>
      </w:r>
      <w:r>
        <w:t>Need to find out how this method works</w:t>
      </w:r>
    </w:p>
  </w:comment>
  <w:comment w:id="105" w:author="Gerhard Viljoen" w:date="2019-03-08T16:38:00Z" w:initials="GV">
    <w:p w14:paraId="4C889D01" w14:textId="0C14680E" w:rsidR="00582B73" w:rsidRDefault="00582B73">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57E80" w14:textId="77777777" w:rsidR="007D5984" w:rsidRDefault="007D5984" w:rsidP="00C3658B">
      <w:r>
        <w:separator/>
      </w:r>
    </w:p>
    <w:p w14:paraId="47E2AB7F" w14:textId="77777777" w:rsidR="007D5984" w:rsidRDefault="007D5984" w:rsidP="00C3658B"/>
    <w:p w14:paraId="5DDA0D6A" w14:textId="77777777" w:rsidR="007D5984" w:rsidRDefault="007D5984" w:rsidP="00C3658B"/>
    <w:p w14:paraId="11417E7E" w14:textId="77777777" w:rsidR="007D5984" w:rsidRDefault="007D5984" w:rsidP="00C3658B"/>
    <w:p w14:paraId="189E593B" w14:textId="77777777" w:rsidR="007D5984" w:rsidRDefault="007D5984" w:rsidP="00C3658B"/>
    <w:p w14:paraId="0DD1DB6B" w14:textId="77777777" w:rsidR="007D5984" w:rsidRDefault="007D5984" w:rsidP="00C3658B"/>
    <w:p w14:paraId="46DB4713" w14:textId="77777777" w:rsidR="007D5984" w:rsidRDefault="007D5984" w:rsidP="00C3658B"/>
    <w:p w14:paraId="65428E60" w14:textId="77777777" w:rsidR="007D5984" w:rsidRDefault="007D5984" w:rsidP="00C3658B"/>
    <w:p w14:paraId="455CD6FC" w14:textId="77777777" w:rsidR="007D5984" w:rsidRDefault="007D5984" w:rsidP="00C3658B"/>
    <w:p w14:paraId="15B060C9" w14:textId="77777777" w:rsidR="007D5984" w:rsidRDefault="007D5984" w:rsidP="00C3658B"/>
    <w:p w14:paraId="2A7DAD54" w14:textId="77777777" w:rsidR="007D5984" w:rsidRDefault="007D5984" w:rsidP="00C3658B"/>
    <w:p w14:paraId="326F2CBC" w14:textId="77777777" w:rsidR="007D5984" w:rsidRDefault="007D5984" w:rsidP="00C3658B"/>
    <w:p w14:paraId="6E13EB21" w14:textId="77777777" w:rsidR="007D5984" w:rsidRDefault="007D5984" w:rsidP="00C3658B"/>
    <w:p w14:paraId="0D305218" w14:textId="77777777" w:rsidR="007D5984" w:rsidRDefault="007D5984" w:rsidP="00C3658B"/>
    <w:p w14:paraId="11CA1500" w14:textId="77777777" w:rsidR="007D5984" w:rsidRDefault="007D5984" w:rsidP="00C3658B"/>
    <w:p w14:paraId="10944FE9" w14:textId="77777777" w:rsidR="007D5984" w:rsidRDefault="007D5984" w:rsidP="00C3658B"/>
    <w:p w14:paraId="24CA45E2" w14:textId="77777777" w:rsidR="007D5984" w:rsidRDefault="007D5984" w:rsidP="00C3658B"/>
    <w:p w14:paraId="7EE7B754" w14:textId="77777777" w:rsidR="007D5984" w:rsidRDefault="007D5984" w:rsidP="00C3658B"/>
    <w:p w14:paraId="1A71159E" w14:textId="77777777" w:rsidR="007D5984" w:rsidRDefault="007D5984" w:rsidP="00C3658B"/>
    <w:p w14:paraId="7F570ADD" w14:textId="77777777" w:rsidR="007D5984" w:rsidRDefault="007D5984" w:rsidP="0095525B"/>
    <w:p w14:paraId="4948B087" w14:textId="77777777" w:rsidR="007D5984" w:rsidRDefault="007D5984"/>
    <w:p w14:paraId="04A908C8" w14:textId="77777777" w:rsidR="007D5984" w:rsidRDefault="007D5984"/>
    <w:p w14:paraId="63C29D0C" w14:textId="77777777" w:rsidR="007D5984" w:rsidRDefault="007D5984" w:rsidP="002726ED"/>
  </w:endnote>
  <w:endnote w:type="continuationSeparator" w:id="0">
    <w:p w14:paraId="43112E8F" w14:textId="77777777" w:rsidR="007D5984" w:rsidRDefault="007D5984" w:rsidP="00C3658B">
      <w:r>
        <w:continuationSeparator/>
      </w:r>
    </w:p>
    <w:p w14:paraId="0533F866" w14:textId="77777777" w:rsidR="007D5984" w:rsidRDefault="007D5984" w:rsidP="00C3658B"/>
    <w:p w14:paraId="35CD095E" w14:textId="77777777" w:rsidR="007D5984" w:rsidRDefault="007D5984" w:rsidP="00C3658B"/>
    <w:p w14:paraId="15ED2A5A" w14:textId="77777777" w:rsidR="007D5984" w:rsidRDefault="007D5984" w:rsidP="00C3658B"/>
    <w:p w14:paraId="467E71F2" w14:textId="77777777" w:rsidR="007D5984" w:rsidRDefault="007D5984" w:rsidP="00C3658B"/>
    <w:p w14:paraId="7BE6340A" w14:textId="77777777" w:rsidR="007D5984" w:rsidRDefault="007D5984" w:rsidP="00C3658B"/>
    <w:p w14:paraId="49676FC0" w14:textId="77777777" w:rsidR="007D5984" w:rsidRDefault="007D5984" w:rsidP="00C3658B"/>
    <w:p w14:paraId="2036E601" w14:textId="77777777" w:rsidR="007D5984" w:rsidRDefault="007D5984" w:rsidP="00C3658B"/>
    <w:p w14:paraId="75227240" w14:textId="77777777" w:rsidR="007D5984" w:rsidRDefault="007D5984" w:rsidP="00C3658B"/>
    <w:p w14:paraId="458602CD" w14:textId="77777777" w:rsidR="007D5984" w:rsidRDefault="007D5984" w:rsidP="00C3658B"/>
    <w:p w14:paraId="41264E8F" w14:textId="77777777" w:rsidR="007D5984" w:rsidRDefault="007D5984" w:rsidP="00C3658B"/>
    <w:p w14:paraId="75A0A6DA" w14:textId="77777777" w:rsidR="007D5984" w:rsidRDefault="007D5984" w:rsidP="00C3658B"/>
    <w:p w14:paraId="2F2DF068" w14:textId="77777777" w:rsidR="007D5984" w:rsidRDefault="007D5984" w:rsidP="00C3658B"/>
    <w:p w14:paraId="106C9F53" w14:textId="77777777" w:rsidR="007D5984" w:rsidRDefault="007D5984" w:rsidP="00C3658B"/>
    <w:p w14:paraId="3228E8F4" w14:textId="77777777" w:rsidR="007D5984" w:rsidRDefault="007D5984" w:rsidP="00C3658B"/>
    <w:p w14:paraId="667D9C26" w14:textId="77777777" w:rsidR="007D5984" w:rsidRDefault="007D5984" w:rsidP="00C3658B"/>
    <w:p w14:paraId="7BDC50E4" w14:textId="77777777" w:rsidR="007D5984" w:rsidRDefault="007D5984" w:rsidP="00C3658B"/>
    <w:p w14:paraId="4E183B08" w14:textId="77777777" w:rsidR="007D5984" w:rsidRDefault="007D5984" w:rsidP="00C3658B"/>
    <w:p w14:paraId="129D73A8" w14:textId="77777777" w:rsidR="007D5984" w:rsidRDefault="007D5984" w:rsidP="00C3658B"/>
    <w:p w14:paraId="3D6AAE07" w14:textId="77777777" w:rsidR="007D5984" w:rsidRDefault="007D5984" w:rsidP="00C3658B"/>
    <w:p w14:paraId="40A30CA6" w14:textId="77777777" w:rsidR="007D5984" w:rsidRDefault="007D5984" w:rsidP="00C3658B"/>
    <w:p w14:paraId="4A29086E" w14:textId="77777777" w:rsidR="007D5984" w:rsidRDefault="007D5984" w:rsidP="00C3658B"/>
    <w:p w14:paraId="233552C8" w14:textId="77777777" w:rsidR="007D5984" w:rsidRDefault="007D5984" w:rsidP="00C3658B"/>
    <w:p w14:paraId="4FB58EEF" w14:textId="77777777" w:rsidR="007D5984" w:rsidRDefault="007D5984" w:rsidP="0095525B"/>
    <w:p w14:paraId="03393D38" w14:textId="77777777" w:rsidR="007D5984" w:rsidRDefault="007D5984"/>
    <w:p w14:paraId="45EE5161" w14:textId="77777777" w:rsidR="007D5984" w:rsidRDefault="007D5984"/>
    <w:p w14:paraId="62B4CD61" w14:textId="77777777" w:rsidR="007D5984" w:rsidRDefault="007D5984"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56E09FB" w:rsidR="00582B73" w:rsidRDefault="00582B7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5D185D0" w:rsidR="00582B73" w:rsidRDefault="00582B73" w:rsidP="00B424D9">
    <w:pPr>
      <w:pStyle w:val="Footer-Right"/>
    </w:pPr>
    <w:r>
      <w:t xml:space="preserve">Christiaan Gerhardus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BDE85" w14:textId="77777777" w:rsidR="007D5984" w:rsidRDefault="007D5984" w:rsidP="00C3658B">
      <w:r>
        <w:separator/>
      </w:r>
    </w:p>
    <w:p w14:paraId="691485AE" w14:textId="77777777" w:rsidR="007D5984" w:rsidRDefault="007D5984" w:rsidP="00C3658B"/>
    <w:p w14:paraId="53595D98" w14:textId="77777777" w:rsidR="007D5984" w:rsidRDefault="007D5984" w:rsidP="00C3658B"/>
    <w:p w14:paraId="266873F3" w14:textId="77777777" w:rsidR="007D5984" w:rsidRDefault="007D5984" w:rsidP="00C3658B"/>
    <w:p w14:paraId="1035020E" w14:textId="77777777" w:rsidR="007D5984" w:rsidRDefault="007D5984" w:rsidP="00C3658B"/>
    <w:p w14:paraId="5C9C7F38" w14:textId="77777777" w:rsidR="007D5984" w:rsidRDefault="007D5984" w:rsidP="00C3658B"/>
    <w:p w14:paraId="7AC960A8" w14:textId="77777777" w:rsidR="007D5984" w:rsidRDefault="007D5984" w:rsidP="00C3658B"/>
    <w:p w14:paraId="1A8DFAA7" w14:textId="77777777" w:rsidR="007D5984" w:rsidRDefault="007D5984" w:rsidP="00C3658B"/>
    <w:p w14:paraId="53D5A89E" w14:textId="77777777" w:rsidR="007D5984" w:rsidRDefault="007D5984" w:rsidP="00C3658B"/>
    <w:p w14:paraId="46B287F8" w14:textId="77777777" w:rsidR="007D5984" w:rsidRDefault="007D5984" w:rsidP="00C3658B"/>
    <w:p w14:paraId="4A171560" w14:textId="77777777" w:rsidR="007D5984" w:rsidRDefault="007D5984" w:rsidP="00C3658B"/>
    <w:p w14:paraId="729BED5F" w14:textId="77777777" w:rsidR="007D5984" w:rsidRDefault="007D5984" w:rsidP="00C3658B"/>
    <w:p w14:paraId="62EE4C1F" w14:textId="77777777" w:rsidR="007D5984" w:rsidRDefault="007D5984" w:rsidP="00C3658B"/>
    <w:p w14:paraId="6AEB2FC7" w14:textId="77777777" w:rsidR="007D5984" w:rsidRDefault="007D5984" w:rsidP="00C3658B"/>
    <w:p w14:paraId="5B94E26C" w14:textId="77777777" w:rsidR="007D5984" w:rsidRDefault="007D5984" w:rsidP="00C3658B"/>
    <w:p w14:paraId="79BF3042" w14:textId="77777777" w:rsidR="007D5984" w:rsidRDefault="007D5984" w:rsidP="00C3658B"/>
    <w:p w14:paraId="36AB4AD0" w14:textId="77777777" w:rsidR="007D5984" w:rsidRDefault="007D5984" w:rsidP="00C3658B"/>
    <w:p w14:paraId="6461EAB2" w14:textId="77777777" w:rsidR="007D5984" w:rsidRDefault="007D5984" w:rsidP="00C3658B"/>
    <w:p w14:paraId="1B75A667" w14:textId="77777777" w:rsidR="007D5984" w:rsidRDefault="007D5984" w:rsidP="00C3658B"/>
    <w:p w14:paraId="0B7D7AF0" w14:textId="77777777" w:rsidR="007D5984" w:rsidRDefault="007D5984" w:rsidP="0095525B"/>
    <w:p w14:paraId="67E20188" w14:textId="77777777" w:rsidR="007D5984" w:rsidRDefault="007D5984"/>
    <w:p w14:paraId="6461AF06" w14:textId="77777777" w:rsidR="007D5984" w:rsidRDefault="007D5984"/>
    <w:p w14:paraId="1284533F" w14:textId="77777777" w:rsidR="007D5984" w:rsidRDefault="007D5984" w:rsidP="002726ED"/>
  </w:footnote>
  <w:footnote w:type="continuationSeparator" w:id="0">
    <w:p w14:paraId="6592AA78" w14:textId="77777777" w:rsidR="007D5984" w:rsidRDefault="007D5984" w:rsidP="00C3658B">
      <w:r>
        <w:continuationSeparator/>
      </w:r>
    </w:p>
    <w:p w14:paraId="46A2B34E" w14:textId="77777777" w:rsidR="007D5984" w:rsidRDefault="007D5984" w:rsidP="00C3658B"/>
    <w:p w14:paraId="6AC59EE2" w14:textId="77777777" w:rsidR="007D5984" w:rsidRDefault="007D5984" w:rsidP="00C3658B"/>
    <w:p w14:paraId="3A6D455B" w14:textId="77777777" w:rsidR="007D5984" w:rsidRDefault="007D5984" w:rsidP="00C3658B"/>
    <w:p w14:paraId="0D0A7447" w14:textId="77777777" w:rsidR="007D5984" w:rsidRDefault="007D5984" w:rsidP="00C3658B"/>
    <w:p w14:paraId="651B6E74" w14:textId="77777777" w:rsidR="007D5984" w:rsidRDefault="007D5984" w:rsidP="00C3658B"/>
    <w:p w14:paraId="68694DDA" w14:textId="77777777" w:rsidR="007D5984" w:rsidRDefault="007D5984" w:rsidP="00C3658B"/>
    <w:p w14:paraId="2ADC8BBF" w14:textId="77777777" w:rsidR="007D5984" w:rsidRDefault="007D5984" w:rsidP="00C3658B"/>
    <w:p w14:paraId="69E9F946" w14:textId="77777777" w:rsidR="007D5984" w:rsidRDefault="007D5984" w:rsidP="00C3658B"/>
    <w:p w14:paraId="500CD8EE" w14:textId="77777777" w:rsidR="007D5984" w:rsidRDefault="007D5984" w:rsidP="00C3658B"/>
    <w:p w14:paraId="17EB0EE3" w14:textId="77777777" w:rsidR="007D5984" w:rsidRDefault="007D5984" w:rsidP="00C3658B"/>
    <w:p w14:paraId="2FA6C793" w14:textId="77777777" w:rsidR="007D5984" w:rsidRDefault="007D5984" w:rsidP="00C3658B"/>
    <w:p w14:paraId="2C431338" w14:textId="77777777" w:rsidR="007D5984" w:rsidRDefault="007D5984" w:rsidP="00C3658B"/>
    <w:p w14:paraId="24450364" w14:textId="77777777" w:rsidR="007D5984" w:rsidRDefault="007D5984" w:rsidP="00C3658B"/>
    <w:p w14:paraId="069FE813" w14:textId="77777777" w:rsidR="007D5984" w:rsidRDefault="007D5984" w:rsidP="00C3658B"/>
    <w:p w14:paraId="3F96E516" w14:textId="77777777" w:rsidR="007D5984" w:rsidRDefault="007D5984" w:rsidP="00C3658B"/>
    <w:p w14:paraId="1ADF6213" w14:textId="77777777" w:rsidR="007D5984" w:rsidRDefault="007D5984" w:rsidP="00C3658B"/>
    <w:p w14:paraId="06C227A8" w14:textId="77777777" w:rsidR="007D5984" w:rsidRDefault="007D5984" w:rsidP="00C3658B"/>
    <w:p w14:paraId="617806B6" w14:textId="77777777" w:rsidR="007D5984" w:rsidRDefault="007D5984" w:rsidP="00C3658B"/>
    <w:p w14:paraId="54A6542D" w14:textId="77777777" w:rsidR="007D5984" w:rsidRDefault="007D5984" w:rsidP="0095525B"/>
    <w:p w14:paraId="0BF816F2" w14:textId="77777777" w:rsidR="007D5984" w:rsidRDefault="007D5984"/>
    <w:p w14:paraId="4794F829" w14:textId="77777777" w:rsidR="007D5984" w:rsidRDefault="007D5984"/>
    <w:p w14:paraId="39012A37" w14:textId="77777777" w:rsidR="007D5984" w:rsidRDefault="007D5984" w:rsidP="002726ED"/>
  </w:footnote>
  <w:footnote w:type="continuationNotice" w:id="1">
    <w:p w14:paraId="073FBE0F" w14:textId="77777777" w:rsidR="007D5984" w:rsidRPr="00523508" w:rsidRDefault="007D5984" w:rsidP="00523508">
      <w:pPr>
        <w:pStyle w:val="Footer"/>
      </w:pPr>
    </w:p>
    <w:p w14:paraId="336B0211" w14:textId="77777777" w:rsidR="007D5984" w:rsidRDefault="007D5984" w:rsidP="00C3658B"/>
    <w:p w14:paraId="2B3B1DFE" w14:textId="77777777" w:rsidR="007D5984" w:rsidRDefault="007D5984" w:rsidP="00C3658B"/>
    <w:p w14:paraId="15FA6E9F" w14:textId="77777777" w:rsidR="007D5984" w:rsidRDefault="007D5984" w:rsidP="00C3658B"/>
    <w:p w14:paraId="437278F7" w14:textId="77777777" w:rsidR="007D5984" w:rsidRDefault="007D5984" w:rsidP="00C3658B"/>
    <w:p w14:paraId="19978635" w14:textId="77777777" w:rsidR="007D5984" w:rsidRDefault="007D5984" w:rsidP="00C3658B"/>
    <w:p w14:paraId="65045700" w14:textId="77777777" w:rsidR="007D5984" w:rsidRDefault="007D5984" w:rsidP="00C3658B"/>
    <w:p w14:paraId="728A7A3B" w14:textId="77777777" w:rsidR="007D5984" w:rsidRDefault="007D5984" w:rsidP="00C3658B"/>
    <w:p w14:paraId="45802477" w14:textId="77777777" w:rsidR="007D5984" w:rsidRDefault="007D5984" w:rsidP="00C3658B"/>
    <w:p w14:paraId="6003CCF5" w14:textId="77777777" w:rsidR="007D5984" w:rsidRDefault="007D5984" w:rsidP="00C3658B"/>
    <w:p w14:paraId="0CDACA25" w14:textId="77777777" w:rsidR="007D5984" w:rsidRDefault="007D5984" w:rsidP="00C3658B"/>
    <w:p w14:paraId="40899993" w14:textId="77777777" w:rsidR="007D5984" w:rsidRDefault="007D5984" w:rsidP="00C3658B"/>
    <w:p w14:paraId="79D575B7" w14:textId="77777777" w:rsidR="007D5984" w:rsidRDefault="007D5984" w:rsidP="00C3658B"/>
    <w:p w14:paraId="0D11DB1B" w14:textId="77777777" w:rsidR="007D5984" w:rsidRDefault="007D5984" w:rsidP="00C3658B"/>
    <w:p w14:paraId="010F4466" w14:textId="77777777" w:rsidR="007D5984" w:rsidRDefault="007D5984" w:rsidP="00C3658B"/>
    <w:p w14:paraId="41BFA943" w14:textId="77777777" w:rsidR="007D5984" w:rsidRDefault="007D5984" w:rsidP="00C3658B"/>
    <w:p w14:paraId="70CD4F9F" w14:textId="77777777" w:rsidR="007D5984" w:rsidRDefault="007D5984" w:rsidP="00C3658B"/>
    <w:p w14:paraId="0F747BBA" w14:textId="77777777" w:rsidR="007D5984" w:rsidRDefault="007D5984" w:rsidP="00C3658B"/>
    <w:p w14:paraId="02BB56E1" w14:textId="77777777" w:rsidR="007D5984" w:rsidRDefault="007D5984" w:rsidP="00C3658B"/>
    <w:p w14:paraId="6800B414" w14:textId="77777777" w:rsidR="007D5984" w:rsidRDefault="007D5984" w:rsidP="0095525B"/>
    <w:p w14:paraId="7E0941E6" w14:textId="77777777" w:rsidR="007D5984" w:rsidRDefault="007D5984"/>
    <w:p w14:paraId="44321535" w14:textId="77777777" w:rsidR="007D5984" w:rsidRDefault="007D5984"/>
    <w:p w14:paraId="50646772" w14:textId="77777777" w:rsidR="007D5984" w:rsidRDefault="007D5984"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82B73" w:rsidRDefault="00582B73"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82B73" w:rsidRPr="00D555E0" w:rsidRDefault="00582B73"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82B73" w:rsidRDefault="00582B73"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3F6EA52" w:rsidR="00582B73" w:rsidRDefault="00582B73"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62277" w:rsidRPr="00962277">
      <w:rPr>
        <w:b/>
        <w:bCs/>
        <w:noProof/>
        <w:lang w:val="en-US"/>
      </w:rPr>
      <w:t>THE APPLICATION OF MACHINE LEARNING TECHNIQUES TOWARDS THE OPTIMIZATION</w:t>
    </w:r>
    <w:r w:rsidR="0096227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E9BA2B9" w:rsidR="00582B73" w:rsidRDefault="00582B73"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62277">
      <w:rPr>
        <w:noProof/>
      </w:rPr>
      <w:t>11</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962277">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alimonitor.cern.ch/users/jobs.jsp" TargetMode="External"/><Relationship Id="rId6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image" Target="media/image32.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footer" Target="footer1.xml"/><Relationship Id="rId64" Type="http://schemas.openxmlformats.org/officeDocument/2006/relationships/image" Target="media/image37.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eader" Target="header4.xml"/><Relationship Id="rId62" Type="http://schemas.openxmlformats.org/officeDocument/2006/relationships/image" Target="media/image3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2.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hyperlink" Target="https://alimonitor.cern.ch/catalogue/"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CA251A-81BA-A940-8B88-8885B32E9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2493</TotalTime>
  <Pages>103</Pages>
  <Words>17825</Words>
  <Characters>101609</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119196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901</cp:revision>
  <cp:lastPrinted>2019-01-08T21:35:00Z</cp:lastPrinted>
  <dcterms:created xsi:type="dcterms:W3CDTF">2019-01-06T17:52:00Z</dcterms:created>
  <dcterms:modified xsi:type="dcterms:W3CDTF">2019-03-09T15:44:00Z</dcterms:modified>
</cp:coreProperties>
</file>