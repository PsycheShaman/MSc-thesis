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F8FBD" w14:textId="69590EC8" w:rsidR="00A0160F" w:rsidRPr="00A0160F" w:rsidRDefault="006C0D9D" w:rsidP="00773926">
      <w:pPr>
        <w:pStyle w:val="Title"/>
      </w:pPr>
      <w:r w:rsidRPr="006C0D9D">
        <w:t>THE APPLICATION OF MACHINE LEARNING TECHNIQUES TOWARDS THE OPTIMIZATION OF HIGH ENERGY PHYSICS EVENT SIMULATIONS WITHIN THE ALICE TRD AT CERN</w:t>
      </w:r>
    </w:p>
    <w:p w14:paraId="3B8566C7" w14:textId="5BA3A0B0" w:rsidR="006C0D9D" w:rsidRPr="006C0D9D" w:rsidRDefault="00413CE6" w:rsidP="00773926">
      <w:pPr>
        <w:rPr>
          <w:lang w:val="en-ZA" w:eastAsia="en-US"/>
        </w:rPr>
      </w:pPr>
      <w:r w:rsidRPr="006C0D9D">
        <w:rPr>
          <w:lang w:val="en-ZA" w:eastAsia="en-US"/>
        </w:rPr>
        <w:lastRenderedPageBreak/>
        <w:fldChar w:fldCharType="begin"/>
      </w:r>
      <w:r w:rsidRPr="006C0D9D">
        <w:rPr>
          <w:lang w:val="en-ZA" w:eastAsia="en-US"/>
        </w:rPr>
        <w:instrText xml:space="preserve"> INCLUDEPICTURE "http://www.sapc.org.za/sapc/wp-content/uploads/2018/02/UCTLogo1.jpg" \* MERGEFORMATINET </w:instrText>
      </w:r>
      <w:r w:rsidRPr="006C0D9D">
        <w:rPr>
          <w:lang w:val="en-ZA" w:eastAsia="en-US"/>
        </w:rPr>
        <w:fldChar w:fldCharType="separate"/>
      </w:r>
      <w:r w:rsidR="0020741B" w:rsidRPr="0020741B">
        <w:rPr>
          <w:noProof/>
          <w:lang w:val="en-ZA" w:eastAsia="en-US"/>
        </w:rPr>
        <w:pict w14:anchorId="09C3A376">
          <v:shape id="_x0000_i1025" type="#_x0000_t75" alt="http://www.sapc.org.za/sapc/wp-content/uploads/2018/02/UCTLogo1.jpg" style="width:424.65pt;height:399.35pt;mso-width-percent:0;mso-height-percent:0;mso-width-percent:0;mso-height-percent:0">
            <v:imagedata r:id="rId9" r:href="rId10"/>
          </v:shape>
        </w:pict>
      </w:r>
      <w:r w:rsidRPr="006C0D9D">
        <w:rPr>
          <w:lang w:val="en-ZA" w:eastAsia="en-US"/>
        </w:rPr>
        <w:fldChar w:fldCharType="end"/>
      </w:r>
    </w:p>
    <w:p w14:paraId="64FB3160" w14:textId="3E5E1353" w:rsidR="00A0160F" w:rsidRPr="0098432A" w:rsidRDefault="00A0160F" w:rsidP="00773926"/>
    <w:sdt>
      <w:sdtPr>
        <w:rPr>
          <w:sz w:val="28"/>
          <w:szCs w:val="28"/>
        </w:rPr>
        <w:alias w:val="Author"/>
        <w:tag w:val=""/>
        <w:id w:val="-623229300"/>
        <w:placeholder>
          <w:docPart w:val="B5346F486D2BD54FA21EA2AB800B203E"/>
        </w:placeholder>
        <w:dataBinding w:prefixMappings="xmlns:ns0='http://purl.org/dc/elements/1.1/' xmlns:ns1='http://schemas.openxmlformats.org/package/2006/metadata/core-properties' " w:xpath="/ns1:coreProperties[1]/ns0:creator[1]" w:storeItemID="{6C3C8BC8-F283-45AE-878A-BAB7291924A1}"/>
        <w:text/>
      </w:sdtPr>
      <w:sdtContent>
        <w:p w14:paraId="1D02D0AA" w14:textId="77777777" w:rsidR="00E940E7" w:rsidRPr="006C0D9D" w:rsidRDefault="00C66CA8" w:rsidP="006C0D9D">
          <w:pPr>
            <w:pStyle w:val="Centred"/>
            <w:rPr>
              <w:sz w:val="28"/>
              <w:szCs w:val="28"/>
            </w:rPr>
          </w:pPr>
          <w:r w:rsidRPr="006C0D9D">
            <w:rPr>
              <w:sz w:val="28"/>
              <w:szCs w:val="28"/>
            </w:rPr>
            <w:t xml:space="preserve">Christiaan </w:t>
          </w:r>
          <w:proofErr w:type="spellStart"/>
          <w:r w:rsidRPr="006C0D9D">
            <w:rPr>
              <w:sz w:val="28"/>
              <w:szCs w:val="28"/>
            </w:rPr>
            <w:t>Gerhardus</w:t>
          </w:r>
          <w:proofErr w:type="spellEnd"/>
          <w:r w:rsidRPr="006C0D9D">
            <w:rPr>
              <w:sz w:val="28"/>
              <w:szCs w:val="28"/>
            </w:rPr>
            <w:t xml:space="preserve"> Viljoen</w:t>
          </w:r>
        </w:p>
      </w:sdtContent>
    </w:sdt>
    <w:p w14:paraId="100BCE18" w14:textId="77777777" w:rsidR="00E062F9" w:rsidRPr="00A0160F" w:rsidRDefault="00C66CA8" w:rsidP="006C0D9D">
      <w:pPr>
        <w:pStyle w:val="Centred"/>
      </w:pPr>
      <w:r w:rsidRPr="00A0160F">
        <w:t>Department of Statistics</w:t>
      </w:r>
    </w:p>
    <w:p w14:paraId="2FEE3B5F" w14:textId="77777777" w:rsidR="007106CE" w:rsidRPr="00A0160F" w:rsidRDefault="007106CE" w:rsidP="006C0D9D">
      <w:pPr>
        <w:pStyle w:val="Centred"/>
      </w:pPr>
      <w:r w:rsidRPr="00A0160F">
        <w:t>Faculty of Science</w:t>
      </w:r>
    </w:p>
    <w:p w14:paraId="45E5F6D3" w14:textId="05E89D0C" w:rsidR="00190A7A" w:rsidRPr="00A0160F" w:rsidRDefault="00C66CA8" w:rsidP="006C0D9D">
      <w:pPr>
        <w:pStyle w:val="Centred"/>
      </w:pPr>
      <w:r w:rsidRPr="00A0160F">
        <w:t>University of Cape Town</w:t>
      </w:r>
    </w:p>
    <w:p w14:paraId="098140F1" w14:textId="77777777" w:rsidR="0098432A" w:rsidRPr="006001D3" w:rsidRDefault="0098432A" w:rsidP="006C0D9D">
      <w:pPr>
        <w:pStyle w:val="Centred"/>
      </w:pPr>
    </w:p>
    <w:p w14:paraId="7ECC6F22" w14:textId="6D32C30D" w:rsidR="000C451E" w:rsidRPr="0098432A" w:rsidRDefault="00E062F9" w:rsidP="006C0D9D">
      <w:pPr>
        <w:pStyle w:val="Centred"/>
      </w:pPr>
      <w:r w:rsidRPr="0098432A">
        <w:t xml:space="preserve">This dissertation is submitted </w:t>
      </w:r>
      <w:r w:rsidR="000D4B0A" w:rsidRPr="0098432A">
        <w:t>in partial fulfilment of the D</w:t>
      </w:r>
      <w:r w:rsidRPr="0098432A">
        <w:t xml:space="preserve">egree of </w:t>
      </w:r>
      <w:r w:rsidR="00C66CA8" w:rsidRPr="0098432A">
        <w:t>Master</w:t>
      </w:r>
      <w:r w:rsidRPr="0098432A">
        <w:t xml:space="preserve"> of </w:t>
      </w:r>
      <w:r w:rsidR="00C66CA8" w:rsidRPr="0098432A">
        <w:t>Science</w:t>
      </w:r>
    </w:p>
    <w:p w14:paraId="01A2F1BE" w14:textId="77777777" w:rsidR="000C451E" w:rsidRPr="0098432A" w:rsidRDefault="000C451E" w:rsidP="00773926"/>
    <w:p w14:paraId="6320B5E7" w14:textId="77777777" w:rsidR="000C451E" w:rsidRDefault="000C451E" w:rsidP="00773926"/>
    <w:p w14:paraId="78EF3B61" w14:textId="77777777" w:rsidR="000C451E" w:rsidRDefault="000C451E" w:rsidP="00773926"/>
    <w:p w14:paraId="0CC5E317" w14:textId="312F3819" w:rsidR="000C451E" w:rsidRDefault="000C451E" w:rsidP="00773926"/>
    <w:p w14:paraId="7B87E84D" w14:textId="27E7CE48" w:rsidR="006001D3" w:rsidRDefault="006001D3" w:rsidP="00773926"/>
    <w:p w14:paraId="65672BE2" w14:textId="4F870333" w:rsidR="006001D3" w:rsidRDefault="006001D3" w:rsidP="00773926">
      <w:pPr>
        <w:pStyle w:val="Dedication"/>
      </w:pPr>
    </w:p>
    <w:p w14:paraId="4B0CEAF3" w14:textId="77777777" w:rsidR="006001D3" w:rsidRDefault="006001D3" w:rsidP="00773926">
      <w:pPr>
        <w:pStyle w:val="Dedication"/>
      </w:pPr>
    </w:p>
    <w:p w14:paraId="6A747492" w14:textId="77777777" w:rsidR="006001D3" w:rsidRDefault="006001D3" w:rsidP="00773926">
      <w:pPr>
        <w:pStyle w:val="Dedication"/>
      </w:pPr>
    </w:p>
    <w:p w14:paraId="144D2407" w14:textId="1A8570FD" w:rsidR="000C451E" w:rsidRDefault="00576119" w:rsidP="00773926">
      <w:pPr>
        <w:pStyle w:val="Dedication"/>
      </w:pPr>
      <w:r>
        <w:t>Dedicated</w:t>
      </w:r>
      <w:r w:rsidR="001E5D5F" w:rsidRPr="001E5D5F">
        <w:t xml:space="preserve"> to my mother, Elizabeth Suzanna </w:t>
      </w:r>
      <w:proofErr w:type="spellStart"/>
      <w:r w:rsidR="001E5D5F" w:rsidRPr="001E5D5F">
        <w:t>Bloem</w:t>
      </w:r>
      <w:proofErr w:type="spellEnd"/>
      <w:r w:rsidR="001E5D5F" w:rsidRPr="001E5D5F">
        <w:t xml:space="preserve"> Viljoen, who has always inspired me to follow my higher passions, despite the myriad difficulties that life makes us face; and to search fearlessly and incessantly for the deeper truths underlying our everyday world.</w:t>
      </w:r>
    </w:p>
    <w:p w14:paraId="6E6BCC13" w14:textId="77777777" w:rsidR="000C451E" w:rsidRDefault="000C451E" w:rsidP="00773926"/>
    <w:p w14:paraId="3880E333" w14:textId="77777777" w:rsidR="00F67766" w:rsidRDefault="00F67766" w:rsidP="00773926">
      <w:r>
        <w:br w:type="page"/>
      </w:r>
    </w:p>
    <w:p w14:paraId="4398DD64" w14:textId="77777777" w:rsidR="000C451E" w:rsidRDefault="000C451E" w:rsidP="00773926"/>
    <w:p w14:paraId="5A721234" w14:textId="77777777" w:rsidR="000C451E" w:rsidRDefault="000C451E" w:rsidP="00773926"/>
    <w:p w14:paraId="65313CAA" w14:textId="77777777" w:rsidR="000C451E" w:rsidRDefault="000C451E" w:rsidP="00773926"/>
    <w:p w14:paraId="2F2E42C3" w14:textId="77777777" w:rsidR="006001D3" w:rsidRDefault="006001D3" w:rsidP="00773926"/>
    <w:p w14:paraId="3CA03C5D" w14:textId="77777777" w:rsidR="000C451E" w:rsidRDefault="000C451E" w:rsidP="00773926"/>
    <w:p w14:paraId="6A3882F7" w14:textId="77777777" w:rsidR="000C451E" w:rsidRDefault="000C451E" w:rsidP="00773926"/>
    <w:p w14:paraId="73F2C7DC" w14:textId="77777777" w:rsidR="00802A74" w:rsidRPr="006001D3" w:rsidRDefault="00802A74" w:rsidP="00773926">
      <w:r w:rsidRPr="006001D3">
        <w:t>“</w:t>
      </w:r>
    </w:p>
    <w:p w14:paraId="0AF32D69" w14:textId="77777777" w:rsidR="00802A74" w:rsidRDefault="00472B95" w:rsidP="00773926">
      <w:r w:rsidRPr="00472B95">
        <w:t>A man may imagine things that are false, but he can only understand things that are true, for if the things be false, the apprehension of them is not understanding.</w:t>
      </w:r>
    </w:p>
    <w:p w14:paraId="65B4B0CB" w14:textId="43EA34AA" w:rsidR="00472B95" w:rsidRPr="006001D3" w:rsidRDefault="00802A74" w:rsidP="00773926">
      <w:r w:rsidRPr="006001D3">
        <w:t>”</w:t>
      </w:r>
    </w:p>
    <w:p w14:paraId="3BD3253D" w14:textId="1645CFFA" w:rsidR="000C451E" w:rsidRDefault="00472B95" w:rsidP="00773926">
      <w:r>
        <w:t xml:space="preserve">                                                                                                 —Sir Isaac Newton</w:t>
      </w:r>
    </w:p>
    <w:p w14:paraId="2E485B72" w14:textId="77777777" w:rsidR="000C451E" w:rsidRDefault="000C451E" w:rsidP="00773926"/>
    <w:p w14:paraId="28E8FD6E" w14:textId="77777777" w:rsidR="00F67766" w:rsidRDefault="00F67766" w:rsidP="00773926">
      <w:r>
        <w:br w:type="page"/>
      </w:r>
    </w:p>
    <w:p w14:paraId="0D4F36B6" w14:textId="7656DC16" w:rsidR="000C451E" w:rsidRDefault="000C451E" w:rsidP="00DA60A6">
      <w:pPr>
        <w:pStyle w:val="Heading1-NoNumber"/>
      </w:pPr>
      <w:r>
        <w:lastRenderedPageBreak/>
        <w:t>Declaration</w:t>
      </w:r>
    </w:p>
    <w:p w14:paraId="7D464035" w14:textId="77777777" w:rsidR="008C35C7" w:rsidRPr="008C35C7" w:rsidRDefault="008C35C7" w:rsidP="00773926">
      <w:pPr>
        <w:rPr>
          <w:lang w:val="en-US" w:eastAsia="en-US"/>
        </w:rPr>
      </w:pPr>
    </w:p>
    <w:p w14:paraId="7B080AC4" w14:textId="77777777" w:rsidR="00066DDB" w:rsidRDefault="000C451E" w:rsidP="00773926">
      <w:r>
        <w:t xml:space="preserve">This dissertation is the result of my own work and includes nothing, which is the outcome of work done in collaboration except where specifically indicated in the text.  </w:t>
      </w:r>
    </w:p>
    <w:p w14:paraId="32F29E1D" w14:textId="193756C2" w:rsidR="000C451E" w:rsidRDefault="000C451E" w:rsidP="00773926">
      <w:r>
        <w:t xml:space="preserve">It has not been previously submitted, in part or whole, to any university of institution for any degree, diploma, or other qualification. </w:t>
      </w:r>
    </w:p>
    <w:p w14:paraId="20A888A4" w14:textId="77777777" w:rsidR="000C451E" w:rsidRDefault="000C451E" w:rsidP="00773926">
      <w:r>
        <w:t xml:space="preserve">In accordance with the Department of </w:t>
      </w:r>
      <w:r w:rsidR="007106CE">
        <w:t>Statistics</w:t>
      </w:r>
      <w:r>
        <w:t xml:space="preserve"> guidelines, this thesis is does not exceed </w:t>
      </w:r>
      <w:r w:rsidR="00793D55">
        <w:t>20,000 words</w:t>
      </w:r>
      <w:r>
        <w:t>.</w:t>
      </w:r>
    </w:p>
    <w:p w14:paraId="7C8EC7B4" w14:textId="77777777" w:rsidR="000C451E" w:rsidRDefault="000C451E" w:rsidP="00773926"/>
    <w:p w14:paraId="0C903337" w14:textId="77777777" w:rsidR="000C451E" w:rsidRDefault="000C451E" w:rsidP="00773926"/>
    <w:p w14:paraId="13096AF9" w14:textId="77777777" w:rsidR="000C451E" w:rsidRDefault="000C451E" w:rsidP="00773926">
      <w:proofErr w:type="gramStart"/>
      <w:r>
        <w:t>Signed:_</w:t>
      </w:r>
      <w:proofErr w:type="gramEnd"/>
      <w:r>
        <w:t>_____________________________________________________________</w:t>
      </w:r>
    </w:p>
    <w:p w14:paraId="6B598974" w14:textId="77777777" w:rsidR="000C451E" w:rsidRDefault="000C451E" w:rsidP="00773926"/>
    <w:p w14:paraId="64FB0D6A" w14:textId="77777777" w:rsidR="000C451E" w:rsidRDefault="000C451E" w:rsidP="00773926"/>
    <w:p w14:paraId="0E3E9977" w14:textId="77777777" w:rsidR="000C451E" w:rsidRDefault="000C451E" w:rsidP="00773926">
      <w:proofErr w:type="gramStart"/>
      <w:r>
        <w:t>Date:_</w:t>
      </w:r>
      <w:proofErr w:type="gramEnd"/>
      <w:r>
        <w:t>________________________________________________________________</w:t>
      </w:r>
    </w:p>
    <w:p w14:paraId="0C7BC40E" w14:textId="77777777" w:rsidR="000C451E" w:rsidRDefault="000C451E" w:rsidP="00773926"/>
    <w:p w14:paraId="031D1013" w14:textId="77777777" w:rsidR="000C451E" w:rsidRDefault="00484FAA" w:rsidP="00773926">
      <w:sdt>
        <w:sdtPr>
          <w:alias w:val="Author"/>
          <w:tag w:val=""/>
          <w:id w:val="-354045048"/>
          <w:placeholder>
            <w:docPart w:val="CDFE7DFB3CA4E2479F270F5207DCB0BF"/>
          </w:placeholder>
          <w:dataBinding w:prefixMappings="xmlns:ns0='http://purl.org/dc/elements/1.1/' xmlns:ns1='http://schemas.openxmlformats.org/package/2006/metadata/core-properties' " w:xpath="/ns1:coreProperties[1]/ns0:creator[1]" w:storeItemID="{6C3C8BC8-F283-45AE-878A-BAB7291924A1}"/>
          <w:text/>
        </w:sdtPr>
        <w:sdtContent>
          <w:r w:rsidR="00C66CA8">
            <w:t xml:space="preserve">Christiaan </w:t>
          </w:r>
          <w:proofErr w:type="spellStart"/>
          <w:r w:rsidR="00C66CA8">
            <w:t>Gerhardus</w:t>
          </w:r>
          <w:proofErr w:type="spellEnd"/>
          <w:r w:rsidR="00C66CA8">
            <w:t xml:space="preserve"> Viljoen</w:t>
          </w:r>
        </w:sdtContent>
      </w:sdt>
      <w:r w:rsidR="00793D55">
        <w:t>, B.Sc., B.Sc. (Med.) (Hons.),</w:t>
      </w:r>
    </w:p>
    <w:p w14:paraId="0CFE6B38" w14:textId="77777777" w:rsidR="00757724" w:rsidRDefault="00793D55" w:rsidP="00773926">
      <w:r>
        <w:t>Cape Town</w:t>
      </w:r>
    </w:p>
    <w:p w14:paraId="1763ED4F" w14:textId="77777777" w:rsidR="00757724" w:rsidRDefault="00757724" w:rsidP="00773926">
      <w:pPr>
        <w:sectPr w:rsidR="00757724" w:rsidSect="00F67766">
          <w:endnotePr>
            <w:numRestart w:val="eachSect"/>
          </w:endnotePr>
          <w:pgSz w:w="11906" w:h="16838"/>
          <w:pgMar w:top="1134" w:right="1134" w:bottom="1134" w:left="2268" w:header="709" w:footer="709" w:gutter="0"/>
          <w:pgNumType w:fmt="lowerRoman" w:start="1"/>
          <w:cols w:space="708"/>
          <w:docGrid w:linePitch="360"/>
        </w:sectPr>
      </w:pPr>
    </w:p>
    <w:p w14:paraId="6F93AF60" w14:textId="0B1A3A27" w:rsidR="000C451E" w:rsidRDefault="000C451E" w:rsidP="004913BB">
      <w:pPr>
        <w:pStyle w:val="Heading1-NoNumber"/>
      </w:pPr>
      <w:r w:rsidRPr="004913BB">
        <w:lastRenderedPageBreak/>
        <w:t>Summary / Abstract (Delete as Preferred)</w:t>
      </w:r>
    </w:p>
    <w:p w14:paraId="08359841" w14:textId="77777777" w:rsidR="008C35C7" w:rsidRPr="008C35C7" w:rsidRDefault="008C35C7" w:rsidP="00773926">
      <w:pPr>
        <w:rPr>
          <w:lang w:val="en-US" w:eastAsia="en-US"/>
        </w:rPr>
      </w:pPr>
    </w:p>
    <w:p w14:paraId="0FBBF5F8" w14:textId="77777777" w:rsidR="000C451E" w:rsidRPr="00CF777E" w:rsidRDefault="000C451E" w:rsidP="00773926">
      <w:pPr>
        <w:rPr>
          <w:highlight w:val="yellow"/>
        </w:rPr>
      </w:pPr>
      <w:r w:rsidRPr="00CF777E">
        <w:rPr>
          <w:highlight w:val="yellow"/>
        </w:rPr>
        <w:t>The summary must be written in English and should consist of a piece of connected prose forming an abstract of the dissertation and be about 300 words in length. If at all possible, it should be accommodated on one side of A4 sized paper. It should bear the candidate's name and the exact title of the dissertation at the head of the page.</w:t>
      </w:r>
    </w:p>
    <w:p w14:paraId="38D7DF2B" w14:textId="77777777" w:rsidR="000C451E" w:rsidRPr="00CF777E" w:rsidRDefault="000C451E" w:rsidP="00773926">
      <w:pPr>
        <w:rPr>
          <w:highlight w:val="yellow"/>
        </w:rPr>
      </w:pPr>
      <w:r w:rsidRPr="00CF777E">
        <w:rPr>
          <w:highlight w:val="yellow"/>
        </w:rPr>
        <w:t>If candidates submit a soft-bound dissertation in the first instance, they will need when submitting the final hard-bound copy of the dissertation, to provide a further, loose-leaf, copy of this summary, identical to that bound into the final version, for the University Library file.</w:t>
      </w:r>
    </w:p>
    <w:p w14:paraId="4C9957AD" w14:textId="77777777" w:rsidR="000C451E" w:rsidRDefault="000C451E" w:rsidP="00773926">
      <w:r w:rsidRPr="00CF777E">
        <w:rPr>
          <w:highlight w:val="yellow"/>
        </w:rPr>
        <w:t>The summary will be considered by the examiners and, if the dissertation is approved, be deposited in the University Library for consultation and inter-library loan.</w:t>
      </w:r>
    </w:p>
    <w:p w14:paraId="31C566A2" w14:textId="77777777" w:rsidR="000C451E" w:rsidRDefault="000C451E" w:rsidP="00773926"/>
    <w:p w14:paraId="7CFF2612" w14:textId="77777777" w:rsidR="00AF6E26" w:rsidRDefault="00AF6E26" w:rsidP="00773926">
      <w:pPr>
        <w:sectPr w:rsidR="00AF6E26" w:rsidSect="00EF5B29">
          <w:headerReference w:type="default" r:id="rId11"/>
          <w:endnotePr>
            <w:numRestart w:val="eachSect"/>
          </w:endnotePr>
          <w:pgSz w:w="11906" w:h="16838"/>
          <w:pgMar w:top="1134" w:right="1134" w:bottom="1134" w:left="2268" w:header="709" w:footer="709" w:gutter="0"/>
          <w:pgNumType w:fmt="lowerRoman"/>
          <w:cols w:space="708"/>
          <w:docGrid w:linePitch="360"/>
        </w:sectPr>
      </w:pPr>
    </w:p>
    <w:p w14:paraId="63647CD8" w14:textId="77777777" w:rsidR="000C451E" w:rsidRDefault="00877A21" w:rsidP="00DA60A6">
      <w:pPr>
        <w:pStyle w:val="Heading1-NoNumber"/>
      </w:pPr>
      <w:r>
        <w:lastRenderedPageBreak/>
        <w:t>Acknowledgements</w:t>
      </w:r>
    </w:p>
    <w:p w14:paraId="5F69A16E" w14:textId="77777777" w:rsidR="00CF777E" w:rsidRDefault="00CF777E" w:rsidP="00773926"/>
    <w:p w14:paraId="57E12A3E" w14:textId="77777777" w:rsidR="006C215A" w:rsidRDefault="006C215A" w:rsidP="00773926"/>
    <w:p w14:paraId="19289FB7" w14:textId="55965B00" w:rsidR="001E5D5F" w:rsidRDefault="001E5D5F" w:rsidP="00773926">
      <w:r>
        <w:t xml:space="preserve">Firstly, I would like to thank my father, Christiaan </w:t>
      </w:r>
      <w:proofErr w:type="spellStart"/>
      <w:r>
        <w:t>Gerhardus</w:t>
      </w:r>
      <w:proofErr w:type="spellEnd"/>
      <w:r>
        <w:t xml:space="preserve"> Viljoen, for all the support – material, emotional and financial – he has selflessly provided to me throughout my life, and particularly towards my higher education journey. You have no idea how much appreciation I have for all the sacrifices you have made for me, and all the advice you have given me.</w:t>
      </w:r>
    </w:p>
    <w:p w14:paraId="042DE805" w14:textId="77777777" w:rsidR="00C34125" w:rsidRDefault="00C34125" w:rsidP="00773926"/>
    <w:p w14:paraId="4683FDA1" w14:textId="702AC195" w:rsidR="001E5D5F" w:rsidRDefault="001E5D5F" w:rsidP="00773926">
      <w:r>
        <w:t xml:space="preserve">Secondly, I want to thank my aunt, Professor Emma </w:t>
      </w:r>
      <w:proofErr w:type="spellStart"/>
      <w:r>
        <w:t>Ruttkamp-Bloem</w:t>
      </w:r>
      <w:proofErr w:type="spellEnd"/>
      <w:r>
        <w:t>, for all the mentoring she has provided to me in navigating the world of academia, and for the inspiration that her own academic career instils in me.</w:t>
      </w:r>
    </w:p>
    <w:p w14:paraId="3351730E" w14:textId="77777777" w:rsidR="00C34125" w:rsidRDefault="00C34125" w:rsidP="00773926"/>
    <w:p w14:paraId="50A5F4A3" w14:textId="56B7B8BA" w:rsidR="001E5D5F" w:rsidRDefault="001E5D5F" w:rsidP="00773926">
      <w:r>
        <w:t xml:space="preserve">Thirdly, I want to thank Dr Thomas </w:t>
      </w:r>
      <w:proofErr w:type="spellStart"/>
      <w:r>
        <w:t>Dietel</w:t>
      </w:r>
      <w:proofErr w:type="spellEnd"/>
      <w:r>
        <w:t xml:space="preserve"> for providing me with this immense opportunity to be part of the largest scientific experiment in human history, and for the rigorous scientific guidance that he has, and continues to provide to me.</w:t>
      </w:r>
    </w:p>
    <w:p w14:paraId="61368CD6" w14:textId="77777777" w:rsidR="00C34125" w:rsidRDefault="00C34125" w:rsidP="00773926"/>
    <w:p w14:paraId="4E5DC30B" w14:textId="09A6E151" w:rsidR="00F67766" w:rsidRDefault="001E5D5F" w:rsidP="00773926">
      <w:r>
        <w:t>Lastly, I would like to thank my larger family, on both my father’s and mother’s side, for providing the loving and stable environment that makes any place we assemble Home.</w:t>
      </w:r>
      <w:r w:rsidR="00F67766">
        <w:br w:type="page"/>
      </w:r>
    </w:p>
    <w:sdt>
      <w:sdtPr>
        <w:rPr>
          <w:bCs w:val="0"/>
          <w:caps w:val="0"/>
          <w:smallCaps w:val="0"/>
          <w:sz w:val="24"/>
          <w:szCs w:val="24"/>
          <w:lang w:val="en-GB" w:eastAsia="en-GB"/>
        </w:rPr>
        <w:id w:val="-1076365954"/>
        <w:docPartObj>
          <w:docPartGallery w:val="Table of Contents"/>
          <w:docPartUnique/>
        </w:docPartObj>
      </w:sdtPr>
      <w:sdtEndPr>
        <w:rPr>
          <w:noProof/>
        </w:rPr>
      </w:sdtEndPr>
      <w:sdtContent>
        <w:p w14:paraId="725ABFB1" w14:textId="2418A12D" w:rsidR="00F41874" w:rsidRDefault="00F41874">
          <w:pPr>
            <w:pStyle w:val="TOCHeading"/>
          </w:pPr>
          <w:r>
            <w:t>Table of Contents</w:t>
          </w:r>
        </w:p>
        <w:p w14:paraId="1FFE8AB1" w14:textId="511C0490" w:rsidR="00921C6C" w:rsidRDefault="00F41874" w:rsidP="00773926">
          <w:pPr>
            <w:pStyle w:val="TOC1"/>
            <w:rPr>
              <w:rFonts w:eastAsiaTheme="minorEastAsia" w:cstheme="minorBidi"/>
              <w:noProof/>
              <w:lang w:val="en-ZA" w:eastAsia="en-US"/>
            </w:rPr>
          </w:pPr>
          <w:r>
            <w:fldChar w:fldCharType="begin"/>
          </w:r>
          <w:r>
            <w:instrText xml:space="preserve"> TOC \o "1-3" \h \z \u </w:instrText>
          </w:r>
          <w:r>
            <w:fldChar w:fldCharType="separate"/>
          </w:r>
          <w:hyperlink w:anchor="_Toc535567752" w:history="1">
            <w:r w:rsidR="00921C6C" w:rsidRPr="00BF088F">
              <w:rPr>
                <w:rStyle w:val="Hyperlink"/>
                <w:noProof/>
              </w:rPr>
              <w:t>1 Introduction</w:t>
            </w:r>
            <w:r w:rsidR="00921C6C">
              <w:rPr>
                <w:noProof/>
                <w:webHidden/>
              </w:rPr>
              <w:tab/>
            </w:r>
            <w:r w:rsidR="00921C6C">
              <w:rPr>
                <w:noProof/>
                <w:webHidden/>
              </w:rPr>
              <w:fldChar w:fldCharType="begin"/>
            </w:r>
            <w:r w:rsidR="00921C6C">
              <w:rPr>
                <w:noProof/>
                <w:webHidden/>
              </w:rPr>
              <w:instrText xml:space="preserve"> PAGEREF _Toc535567752 \h </w:instrText>
            </w:r>
            <w:r w:rsidR="00921C6C">
              <w:rPr>
                <w:noProof/>
                <w:webHidden/>
              </w:rPr>
            </w:r>
            <w:r w:rsidR="00921C6C">
              <w:rPr>
                <w:noProof/>
                <w:webHidden/>
              </w:rPr>
              <w:fldChar w:fldCharType="separate"/>
            </w:r>
            <w:r w:rsidR="00921C6C">
              <w:rPr>
                <w:noProof/>
                <w:webHidden/>
              </w:rPr>
              <w:t>1</w:t>
            </w:r>
            <w:r w:rsidR="00921C6C">
              <w:rPr>
                <w:noProof/>
                <w:webHidden/>
              </w:rPr>
              <w:fldChar w:fldCharType="end"/>
            </w:r>
          </w:hyperlink>
        </w:p>
        <w:p w14:paraId="031B5975" w14:textId="464CEB19" w:rsidR="00921C6C" w:rsidRDefault="00921C6C" w:rsidP="00773926">
          <w:pPr>
            <w:pStyle w:val="TOC2"/>
            <w:rPr>
              <w:rFonts w:eastAsiaTheme="minorEastAsia" w:cstheme="minorBidi"/>
              <w:noProof/>
              <w:sz w:val="24"/>
              <w:szCs w:val="24"/>
              <w:lang w:val="en-ZA" w:eastAsia="en-US"/>
            </w:rPr>
          </w:pPr>
          <w:hyperlink w:anchor="_Toc535567753" w:history="1">
            <w:r w:rsidRPr="00BF088F">
              <w:rPr>
                <w:rStyle w:val="Hyperlink"/>
                <w:noProof/>
              </w:rPr>
              <w:t>1.1 Background</w:t>
            </w:r>
            <w:r>
              <w:rPr>
                <w:noProof/>
                <w:webHidden/>
              </w:rPr>
              <w:tab/>
            </w:r>
            <w:r>
              <w:rPr>
                <w:noProof/>
                <w:webHidden/>
              </w:rPr>
              <w:fldChar w:fldCharType="begin"/>
            </w:r>
            <w:r>
              <w:rPr>
                <w:noProof/>
                <w:webHidden/>
              </w:rPr>
              <w:instrText xml:space="preserve"> PAGEREF _Toc535567753 \h </w:instrText>
            </w:r>
            <w:r>
              <w:rPr>
                <w:noProof/>
                <w:webHidden/>
              </w:rPr>
            </w:r>
            <w:r>
              <w:rPr>
                <w:noProof/>
                <w:webHidden/>
              </w:rPr>
              <w:fldChar w:fldCharType="separate"/>
            </w:r>
            <w:r>
              <w:rPr>
                <w:noProof/>
                <w:webHidden/>
              </w:rPr>
              <w:t>2</w:t>
            </w:r>
            <w:r>
              <w:rPr>
                <w:noProof/>
                <w:webHidden/>
              </w:rPr>
              <w:fldChar w:fldCharType="end"/>
            </w:r>
          </w:hyperlink>
        </w:p>
        <w:p w14:paraId="4B4396F9" w14:textId="7DD295A6" w:rsidR="00921C6C" w:rsidRDefault="00921C6C" w:rsidP="00773926">
          <w:pPr>
            <w:pStyle w:val="TOC2"/>
            <w:rPr>
              <w:rFonts w:eastAsiaTheme="minorEastAsia" w:cstheme="minorBidi"/>
              <w:noProof/>
              <w:sz w:val="24"/>
              <w:szCs w:val="24"/>
              <w:lang w:val="en-ZA" w:eastAsia="en-US"/>
            </w:rPr>
          </w:pPr>
          <w:hyperlink w:anchor="_Toc535567754" w:history="1">
            <w:r w:rsidRPr="00BF088F">
              <w:rPr>
                <w:rStyle w:val="Hyperlink"/>
                <w:noProof/>
              </w:rPr>
              <w:t>1.2 Aims &amp; Goals</w:t>
            </w:r>
            <w:r>
              <w:rPr>
                <w:noProof/>
                <w:webHidden/>
              </w:rPr>
              <w:tab/>
            </w:r>
            <w:r>
              <w:rPr>
                <w:noProof/>
                <w:webHidden/>
              </w:rPr>
              <w:fldChar w:fldCharType="begin"/>
            </w:r>
            <w:r>
              <w:rPr>
                <w:noProof/>
                <w:webHidden/>
              </w:rPr>
              <w:instrText xml:space="preserve"> PAGEREF _Toc535567754 \h </w:instrText>
            </w:r>
            <w:r>
              <w:rPr>
                <w:noProof/>
                <w:webHidden/>
              </w:rPr>
            </w:r>
            <w:r>
              <w:rPr>
                <w:noProof/>
                <w:webHidden/>
              </w:rPr>
              <w:fldChar w:fldCharType="separate"/>
            </w:r>
            <w:r>
              <w:rPr>
                <w:noProof/>
                <w:webHidden/>
              </w:rPr>
              <w:t>3</w:t>
            </w:r>
            <w:r>
              <w:rPr>
                <w:noProof/>
                <w:webHidden/>
              </w:rPr>
              <w:fldChar w:fldCharType="end"/>
            </w:r>
          </w:hyperlink>
        </w:p>
        <w:p w14:paraId="7B03B482" w14:textId="7EFFC02A" w:rsidR="00921C6C" w:rsidRDefault="00921C6C" w:rsidP="00773926">
          <w:pPr>
            <w:pStyle w:val="TOC2"/>
            <w:rPr>
              <w:rFonts w:eastAsiaTheme="minorEastAsia" w:cstheme="minorBidi"/>
              <w:noProof/>
              <w:sz w:val="24"/>
              <w:szCs w:val="24"/>
              <w:lang w:val="en-ZA" w:eastAsia="en-US"/>
            </w:rPr>
          </w:pPr>
          <w:hyperlink w:anchor="_Toc535567755" w:history="1">
            <w:r w:rsidRPr="00BF088F">
              <w:rPr>
                <w:rStyle w:val="Hyperlink"/>
                <w:noProof/>
              </w:rPr>
              <w:t>1.3 Summary of Work Done &amp; Major Findings</w:t>
            </w:r>
            <w:r>
              <w:rPr>
                <w:noProof/>
                <w:webHidden/>
              </w:rPr>
              <w:tab/>
            </w:r>
            <w:r>
              <w:rPr>
                <w:noProof/>
                <w:webHidden/>
              </w:rPr>
              <w:fldChar w:fldCharType="begin"/>
            </w:r>
            <w:r>
              <w:rPr>
                <w:noProof/>
                <w:webHidden/>
              </w:rPr>
              <w:instrText xml:space="preserve"> PAGEREF _Toc535567755 \h </w:instrText>
            </w:r>
            <w:r>
              <w:rPr>
                <w:noProof/>
                <w:webHidden/>
              </w:rPr>
            </w:r>
            <w:r>
              <w:rPr>
                <w:noProof/>
                <w:webHidden/>
              </w:rPr>
              <w:fldChar w:fldCharType="separate"/>
            </w:r>
            <w:r>
              <w:rPr>
                <w:noProof/>
                <w:webHidden/>
              </w:rPr>
              <w:t>4</w:t>
            </w:r>
            <w:r>
              <w:rPr>
                <w:noProof/>
                <w:webHidden/>
              </w:rPr>
              <w:fldChar w:fldCharType="end"/>
            </w:r>
          </w:hyperlink>
        </w:p>
        <w:p w14:paraId="5830DF34" w14:textId="1053ADF6" w:rsidR="00921C6C" w:rsidRDefault="00921C6C" w:rsidP="00773926">
          <w:pPr>
            <w:pStyle w:val="TOC2"/>
            <w:rPr>
              <w:rFonts w:eastAsiaTheme="minorEastAsia" w:cstheme="minorBidi"/>
              <w:noProof/>
              <w:sz w:val="24"/>
              <w:szCs w:val="24"/>
              <w:lang w:val="en-ZA" w:eastAsia="en-US"/>
            </w:rPr>
          </w:pPr>
          <w:hyperlink w:anchor="_Toc535567756" w:history="1">
            <w:r w:rsidRPr="00BF088F">
              <w:rPr>
                <w:rStyle w:val="Hyperlink"/>
                <w:noProof/>
              </w:rPr>
              <w:t>1.4 The Structure &amp; Organization of this Dissertation</w:t>
            </w:r>
            <w:r>
              <w:rPr>
                <w:noProof/>
                <w:webHidden/>
              </w:rPr>
              <w:tab/>
            </w:r>
            <w:r>
              <w:rPr>
                <w:noProof/>
                <w:webHidden/>
              </w:rPr>
              <w:fldChar w:fldCharType="begin"/>
            </w:r>
            <w:r>
              <w:rPr>
                <w:noProof/>
                <w:webHidden/>
              </w:rPr>
              <w:instrText xml:space="preserve"> PAGEREF _Toc535567756 \h </w:instrText>
            </w:r>
            <w:r>
              <w:rPr>
                <w:noProof/>
                <w:webHidden/>
              </w:rPr>
            </w:r>
            <w:r>
              <w:rPr>
                <w:noProof/>
                <w:webHidden/>
              </w:rPr>
              <w:fldChar w:fldCharType="separate"/>
            </w:r>
            <w:r>
              <w:rPr>
                <w:noProof/>
                <w:webHidden/>
              </w:rPr>
              <w:t>5</w:t>
            </w:r>
            <w:r>
              <w:rPr>
                <w:noProof/>
                <w:webHidden/>
              </w:rPr>
              <w:fldChar w:fldCharType="end"/>
            </w:r>
          </w:hyperlink>
        </w:p>
        <w:p w14:paraId="65EFB105" w14:textId="77E89088" w:rsidR="00921C6C" w:rsidRDefault="00921C6C" w:rsidP="00773926">
          <w:pPr>
            <w:pStyle w:val="TOC1"/>
            <w:rPr>
              <w:rFonts w:eastAsiaTheme="minorEastAsia" w:cstheme="minorBidi"/>
              <w:noProof/>
              <w:lang w:val="en-ZA" w:eastAsia="en-US"/>
            </w:rPr>
          </w:pPr>
          <w:hyperlink w:anchor="_Toc535567757" w:history="1">
            <w:r w:rsidRPr="00BF088F">
              <w:rPr>
                <w:rStyle w:val="Hyperlink"/>
                <w:noProof/>
              </w:rPr>
              <w:t>2 High Energy Physics &amp; The CERN Experiment</w:t>
            </w:r>
            <w:r>
              <w:rPr>
                <w:noProof/>
                <w:webHidden/>
              </w:rPr>
              <w:tab/>
            </w:r>
            <w:r>
              <w:rPr>
                <w:noProof/>
                <w:webHidden/>
              </w:rPr>
              <w:fldChar w:fldCharType="begin"/>
            </w:r>
            <w:r>
              <w:rPr>
                <w:noProof/>
                <w:webHidden/>
              </w:rPr>
              <w:instrText xml:space="preserve"> PAGEREF _Toc535567757 \h </w:instrText>
            </w:r>
            <w:r>
              <w:rPr>
                <w:noProof/>
                <w:webHidden/>
              </w:rPr>
            </w:r>
            <w:r>
              <w:rPr>
                <w:noProof/>
                <w:webHidden/>
              </w:rPr>
              <w:fldChar w:fldCharType="separate"/>
            </w:r>
            <w:r>
              <w:rPr>
                <w:noProof/>
                <w:webHidden/>
              </w:rPr>
              <w:t>6</w:t>
            </w:r>
            <w:r>
              <w:rPr>
                <w:noProof/>
                <w:webHidden/>
              </w:rPr>
              <w:fldChar w:fldCharType="end"/>
            </w:r>
          </w:hyperlink>
        </w:p>
        <w:p w14:paraId="3766F292" w14:textId="0AF4F966" w:rsidR="00921C6C" w:rsidRDefault="00921C6C" w:rsidP="00773926">
          <w:pPr>
            <w:pStyle w:val="TOC2"/>
            <w:rPr>
              <w:rFonts w:eastAsiaTheme="minorEastAsia" w:cstheme="minorBidi"/>
              <w:noProof/>
              <w:sz w:val="24"/>
              <w:szCs w:val="24"/>
              <w:lang w:val="en-ZA" w:eastAsia="en-US"/>
            </w:rPr>
          </w:pPr>
          <w:hyperlink w:anchor="_Toc535567758" w:history="1">
            <w:r w:rsidRPr="00BF088F">
              <w:rPr>
                <w:rStyle w:val="Hyperlink"/>
                <w:noProof/>
              </w:rPr>
              <w:t>2.1 A Brief History of Atomic Theory</w:t>
            </w:r>
            <w:r>
              <w:rPr>
                <w:noProof/>
                <w:webHidden/>
              </w:rPr>
              <w:tab/>
            </w:r>
            <w:r>
              <w:rPr>
                <w:noProof/>
                <w:webHidden/>
              </w:rPr>
              <w:fldChar w:fldCharType="begin"/>
            </w:r>
            <w:r>
              <w:rPr>
                <w:noProof/>
                <w:webHidden/>
              </w:rPr>
              <w:instrText xml:space="preserve"> PAGEREF _Toc535567758 \h </w:instrText>
            </w:r>
            <w:r>
              <w:rPr>
                <w:noProof/>
                <w:webHidden/>
              </w:rPr>
            </w:r>
            <w:r>
              <w:rPr>
                <w:noProof/>
                <w:webHidden/>
              </w:rPr>
              <w:fldChar w:fldCharType="separate"/>
            </w:r>
            <w:r>
              <w:rPr>
                <w:noProof/>
                <w:webHidden/>
              </w:rPr>
              <w:t>7</w:t>
            </w:r>
            <w:r>
              <w:rPr>
                <w:noProof/>
                <w:webHidden/>
              </w:rPr>
              <w:fldChar w:fldCharType="end"/>
            </w:r>
          </w:hyperlink>
        </w:p>
        <w:p w14:paraId="03749825" w14:textId="5FF15251" w:rsidR="00921C6C" w:rsidRDefault="00921C6C" w:rsidP="00773926">
          <w:pPr>
            <w:pStyle w:val="TOC2"/>
            <w:rPr>
              <w:rFonts w:eastAsiaTheme="minorEastAsia" w:cstheme="minorBidi"/>
              <w:noProof/>
              <w:sz w:val="24"/>
              <w:szCs w:val="24"/>
              <w:lang w:val="en-ZA" w:eastAsia="en-US"/>
            </w:rPr>
          </w:pPr>
          <w:hyperlink w:anchor="_Toc535567759" w:history="1">
            <w:r w:rsidRPr="00BF088F">
              <w:rPr>
                <w:rStyle w:val="Hyperlink"/>
                <w:noProof/>
              </w:rPr>
              <w:t>2.2 The Standard Model of Particle Physics</w:t>
            </w:r>
            <w:r>
              <w:rPr>
                <w:noProof/>
                <w:webHidden/>
              </w:rPr>
              <w:tab/>
            </w:r>
            <w:r>
              <w:rPr>
                <w:noProof/>
                <w:webHidden/>
              </w:rPr>
              <w:fldChar w:fldCharType="begin"/>
            </w:r>
            <w:r>
              <w:rPr>
                <w:noProof/>
                <w:webHidden/>
              </w:rPr>
              <w:instrText xml:space="preserve"> PAGEREF _Toc535567759 \h </w:instrText>
            </w:r>
            <w:r>
              <w:rPr>
                <w:noProof/>
                <w:webHidden/>
              </w:rPr>
            </w:r>
            <w:r>
              <w:rPr>
                <w:noProof/>
                <w:webHidden/>
              </w:rPr>
              <w:fldChar w:fldCharType="separate"/>
            </w:r>
            <w:r>
              <w:rPr>
                <w:noProof/>
                <w:webHidden/>
              </w:rPr>
              <w:t>8</w:t>
            </w:r>
            <w:r>
              <w:rPr>
                <w:noProof/>
                <w:webHidden/>
              </w:rPr>
              <w:fldChar w:fldCharType="end"/>
            </w:r>
          </w:hyperlink>
        </w:p>
        <w:p w14:paraId="2AFD7366" w14:textId="3286364D" w:rsidR="00921C6C" w:rsidRDefault="00921C6C" w:rsidP="00773926">
          <w:pPr>
            <w:pStyle w:val="TOC3"/>
            <w:rPr>
              <w:rFonts w:eastAsiaTheme="minorEastAsia" w:cstheme="minorBidi"/>
              <w:noProof/>
              <w:sz w:val="24"/>
              <w:szCs w:val="24"/>
              <w:lang w:val="en-ZA" w:eastAsia="en-US"/>
            </w:rPr>
          </w:pPr>
          <w:hyperlink w:anchor="_Toc535567760" w:history="1">
            <w:r w:rsidRPr="00BF088F">
              <w:rPr>
                <w:rStyle w:val="Hyperlink"/>
                <w:noProof/>
              </w:rPr>
              <w:t>2.2.1 Introduction</w:t>
            </w:r>
            <w:r>
              <w:rPr>
                <w:noProof/>
                <w:webHidden/>
              </w:rPr>
              <w:tab/>
            </w:r>
            <w:r>
              <w:rPr>
                <w:noProof/>
                <w:webHidden/>
              </w:rPr>
              <w:fldChar w:fldCharType="begin"/>
            </w:r>
            <w:r>
              <w:rPr>
                <w:noProof/>
                <w:webHidden/>
              </w:rPr>
              <w:instrText xml:space="preserve"> PAGEREF _Toc535567760 \h </w:instrText>
            </w:r>
            <w:r>
              <w:rPr>
                <w:noProof/>
                <w:webHidden/>
              </w:rPr>
            </w:r>
            <w:r>
              <w:rPr>
                <w:noProof/>
                <w:webHidden/>
              </w:rPr>
              <w:fldChar w:fldCharType="separate"/>
            </w:r>
            <w:r>
              <w:rPr>
                <w:noProof/>
                <w:webHidden/>
              </w:rPr>
              <w:t>8</w:t>
            </w:r>
            <w:r>
              <w:rPr>
                <w:noProof/>
                <w:webHidden/>
              </w:rPr>
              <w:fldChar w:fldCharType="end"/>
            </w:r>
          </w:hyperlink>
        </w:p>
        <w:p w14:paraId="5840CD1F" w14:textId="20DF8CB8" w:rsidR="00921C6C" w:rsidRDefault="00921C6C" w:rsidP="00773926">
          <w:pPr>
            <w:pStyle w:val="TOC3"/>
            <w:rPr>
              <w:rFonts w:eastAsiaTheme="minorEastAsia" w:cstheme="minorBidi"/>
              <w:noProof/>
              <w:sz w:val="24"/>
              <w:szCs w:val="24"/>
              <w:lang w:val="en-ZA" w:eastAsia="en-US"/>
            </w:rPr>
          </w:pPr>
          <w:hyperlink w:anchor="_Toc535567761" w:history="1">
            <w:r w:rsidRPr="00BF088F">
              <w:rPr>
                <w:rStyle w:val="Hyperlink"/>
                <w:noProof/>
              </w:rPr>
              <w:t>2.2.2 The Fundamental Particles</w:t>
            </w:r>
            <w:r>
              <w:rPr>
                <w:noProof/>
                <w:webHidden/>
              </w:rPr>
              <w:tab/>
            </w:r>
            <w:r>
              <w:rPr>
                <w:noProof/>
                <w:webHidden/>
              </w:rPr>
              <w:fldChar w:fldCharType="begin"/>
            </w:r>
            <w:r>
              <w:rPr>
                <w:noProof/>
                <w:webHidden/>
              </w:rPr>
              <w:instrText xml:space="preserve"> PAGEREF _Toc535567761 \h </w:instrText>
            </w:r>
            <w:r>
              <w:rPr>
                <w:noProof/>
                <w:webHidden/>
              </w:rPr>
            </w:r>
            <w:r>
              <w:rPr>
                <w:noProof/>
                <w:webHidden/>
              </w:rPr>
              <w:fldChar w:fldCharType="separate"/>
            </w:r>
            <w:r>
              <w:rPr>
                <w:noProof/>
                <w:webHidden/>
              </w:rPr>
              <w:t>9</w:t>
            </w:r>
            <w:r>
              <w:rPr>
                <w:noProof/>
                <w:webHidden/>
              </w:rPr>
              <w:fldChar w:fldCharType="end"/>
            </w:r>
          </w:hyperlink>
        </w:p>
        <w:p w14:paraId="4909F986" w14:textId="40B1E039" w:rsidR="00921C6C" w:rsidRDefault="00921C6C" w:rsidP="00773926">
          <w:pPr>
            <w:pStyle w:val="TOC3"/>
            <w:rPr>
              <w:rFonts w:eastAsiaTheme="minorEastAsia" w:cstheme="minorBidi"/>
              <w:noProof/>
              <w:sz w:val="24"/>
              <w:szCs w:val="24"/>
              <w:lang w:val="en-ZA" w:eastAsia="en-US"/>
            </w:rPr>
          </w:pPr>
          <w:hyperlink w:anchor="_Toc535567762" w:history="1">
            <w:r w:rsidRPr="00BF088F">
              <w:rPr>
                <w:rStyle w:val="Hyperlink"/>
                <w:noProof/>
              </w:rPr>
              <w:t>2.2.3 The Fundamental Forces</w:t>
            </w:r>
            <w:r>
              <w:rPr>
                <w:noProof/>
                <w:webHidden/>
              </w:rPr>
              <w:tab/>
            </w:r>
            <w:r>
              <w:rPr>
                <w:noProof/>
                <w:webHidden/>
              </w:rPr>
              <w:fldChar w:fldCharType="begin"/>
            </w:r>
            <w:r>
              <w:rPr>
                <w:noProof/>
                <w:webHidden/>
              </w:rPr>
              <w:instrText xml:space="preserve"> PAGEREF _Toc535567762 \h </w:instrText>
            </w:r>
            <w:r>
              <w:rPr>
                <w:noProof/>
                <w:webHidden/>
              </w:rPr>
            </w:r>
            <w:r>
              <w:rPr>
                <w:noProof/>
                <w:webHidden/>
              </w:rPr>
              <w:fldChar w:fldCharType="separate"/>
            </w:r>
            <w:r>
              <w:rPr>
                <w:noProof/>
                <w:webHidden/>
              </w:rPr>
              <w:t>12</w:t>
            </w:r>
            <w:r>
              <w:rPr>
                <w:noProof/>
                <w:webHidden/>
              </w:rPr>
              <w:fldChar w:fldCharType="end"/>
            </w:r>
          </w:hyperlink>
        </w:p>
        <w:p w14:paraId="1EB66CAA" w14:textId="6FB7EE59" w:rsidR="00921C6C" w:rsidRDefault="00921C6C" w:rsidP="00773926">
          <w:pPr>
            <w:pStyle w:val="TOC3"/>
            <w:rPr>
              <w:rFonts w:eastAsiaTheme="minorEastAsia" w:cstheme="minorBidi"/>
              <w:noProof/>
              <w:sz w:val="24"/>
              <w:szCs w:val="24"/>
              <w:lang w:val="en-ZA" w:eastAsia="en-US"/>
            </w:rPr>
          </w:pPr>
          <w:hyperlink w:anchor="_Toc535567763" w:history="1">
            <w:r w:rsidRPr="00BF088F">
              <w:rPr>
                <w:rStyle w:val="Hyperlink"/>
                <w:noProof/>
              </w:rPr>
              <w:t>2.2.4 The Higgs Boson</w:t>
            </w:r>
            <w:r>
              <w:rPr>
                <w:noProof/>
                <w:webHidden/>
              </w:rPr>
              <w:tab/>
            </w:r>
            <w:r>
              <w:rPr>
                <w:noProof/>
                <w:webHidden/>
              </w:rPr>
              <w:fldChar w:fldCharType="begin"/>
            </w:r>
            <w:r>
              <w:rPr>
                <w:noProof/>
                <w:webHidden/>
              </w:rPr>
              <w:instrText xml:space="preserve"> PAGEREF _Toc535567763 \h </w:instrText>
            </w:r>
            <w:r>
              <w:rPr>
                <w:noProof/>
                <w:webHidden/>
              </w:rPr>
            </w:r>
            <w:r>
              <w:rPr>
                <w:noProof/>
                <w:webHidden/>
              </w:rPr>
              <w:fldChar w:fldCharType="separate"/>
            </w:r>
            <w:r>
              <w:rPr>
                <w:noProof/>
                <w:webHidden/>
              </w:rPr>
              <w:t>13</w:t>
            </w:r>
            <w:r>
              <w:rPr>
                <w:noProof/>
                <w:webHidden/>
              </w:rPr>
              <w:fldChar w:fldCharType="end"/>
            </w:r>
          </w:hyperlink>
        </w:p>
        <w:p w14:paraId="57736736" w14:textId="1CAEF720" w:rsidR="00921C6C" w:rsidRDefault="00921C6C" w:rsidP="00773926">
          <w:pPr>
            <w:pStyle w:val="TOC2"/>
            <w:rPr>
              <w:rFonts w:eastAsiaTheme="minorEastAsia" w:cstheme="minorBidi"/>
              <w:noProof/>
              <w:sz w:val="24"/>
              <w:szCs w:val="24"/>
              <w:lang w:val="en-ZA" w:eastAsia="en-US"/>
            </w:rPr>
          </w:pPr>
          <w:hyperlink w:anchor="_Toc535567764" w:history="1">
            <w:r w:rsidRPr="00BF088F">
              <w:rPr>
                <w:rStyle w:val="Hyperlink"/>
                <w:noProof/>
              </w:rPr>
              <w:t>2.3 Interactions of Particles with Matter</w:t>
            </w:r>
            <w:r>
              <w:rPr>
                <w:noProof/>
                <w:webHidden/>
              </w:rPr>
              <w:tab/>
            </w:r>
            <w:r>
              <w:rPr>
                <w:noProof/>
                <w:webHidden/>
              </w:rPr>
              <w:fldChar w:fldCharType="begin"/>
            </w:r>
            <w:r>
              <w:rPr>
                <w:noProof/>
                <w:webHidden/>
              </w:rPr>
              <w:instrText xml:space="preserve"> PAGEREF _Toc535567764 \h </w:instrText>
            </w:r>
            <w:r>
              <w:rPr>
                <w:noProof/>
                <w:webHidden/>
              </w:rPr>
            </w:r>
            <w:r>
              <w:rPr>
                <w:noProof/>
                <w:webHidden/>
              </w:rPr>
              <w:fldChar w:fldCharType="separate"/>
            </w:r>
            <w:r>
              <w:rPr>
                <w:noProof/>
                <w:webHidden/>
              </w:rPr>
              <w:t>13</w:t>
            </w:r>
            <w:r>
              <w:rPr>
                <w:noProof/>
                <w:webHidden/>
              </w:rPr>
              <w:fldChar w:fldCharType="end"/>
            </w:r>
          </w:hyperlink>
        </w:p>
        <w:p w14:paraId="014B57F7" w14:textId="57F97D9C" w:rsidR="00921C6C" w:rsidRDefault="00921C6C" w:rsidP="00773926">
          <w:pPr>
            <w:pStyle w:val="TOC2"/>
            <w:rPr>
              <w:rFonts w:eastAsiaTheme="minorEastAsia" w:cstheme="minorBidi"/>
              <w:noProof/>
              <w:sz w:val="24"/>
              <w:szCs w:val="24"/>
              <w:lang w:val="en-ZA" w:eastAsia="en-US"/>
            </w:rPr>
          </w:pPr>
          <w:hyperlink w:anchor="_Toc535567765" w:history="1">
            <w:r w:rsidRPr="00BF088F">
              <w:rPr>
                <w:rStyle w:val="Hyperlink"/>
                <w:noProof/>
              </w:rPr>
              <w:t>2.4 The CERN Experiment</w:t>
            </w:r>
            <w:r>
              <w:rPr>
                <w:noProof/>
                <w:webHidden/>
              </w:rPr>
              <w:tab/>
            </w:r>
            <w:r>
              <w:rPr>
                <w:noProof/>
                <w:webHidden/>
              </w:rPr>
              <w:fldChar w:fldCharType="begin"/>
            </w:r>
            <w:r>
              <w:rPr>
                <w:noProof/>
                <w:webHidden/>
              </w:rPr>
              <w:instrText xml:space="preserve"> PAGEREF _Toc535567765 \h </w:instrText>
            </w:r>
            <w:r>
              <w:rPr>
                <w:noProof/>
                <w:webHidden/>
              </w:rPr>
            </w:r>
            <w:r>
              <w:rPr>
                <w:noProof/>
                <w:webHidden/>
              </w:rPr>
              <w:fldChar w:fldCharType="separate"/>
            </w:r>
            <w:r>
              <w:rPr>
                <w:noProof/>
                <w:webHidden/>
              </w:rPr>
              <w:t>14</w:t>
            </w:r>
            <w:r>
              <w:rPr>
                <w:noProof/>
                <w:webHidden/>
              </w:rPr>
              <w:fldChar w:fldCharType="end"/>
            </w:r>
          </w:hyperlink>
        </w:p>
        <w:p w14:paraId="427A4DEF" w14:textId="30D344E6" w:rsidR="00921C6C" w:rsidRDefault="00921C6C" w:rsidP="00773926">
          <w:pPr>
            <w:pStyle w:val="TOC3"/>
            <w:rPr>
              <w:rFonts w:eastAsiaTheme="minorEastAsia" w:cstheme="minorBidi"/>
              <w:noProof/>
              <w:sz w:val="24"/>
              <w:szCs w:val="24"/>
              <w:lang w:val="en-ZA" w:eastAsia="en-US"/>
            </w:rPr>
          </w:pPr>
          <w:hyperlink w:anchor="_Toc535567766" w:history="1">
            <w:r w:rsidRPr="00BF088F">
              <w:rPr>
                <w:rStyle w:val="Hyperlink"/>
                <w:noProof/>
              </w:rPr>
              <w:t>2.4.1 Hardware</w:t>
            </w:r>
            <w:r>
              <w:rPr>
                <w:noProof/>
                <w:webHidden/>
              </w:rPr>
              <w:tab/>
            </w:r>
            <w:r>
              <w:rPr>
                <w:noProof/>
                <w:webHidden/>
              </w:rPr>
              <w:fldChar w:fldCharType="begin"/>
            </w:r>
            <w:r>
              <w:rPr>
                <w:noProof/>
                <w:webHidden/>
              </w:rPr>
              <w:instrText xml:space="preserve"> PAGEREF _Toc535567766 \h </w:instrText>
            </w:r>
            <w:r>
              <w:rPr>
                <w:noProof/>
                <w:webHidden/>
              </w:rPr>
            </w:r>
            <w:r>
              <w:rPr>
                <w:noProof/>
                <w:webHidden/>
              </w:rPr>
              <w:fldChar w:fldCharType="separate"/>
            </w:r>
            <w:r>
              <w:rPr>
                <w:noProof/>
                <w:webHidden/>
              </w:rPr>
              <w:t>15</w:t>
            </w:r>
            <w:r>
              <w:rPr>
                <w:noProof/>
                <w:webHidden/>
              </w:rPr>
              <w:fldChar w:fldCharType="end"/>
            </w:r>
          </w:hyperlink>
        </w:p>
        <w:p w14:paraId="690CB44C" w14:textId="09249250" w:rsidR="00921C6C" w:rsidRDefault="00921C6C" w:rsidP="00773926">
          <w:pPr>
            <w:pStyle w:val="TOC3"/>
            <w:rPr>
              <w:rFonts w:eastAsiaTheme="minorEastAsia" w:cstheme="minorBidi"/>
              <w:noProof/>
              <w:sz w:val="24"/>
              <w:szCs w:val="24"/>
              <w:lang w:val="en-ZA" w:eastAsia="en-US"/>
            </w:rPr>
          </w:pPr>
          <w:hyperlink w:anchor="_Toc535567767" w:history="1">
            <w:r w:rsidRPr="00BF088F">
              <w:rPr>
                <w:rStyle w:val="Hyperlink"/>
                <w:noProof/>
              </w:rPr>
              <w:t>2.4.2 Software</w:t>
            </w:r>
            <w:r>
              <w:rPr>
                <w:noProof/>
                <w:webHidden/>
              </w:rPr>
              <w:tab/>
            </w:r>
            <w:r>
              <w:rPr>
                <w:noProof/>
                <w:webHidden/>
              </w:rPr>
              <w:fldChar w:fldCharType="begin"/>
            </w:r>
            <w:r>
              <w:rPr>
                <w:noProof/>
                <w:webHidden/>
              </w:rPr>
              <w:instrText xml:space="preserve"> PAGEREF _Toc535567767 \h </w:instrText>
            </w:r>
            <w:r>
              <w:rPr>
                <w:noProof/>
                <w:webHidden/>
              </w:rPr>
            </w:r>
            <w:r>
              <w:rPr>
                <w:noProof/>
                <w:webHidden/>
              </w:rPr>
              <w:fldChar w:fldCharType="separate"/>
            </w:r>
            <w:r>
              <w:rPr>
                <w:noProof/>
                <w:webHidden/>
              </w:rPr>
              <w:t>16</w:t>
            </w:r>
            <w:r>
              <w:rPr>
                <w:noProof/>
                <w:webHidden/>
              </w:rPr>
              <w:fldChar w:fldCharType="end"/>
            </w:r>
          </w:hyperlink>
        </w:p>
        <w:p w14:paraId="276DB12F" w14:textId="2A4F5532" w:rsidR="00921C6C" w:rsidRDefault="00921C6C" w:rsidP="00773926">
          <w:pPr>
            <w:pStyle w:val="TOC3"/>
            <w:rPr>
              <w:rFonts w:eastAsiaTheme="minorEastAsia" w:cstheme="minorBidi"/>
              <w:noProof/>
              <w:sz w:val="24"/>
              <w:szCs w:val="24"/>
              <w:lang w:val="en-ZA" w:eastAsia="en-US"/>
            </w:rPr>
          </w:pPr>
          <w:hyperlink w:anchor="_Toc535567768" w:history="1">
            <w:r w:rsidRPr="00BF088F">
              <w:rPr>
                <w:rStyle w:val="Hyperlink"/>
                <w:noProof/>
              </w:rPr>
              <w:t>2.4.3 Collaborations</w:t>
            </w:r>
            <w:r>
              <w:rPr>
                <w:noProof/>
                <w:webHidden/>
              </w:rPr>
              <w:tab/>
            </w:r>
            <w:r>
              <w:rPr>
                <w:noProof/>
                <w:webHidden/>
              </w:rPr>
              <w:fldChar w:fldCharType="begin"/>
            </w:r>
            <w:r>
              <w:rPr>
                <w:noProof/>
                <w:webHidden/>
              </w:rPr>
              <w:instrText xml:space="preserve"> PAGEREF _Toc535567768 \h </w:instrText>
            </w:r>
            <w:r>
              <w:rPr>
                <w:noProof/>
                <w:webHidden/>
              </w:rPr>
            </w:r>
            <w:r>
              <w:rPr>
                <w:noProof/>
                <w:webHidden/>
              </w:rPr>
              <w:fldChar w:fldCharType="separate"/>
            </w:r>
            <w:r>
              <w:rPr>
                <w:noProof/>
                <w:webHidden/>
              </w:rPr>
              <w:t>17</w:t>
            </w:r>
            <w:r>
              <w:rPr>
                <w:noProof/>
                <w:webHidden/>
              </w:rPr>
              <w:fldChar w:fldCharType="end"/>
            </w:r>
          </w:hyperlink>
        </w:p>
        <w:p w14:paraId="36332F4B" w14:textId="6FAAA03D" w:rsidR="00921C6C" w:rsidRDefault="00921C6C" w:rsidP="00773926">
          <w:pPr>
            <w:pStyle w:val="TOC1"/>
            <w:rPr>
              <w:rFonts w:eastAsiaTheme="minorEastAsia" w:cstheme="minorBidi"/>
              <w:noProof/>
              <w:lang w:val="en-ZA" w:eastAsia="en-US"/>
            </w:rPr>
          </w:pPr>
          <w:hyperlink w:anchor="_Toc535567769" w:history="1">
            <w:r w:rsidRPr="00BF088F">
              <w:rPr>
                <w:rStyle w:val="Hyperlink"/>
                <w:noProof/>
              </w:rPr>
              <w:t>3 The ALICE Collaboration</w:t>
            </w:r>
            <w:r>
              <w:rPr>
                <w:noProof/>
                <w:webHidden/>
              </w:rPr>
              <w:tab/>
            </w:r>
            <w:r>
              <w:rPr>
                <w:noProof/>
                <w:webHidden/>
              </w:rPr>
              <w:fldChar w:fldCharType="begin"/>
            </w:r>
            <w:r>
              <w:rPr>
                <w:noProof/>
                <w:webHidden/>
              </w:rPr>
              <w:instrText xml:space="preserve"> PAGEREF _Toc535567769 \h </w:instrText>
            </w:r>
            <w:r>
              <w:rPr>
                <w:noProof/>
                <w:webHidden/>
              </w:rPr>
            </w:r>
            <w:r>
              <w:rPr>
                <w:noProof/>
                <w:webHidden/>
              </w:rPr>
              <w:fldChar w:fldCharType="separate"/>
            </w:r>
            <w:r>
              <w:rPr>
                <w:noProof/>
                <w:webHidden/>
              </w:rPr>
              <w:t>18</w:t>
            </w:r>
            <w:r>
              <w:rPr>
                <w:noProof/>
                <w:webHidden/>
              </w:rPr>
              <w:fldChar w:fldCharType="end"/>
            </w:r>
          </w:hyperlink>
        </w:p>
        <w:p w14:paraId="64AA1434" w14:textId="7F09DB79" w:rsidR="00921C6C" w:rsidRDefault="00921C6C" w:rsidP="00773926">
          <w:pPr>
            <w:pStyle w:val="TOC2"/>
            <w:rPr>
              <w:rFonts w:eastAsiaTheme="minorEastAsia" w:cstheme="minorBidi"/>
              <w:noProof/>
              <w:sz w:val="24"/>
              <w:szCs w:val="24"/>
              <w:lang w:val="en-ZA" w:eastAsia="en-US"/>
            </w:rPr>
          </w:pPr>
          <w:hyperlink w:anchor="_Toc535567770" w:history="1">
            <w:r w:rsidRPr="00BF088F">
              <w:rPr>
                <w:rStyle w:val="Hyperlink"/>
                <w:noProof/>
              </w:rPr>
              <w:t>3.1 Objectives of the ALICE Experiment</w:t>
            </w:r>
            <w:r>
              <w:rPr>
                <w:noProof/>
                <w:webHidden/>
              </w:rPr>
              <w:tab/>
            </w:r>
            <w:r>
              <w:rPr>
                <w:noProof/>
                <w:webHidden/>
              </w:rPr>
              <w:fldChar w:fldCharType="begin"/>
            </w:r>
            <w:r>
              <w:rPr>
                <w:noProof/>
                <w:webHidden/>
              </w:rPr>
              <w:instrText xml:space="preserve"> PAGEREF _Toc535567770 \h </w:instrText>
            </w:r>
            <w:r>
              <w:rPr>
                <w:noProof/>
                <w:webHidden/>
              </w:rPr>
            </w:r>
            <w:r>
              <w:rPr>
                <w:noProof/>
                <w:webHidden/>
              </w:rPr>
              <w:fldChar w:fldCharType="separate"/>
            </w:r>
            <w:r>
              <w:rPr>
                <w:noProof/>
                <w:webHidden/>
              </w:rPr>
              <w:t>19</w:t>
            </w:r>
            <w:r>
              <w:rPr>
                <w:noProof/>
                <w:webHidden/>
              </w:rPr>
              <w:fldChar w:fldCharType="end"/>
            </w:r>
          </w:hyperlink>
        </w:p>
        <w:p w14:paraId="6BD6056D" w14:textId="261C11A3" w:rsidR="00921C6C" w:rsidRDefault="00921C6C" w:rsidP="00773926">
          <w:pPr>
            <w:pStyle w:val="TOC2"/>
            <w:rPr>
              <w:rFonts w:eastAsiaTheme="minorEastAsia" w:cstheme="minorBidi"/>
              <w:noProof/>
              <w:sz w:val="24"/>
              <w:szCs w:val="24"/>
              <w:lang w:val="en-ZA" w:eastAsia="en-US"/>
            </w:rPr>
          </w:pPr>
          <w:hyperlink w:anchor="_Toc535567771" w:history="1">
            <w:r w:rsidRPr="00BF088F">
              <w:rPr>
                <w:rStyle w:val="Hyperlink"/>
                <w:noProof/>
              </w:rPr>
              <w:t>3.2 Gas Detectors</w:t>
            </w:r>
            <w:r>
              <w:rPr>
                <w:noProof/>
                <w:webHidden/>
              </w:rPr>
              <w:tab/>
            </w:r>
            <w:r>
              <w:rPr>
                <w:noProof/>
                <w:webHidden/>
              </w:rPr>
              <w:fldChar w:fldCharType="begin"/>
            </w:r>
            <w:r>
              <w:rPr>
                <w:noProof/>
                <w:webHidden/>
              </w:rPr>
              <w:instrText xml:space="preserve"> PAGEREF _Toc535567771 \h </w:instrText>
            </w:r>
            <w:r>
              <w:rPr>
                <w:noProof/>
                <w:webHidden/>
              </w:rPr>
            </w:r>
            <w:r>
              <w:rPr>
                <w:noProof/>
                <w:webHidden/>
              </w:rPr>
              <w:fldChar w:fldCharType="separate"/>
            </w:r>
            <w:r>
              <w:rPr>
                <w:noProof/>
                <w:webHidden/>
              </w:rPr>
              <w:t>20</w:t>
            </w:r>
            <w:r>
              <w:rPr>
                <w:noProof/>
                <w:webHidden/>
              </w:rPr>
              <w:fldChar w:fldCharType="end"/>
            </w:r>
          </w:hyperlink>
        </w:p>
        <w:p w14:paraId="0C9B0E14" w14:textId="6EAE7A8A" w:rsidR="00921C6C" w:rsidRDefault="00921C6C" w:rsidP="00773926">
          <w:pPr>
            <w:pStyle w:val="TOC2"/>
            <w:rPr>
              <w:rFonts w:eastAsiaTheme="minorEastAsia" w:cstheme="minorBidi"/>
              <w:noProof/>
              <w:sz w:val="24"/>
              <w:szCs w:val="24"/>
              <w:lang w:val="en-ZA" w:eastAsia="en-US"/>
            </w:rPr>
          </w:pPr>
          <w:hyperlink w:anchor="_Toc535567772" w:history="1">
            <w:r w:rsidRPr="00BF088F">
              <w:rPr>
                <w:rStyle w:val="Hyperlink"/>
                <w:noProof/>
              </w:rPr>
              <w:t>3.3 The ALICE Detector</w:t>
            </w:r>
            <w:r>
              <w:rPr>
                <w:noProof/>
                <w:webHidden/>
              </w:rPr>
              <w:tab/>
            </w:r>
            <w:r>
              <w:rPr>
                <w:noProof/>
                <w:webHidden/>
              </w:rPr>
              <w:fldChar w:fldCharType="begin"/>
            </w:r>
            <w:r>
              <w:rPr>
                <w:noProof/>
                <w:webHidden/>
              </w:rPr>
              <w:instrText xml:space="preserve"> PAGEREF _Toc535567772 \h </w:instrText>
            </w:r>
            <w:r>
              <w:rPr>
                <w:noProof/>
                <w:webHidden/>
              </w:rPr>
            </w:r>
            <w:r>
              <w:rPr>
                <w:noProof/>
                <w:webHidden/>
              </w:rPr>
              <w:fldChar w:fldCharType="separate"/>
            </w:r>
            <w:r>
              <w:rPr>
                <w:noProof/>
                <w:webHidden/>
              </w:rPr>
              <w:t>21</w:t>
            </w:r>
            <w:r>
              <w:rPr>
                <w:noProof/>
                <w:webHidden/>
              </w:rPr>
              <w:fldChar w:fldCharType="end"/>
            </w:r>
          </w:hyperlink>
        </w:p>
        <w:p w14:paraId="3377C2E6" w14:textId="38B15B48" w:rsidR="00921C6C" w:rsidRDefault="00921C6C" w:rsidP="00773926">
          <w:pPr>
            <w:pStyle w:val="TOC3"/>
            <w:rPr>
              <w:rFonts w:eastAsiaTheme="minorEastAsia" w:cstheme="minorBidi"/>
              <w:noProof/>
              <w:sz w:val="24"/>
              <w:szCs w:val="24"/>
              <w:lang w:val="en-ZA" w:eastAsia="en-US"/>
            </w:rPr>
          </w:pPr>
          <w:hyperlink w:anchor="_Toc535567773" w:history="1">
            <w:r w:rsidRPr="00BF088F">
              <w:rPr>
                <w:rStyle w:val="Hyperlink"/>
                <w:noProof/>
              </w:rPr>
              <w:t>3.3.1 The Transition Radiation Detector</w:t>
            </w:r>
            <w:r>
              <w:rPr>
                <w:noProof/>
                <w:webHidden/>
              </w:rPr>
              <w:tab/>
            </w:r>
            <w:r>
              <w:rPr>
                <w:noProof/>
                <w:webHidden/>
              </w:rPr>
              <w:fldChar w:fldCharType="begin"/>
            </w:r>
            <w:r>
              <w:rPr>
                <w:noProof/>
                <w:webHidden/>
              </w:rPr>
              <w:instrText xml:space="preserve"> PAGEREF _Toc535567773 \h </w:instrText>
            </w:r>
            <w:r>
              <w:rPr>
                <w:noProof/>
                <w:webHidden/>
              </w:rPr>
            </w:r>
            <w:r>
              <w:rPr>
                <w:noProof/>
                <w:webHidden/>
              </w:rPr>
              <w:fldChar w:fldCharType="separate"/>
            </w:r>
            <w:r>
              <w:rPr>
                <w:noProof/>
                <w:webHidden/>
              </w:rPr>
              <w:t>22</w:t>
            </w:r>
            <w:r>
              <w:rPr>
                <w:noProof/>
                <w:webHidden/>
              </w:rPr>
              <w:fldChar w:fldCharType="end"/>
            </w:r>
          </w:hyperlink>
        </w:p>
        <w:p w14:paraId="147CBCC9" w14:textId="24604336" w:rsidR="00921C6C" w:rsidRDefault="00921C6C" w:rsidP="00773926">
          <w:pPr>
            <w:pStyle w:val="TOC1"/>
            <w:rPr>
              <w:rFonts w:eastAsiaTheme="minorEastAsia" w:cstheme="minorBidi"/>
              <w:noProof/>
              <w:lang w:val="en-ZA" w:eastAsia="en-US"/>
            </w:rPr>
          </w:pPr>
          <w:hyperlink w:anchor="_Toc535567774" w:history="1">
            <w:r w:rsidRPr="00BF088F">
              <w:rPr>
                <w:rStyle w:val="Hyperlink"/>
                <w:noProof/>
              </w:rPr>
              <w:t>4 Deep Learning</w:t>
            </w:r>
            <w:r>
              <w:rPr>
                <w:noProof/>
                <w:webHidden/>
              </w:rPr>
              <w:tab/>
            </w:r>
            <w:r>
              <w:rPr>
                <w:noProof/>
                <w:webHidden/>
              </w:rPr>
              <w:fldChar w:fldCharType="begin"/>
            </w:r>
            <w:r>
              <w:rPr>
                <w:noProof/>
                <w:webHidden/>
              </w:rPr>
              <w:instrText xml:space="preserve"> PAGEREF _Toc535567774 \h </w:instrText>
            </w:r>
            <w:r>
              <w:rPr>
                <w:noProof/>
                <w:webHidden/>
              </w:rPr>
            </w:r>
            <w:r>
              <w:rPr>
                <w:noProof/>
                <w:webHidden/>
              </w:rPr>
              <w:fldChar w:fldCharType="separate"/>
            </w:r>
            <w:r>
              <w:rPr>
                <w:noProof/>
                <w:webHidden/>
              </w:rPr>
              <w:t>24</w:t>
            </w:r>
            <w:r>
              <w:rPr>
                <w:noProof/>
                <w:webHidden/>
              </w:rPr>
              <w:fldChar w:fldCharType="end"/>
            </w:r>
          </w:hyperlink>
        </w:p>
        <w:p w14:paraId="10632C96" w14:textId="16869883" w:rsidR="00921C6C" w:rsidRDefault="00921C6C" w:rsidP="00773926">
          <w:pPr>
            <w:pStyle w:val="TOC2"/>
            <w:rPr>
              <w:rFonts w:eastAsiaTheme="minorEastAsia" w:cstheme="minorBidi"/>
              <w:noProof/>
              <w:sz w:val="24"/>
              <w:szCs w:val="24"/>
              <w:lang w:val="en-ZA" w:eastAsia="en-US"/>
            </w:rPr>
          </w:pPr>
          <w:hyperlink w:anchor="_Toc535567775" w:history="1">
            <w:r w:rsidRPr="00BF088F">
              <w:rPr>
                <w:rStyle w:val="Hyperlink"/>
                <w:noProof/>
              </w:rPr>
              <w:t>4.1 Deep Learning within the Context of Artificial Intelligence and Machine Learning</w:t>
            </w:r>
            <w:r>
              <w:rPr>
                <w:noProof/>
                <w:webHidden/>
              </w:rPr>
              <w:tab/>
            </w:r>
            <w:r>
              <w:rPr>
                <w:noProof/>
                <w:webHidden/>
              </w:rPr>
              <w:fldChar w:fldCharType="begin"/>
            </w:r>
            <w:r>
              <w:rPr>
                <w:noProof/>
                <w:webHidden/>
              </w:rPr>
              <w:instrText xml:space="preserve"> PAGEREF _Toc535567775 \h </w:instrText>
            </w:r>
            <w:r>
              <w:rPr>
                <w:noProof/>
                <w:webHidden/>
              </w:rPr>
            </w:r>
            <w:r>
              <w:rPr>
                <w:noProof/>
                <w:webHidden/>
              </w:rPr>
              <w:fldChar w:fldCharType="separate"/>
            </w:r>
            <w:r>
              <w:rPr>
                <w:noProof/>
                <w:webHidden/>
              </w:rPr>
              <w:t>25</w:t>
            </w:r>
            <w:r>
              <w:rPr>
                <w:noProof/>
                <w:webHidden/>
              </w:rPr>
              <w:fldChar w:fldCharType="end"/>
            </w:r>
          </w:hyperlink>
        </w:p>
        <w:p w14:paraId="47B2277F" w14:textId="1870C6BB" w:rsidR="00921C6C" w:rsidRDefault="00921C6C" w:rsidP="00773926">
          <w:pPr>
            <w:pStyle w:val="TOC2"/>
            <w:rPr>
              <w:rFonts w:eastAsiaTheme="minorEastAsia" w:cstheme="minorBidi"/>
              <w:noProof/>
              <w:sz w:val="24"/>
              <w:szCs w:val="24"/>
              <w:lang w:val="en-ZA" w:eastAsia="en-US"/>
            </w:rPr>
          </w:pPr>
          <w:hyperlink w:anchor="_Toc535567776" w:history="1">
            <w:r w:rsidRPr="00BF088F">
              <w:rPr>
                <w:rStyle w:val="Hyperlink"/>
                <w:noProof/>
              </w:rPr>
              <w:t>4.2 Mathematical Background for Deep Learning</w:t>
            </w:r>
            <w:r>
              <w:rPr>
                <w:noProof/>
                <w:webHidden/>
              </w:rPr>
              <w:tab/>
            </w:r>
            <w:r>
              <w:rPr>
                <w:noProof/>
                <w:webHidden/>
              </w:rPr>
              <w:fldChar w:fldCharType="begin"/>
            </w:r>
            <w:r>
              <w:rPr>
                <w:noProof/>
                <w:webHidden/>
              </w:rPr>
              <w:instrText xml:space="preserve"> PAGEREF _Toc535567776 \h </w:instrText>
            </w:r>
            <w:r>
              <w:rPr>
                <w:noProof/>
                <w:webHidden/>
              </w:rPr>
            </w:r>
            <w:r>
              <w:rPr>
                <w:noProof/>
                <w:webHidden/>
              </w:rPr>
              <w:fldChar w:fldCharType="separate"/>
            </w:r>
            <w:r>
              <w:rPr>
                <w:noProof/>
                <w:webHidden/>
              </w:rPr>
              <w:t>27</w:t>
            </w:r>
            <w:r>
              <w:rPr>
                <w:noProof/>
                <w:webHidden/>
              </w:rPr>
              <w:fldChar w:fldCharType="end"/>
            </w:r>
          </w:hyperlink>
        </w:p>
        <w:p w14:paraId="18A20509" w14:textId="2D356789" w:rsidR="00921C6C" w:rsidRDefault="00921C6C" w:rsidP="00773926">
          <w:pPr>
            <w:pStyle w:val="TOC3"/>
            <w:rPr>
              <w:rFonts w:eastAsiaTheme="minorEastAsia" w:cstheme="minorBidi"/>
              <w:noProof/>
              <w:sz w:val="24"/>
              <w:szCs w:val="24"/>
              <w:lang w:val="en-ZA" w:eastAsia="en-US"/>
            </w:rPr>
          </w:pPr>
          <w:hyperlink w:anchor="_Toc535567777" w:history="1">
            <w:r w:rsidRPr="00BF088F">
              <w:rPr>
                <w:rStyle w:val="Hyperlink"/>
                <w:noProof/>
              </w:rPr>
              <w:t>4.2.1 Rosenblatt’s Perceptron</w:t>
            </w:r>
            <w:r>
              <w:rPr>
                <w:noProof/>
                <w:webHidden/>
              </w:rPr>
              <w:tab/>
            </w:r>
            <w:r>
              <w:rPr>
                <w:noProof/>
                <w:webHidden/>
              </w:rPr>
              <w:fldChar w:fldCharType="begin"/>
            </w:r>
            <w:r>
              <w:rPr>
                <w:noProof/>
                <w:webHidden/>
              </w:rPr>
              <w:instrText xml:space="preserve"> PAGEREF _Toc535567777 \h </w:instrText>
            </w:r>
            <w:r>
              <w:rPr>
                <w:noProof/>
                <w:webHidden/>
              </w:rPr>
            </w:r>
            <w:r>
              <w:rPr>
                <w:noProof/>
                <w:webHidden/>
              </w:rPr>
              <w:fldChar w:fldCharType="separate"/>
            </w:r>
            <w:r>
              <w:rPr>
                <w:noProof/>
                <w:webHidden/>
              </w:rPr>
              <w:t>27</w:t>
            </w:r>
            <w:r>
              <w:rPr>
                <w:noProof/>
                <w:webHidden/>
              </w:rPr>
              <w:fldChar w:fldCharType="end"/>
            </w:r>
          </w:hyperlink>
        </w:p>
        <w:p w14:paraId="1AA7F234" w14:textId="6FD67F3A" w:rsidR="00921C6C" w:rsidRDefault="00921C6C" w:rsidP="00773926">
          <w:pPr>
            <w:pStyle w:val="TOC2"/>
            <w:rPr>
              <w:rFonts w:eastAsiaTheme="minorEastAsia" w:cstheme="minorBidi"/>
              <w:noProof/>
              <w:sz w:val="24"/>
              <w:szCs w:val="24"/>
              <w:lang w:val="en-ZA" w:eastAsia="en-US"/>
            </w:rPr>
          </w:pPr>
          <w:hyperlink w:anchor="_Toc535567778" w:history="1">
            <w:r w:rsidRPr="00BF088F">
              <w:rPr>
                <w:rStyle w:val="Hyperlink"/>
                <w:noProof/>
              </w:rPr>
              <w:t>4.3 Deep Feedforward Neural Networks</w:t>
            </w:r>
            <w:r>
              <w:rPr>
                <w:noProof/>
                <w:webHidden/>
              </w:rPr>
              <w:tab/>
            </w:r>
            <w:r>
              <w:rPr>
                <w:noProof/>
                <w:webHidden/>
              </w:rPr>
              <w:fldChar w:fldCharType="begin"/>
            </w:r>
            <w:r>
              <w:rPr>
                <w:noProof/>
                <w:webHidden/>
              </w:rPr>
              <w:instrText xml:space="preserve"> PAGEREF _Toc535567778 \h </w:instrText>
            </w:r>
            <w:r>
              <w:rPr>
                <w:noProof/>
                <w:webHidden/>
              </w:rPr>
            </w:r>
            <w:r>
              <w:rPr>
                <w:noProof/>
                <w:webHidden/>
              </w:rPr>
              <w:fldChar w:fldCharType="separate"/>
            </w:r>
            <w:r>
              <w:rPr>
                <w:noProof/>
                <w:webHidden/>
              </w:rPr>
              <w:t>28</w:t>
            </w:r>
            <w:r>
              <w:rPr>
                <w:noProof/>
                <w:webHidden/>
              </w:rPr>
              <w:fldChar w:fldCharType="end"/>
            </w:r>
          </w:hyperlink>
        </w:p>
        <w:p w14:paraId="380376C1" w14:textId="6A29EE0E" w:rsidR="00921C6C" w:rsidRDefault="00921C6C" w:rsidP="00773926">
          <w:pPr>
            <w:pStyle w:val="TOC2"/>
            <w:rPr>
              <w:rFonts w:eastAsiaTheme="minorEastAsia" w:cstheme="minorBidi"/>
              <w:noProof/>
              <w:sz w:val="24"/>
              <w:szCs w:val="24"/>
              <w:lang w:val="en-ZA" w:eastAsia="en-US"/>
            </w:rPr>
          </w:pPr>
          <w:hyperlink w:anchor="_Toc535567779" w:history="1">
            <w:r w:rsidRPr="00BF088F">
              <w:rPr>
                <w:rStyle w:val="Hyperlink"/>
                <w:noProof/>
              </w:rPr>
              <w:t>4.4 Convolutional Neural Networks</w:t>
            </w:r>
            <w:r>
              <w:rPr>
                <w:noProof/>
                <w:webHidden/>
              </w:rPr>
              <w:tab/>
            </w:r>
            <w:r>
              <w:rPr>
                <w:noProof/>
                <w:webHidden/>
              </w:rPr>
              <w:fldChar w:fldCharType="begin"/>
            </w:r>
            <w:r>
              <w:rPr>
                <w:noProof/>
                <w:webHidden/>
              </w:rPr>
              <w:instrText xml:space="preserve"> PAGEREF _Toc535567779 \h </w:instrText>
            </w:r>
            <w:r>
              <w:rPr>
                <w:noProof/>
                <w:webHidden/>
              </w:rPr>
            </w:r>
            <w:r>
              <w:rPr>
                <w:noProof/>
                <w:webHidden/>
              </w:rPr>
              <w:fldChar w:fldCharType="separate"/>
            </w:r>
            <w:r>
              <w:rPr>
                <w:noProof/>
                <w:webHidden/>
              </w:rPr>
              <w:t>30</w:t>
            </w:r>
            <w:r>
              <w:rPr>
                <w:noProof/>
                <w:webHidden/>
              </w:rPr>
              <w:fldChar w:fldCharType="end"/>
            </w:r>
          </w:hyperlink>
        </w:p>
        <w:p w14:paraId="77EF96FD" w14:textId="515C5D62" w:rsidR="00921C6C" w:rsidRDefault="00921C6C" w:rsidP="00773926">
          <w:pPr>
            <w:pStyle w:val="TOC2"/>
            <w:rPr>
              <w:rFonts w:eastAsiaTheme="minorEastAsia" w:cstheme="minorBidi"/>
              <w:noProof/>
              <w:sz w:val="24"/>
              <w:szCs w:val="24"/>
              <w:lang w:val="en-ZA" w:eastAsia="en-US"/>
            </w:rPr>
          </w:pPr>
          <w:hyperlink w:anchor="_Toc535567780" w:history="1">
            <w:r w:rsidRPr="00BF088F">
              <w:rPr>
                <w:rStyle w:val="Hyperlink"/>
                <w:noProof/>
              </w:rPr>
              <w:t>4.5 Variational Autoencoders</w:t>
            </w:r>
            <w:r>
              <w:rPr>
                <w:noProof/>
                <w:webHidden/>
              </w:rPr>
              <w:tab/>
            </w:r>
            <w:r>
              <w:rPr>
                <w:noProof/>
                <w:webHidden/>
              </w:rPr>
              <w:fldChar w:fldCharType="begin"/>
            </w:r>
            <w:r>
              <w:rPr>
                <w:noProof/>
                <w:webHidden/>
              </w:rPr>
              <w:instrText xml:space="preserve"> PAGEREF _Toc535567780 \h </w:instrText>
            </w:r>
            <w:r>
              <w:rPr>
                <w:noProof/>
                <w:webHidden/>
              </w:rPr>
            </w:r>
            <w:r>
              <w:rPr>
                <w:noProof/>
                <w:webHidden/>
              </w:rPr>
              <w:fldChar w:fldCharType="separate"/>
            </w:r>
            <w:r>
              <w:rPr>
                <w:noProof/>
                <w:webHidden/>
              </w:rPr>
              <w:t>31</w:t>
            </w:r>
            <w:r>
              <w:rPr>
                <w:noProof/>
                <w:webHidden/>
              </w:rPr>
              <w:fldChar w:fldCharType="end"/>
            </w:r>
          </w:hyperlink>
        </w:p>
        <w:p w14:paraId="3D804FB0" w14:textId="6CE4E6E4" w:rsidR="00921C6C" w:rsidRDefault="00921C6C" w:rsidP="00773926">
          <w:pPr>
            <w:pStyle w:val="TOC2"/>
            <w:rPr>
              <w:rFonts w:eastAsiaTheme="minorEastAsia" w:cstheme="minorBidi"/>
              <w:noProof/>
              <w:sz w:val="24"/>
              <w:szCs w:val="24"/>
              <w:lang w:val="en-ZA" w:eastAsia="en-US"/>
            </w:rPr>
          </w:pPr>
          <w:hyperlink w:anchor="_Toc535567781" w:history="1">
            <w:r w:rsidRPr="00BF088F">
              <w:rPr>
                <w:rStyle w:val="Hyperlink"/>
                <w:noProof/>
              </w:rPr>
              <w:t>4.6 Generative Adversarial Networks</w:t>
            </w:r>
            <w:r>
              <w:rPr>
                <w:noProof/>
                <w:webHidden/>
              </w:rPr>
              <w:tab/>
            </w:r>
            <w:r>
              <w:rPr>
                <w:noProof/>
                <w:webHidden/>
              </w:rPr>
              <w:fldChar w:fldCharType="begin"/>
            </w:r>
            <w:r>
              <w:rPr>
                <w:noProof/>
                <w:webHidden/>
              </w:rPr>
              <w:instrText xml:space="preserve"> PAGEREF _Toc535567781 \h </w:instrText>
            </w:r>
            <w:r>
              <w:rPr>
                <w:noProof/>
                <w:webHidden/>
              </w:rPr>
            </w:r>
            <w:r>
              <w:rPr>
                <w:noProof/>
                <w:webHidden/>
              </w:rPr>
              <w:fldChar w:fldCharType="separate"/>
            </w:r>
            <w:r>
              <w:rPr>
                <w:noProof/>
                <w:webHidden/>
              </w:rPr>
              <w:t>32</w:t>
            </w:r>
            <w:r>
              <w:rPr>
                <w:noProof/>
                <w:webHidden/>
              </w:rPr>
              <w:fldChar w:fldCharType="end"/>
            </w:r>
          </w:hyperlink>
        </w:p>
        <w:p w14:paraId="7E7DDC70" w14:textId="6E19E5F0" w:rsidR="00921C6C" w:rsidRDefault="00921C6C" w:rsidP="00773926">
          <w:pPr>
            <w:pStyle w:val="TOC1"/>
            <w:rPr>
              <w:rFonts w:eastAsiaTheme="minorEastAsia" w:cstheme="minorBidi"/>
              <w:noProof/>
              <w:lang w:val="en-ZA" w:eastAsia="en-US"/>
            </w:rPr>
          </w:pPr>
          <w:hyperlink w:anchor="_Toc535567782" w:history="1">
            <w:r w:rsidRPr="00BF088F">
              <w:rPr>
                <w:rStyle w:val="Hyperlink"/>
                <w:noProof/>
              </w:rPr>
              <w:t>5 Data</w:t>
            </w:r>
            <w:r>
              <w:rPr>
                <w:noProof/>
                <w:webHidden/>
              </w:rPr>
              <w:tab/>
            </w:r>
            <w:r>
              <w:rPr>
                <w:noProof/>
                <w:webHidden/>
              </w:rPr>
              <w:fldChar w:fldCharType="begin"/>
            </w:r>
            <w:r>
              <w:rPr>
                <w:noProof/>
                <w:webHidden/>
              </w:rPr>
              <w:instrText xml:space="preserve"> PAGEREF _Toc535567782 \h </w:instrText>
            </w:r>
            <w:r>
              <w:rPr>
                <w:noProof/>
                <w:webHidden/>
              </w:rPr>
            </w:r>
            <w:r>
              <w:rPr>
                <w:noProof/>
                <w:webHidden/>
              </w:rPr>
              <w:fldChar w:fldCharType="separate"/>
            </w:r>
            <w:r>
              <w:rPr>
                <w:noProof/>
                <w:webHidden/>
              </w:rPr>
              <w:t>33</w:t>
            </w:r>
            <w:r>
              <w:rPr>
                <w:noProof/>
                <w:webHidden/>
              </w:rPr>
              <w:fldChar w:fldCharType="end"/>
            </w:r>
          </w:hyperlink>
        </w:p>
        <w:p w14:paraId="3D7EBC29" w14:textId="30965FA7" w:rsidR="00921C6C" w:rsidRDefault="00921C6C" w:rsidP="00773926">
          <w:pPr>
            <w:pStyle w:val="TOC1"/>
            <w:rPr>
              <w:rFonts w:eastAsiaTheme="minorEastAsia" w:cstheme="minorBidi"/>
              <w:noProof/>
              <w:lang w:val="en-ZA" w:eastAsia="en-US"/>
            </w:rPr>
          </w:pPr>
          <w:hyperlink w:anchor="_Toc535567783" w:history="1">
            <w:r w:rsidRPr="00BF088F">
              <w:rPr>
                <w:rStyle w:val="Hyperlink"/>
                <w:noProof/>
              </w:rPr>
              <w:t>6 Methods</w:t>
            </w:r>
            <w:r>
              <w:rPr>
                <w:noProof/>
                <w:webHidden/>
              </w:rPr>
              <w:tab/>
            </w:r>
            <w:r>
              <w:rPr>
                <w:noProof/>
                <w:webHidden/>
              </w:rPr>
              <w:fldChar w:fldCharType="begin"/>
            </w:r>
            <w:r>
              <w:rPr>
                <w:noProof/>
                <w:webHidden/>
              </w:rPr>
              <w:instrText xml:space="preserve"> PAGEREF _Toc535567783 \h </w:instrText>
            </w:r>
            <w:r>
              <w:rPr>
                <w:noProof/>
                <w:webHidden/>
              </w:rPr>
            </w:r>
            <w:r>
              <w:rPr>
                <w:noProof/>
                <w:webHidden/>
              </w:rPr>
              <w:fldChar w:fldCharType="separate"/>
            </w:r>
            <w:r>
              <w:rPr>
                <w:noProof/>
                <w:webHidden/>
              </w:rPr>
              <w:t>34</w:t>
            </w:r>
            <w:r>
              <w:rPr>
                <w:noProof/>
                <w:webHidden/>
              </w:rPr>
              <w:fldChar w:fldCharType="end"/>
            </w:r>
          </w:hyperlink>
        </w:p>
        <w:p w14:paraId="420533F5" w14:textId="3FC34289" w:rsidR="00921C6C" w:rsidRDefault="00921C6C" w:rsidP="00773926">
          <w:pPr>
            <w:pStyle w:val="TOC2"/>
            <w:rPr>
              <w:rFonts w:eastAsiaTheme="minorEastAsia" w:cstheme="minorBidi"/>
              <w:noProof/>
              <w:sz w:val="24"/>
              <w:szCs w:val="24"/>
              <w:lang w:val="en-ZA" w:eastAsia="en-US"/>
            </w:rPr>
          </w:pPr>
          <w:hyperlink w:anchor="_Toc535567784" w:history="1">
            <w:r w:rsidRPr="00BF088F">
              <w:rPr>
                <w:rStyle w:val="Hyperlink"/>
                <w:noProof/>
              </w:rPr>
              <w:t>6.1 ROOT</w:t>
            </w:r>
            <w:r>
              <w:rPr>
                <w:noProof/>
                <w:webHidden/>
              </w:rPr>
              <w:tab/>
            </w:r>
            <w:r>
              <w:rPr>
                <w:noProof/>
                <w:webHidden/>
              </w:rPr>
              <w:fldChar w:fldCharType="begin"/>
            </w:r>
            <w:r>
              <w:rPr>
                <w:noProof/>
                <w:webHidden/>
              </w:rPr>
              <w:instrText xml:space="preserve"> PAGEREF _Toc535567784 \h </w:instrText>
            </w:r>
            <w:r>
              <w:rPr>
                <w:noProof/>
                <w:webHidden/>
              </w:rPr>
            </w:r>
            <w:r>
              <w:rPr>
                <w:noProof/>
                <w:webHidden/>
              </w:rPr>
              <w:fldChar w:fldCharType="separate"/>
            </w:r>
            <w:r>
              <w:rPr>
                <w:noProof/>
                <w:webHidden/>
              </w:rPr>
              <w:t>35</w:t>
            </w:r>
            <w:r>
              <w:rPr>
                <w:noProof/>
                <w:webHidden/>
              </w:rPr>
              <w:fldChar w:fldCharType="end"/>
            </w:r>
          </w:hyperlink>
        </w:p>
        <w:p w14:paraId="5CA70748" w14:textId="1212D01B" w:rsidR="00921C6C" w:rsidRDefault="00921C6C" w:rsidP="00773926">
          <w:pPr>
            <w:pStyle w:val="TOC2"/>
            <w:rPr>
              <w:rFonts w:eastAsiaTheme="minorEastAsia" w:cstheme="minorBidi"/>
              <w:noProof/>
              <w:sz w:val="24"/>
              <w:szCs w:val="24"/>
              <w:lang w:val="en-ZA" w:eastAsia="en-US"/>
            </w:rPr>
          </w:pPr>
          <w:hyperlink w:anchor="_Toc535567785" w:history="1">
            <w:r w:rsidRPr="00BF088F">
              <w:rPr>
                <w:rStyle w:val="Hyperlink"/>
                <w:noProof/>
              </w:rPr>
              <w:t>6.2 Data Extraction from WLCG</w:t>
            </w:r>
            <w:r>
              <w:rPr>
                <w:noProof/>
                <w:webHidden/>
              </w:rPr>
              <w:tab/>
            </w:r>
            <w:r>
              <w:rPr>
                <w:noProof/>
                <w:webHidden/>
              </w:rPr>
              <w:fldChar w:fldCharType="begin"/>
            </w:r>
            <w:r>
              <w:rPr>
                <w:noProof/>
                <w:webHidden/>
              </w:rPr>
              <w:instrText xml:space="preserve"> PAGEREF _Toc535567785 \h </w:instrText>
            </w:r>
            <w:r>
              <w:rPr>
                <w:noProof/>
                <w:webHidden/>
              </w:rPr>
            </w:r>
            <w:r>
              <w:rPr>
                <w:noProof/>
                <w:webHidden/>
              </w:rPr>
              <w:fldChar w:fldCharType="separate"/>
            </w:r>
            <w:r>
              <w:rPr>
                <w:noProof/>
                <w:webHidden/>
              </w:rPr>
              <w:t>36</w:t>
            </w:r>
            <w:r>
              <w:rPr>
                <w:noProof/>
                <w:webHidden/>
              </w:rPr>
              <w:fldChar w:fldCharType="end"/>
            </w:r>
          </w:hyperlink>
        </w:p>
        <w:p w14:paraId="0ECF47BA" w14:textId="1CEFC2ED" w:rsidR="00921C6C" w:rsidRDefault="00921C6C" w:rsidP="00773926">
          <w:pPr>
            <w:pStyle w:val="TOC1"/>
            <w:rPr>
              <w:rFonts w:eastAsiaTheme="minorEastAsia" w:cstheme="minorBidi"/>
              <w:noProof/>
              <w:lang w:val="en-ZA" w:eastAsia="en-US"/>
            </w:rPr>
          </w:pPr>
          <w:hyperlink w:anchor="_Toc535567786" w:history="1">
            <w:r w:rsidRPr="00BF088F">
              <w:rPr>
                <w:rStyle w:val="Hyperlink"/>
                <w:noProof/>
              </w:rPr>
              <w:t>7 Results</w:t>
            </w:r>
            <w:r>
              <w:rPr>
                <w:noProof/>
                <w:webHidden/>
              </w:rPr>
              <w:tab/>
            </w:r>
            <w:r>
              <w:rPr>
                <w:noProof/>
                <w:webHidden/>
              </w:rPr>
              <w:fldChar w:fldCharType="begin"/>
            </w:r>
            <w:r>
              <w:rPr>
                <w:noProof/>
                <w:webHidden/>
              </w:rPr>
              <w:instrText xml:space="preserve"> PAGEREF _Toc535567786 \h </w:instrText>
            </w:r>
            <w:r>
              <w:rPr>
                <w:noProof/>
                <w:webHidden/>
              </w:rPr>
            </w:r>
            <w:r>
              <w:rPr>
                <w:noProof/>
                <w:webHidden/>
              </w:rPr>
              <w:fldChar w:fldCharType="separate"/>
            </w:r>
            <w:r>
              <w:rPr>
                <w:noProof/>
                <w:webHidden/>
              </w:rPr>
              <w:t>37</w:t>
            </w:r>
            <w:r>
              <w:rPr>
                <w:noProof/>
                <w:webHidden/>
              </w:rPr>
              <w:fldChar w:fldCharType="end"/>
            </w:r>
          </w:hyperlink>
        </w:p>
        <w:p w14:paraId="40FF53A2" w14:textId="06E21886" w:rsidR="00921C6C" w:rsidRDefault="00921C6C" w:rsidP="00773926">
          <w:pPr>
            <w:pStyle w:val="TOC1"/>
            <w:rPr>
              <w:rFonts w:eastAsiaTheme="minorEastAsia" w:cstheme="minorBidi"/>
              <w:noProof/>
              <w:lang w:val="en-ZA" w:eastAsia="en-US"/>
            </w:rPr>
          </w:pPr>
          <w:hyperlink w:anchor="_Toc535567787" w:history="1">
            <w:r w:rsidRPr="00BF088F">
              <w:rPr>
                <w:rStyle w:val="Hyperlink"/>
                <w:noProof/>
              </w:rPr>
              <w:t>8 Discussion</w:t>
            </w:r>
            <w:r>
              <w:rPr>
                <w:noProof/>
                <w:webHidden/>
              </w:rPr>
              <w:tab/>
            </w:r>
            <w:r>
              <w:rPr>
                <w:noProof/>
                <w:webHidden/>
              </w:rPr>
              <w:fldChar w:fldCharType="begin"/>
            </w:r>
            <w:r>
              <w:rPr>
                <w:noProof/>
                <w:webHidden/>
              </w:rPr>
              <w:instrText xml:space="preserve"> PAGEREF _Toc535567787 \h </w:instrText>
            </w:r>
            <w:r>
              <w:rPr>
                <w:noProof/>
                <w:webHidden/>
              </w:rPr>
            </w:r>
            <w:r>
              <w:rPr>
                <w:noProof/>
                <w:webHidden/>
              </w:rPr>
              <w:fldChar w:fldCharType="separate"/>
            </w:r>
            <w:r>
              <w:rPr>
                <w:noProof/>
                <w:webHidden/>
              </w:rPr>
              <w:t>38</w:t>
            </w:r>
            <w:r>
              <w:rPr>
                <w:noProof/>
                <w:webHidden/>
              </w:rPr>
              <w:fldChar w:fldCharType="end"/>
            </w:r>
          </w:hyperlink>
        </w:p>
        <w:p w14:paraId="1E383603" w14:textId="0B81A226" w:rsidR="00921C6C" w:rsidRDefault="00921C6C" w:rsidP="00773926">
          <w:pPr>
            <w:pStyle w:val="TOC1"/>
            <w:rPr>
              <w:rFonts w:eastAsiaTheme="minorEastAsia" w:cstheme="minorBidi"/>
              <w:noProof/>
              <w:lang w:val="en-ZA" w:eastAsia="en-US"/>
            </w:rPr>
          </w:pPr>
          <w:hyperlink w:anchor="_Toc535567788" w:history="1">
            <w:r w:rsidRPr="00BF088F">
              <w:rPr>
                <w:rStyle w:val="Hyperlink"/>
                <w:noProof/>
              </w:rPr>
              <w:t>9 Conclusion</w:t>
            </w:r>
            <w:r>
              <w:rPr>
                <w:noProof/>
                <w:webHidden/>
              </w:rPr>
              <w:tab/>
            </w:r>
            <w:r>
              <w:rPr>
                <w:noProof/>
                <w:webHidden/>
              </w:rPr>
              <w:fldChar w:fldCharType="begin"/>
            </w:r>
            <w:r>
              <w:rPr>
                <w:noProof/>
                <w:webHidden/>
              </w:rPr>
              <w:instrText xml:space="preserve"> PAGEREF _Toc535567788 \h </w:instrText>
            </w:r>
            <w:r>
              <w:rPr>
                <w:noProof/>
                <w:webHidden/>
              </w:rPr>
            </w:r>
            <w:r>
              <w:rPr>
                <w:noProof/>
                <w:webHidden/>
              </w:rPr>
              <w:fldChar w:fldCharType="separate"/>
            </w:r>
            <w:r>
              <w:rPr>
                <w:noProof/>
                <w:webHidden/>
              </w:rPr>
              <w:t>39</w:t>
            </w:r>
            <w:r>
              <w:rPr>
                <w:noProof/>
                <w:webHidden/>
              </w:rPr>
              <w:fldChar w:fldCharType="end"/>
            </w:r>
          </w:hyperlink>
        </w:p>
        <w:p w14:paraId="6D7CC17E" w14:textId="497C2252" w:rsidR="00921C6C" w:rsidRDefault="00921C6C" w:rsidP="00773926">
          <w:pPr>
            <w:pStyle w:val="TOC1"/>
            <w:rPr>
              <w:rFonts w:eastAsiaTheme="minorEastAsia" w:cstheme="minorBidi"/>
              <w:noProof/>
              <w:lang w:val="en-ZA" w:eastAsia="en-US"/>
            </w:rPr>
          </w:pPr>
          <w:hyperlink w:anchor="_Toc535567789" w:history="1">
            <w:r w:rsidRPr="00BF088F">
              <w:rPr>
                <w:rStyle w:val="Hyperlink"/>
                <w:noProof/>
              </w:rPr>
              <w:t>10 Bibliography</w:t>
            </w:r>
            <w:r>
              <w:rPr>
                <w:noProof/>
                <w:webHidden/>
              </w:rPr>
              <w:tab/>
            </w:r>
            <w:r>
              <w:rPr>
                <w:noProof/>
                <w:webHidden/>
              </w:rPr>
              <w:fldChar w:fldCharType="begin"/>
            </w:r>
            <w:r>
              <w:rPr>
                <w:noProof/>
                <w:webHidden/>
              </w:rPr>
              <w:instrText xml:space="preserve"> PAGEREF _Toc535567789 \h </w:instrText>
            </w:r>
            <w:r>
              <w:rPr>
                <w:noProof/>
                <w:webHidden/>
              </w:rPr>
            </w:r>
            <w:r>
              <w:rPr>
                <w:noProof/>
                <w:webHidden/>
              </w:rPr>
              <w:fldChar w:fldCharType="separate"/>
            </w:r>
            <w:r>
              <w:rPr>
                <w:noProof/>
                <w:webHidden/>
              </w:rPr>
              <w:t>41</w:t>
            </w:r>
            <w:r>
              <w:rPr>
                <w:noProof/>
                <w:webHidden/>
              </w:rPr>
              <w:fldChar w:fldCharType="end"/>
            </w:r>
          </w:hyperlink>
        </w:p>
        <w:p w14:paraId="6617E5A6" w14:textId="4EDF456A" w:rsidR="00921C6C" w:rsidRDefault="00921C6C" w:rsidP="00773926">
          <w:pPr>
            <w:pStyle w:val="TOC1"/>
            <w:rPr>
              <w:rFonts w:eastAsiaTheme="minorEastAsia" w:cstheme="minorBidi"/>
              <w:noProof/>
              <w:lang w:val="en-ZA" w:eastAsia="en-US"/>
            </w:rPr>
          </w:pPr>
          <w:hyperlink w:anchor="_Toc535567790" w:history="1">
            <w:r w:rsidRPr="00BF088F">
              <w:rPr>
                <w:rStyle w:val="Hyperlink"/>
                <w:noProof/>
              </w:rPr>
              <w:t>11 Appendices</w:t>
            </w:r>
            <w:r>
              <w:rPr>
                <w:noProof/>
                <w:webHidden/>
              </w:rPr>
              <w:tab/>
            </w:r>
            <w:r>
              <w:rPr>
                <w:noProof/>
                <w:webHidden/>
              </w:rPr>
              <w:fldChar w:fldCharType="begin"/>
            </w:r>
            <w:r>
              <w:rPr>
                <w:noProof/>
                <w:webHidden/>
              </w:rPr>
              <w:instrText xml:space="preserve"> PAGEREF _Toc535567790 \h </w:instrText>
            </w:r>
            <w:r>
              <w:rPr>
                <w:noProof/>
                <w:webHidden/>
              </w:rPr>
            </w:r>
            <w:r>
              <w:rPr>
                <w:noProof/>
                <w:webHidden/>
              </w:rPr>
              <w:fldChar w:fldCharType="separate"/>
            </w:r>
            <w:r>
              <w:rPr>
                <w:noProof/>
                <w:webHidden/>
              </w:rPr>
              <w:t>42</w:t>
            </w:r>
            <w:r>
              <w:rPr>
                <w:noProof/>
                <w:webHidden/>
              </w:rPr>
              <w:fldChar w:fldCharType="end"/>
            </w:r>
          </w:hyperlink>
        </w:p>
        <w:p w14:paraId="3DD1FA48" w14:textId="2B8E3546" w:rsidR="00921C6C" w:rsidRDefault="00921C6C" w:rsidP="00773926">
          <w:pPr>
            <w:pStyle w:val="TOC1"/>
            <w:rPr>
              <w:rFonts w:eastAsiaTheme="minorEastAsia" w:cstheme="minorBidi"/>
              <w:noProof/>
              <w:lang w:val="en-ZA" w:eastAsia="en-US"/>
            </w:rPr>
          </w:pPr>
          <w:hyperlink w:anchor="_Toc535567791" w:history="1">
            <w:r w:rsidRPr="00BF088F">
              <w:rPr>
                <w:rStyle w:val="Hyperlink"/>
                <w:noProof/>
              </w:rPr>
              <w:t>Example</w:t>
            </w:r>
            <w:r>
              <w:rPr>
                <w:noProof/>
                <w:webHidden/>
              </w:rPr>
              <w:tab/>
            </w:r>
            <w:r>
              <w:rPr>
                <w:noProof/>
                <w:webHidden/>
              </w:rPr>
              <w:fldChar w:fldCharType="begin"/>
            </w:r>
            <w:r>
              <w:rPr>
                <w:noProof/>
                <w:webHidden/>
              </w:rPr>
              <w:instrText xml:space="preserve"> PAGEREF _Toc535567791 \h </w:instrText>
            </w:r>
            <w:r>
              <w:rPr>
                <w:noProof/>
                <w:webHidden/>
              </w:rPr>
            </w:r>
            <w:r>
              <w:rPr>
                <w:noProof/>
                <w:webHidden/>
              </w:rPr>
              <w:fldChar w:fldCharType="separate"/>
            </w:r>
            <w:r>
              <w:rPr>
                <w:noProof/>
                <w:webHidden/>
              </w:rPr>
              <w:t>43</w:t>
            </w:r>
            <w:r>
              <w:rPr>
                <w:noProof/>
                <w:webHidden/>
              </w:rPr>
              <w:fldChar w:fldCharType="end"/>
            </w:r>
          </w:hyperlink>
        </w:p>
        <w:p w14:paraId="1E78CB3C" w14:textId="38B95F76" w:rsidR="00F41874" w:rsidRDefault="00F41874" w:rsidP="00773926">
          <w:r>
            <w:rPr>
              <w:noProof/>
            </w:rPr>
            <w:fldChar w:fldCharType="end"/>
          </w:r>
        </w:p>
      </w:sdtContent>
    </w:sdt>
    <w:p w14:paraId="3C9ACA3E" w14:textId="77777777" w:rsidR="00F41874" w:rsidRDefault="00F41874" w:rsidP="00773926">
      <w:pPr>
        <w:rPr>
          <w:rFonts w:cs="Arial"/>
          <w:kern w:val="32"/>
          <w:sz w:val="36"/>
          <w:szCs w:val="28"/>
          <w:lang w:val="en-US" w:eastAsia="en-US"/>
        </w:rPr>
      </w:pPr>
      <w:r>
        <w:br w:type="page"/>
      </w:r>
    </w:p>
    <w:p w14:paraId="12CB44E0" w14:textId="52024841" w:rsidR="00877A21" w:rsidRDefault="00877A21" w:rsidP="00DA60A6">
      <w:pPr>
        <w:pStyle w:val="Heading1-NoNumber"/>
      </w:pPr>
      <w:r>
        <w:lastRenderedPageBreak/>
        <w:t>List of Tables</w:t>
      </w:r>
    </w:p>
    <w:p w14:paraId="437BF0C6" w14:textId="546F7AB1" w:rsidR="00921C6C" w:rsidRDefault="00B9535B" w:rsidP="00773926">
      <w:pPr>
        <w:pStyle w:val="TableofFigures"/>
        <w:rPr>
          <w:rFonts w:asciiTheme="minorHAnsi" w:eastAsiaTheme="minorEastAsia" w:hAnsiTheme="minorHAnsi" w:cstheme="minorBidi"/>
          <w:noProof/>
          <w:szCs w:val="24"/>
          <w:lang w:val="en-ZA" w:eastAsia="en-US"/>
        </w:rPr>
      </w:pPr>
      <w:r>
        <w:fldChar w:fldCharType="begin"/>
      </w:r>
      <w:r>
        <w:instrText xml:space="preserve"> TOC \h \z \c "Table" </w:instrText>
      </w:r>
      <w:r>
        <w:fldChar w:fldCharType="separate"/>
      </w:r>
      <w:hyperlink w:anchor="_Toc535567792" w:history="1">
        <w:r w:rsidR="00921C6C" w:rsidRPr="00B11BA9">
          <w:rPr>
            <w:rStyle w:val="Hyperlink"/>
            <w:noProof/>
          </w:rPr>
          <w:t>Table 1: The twelve fundamental fermions.</w:t>
        </w:r>
        <w:r w:rsidR="00921C6C">
          <w:rPr>
            <w:noProof/>
            <w:webHidden/>
          </w:rPr>
          <w:tab/>
        </w:r>
        <w:r w:rsidR="00921C6C">
          <w:rPr>
            <w:noProof/>
            <w:webHidden/>
          </w:rPr>
          <w:fldChar w:fldCharType="begin"/>
        </w:r>
        <w:r w:rsidR="00921C6C">
          <w:rPr>
            <w:noProof/>
            <w:webHidden/>
          </w:rPr>
          <w:instrText xml:space="preserve"> PAGEREF _Toc535567792 \h </w:instrText>
        </w:r>
        <w:r w:rsidR="00921C6C">
          <w:rPr>
            <w:noProof/>
            <w:webHidden/>
          </w:rPr>
        </w:r>
        <w:r w:rsidR="00921C6C">
          <w:rPr>
            <w:noProof/>
            <w:webHidden/>
          </w:rPr>
          <w:fldChar w:fldCharType="separate"/>
        </w:r>
        <w:r w:rsidR="00921C6C">
          <w:rPr>
            <w:noProof/>
            <w:webHidden/>
          </w:rPr>
          <w:t>10</w:t>
        </w:r>
        <w:r w:rsidR="00921C6C">
          <w:rPr>
            <w:noProof/>
            <w:webHidden/>
          </w:rPr>
          <w:fldChar w:fldCharType="end"/>
        </w:r>
      </w:hyperlink>
    </w:p>
    <w:p w14:paraId="1B1DF88E" w14:textId="6567357D" w:rsidR="00F67766" w:rsidRDefault="00B9535B" w:rsidP="00773926">
      <w:pPr>
        <w:pStyle w:val="ContentsTable"/>
      </w:pPr>
      <w:r>
        <w:rPr>
          <w:noProof w:val="0"/>
        </w:rPr>
        <w:fldChar w:fldCharType="end"/>
      </w:r>
      <w:r w:rsidR="00F67766">
        <w:br w:type="page"/>
      </w:r>
    </w:p>
    <w:p w14:paraId="67D51562" w14:textId="77777777" w:rsidR="00877A21" w:rsidRDefault="00877A21" w:rsidP="00DA60A6">
      <w:pPr>
        <w:pStyle w:val="Heading1-NoNumber"/>
      </w:pPr>
      <w:r>
        <w:lastRenderedPageBreak/>
        <w:t>List of Figures</w:t>
      </w:r>
    </w:p>
    <w:p w14:paraId="74A23A79" w14:textId="7AEBE815" w:rsidR="00877A21" w:rsidRDefault="00B9535B" w:rsidP="00773926">
      <w:r>
        <w:rPr>
          <w:noProof/>
          <w:lang w:val="en-US"/>
        </w:rPr>
        <w:fldChar w:fldCharType="begin"/>
      </w:r>
      <w:r>
        <w:rPr>
          <w:noProof/>
          <w:lang w:val="en-US"/>
        </w:rPr>
        <w:instrText xml:space="preserve"> TOC \h \z \c "Figure" </w:instrText>
      </w:r>
      <w:r>
        <w:rPr>
          <w:noProof/>
          <w:lang w:val="en-US"/>
        </w:rPr>
        <w:fldChar w:fldCharType="separate"/>
      </w:r>
      <w:r w:rsidR="00921C6C">
        <w:rPr>
          <w:noProof/>
          <w:lang w:val="en-US"/>
        </w:rPr>
        <w:t>No table of figures entries found.</w:t>
      </w:r>
      <w:r>
        <w:rPr>
          <w:noProof/>
          <w:lang w:val="en-US"/>
        </w:rPr>
        <w:fldChar w:fldCharType="end"/>
      </w:r>
    </w:p>
    <w:p w14:paraId="0EAA270D" w14:textId="77777777" w:rsidR="00810CCA" w:rsidRDefault="00810CCA" w:rsidP="00773926"/>
    <w:p w14:paraId="30A8D133" w14:textId="77777777" w:rsidR="00F67766" w:rsidRDefault="00F67766" w:rsidP="00773926">
      <w:r>
        <w:br w:type="page"/>
      </w:r>
    </w:p>
    <w:p w14:paraId="576E6333" w14:textId="77777777" w:rsidR="00C0691B" w:rsidRDefault="00C0691B" w:rsidP="00DA60A6">
      <w:pPr>
        <w:pStyle w:val="Heading1-NoNumber"/>
      </w:pPr>
      <w:r>
        <w:lastRenderedPageBreak/>
        <w:t>List of Abbreviations and Acronyms</w:t>
      </w:r>
    </w:p>
    <w:p w14:paraId="40E074EB" w14:textId="77777777" w:rsidR="00C0691B" w:rsidRDefault="00C0691B" w:rsidP="007739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F41874" w:rsidRPr="00F41874" w14:paraId="59EA6FEC" w14:textId="77777777" w:rsidTr="00974BAF">
        <w:trPr>
          <w:cnfStyle w:val="100000000000" w:firstRow="1" w:lastRow="0" w:firstColumn="0" w:lastColumn="0" w:oddVBand="0" w:evenVBand="0" w:oddHBand="0" w:evenHBand="0" w:firstRowFirstColumn="0" w:firstRowLastColumn="0" w:lastRowFirstColumn="0" w:lastRowLastColumn="0"/>
        </w:trPr>
        <w:tc>
          <w:tcPr>
            <w:tcW w:w="4360" w:type="dxa"/>
          </w:tcPr>
          <w:p w14:paraId="48B0CBEC" w14:textId="77777777" w:rsidR="00F82B28" w:rsidRDefault="00F82B28" w:rsidP="00773926"/>
          <w:p w14:paraId="5196F66D" w14:textId="3A3CB2BF" w:rsidR="00372041" w:rsidRPr="00372041" w:rsidRDefault="00372041" w:rsidP="00773926"/>
        </w:tc>
        <w:tc>
          <w:tcPr>
            <w:tcW w:w="4360" w:type="dxa"/>
          </w:tcPr>
          <w:p w14:paraId="2778A1F8" w14:textId="4F3D0980" w:rsidR="00F41874" w:rsidRPr="00F41874" w:rsidRDefault="00F41874" w:rsidP="00773926"/>
        </w:tc>
      </w:tr>
      <w:tr w:rsidR="00372041" w:rsidRPr="00F41874" w14:paraId="723C644E" w14:textId="77777777" w:rsidTr="00974BAF">
        <w:tc>
          <w:tcPr>
            <w:tcW w:w="4360" w:type="dxa"/>
          </w:tcPr>
          <w:p w14:paraId="37E78F03" w14:textId="6C287B1C" w:rsidR="00372041" w:rsidRPr="00372041" w:rsidRDefault="00372041" w:rsidP="00773926">
            <w:r w:rsidRPr="00372041">
              <w:t>ALICE</w:t>
            </w:r>
          </w:p>
        </w:tc>
        <w:tc>
          <w:tcPr>
            <w:tcW w:w="4360" w:type="dxa"/>
          </w:tcPr>
          <w:p w14:paraId="49663CEE" w14:textId="00E43FEC" w:rsidR="00372041" w:rsidRDefault="00372041" w:rsidP="00773926">
            <w:r w:rsidRPr="00F41874">
              <w:t>A Large Ion Collider Experiment</w:t>
            </w:r>
          </w:p>
        </w:tc>
      </w:tr>
      <w:tr w:rsidR="00372041" w:rsidRPr="00F41874" w14:paraId="58CE5A3D" w14:textId="77777777" w:rsidTr="00974BAF">
        <w:tc>
          <w:tcPr>
            <w:tcW w:w="4360" w:type="dxa"/>
          </w:tcPr>
          <w:p w14:paraId="11D49FDB" w14:textId="01A0D0BE" w:rsidR="00372041" w:rsidRPr="00372041" w:rsidRDefault="00372041" w:rsidP="00773926">
            <w:r w:rsidRPr="00372041">
              <w:t>TRD</w:t>
            </w:r>
          </w:p>
        </w:tc>
        <w:tc>
          <w:tcPr>
            <w:tcW w:w="4360" w:type="dxa"/>
          </w:tcPr>
          <w:p w14:paraId="25055659" w14:textId="40097D82" w:rsidR="00372041" w:rsidRPr="00F41874" w:rsidRDefault="00372041" w:rsidP="00773926">
            <w:r>
              <w:t>Transition Radiation Detector</w:t>
            </w:r>
          </w:p>
        </w:tc>
      </w:tr>
      <w:tr w:rsidR="00372041" w:rsidRPr="00F41874" w14:paraId="49406C99" w14:textId="77777777" w:rsidTr="00974BAF">
        <w:tc>
          <w:tcPr>
            <w:tcW w:w="4360" w:type="dxa"/>
          </w:tcPr>
          <w:p w14:paraId="7F68C20E" w14:textId="4874DB18" w:rsidR="00372041" w:rsidRPr="00372041" w:rsidRDefault="00372041" w:rsidP="00773926">
            <w:r w:rsidRPr="00372041">
              <w:t>CERN</w:t>
            </w:r>
          </w:p>
        </w:tc>
        <w:tc>
          <w:tcPr>
            <w:tcW w:w="4360" w:type="dxa"/>
          </w:tcPr>
          <w:p w14:paraId="70E98280" w14:textId="24BC0324" w:rsidR="00372041" w:rsidRPr="00F41874" w:rsidRDefault="00372041" w:rsidP="00773926">
            <w:r>
              <w:t>European Organization for Nuclear Research</w:t>
            </w:r>
          </w:p>
        </w:tc>
      </w:tr>
      <w:tr w:rsidR="00372041" w:rsidRPr="00F41874" w14:paraId="6C5E9B8C" w14:textId="77777777" w:rsidTr="00974BAF">
        <w:tc>
          <w:tcPr>
            <w:tcW w:w="4360" w:type="dxa"/>
          </w:tcPr>
          <w:p w14:paraId="47930C6A" w14:textId="407E390D" w:rsidR="00372041" w:rsidRPr="00372041" w:rsidRDefault="00372041" w:rsidP="00773926">
            <w:r w:rsidRPr="00372041">
              <w:t>QGP</w:t>
            </w:r>
          </w:p>
        </w:tc>
        <w:tc>
          <w:tcPr>
            <w:tcW w:w="4360" w:type="dxa"/>
          </w:tcPr>
          <w:p w14:paraId="6F500862" w14:textId="19945EA2" w:rsidR="00372041" w:rsidRPr="00F41874" w:rsidRDefault="00372041" w:rsidP="00773926">
            <w:r>
              <w:t>Quark Gluon Plasma</w:t>
            </w:r>
          </w:p>
        </w:tc>
      </w:tr>
      <w:tr w:rsidR="00372041" w:rsidRPr="00F41874" w14:paraId="7A08EB9E" w14:textId="77777777" w:rsidTr="00974BAF">
        <w:tc>
          <w:tcPr>
            <w:tcW w:w="4360" w:type="dxa"/>
          </w:tcPr>
          <w:p w14:paraId="09C5908E" w14:textId="0A8444BE" w:rsidR="00372041" w:rsidRPr="00372041" w:rsidRDefault="00372041" w:rsidP="00773926">
            <w:r w:rsidRPr="00372041">
              <w:t>LHC</w:t>
            </w:r>
          </w:p>
        </w:tc>
        <w:tc>
          <w:tcPr>
            <w:tcW w:w="4360" w:type="dxa"/>
          </w:tcPr>
          <w:p w14:paraId="7B47515A" w14:textId="7AB73CC3" w:rsidR="00372041" w:rsidRPr="00F41874" w:rsidRDefault="00372041" w:rsidP="00773926">
            <w:r>
              <w:t>Large Hadron Collider</w:t>
            </w:r>
          </w:p>
        </w:tc>
      </w:tr>
      <w:tr w:rsidR="00372041" w:rsidRPr="00F41874" w14:paraId="557368B9" w14:textId="77777777" w:rsidTr="00974BAF">
        <w:tc>
          <w:tcPr>
            <w:tcW w:w="4360" w:type="dxa"/>
          </w:tcPr>
          <w:p w14:paraId="68126568" w14:textId="3B0FFF2F" w:rsidR="00372041" w:rsidRPr="00372041" w:rsidRDefault="00372041" w:rsidP="00773926">
            <w:r w:rsidRPr="00372041">
              <w:t>WLCG</w:t>
            </w:r>
          </w:p>
        </w:tc>
        <w:tc>
          <w:tcPr>
            <w:tcW w:w="4360" w:type="dxa"/>
          </w:tcPr>
          <w:p w14:paraId="24C93142" w14:textId="576695C8" w:rsidR="00372041" w:rsidRPr="00F41874" w:rsidRDefault="00372041" w:rsidP="00773926">
            <w:r>
              <w:t>Worldwide LHC Computing Grid</w:t>
            </w:r>
          </w:p>
        </w:tc>
      </w:tr>
      <w:tr w:rsidR="00372041" w:rsidRPr="00F41874" w14:paraId="10920A11" w14:textId="77777777" w:rsidTr="00974BAF">
        <w:tc>
          <w:tcPr>
            <w:tcW w:w="4360" w:type="dxa"/>
          </w:tcPr>
          <w:p w14:paraId="1F82AD6D" w14:textId="4B23ECA1" w:rsidR="00372041" w:rsidRPr="00372041" w:rsidRDefault="00372041" w:rsidP="00773926">
            <w:r w:rsidRPr="00372041">
              <w:t>QCD</w:t>
            </w:r>
          </w:p>
        </w:tc>
        <w:tc>
          <w:tcPr>
            <w:tcW w:w="4360" w:type="dxa"/>
          </w:tcPr>
          <w:p w14:paraId="7343F16E" w14:textId="3F9F1159" w:rsidR="00372041" w:rsidRPr="00F41874" w:rsidRDefault="00372041" w:rsidP="00773926">
            <w:r>
              <w:t>Quantum Chromodynamics</w:t>
            </w:r>
          </w:p>
        </w:tc>
      </w:tr>
      <w:tr w:rsidR="00372041" w:rsidRPr="00F41874" w14:paraId="43442301" w14:textId="77777777" w:rsidTr="00974BAF">
        <w:tc>
          <w:tcPr>
            <w:tcW w:w="4360" w:type="dxa"/>
          </w:tcPr>
          <w:p w14:paraId="5BA865BE" w14:textId="4C3E33EF" w:rsidR="00372041" w:rsidRPr="00372041" w:rsidRDefault="00372041" w:rsidP="00773926">
            <w:r w:rsidRPr="00372041">
              <w:t>QGP</w:t>
            </w:r>
          </w:p>
        </w:tc>
        <w:tc>
          <w:tcPr>
            <w:tcW w:w="4360" w:type="dxa"/>
          </w:tcPr>
          <w:p w14:paraId="665418B1" w14:textId="758CB1CD" w:rsidR="00372041" w:rsidRPr="00F41874" w:rsidRDefault="00372041" w:rsidP="00773926">
            <w:r>
              <w:t>Quark-Gluon Plasma</w:t>
            </w:r>
          </w:p>
        </w:tc>
      </w:tr>
      <w:tr w:rsidR="00372041" w:rsidRPr="00F41874" w14:paraId="3384A3C5" w14:textId="77777777" w:rsidTr="00974BAF">
        <w:tc>
          <w:tcPr>
            <w:tcW w:w="4360" w:type="dxa"/>
          </w:tcPr>
          <w:p w14:paraId="4D4341B4" w14:textId="01F19558" w:rsidR="00372041" w:rsidRPr="00372041" w:rsidRDefault="00372041" w:rsidP="00773926">
            <w:r w:rsidRPr="00372041">
              <w:t>ML</w:t>
            </w:r>
          </w:p>
        </w:tc>
        <w:tc>
          <w:tcPr>
            <w:tcW w:w="4360" w:type="dxa"/>
          </w:tcPr>
          <w:p w14:paraId="283C7C98" w14:textId="071E0977" w:rsidR="00372041" w:rsidRPr="00F41874" w:rsidRDefault="00372041" w:rsidP="00773926">
            <w:r>
              <w:t>Machine Learning</w:t>
            </w:r>
          </w:p>
        </w:tc>
      </w:tr>
      <w:tr w:rsidR="00372041" w:rsidRPr="00F41874" w14:paraId="349A1686" w14:textId="77777777" w:rsidTr="00974BAF">
        <w:tc>
          <w:tcPr>
            <w:tcW w:w="4360" w:type="dxa"/>
          </w:tcPr>
          <w:p w14:paraId="0482451F" w14:textId="138FA50A" w:rsidR="00372041" w:rsidRPr="00372041" w:rsidRDefault="00372041" w:rsidP="00773926">
            <w:proofErr w:type="spellStart"/>
            <w:r w:rsidRPr="00372041">
              <w:t>Pb-Pb</w:t>
            </w:r>
            <w:proofErr w:type="spellEnd"/>
          </w:p>
        </w:tc>
        <w:tc>
          <w:tcPr>
            <w:tcW w:w="4360" w:type="dxa"/>
          </w:tcPr>
          <w:p w14:paraId="14A26219" w14:textId="073CBA07" w:rsidR="00372041" w:rsidRPr="00F41874" w:rsidRDefault="00372041" w:rsidP="00773926">
            <w:r>
              <w:t>Lead-Lead Collisions</w:t>
            </w:r>
          </w:p>
        </w:tc>
      </w:tr>
      <w:tr w:rsidR="00372041" w:rsidRPr="00F41874" w14:paraId="7B81DD5C" w14:textId="77777777" w:rsidTr="00974BAF">
        <w:tc>
          <w:tcPr>
            <w:tcW w:w="4360" w:type="dxa"/>
          </w:tcPr>
          <w:p w14:paraId="165EEA6C" w14:textId="70FF63F0" w:rsidR="00372041" w:rsidRPr="00372041" w:rsidRDefault="00484FAA" w:rsidP="00773926">
            <m:oMathPara>
              <m:oMath>
                <m:sSup>
                  <m:sSupPr>
                    <m:ctrlPr>
                      <w:rPr>
                        <w:rFonts w:ascii="Cambria Math" w:hAnsi="Cambria Math"/>
                      </w:rPr>
                    </m:ctrlPr>
                  </m:sSupPr>
                  <m:e>
                    <m:r>
                      <m:rPr>
                        <m:sty m:val="bi"/>
                      </m:rPr>
                      <w:rPr>
                        <w:rFonts w:ascii="Cambria Math" w:hAnsi="Cambria Math"/>
                      </w:rPr>
                      <m:t>e</m:t>
                    </m:r>
                  </m:e>
                  <m:sup>
                    <m:r>
                      <m:rPr>
                        <m:sty m:val="p"/>
                      </m:rPr>
                      <w:rPr>
                        <w:rFonts w:ascii="Cambria Math" w:hAnsi="Cambria Math"/>
                      </w:rPr>
                      <m:t>-</m:t>
                    </m:r>
                  </m:sup>
                </m:sSup>
              </m:oMath>
            </m:oMathPara>
          </w:p>
        </w:tc>
        <w:tc>
          <w:tcPr>
            <w:tcW w:w="4360" w:type="dxa"/>
          </w:tcPr>
          <w:p w14:paraId="5253FF9C" w14:textId="2050F8EE" w:rsidR="00372041" w:rsidRPr="00F41874" w:rsidRDefault="00372041" w:rsidP="00773926">
            <w:r>
              <w:t>Electron</w:t>
            </w:r>
          </w:p>
        </w:tc>
      </w:tr>
      <w:tr w:rsidR="00372041" w:rsidRPr="00F41874" w14:paraId="652546C0" w14:textId="77777777" w:rsidTr="00974BAF">
        <w:tc>
          <w:tcPr>
            <w:tcW w:w="4360" w:type="dxa"/>
          </w:tcPr>
          <w:p w14:paraId="4015FC85" w14:textId="62A11EB2" w:rsidR="00372041" w:rsidRPr="00372041" w:rsidRDefault="00372041" w:rsidP="00773926">
            <m:oMathPara>
              <m:oMath>
                <m:r>
                  <m:rPr>
                    <m:sty m:val="bi"/>
                  </m:rPr>
                  <w:rPr>
                    <w:rFonts w:ascii="Cambria Math" w:hAnsi="Cambria Math"/>
                  </w:rPr>
                  <m:t>π</m:t>
                </m:r>
              </m:oMath>
            </m:oMathPara>
          </w:p>
        </w:tc>
        <w:tc>
          <w:tcPr>
            <w:tcW w:w="4360" w:type="dxa"/>
          </w:tcPr>
          <w:p w14:paraId="26855BF3" w14:textId="174EFEA0" w:rsidR="00372041" w:rsidRPr="00F41874" w:rsidRDefault="00372041" w:rsidP="00773926">
            <w:r>
              <w:t>Pion</w:t>
            </w:r>
          </w:p>
        </w:tc>
      </w:tr>
      <w:tr w:rsidR="00372041" w:rsidRPr="00F41874" w14:paraId="426199BB" w14:textId="77777777" w:rsidTr="00974BAF">
        <w:tc>
          <w:tcPr>
            <w:tcW w:w="4360" w:type="dxa"/>
          </w:tcPr>
          <w:p w14:paraId="62182CE8" w14:textId="27F9E0B8" w:rsidR="00372041" w:rsidRPr="00F41874" w:rsidRDefault="00585CC9" w:rsidP="00773926">
            <w:r>
              <w:t>QED</w:t>
            </w:r>
          </w:p>
        </w:tc>
        <w:tc>
          <w:tcPr>
            <w:tcW w:w="4360" w:type="dxa"/>
          </w:tcPr>
          <w:p w14:paraId="547FB578" w14:textId="58BD4DC7" w:rsidR="00372041" w:rsidRPr="00F41874" w:rsidRDefault="00585CC9" w:rsidP="00773926">
            <w:r>
              <w:t>Quantum Electrodynamics</w:t>
            </w:r>
          </w:p>
        </w:tc>
      </w:tr>
      <w:tr w:rsidR="00B4218F" w:rsidRPr="00F41874" w14:paraId="39EC19BF" w14:textId="77777777" w:rsidTr="00974BAF">
        <w:tc>
          <w:tcPr>
            <w:tcW w:w="4360" w:type="dxa"/>
          </w:tcPr>
          <w:p w14:paraId="33B3064A" w14:textId="1039E7C1" w:rsidR="00B4218F" w:rsidRPr="0042250F" w:rsidRDefault="0042250F" w:rsidP="00773926">
            <w:r>
              <w:t>p</w:t>
            </w:r>
          </w:p>
        </w:tc>
        <w:tc>
          <w:tcPr>
            <w:tcW w:w="4360" w:type="dxa"/>
          </w:tcPr>
          <w:p w14:paraId="7605070B" w14:textId="06AE0657" w:rsidR="00B4218F" w:rsidRDefault="0042250F" w:rsidP="00773926">
            <w:r>
              <w:t>Proton</w:t>
            </w:r>
          </w:p>
        </w:tc>
      </w:tr>
      <w:tr w:rsidR="00B4218F" w:rsidRPr="00F41874" w14:paraId="5D0AD63D" w14:textId="77777777" w:rsidTr="00974BAF">
        <w:tc>
          <w:tcPr>
            <w:tcW w:w="4360" w:type="dxa"/>
          </w:tcPr>
          <w:p w14:paraId="4381CDE9" w14:textId="30A928C8" w:rsidR="00B4218F" w:rsidRPr="0042250F" w:rsidRDefault="0042250F" w:rsidP="00773926">
            <w:r>
              <w:t>n</w:t>
            </w:r>
          </w:p>
        </w:tc>
        <w:tc>
          <w:tcPr>
            <w:tcW w:w="4360" w:type="dxa"/>
          </w:tcPr>
          <w:p w14:paraId="65C54C3E" w14:textId="0D903A8D" w:rsidR="00B4218F" w:rsidRDefault="0042250F" w:rsidP="00773926">
            <w:r>
              <w:t>Neutron</w:t>
            </w:r>
          </w:p>
        </w:tc>
      </w:tr>
      <w:tr w:rsidR="00B4218F" w:rsidRPr="00F41874" w14:paraId="566EA7C8" w14:textId="77777777" w:rsidTr="00974BAF">
        <w:tc>
          <w:tcPr>
            <w:tcW w:w="4360" w:type="dxa"/>
          </w:tcPr>
          <w:p w14:paraId="395E20A0" w14:textId="096F1764" w:rsidR="00B4218F" w:rsidRDefault="00484FAA" w:rsidP="00773926">
            <m:oMathPara>
              <m:oMath>
                <m:sSub>
                  <m:sSubPr>
                    <m:ctrlPr>
                      <w:rPr>
                        <w:rFonts w:ascii="Cambria Math" w:hAnsi="Cambria Math"/>
                      </w:rPr>
                    </m:ctrlPr>
                  </m:sSubPr>
                  <m:e>
                    <m:r>
                      <w:rPr>
                        <w:rFonts w:ascii="Cambria Math" w:hAnsi="Cambria Math"/>
                      </w:rPr>
                      <m:t>v</m:t>
                    </m:r>
                  </m:e>
                  <m:sub>
                    <m:r>
                      <w:rPr>
                        <w:rFonts w:ascii="Cambria Math" w:hAnsi="Cambria Math"/>
                      </w:rPr>
                      <m:t>e</m:t>
                    </m:r>
                  </m:sub>
                </m:sSub>
              </m:oMath>
            </m:oMathPara>
          </w:p>
        </w:tc>
        <w:tc>
          <w:tcPr>
            <w:tcW w:w="4360" w:type="dxa"/>
          </w:tcPr>
          <w:p w14:paraId="6B166D5E" w14:textId="44E8AC72" w:rsidR="00B4218F" w:rsidRDefault="002577E1" w:rsidP="00773926">
            <w:r>
              <w:t>Electron Neutrino</w:t>
            </w:r>
          </w:p>
        </w:tc>
      </w:tr>
      <w:tr w:rsidR="00B4218F" w:rsidRPr="00F41874" w14:paraId="0D3F602B" w14:textId="77777777" w:rsidTr="00974BAF">
        <w:tc>
          <w:tcPr>
            <w:tcW w:w="4360" w:type="dxa"/>
          </w:tcPr>
          <w:p w14:paraId="4DF427CF" w14:textId="77777777" w:rsidR="00B4218F" w:rsidRDefault="00B4218F" w:rsidP="00773926"/>
        </w:tc>
        <w:tc>
          <w:tcPr>
            <w:tcW w:w="4360" w:type="dxa"/>
          </w:tcPr>
          <w:p w14:paraId="2AA81521" w14:textId="77777777" w:rsidR="00B4218F" w:rsidRDefault="00B4218F" w:rsidP="00773926"/>
        </w:tc>
      </w:tr>
      <w:tr w:rsidR="00B4218F" w:rsidRPr="00F41874" w14:paraId="43CAACDD" w14:textId="77777777" w:rsidTr="00974BAF">
        <w:tc>
          <w:tcPr>
            <w:tcW w:w="4360" w:type="dxa"/>
          </w:tcPr>
          <w:p w14:paraId="45755E48" w14:textId="77777777" w:rsidR="00B4218F" w:rsidRDefault="00B4218F" w:rsidP="00773926"/>
        </w:tc>
        <w:tc>
          <w:tcPr>
            <w:tcW w:w="4360" w:type="dxa"/>
          </w:tcPr>
          <w:p w14:paraId="42AEB7B7" w14:textId="77777777" w:rsidR="00B4218F" w:rsidRDefault="00B4218F" w:rsidP="00773926"/>
        </w:tc>
      </w:tr>
    </w:tbl>
    <w:p w14:paraId="7DF22998" w14:textId="4E067F8C" w:rsidR="00C0691B" w:rsidRDefault="00C0691B" w:rsidP="00773926"/>
    <w:p w14:paraId="4E329E56" w14:textId="77777777" w:rsidR="00C0691B" w:rsidRDefault="00C0691B" w:rsidP="00773926"/>
    <w:p w14:paraId="06F1154C" w14:textId="77777777" w:rsidR="00C0691B" w:rsidRDefault="00C0691B" w:rsidP="00773926"/>
    <w:p w14:paraId="69CAC618" w14:textId="77777777" w:rsidR="00F67766" w:rsidRDefault="00F67766" w:rsidP="00773926">
      <w:r>
        <w:lastRenderedPageBreak/>
        <w:br w:type="page"/>
      </w:r>
    </w:p>
    <w:p w14:paraId="231E7D7B" w14:textId="77777777" w:rsidR="00C0691B" w:rsidRDefault="00C0691B" w:rsidP="00DA60A6">
      <w:pPr>
        <w:pStyle w:val="Heading1-NoNumber"/>
      </w:pPr>
      <w:r>
        <w:lastRenderedPageBreak/>
        <w:t>List of Appendices</w:t>
      </w:r>
    </w:p>
    <w:p w14:paraId="260D6FDB" w14:textId="141D2753" w:rsidR="00921C6C" w:rsidRDefault="00282D7C" w:rsidP="00773926">
      <w:pPr>
        <w:pStyle w:val="TableofFigures"/>
        <w:rPr>
          <w:rFonts w:asciiTheme="minorHAnsi" w:eastAsiaTheme="minorEastAsia" w:hAnsiTheme="minorHAnsi" w:cstheme="minorBidi"/>
          <w:noProof/>
          <w:szCs w:val="24"/>
          <w:lang w:val="en-ZA" w:eastAsia="en-US"/>
        </w:rPr>
      </w:pPr>
      <w:r>
        <w:fldChar w:fldCharType="begin"/>
      </w:r>
      <w:r>
        <w:instrText xml:space="preserve"> TOC \h \z \t "Appendix Heading 1" \c </w:instrText>
      </w:r>
      <w:r>
        <w:fldChar w:fldCharType="separate"/>
      </w:r>
      <w:hyperlink w:anchor="_Toc535567793" w:history="1">
        <w:r w:rsidR="00921C6C" w:rsidRPr="00053E6F">
          <w:rPr>
            <w:rStyle w:val="Hyperlink"/>
            <w:noProof/>
          </w:rPr>
          <w:t>Example</w:t>
        </w:r>
        <w:r w:rsidR="00921C6C">
          <w:rPr>
            <w:noProof/>
            <w:webHidden/>
          </w:rPr>
          <w:tab/>
        </w:r>
        <w:r w:rsidR="00921C6C">
          <w:rPr>
            <w:noProof/>
            <w:webHidden/>
          </w:rPr>
          <w:fldChar w:fldCharType="begin"/>
        </w:r>
        <w:r w:rsidR="00921C6C">
          <w:rPr>
            <w:noProof/>
            <w:webHidden/>
          </w:rPr>
          <w:instrText xml:space="preserve"> PAGEREF _Toc535567793 \h </w:instrText>
        </w:r>
        <w:r w:rsidR="00921C6C">
          <w:rPr>
            <w:noProof/>
            <w:webHidden/>
          </w:rPr>
        </w:r>
        <w:r w:rsidR="00921C6C">
          <w:rPr>
            <w:noProof/>
            <w:webHidden/>
          </w:rPr>
          <w:fldChar w:fldCharType="separate"/>
        </w:r>
        <w:r w:rsidR="00921C6C">
          <w:rPr>
            <w:noProof/>
            <w:webHidden/>
          </w:rPr>
          <w:t>43</w:t>
        </w:r>
        <w:r w:rsidR="00921C6C">
          <w:rPr>
            <w:noProof/>
            <w:webHidden/>
          </w:rPr>
          <w:fldChar w:fldCharType="end"/>
        </w:r>
      </w:hyperlink>
    </w:p>
    <w:p w14:paraId="71D499F2" w14:textId="2092427D" w:rsidR="00C0691B" w:rsidRDefault="00282D7C" w:rsidP="00773926">
      <w:r>
        <w:fldChar w:fldCharType="end"/>
      </w:r>
    </w:p>
    <w:p w14:paraId="0422C4AA" w14:textId="77777777" w:rsidR="00C0691B" w:rsidRDefault="00C0691B" w:rsidP="00773926"/>
    <w:p w14:paraId="44DF6907" w14:textId="77777777" w:rsidR="00C0691B" w:rsidRDefault="00C0691B" w:rsidP="00773926"/>
    <w:p w14:paraId="49CCFF05" w14:textId="77777777" w:rsidR="00F67766" w:rsidRDefault="00F67766" w:rsidP="00773926">
      <w:pPr>
        <w:sectPr w:rsidR="00F67766" w:rsidSect="00EF5B29">
          <w:headerReference w:type="even" r:id="rId12"/>
          <w:headerReference w:type="default" r:id="rId13"/>
          <w:endnotePr>
            <w:numRestart w:val="eachSect"/>
          </w:endnotePr>
          <w:pgSz w:w="11906" w:h="16838"/>
          <w:pgMar w:top="1134" w:right="1134" w:bottom="1134" w:left="2268" w:header="709" w:footer="709" w:gutter="0"/>
          <w:pgNumType w:fmt="lowerRoman"/>
          <w:cols w:space="708"/>
          <w:docGrid w:linePitch="360"/>
        </w:sectPr>
      </w:pPr>
    </w:p>
    <w:p w14:paraId="5860359C" w14:textId="69E6C594" w:rsidR="00D01177" w:rsidRDefault="00810CCA" w:rsidP="000A198C">
      <w:pPr>
        <w:pStyle w:val="Heading1"/>
      </w:pPr>
      <w:bookmarkStart w:id="0" w:name="_Toc201479934"/>
      <w:bookmarkStart w:id="1" w:name="_Toc209836616"/>
      <w:bookmarkStart w:id="2" w:name="_Toc209836842"/>
      <w:bookmarkStart w:id="3" w:name="_Toc209873179"/>
      <w:bookmarkStart w:id="4" w:name="_Ref535529902"/>
      <w:bookmarkStart w:id="5" w:name="_Ref535529908"/>
      <w:bookmarkStart w:id="6" w:name="_Toc535567752"/>
      <w:r w:rsidRPr="000A198C">
        <w:lastRenderedPageBreak/>
        <w:t>Introduction</w:t>
      </w:r>
      <w:bookmarkEnd w:id="0"/>
      <w:bookmarkEnd w:id="1"/>
      <w:bookmarkEnd w:id="2"/>
      <w:bookmarkEnd w:id="3"/>
      <w:bookmarkEnd w:id="4"/>
      <w:bookmarkEnd w:id="5"/>
      <w:bookmarkEnd w:id="6"/>
    </w:p>
    <w:p w14:paraId="38F2FBA9" w14:textId="77777777" w:rsidR="00D01177" w:rsidRDefault="00D01177" w:rsidP="00773926">
      <w:pPr>
        <w:rPr>
          <w:rFonts w:cs="Arial"/>
          <w:kern w:val="32"/>
          <w:sz w:val="72"/>
          <w:szCs w:val="32"/>
        </w:rPr>
      </w:pPr>
      <w:r>
        <w:br w:type="page"/>
      </w:r>
    </w:p>
    <w:p w14:paraId="5F5FFC05" w14:textId="4D898192" w:rsidR="000C0BAA" w:rsidRDefault="00D01177" w:rsidP="00D01177">
      <w:pPr>
        <w:pStyle w:val="Heading2"/>
      </w:pPr>
      <w:bookmarkStart w:id="7" w:name="_Toc535567753"/>
      <w:r>
        <w:lastRenderedPageBreak/>
        <w:t>Background</w:t>
      </w:r>
      <w:bookmarkEnd w:id="7"/>
    </w:p>
    <w:p w14:paraId="40901DF6" w14:textId="77777777" w:rsidR="00976AD1" w:rsidRDefault="00976AD1" w:rsidP="00773926"/>
    <w:p w14:paraId="1857E2F1" w14:textId="420BD6B0" w:rsidR="00294055" w:rsidRDefault="00976AD1" w:rsidP="00773926">
      <w:r>
        <w:t xml:space="preserve">This Masters Dissertation seeks to apply cutting edge techniques in </w:t>
      </w:r>
      <w:r w:rsidR="006A7644">
        <w:t>Machine</w:t>
      </w:r>
      <w:r>
        <w:t xml:space="preserve"> Learning (</w:t>
      </w:r>
      <w:r w:rsidR="006A7644">
        <w:t>ML</w:t>
      </w:r>
      <w:r>
        <w:t>) towards the simulation of High Energy Physics (HEP)</w:t>
      </w:r>
      <w:r w:rsidR="009952BF">
        <w:t xml:space="preserve"> collision</w:t>
      </w:r>
      <w:r>
        <w:t xml:space="preserve"> events</w:t>
      </w:r>
      <w:r w:rsidR="009952BF">
        <w:t>,</w:t>
      </w:r>
      <w:r>
        <w:t xml:space="preserve"> </w:t>
      </w:r>
      <w:r w:rsidR="009952BF">
        <w:t>which</w:t>
      </w:r>
      <w:r>
        <w:t xml:space="preserve"> routinely occur at the Large Hadron Collider (LHC) as part of the ongoing</w:t>
      </w:r>
      <w:r w:rsidR="00294055">
        <w:t xml:space="preserve"> fundamental</w:t>
      </w:r>
      <w:r>
        <w:t xml:space="preserve"> research conducted by the Counsel for European Nuclear Research (CERN)</w:t>
      </w:r>
      <w:r w:rsidR="00294055">
        <w:t>.</w:t>
      </w:r>
    </w:p>
    <w:p w14:paraId="6586967F" w14:textId="77777777" w:rsidR="00294055" w:rsidRDefault="00294055" w:rsidP="00773926"/>
    <w:p w14:paraId="0E605263" w14:textId="1CAF2A1B" w:rsidR="000C0BAA" w:rsidRDefault="00294055" w:rsidP="00773926">
      <w:pPr>
        <w:rPr>
          <w:rFonts w:cs="Arial"/>
          <w:iCs/>
          <w:kern w:val="32"/>
          <w:sz w:val="32"/>
          <w:szCs w:val="28"/>
        </w:rPr>
      </w:pPr>
      <w:r>
        <w:t>More specifically,</w:t>
      </w:r>
      <w:r w:rsidR="00FA5D85">
        <w:t xml:space="preserve"> the focus of this thesis centres around the development of Deep Generative Models</w:t>
      </w:r>
      <w:r w:rsidR="009952BF">
        <w:t xml:space="preserve"> which are able to produce datasets that are indistinguishable from data </w:t>
      </w:r>
      <w:r w:rsidR="006D16B0">
        <w:t>produced</w:t>
      </w:r>
      <w:r w:rsidR="009952BF">
        <w:t xml:space="preserve"> </w:t>
      </w:r>
      <w:r w:rsidR="006D16B0">
        <w:t>by</w:t>
      </w:r>
      <w:r w:rsidR="009952BF">
        <w:t xml:space="preserve"> the Transition Radiation Detector (TRD) at the A Large Ion Collider Experiment (ALICE) collaboration at CERN, during Lead-Lead (</w:t>
      </w:r>
      <w:proofErr w:type="spellStart"/>
      <w:r w:rsidR="009952BF">
        <w:t>Pb-Pb</w:t>
      </w:r>
      <w:proofErr w:type="spellEnd"/>
      <w:r w:rsidR="009952BF">
        <w:t>) heavy ion collisions.</w:t>
      </w:r>
      <w:r w:rsidR="000C0BAA">
        <w:br w:type="page"/>
      </w:r>
    </w:p>
    <w:p w14:paraId="68AD5A27" w14:textId="62FA8D49" w:rsidR="000C0BAA" w:rsidRDefault="000C0BAA" w:rsidP="00D01177">
      <w:pPr>
        <w:pStyle w:val="Heading2"/>
      </w:pPr>
      <w:bookmarkStart w:id="8" w:name="_Toc535567754"/>
      <w:r>
        <w:lastRenderedPageBreak/>
        <w:t>Aims &amp; Goals</w:t>
      </w:r>
      <w:bookmarkEnd w:id="8"/>
    </w:p>
    <w:p w14:paraId="248C0F6A" w14:textId="77777777" w:rsidR="000C0BAA" w:rsidRDefault="000C0BAA" w:rsidP="00773926">
      <w:pPr>
        <w:rPr>
          <w:rFonts w:cs="Arial"/>
          <w:kern w:val="32"/>
          <w:sz w:val="32"/>
          <w:szCs w:val="28"/>
        </w:rPr>
      </w:pPr>
      <w:r>
        <w:br w:type="page"/>
      </w:r>
    </w:p>
    <w:p w14:paraId="3D34D21A" w14:textId="756D3974" w:rsidR="0064112F" w:rsidRDefault="000538E8" w:rsidP="00D01177">
      <w:pPr>
        <w:pStyle w:val="Heading2"/>
      </w:pPr>
      <w:bookmarkStart w:id="9" w:name="_Toc535567755"/>
      <w:r>
        <w:lastRenderedPageBreak/>
        <w:t xml:space="preserve">Summary of Work Done </w:t>
      </w:r>
      <w:r w:rsidR="0064112F">
        <w:t>&amp;</w:t>
      </w:r>
      <w:r>
        <w:t xml:space="preserve"> Major Findings</w:t>
      </w:r>
      <w:bookmarkEnd w:id="9"/>
    </w:p>
    <w:p w14:paraId="1B514001" w14:textId="77777777" w:rsidR="0064112F" w:rsidRDefault="0064112F" w:rsidP="00773926">
      <w:pPr>
        <w:rPr>
          <w:rFonts w:cs="Arial"/>
          <w:kern w:val="32"/>
          <w:sz w:val="32"/>
          <w:szCs w:val="28"/>
        </w:rPr>
      </w:pPr>
      <w:r>
        <w:br w:type="page"/>
      </w:r>
    </w:p>
    <w:p w14:paraId="69095263" w14:textId="5285F43B" w:rsidR="00D01177" w:rsidRDefault="0064112F" w:rsidP="00D01177">
      <w:pPr>
        <w:pStyle w:val="Heading2"/>
      </w:pPr>
      <w:bookmarkStart w:id="10" w:name="_Toc535567756"/>
      <w:r>
        <w:lastRenderedPageBreak/>
        <w:t>The Structure</w:t>
      </w:r>
      <w:r w:rsidR="00BB6C5F">
        <w:t xml:space="preserve"> &amp; Organization</w:t>
      </w:r>
      <w:r>
        <w:t xml:space="preserve"> of this Dissertation</w:t>
      </w:r>
      <w:bookmarkEnd w:id="10"/>
    </w:p>
    <w:p w14:paraId="7DF596DB" w14:textId="6EAFDE53" w:rsidR="00AA58FB" w:rsidRPr="003519D9" w:rsidRDefault="00D01177" w:rsidP="00773926">
      <w:pPr>
        <w:rPr>
          <w:rFonts w:cs="Arial"/>
          <w:kern w:val="32"/>
          <w:sz w:val="32"/>
          <w:szCs w:val="28"/>
        </w:rPr>
      </w:pPr>
      <w:r>
        <w:br w:type="page"/>
      </w:r>
    </w:p>
    <w:p w14:paraId="51A9530F" w14:textId="048A2F4C" w:rsidR="001512C1" w:rsidRDefault="00AA58FB" w:rsidP="000A198C">
      <w:pPr>
        <w:pStyle w:val="Heading1"/>
      </w:pPr>
      <w:bookmarkStart w:id="11" w:name="_Toc535567757"/>
      <w:r w:rsidRPr="000A198C">
        <w:lastRenderedPageBreak/>
        <w:t>High Energy Physics</w:t>
      </w:r>
      <w:r w:rsidR="001512C1">
        <w:t xml:space="preserve"> &amp; The CERN Experiment</w:t>
      </w:r>
      <w:bookmarkEnd w:id="11"/>
    </w:p>
    <w:p w14:paraId="7BD8F163" w14:textId="77777777" w:rsidR="001512C1" w:rsidRDefault="001512C1" w:rsidP="00773926">
      <w:pPr>
        <w:rPr>
          <w:rFonts w:cs="Arial"/>
          <w:kern w:val="32"/>
          <w:sz w:val="72"/>
          <w:szCs w:val="32"/>
        </w:rPr>
      </w:pPr>
      <w:r>
        <w:br w:type="page"/>
      </w:r>
    </w:p>
    <w:p w14:paraId="5CA60AF2" w14:textId="08F50E66" w:rsidR="00A0160F" w:rsidRDefault="00A0160F" w:rsidP="001512C1">
      <w:pPr>
        <w:pStyle w:val="Heading2"/>
      </w:pPr>
      <w:bookmarkStart w:id="12" w:name="_Toc535567758"/>
      <w:r>
        <w:lastRenderedPageBreak/>
        <w:t>A Brief History</w:t>
      </w:r>
      <w:r w:rsidR="00F26658">
        <w:t xml:space="preserve"> of</w:t>
      </w:r>
      <w:r>
        <w:t xml:space="preserve"> Atomic Theory</w:t>
      </w:r>
      <w:bookmarkEnd w:id="12"/>
    </w:p>
    <w:p w14:paraId="3D8AB4C8" w14:textId="77777777" w:rsidR="005D4CF6" w:rsidRPr="005D4CF6" w:rsidRDefault="005D4CF6" w:rsidP="00773926"/>
    <w:p w14:paraId="4A831DCA" w14:textId="4F890F44" w:rsidR="00C8378C" w:rsidRDefault="00C8378C" w:rsidP="00773926">
      <w:r>
        <w:t>The earliest correct model for the atom can be traced back to</w:t>
      </w:r>
      <w:r w:rsidR="00B12925">
        <w:t xml:space="preserve"> 400 BCE, </w:t>
      </w:r>
      <w:r>
        <w:t xml:space="preserve">when </w:t>
      </w:r>
      <w:r w:rsidR="00B12925">
        <w:t>Democritus proposed that the entire universe consisted of fundamental particles, or “Atoms”, which cannot be divided any further.</w:t>
      </w:r>
    </w:p>
    <w:p w14:paraId="46AA6792" w14:textId="77777777" w:rsidR="00C8378C" w:rsidRDefault="00C8378C" w:rsidP="00773926"/>
    <w:p w14:paraId="5F726A23" w14:textId="77777777" w:rsidR="00C8378C" w:rsidRDefault="00B12925" w:rsidP="00773926">
      <w:r>
        <w:t>In 1803, Dalton refined this model to state that these indivisible atoms can have distinguishing chemical and physical traits and that they combine to form chemical compounds.</w:t>
      </w:r>
    </w:p>
    <w:p w14:paraId="7F89D5EB" w14:textId="77777777" w:rsidR="00C8378C" w:rsidRDefault="00C8378C" w:rsidP="00773926"/>
    <w:p w14:paraId="7D3EF1A2" w14:textId="37A0132B" w:rsidR="00C8378C" w:rsidRDefault="00B12925" w:rsidP="00773926">
      <w:r>
        <w:t>Then, in 1987, JJ Thompson discovered the electron and proposed a</w:t>
      </w:r>
      <w:r w:rsidR="00C8378C">
        <w:t>n incorrect theory for</w:t>
      </w:r>
      <w:r>
        <w:t xml:space="preserve"> subatomic structure in which negatively charged electrons were embedded within positive charges</w:t>
      </w:r>
      <w:r w:rsidR="00C8378C">
        <w:t xml:space="preserve"> within the atom</w:t>
      </w:r>
      <w:r>
        <w:t>.</w:t>
      </w:r>
    </w:p>
    <w:p w14:paraId="069DD756" w14:textId="77777777" w:rsidR="00C8378C" w:rsidRDefault="00C8378C" w:rsidP="00773926"/>
    <w:p w14:paraId="3902C60D" w14:textId="7831E925" w:rsidR="00C8378C" w:rsidRDefault="00B12925" w:rsidP="00773926">
      <w:r>
        <w:t>Rutherford, Marsder and Geiger disproved this model</w:t>
      </w:r>
      <w:r w:rsidR="00C8378C">
        <w:t xml:space="preserve"> in 1911,</w:t>
      </w:r>
      <w:r>
        <w:t xml:space="preserve"> with their seminal alpha-particle scattering experiment and put forth a more accurate </w:t>
      </w:r>
      <w:r w:rsidR="008471B3">
        <w:t>model for the atom, in which most of the atom consists of empty space, with a dense core of positively charged protons.</w:t>
      </w:r>
    </w:p>
    <w:p w14:paraId="60AFF866" w14:textId="77777777" w:rsidR="00C8378C" w:rsidRDefault="00C8378C" w:rsidP="00773926"/>
    <w:p w14:paraId="6288A328" w14:textId="77777777" w:rsidR="00C8378C" w:rsidRDefault="008471B3" w:rsidP="00773926">
      <w:r>
        <w:t>In 1913, Bohr refined this model further, indicating that electrons orbit the positively charged atomic core at distinct energy levels. While this model did explain the emission spectrum of Hydrogen, it could not explain the emission spectra of any of the other elements.</w:t>
      </w:r>
    </w:p>
    <w:p w14:paraId="39A3EAF8" w14:textId="77777777" w:rsidR="00C8378C" w:rsidRDefault="00C8378C" w:rsidP="00773926"/>
    <w:p w14:paraId="4A455296" w14:textId="77777777" w:rsidR="00C8378C" w:rsidRDefault="008471B3" w:rsidP="00773926">
      <w:r>
        <w:t xml:space="preserve">Between 1924 – 1928, De Broglie, Heisenberg and Schrödinger each separately developed a quantum paradigm, where electrons have wave-like properties and appear </w:t>
      </w:r>
      <w:r>
        <w:lastRenderedPageBreak/>
        <w:t>in much more complex orbitals. This is still the accepted theory of atomic structure today.</w:t>
      </w:r>
    </w:p>
    <w:p w14:paraId="2BE045DC" w14:textId="77777777" w:rsidR="00C8378C" w:rsidRDefault="00C8378C" w:rsidP="00773926"/>
    <w:p w14:paraId="0AB31009" w14:textId="2A1D22A5" w:rsidR="008471B3" w:rsidRDefault="008471B3" w:rsidP="00773926">
      <w:r>
        <w:t xml:space="preserve">There have been some refinements made to </w:t>
      </w:r>
      <w:r w:rsidR="00C8378C">
        <w:t>the quantum</w:t>
      </w:r>
      <w:r>
        <w:t xml:space="preserve"> theory, as new information has come to light: a neutral subatomic particle, the neutron, was discovered in 1932, which solved the puzzle of why atom</w:t>
      </w:r>
      <w:r w:rsidR="00C8378C">
        <w:t>s</w:t>
      </w:r>
      <w:r>
        <w:t xml:space="preserve"> w</w:t>
      </w:r>
      <w:r w:rsidR="00C8378C">
        <w:t>ere</w:t>
      </w:r>
      <w:r>
        <w:t xml:space="preserve"> </w:t>
      </w:r>
      <w:r w:rsidR="00C8378C">
        <w:t>found to be nearly</w:t>
      </w:r>
      <w:r>
        <w:t xml:space="preserve"> twice as heavy as</w:t>
      </w:r>
      <w:r w:rsidR="00C8378C">
        <w:t xml:space="preserve"> </w:t>
      </w:r>
      <w:r>
        <w:t>expected</w:t>
      </w:r>
      <w:r w:rsidR="00C8378C">
        <w:t xml:space="preserve"> </w:t>
      </w:r>
      <w:r>
        <w:t>based on proton number</w:t>
      </w:r>
      <w:r w:rsidR="00C8378C">
        <w:t>;</w:t>
      </w:r>
      <w:r>
        <w:t xml:space="preserve"> </w:t>
      </w:r>
      <w:r w:rsidR="00C8378C">
        <w:t>this discovery</w:t>
      </w:r>
      <w:r>
        <w:t xml:space="preserve"> also disproved Dalton’s </w:t>
      </w:r>
      <w:r w:rsidR="00C8378C">
        <w:t xml:space="preserve">second law, which stated that all atoms of a specific element were identical, and resulted in the concept of isotopes (atoms with the same number of protons, but differing numbers of neutrons). In the same year, </w:t>
      </w:r>
      <w:proofErr w:type="spellStart"/>
      <w:r w:rsidR="00C8378C">
        <w:t>Cockroft</w:t>
      </w:r>
      <w:proofErr w:type="spellEnd"/>
      <w:r w:rsidR="00C8378C">
        <w:t xml:space="preserve"> and Walton split the atom for the first time, by bombarding Lithium atoms with electrons, splitting them into two Helium particles.</w:t>
      </w:r>
    </w:p>
    <w:p w14:paraId="3AC6DF18" w14:textId="551ED9B2" w:rsidR="0098432A" w:rsidRDefault="0098432A" w:rsidP="00773926"/>
    <w:p w14:paraId="1B926F49" w14:textId="507D5F01" w:rsidR="0098432A" w:rsidRPr="00B12925" w:rsidRDefault="0098432A" w:rsidP="00773926">
      <w:r>
        <w:t>The 1950s brought about a new era</w:t>
      </w:r>
      <w:r w:rsidR="008D7A0F">
        <w:t xml:space="preserve"> in nuclear physics</w:t>
      </w:r>
      <w:r>
        <w:t xml:space="preserve">, in which particle </w:t>
      </w:r>
      <w:r w:rsidR="008D7A0F">
        <w:t xml:space="preserve">accelerators with collision energies of a few hundreds of </w:t>
      </w:r>
      <w:proofErr w:type="spellStart"/>
      <w:r w:rsidR="008D7A0F">
        <w:t>MeVs</w:t>
      </w:r>
      <w:proofErr w:type="spellEnd"/>
      <w:r w:rsidR="008D7A0F">
        <w:t xml:space="preserve"> became affordable, along with cosmic ray and inelastic proton-scattering experiments</w:t>
      </w:r>
      <w:r w:rsidR="008C35C7">
        <w:t>; since this time, a whole host of subatomic elements have been discovered, many of which are unstable. The discovery of these new particles has led, over time, to the development</w:t>
      </w:r>
      <w:r w:rsidR="000A269D">
        <w:t xml:space="preserve"> and refinem</w:t>
      </w:r>
      <w:r w:rsidR="00895963">
        <w:t>ent</w:t>
      </w:r>
      <w:r w:rsidR="008C35C7">
        <w:t xml:space="preserve"> of the </w:t>
      </w:r>
      <w:r w:rsidR="00895963">
        <w:t xml:space="preserve">modern </w:t>
      </w:r>
      <w:r w:rsidR="008C35C7">
        <w:t>Standard Model of Particle Physics</w:t>
      </w:r>
      <w:r w:rsidR="000A269D">
        <w:t>.</w:t>
      </w:r>
      <w:r w:rsidR="008C35C7">
        <w:t xml:space="preserve"> </w:t>
      </w:r>
    </w:p>
    <w:p w14:paraId="7AD65607" w14:textId="54E06B9E" w:rsidR="008C35C7" w:rsidRDefault="001512C1" w:rsidP="0032300D">
      <w:pPr>
        <w:pStyle w:val="Heading2"/>
      </w:pPr>
      <w:bookmarkStart w:id="13" w:name="_Toc535567759"/>
      <w:r>
        <w:t>The Standard Model of Particle Physics</w:t>
      </w:r>
      <w:bookmarkEnd w:id="13"/>
    </w:p>
    <w:p w14:paraId="3670897E" w14:textId="77777777" w:rsidR="00AA1EA5" w:rsidRPr="00AA1EA5" w:rsidRDefault="00AA1EA5" w:rsidP="00773926"/>
    <w:p w14:paraId="60EA10AA" w14:textId="24605D76" w:rsidR="00C05360" w:rsidRDefault="00AA1EA5" w:rsidP="00AA1EA5">
      <w:pPr>
        <w:pStyle w:val="Heading3"/>
      </w:pPr>
      <w:bookmarkStart w:id="14" w:name="_Toc535567760"/>
      <w:r>
        <w:t>Introduction</w:t>
      </w:r>
      <w:bookmarkEnd w:id="14"/>
    </w:p>
    <w:p w14:paraId="38DB076D" w14:textId="77777777" w:rsidR="00AA1EA5" w:rsidRPr="00AA1EA5" w:rsidRDefault="00AA1EA5" w:rsidP="00773926">
      <w:pPr>
        <w:rPr>
          <w:lang w:eastAsia="en-US"/>
        </w:rPr>
      </w:pPr>
    </w:p>
    <w:p w14:paraId="47A9F8D5" w14:textId="55184530" w:rsidR="00C34125" w:rsidRDefault="00C05360" w:rsidP="00773926">
      <w:r>
        <w:t xml:space="preserve">The Standard Model of Particle Physics is a framework which allows us to understand the fundamental structure and dynamics of our universe in terms of elementary particles, where </w:t>
      </w:r>
      <w:r w:rsidR="004C44CE">
        <w:t>all</w:t>
      </w:r>
      <w:r>
        <w:t xml:space="preserve"> interactions between elementary particles are similarly facilitated by an exchange of particles.</w:t>
      </w:r>
      <w:r w:rsidR="00C34125">
        <w:t xml:space="preserve"> </w:t>
      </w:r>
      <w:r w:rsidR="00554F48">
        <w:t>In summary, b</w:t>
      </w:r>
      <w:r w:rsidR="004C44CE">
        <w:t xml:space="preserve">ased on our current understanding, our entire </w:t>
      </w:r>
      <w:r w:rsidR="004C44CE">
        <w:lastRenderedPageBreak/>
        <w:t>universe consists of a very sparse array of fundamental particles once we delve into the subatomic realm.</w:t>
      </w:r>
    </w:p>
    <w:p w14:paraId="34C06BE1" w14:textId="77777777" w:rsidR="00C34125" w:rsidRDefault="00C34125" w:rsidP="00773926"/>
    <w:p w14:paraId="4EFF2C69" w14:textId="77777777" w:rsidR="00296CF3" w:rsidRDefault="00554F48" w:rsidP="00773926">
      <w:r>
        <w:t xml:space="preserve">At an energy scale of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t xml:space="preserve"> electron </w:t>
      </w:r>
      <w:r w:rsidR="00585CC9">
        <w:t>V</w:t>
      </w:r>
      <w:r>
        <w:t>olts</w:t>
      </w:r>
      <w:r w:rsidR="00585CC9">
        <w:t xml:space="preserve"> (an electron Volt is a unit of energy, equivalent to the amount of work required to accelerate a single electron through a potential difference of 1 Volt), the low energy manifestation of Quantum Electrodynamics (QED)</w:t>
      </w:r>
      <w:r w:rsidR="0079364E">
        <w:t xml:space="preserve"> allows atoms to exist in bound states with negatively charged electrons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9364E">
        <w:t>) orbiting a positively charged nucleus consisting of positively charged protons (</w:t>
      </w:r>
      <m:oMath>
        <m:r>
          <w:rPr>
            <w:rFonts w:ascii="Cambria Math" w:hAnsi="Cambria Math"/>
          </w:rPr>
          <m:t>p</m:t>
        </m:r>
      </m:oMath>
      <w:r w:rsidR="0079364E">
        <w:t>) and electrically neutral neutrons (</w:t>
      </w:r>
      <m:oMath>
        <m:r>
          <w:rPr>
            <w:rFonts w:ascii="Cambria Math" w:hAnsi="Cambria Math"/>
          </w:rPr>
          <m:t>n</m:t>
        </m:r>
      </m:oMath>
      <w:r w:rsidR="0079364E">
        <w:t>)</w:t>
      </w:r>
      <w:r w:rsidR="00296CF3">
        <w:t>, based on the electrostatic attraction of these opposing electrical charges</w:t>
      </w:r>
      <w:r w:rsidR="0079364E">
        <w:t>.</w:t>
      </w:r>
    </w:p>
    <w:p w14:paraId="2F8ABCF6" w14:textId="77777777" w:rsidR="00296CF3" w:rsidRDefault="00296CF3" w:rsidP="00773926"/>
    <w:p w14:paraId="276ADCB4" w14:textId="1A367687" w:rsidR="00706963" w:rsidRDefault="00296CF3" w:rsidP="00773926">
      <w:r>
        <w:t>Quantum mechanics explains the emergence of unique physical properties in different elements, which arise from their exact electronic structures. Quantum Chromodynamics</w:t>
      </w:r>
      <w:r w:rsidR="00B12211">
        <w:t xml:space="preserve"> (QCD)</w:t>
      </w:r>
      <w:r>
        <w:t xml:space="preserve"> is the fundamental theory of the strong interaction, which binds protons and neutrons together within the nucleus of the atom</w:t>
      </w:r>
      <w:r w:rsidR="005D5BE0">
        <w:t xml:space="preserve">. Similarly, at this energy scale, the weak force causes nuclear </w:t>
      </w:r>
      <w:r w:rsidR="005D5BE0">
        <w:sym w:font="Symbol" w:char="F062"/>
      </w:r>
      <w:r w:rsidR="005D5BE0">
        <w:t>-decays of radioactive isotopes and is involved in the nuclear fusion processes that occur within stars; the nearly massless electron neutrino</w:t>
      </w:r>
      <w:r w:rsidR="002577E1">
        <w:t xml:space="preserve">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002577E1">
        <w:t>)</w:t>
      </w:r>
      <w:r w:rsidR="005D5BE0">
        <w:t xml:space="preserve"> is produced during both of the abovementioned processes.</w:t>
      </w:r>
    </w:p>
    <w:p w14:paraId="610486C2" w14:textId="6EC3F639" w:rsidR="002577E1" w:rsidRDefault="002577E1" w:rsidP="00773926"/>
    <w:p w14:paraId="69B07A31" w14:textId="742B19F6" w:rsidR="00706963" w:rsidRDefault="002577E1" w:rsidP="00773926">
      <w:r>
        <w:t>Therefore, almost all physical phenomena that occur under normal circumstances can be explained by the Electromagnetic-, Strong- and Weak Forces</w:t>
      </w:r>
      <w:r w:rsidR="00652FB0">
        <w:t>, Gravity (which is very weak, but explain the large-scale structure of the universe)</w:t>
      </w:r>
      <w:r>
        <w:t>, and just four fundamental particles: the electron, proton, neutron and electron neutrino.</w:t>
      </w:r>
    </w:p>
    <w:p w14:paraId="340D95B3" w14:textId="031D3192" w:rsidR="002577E1" w:rsidRDefault="00063A73" w:rsidP="00063A73">
      <w:pPr>
        <w:pStyle w:val="Heading3"/>
      </w:pPr>
      <w:bookmarkStart w:id="15" w:name="_Toc535567761"/>
      <w:r>
        <w:t>The Fundamental Particles</w:t>
      </w:r>
      <w:bookmarkEnd w:id="15"/>
    </w:p>
    <w:p w14:paraId="634A6E7A" w14:textId="77777777" w:rsidR="00063A73" w:rsidRPr="00063A73" w:rsidRDefault="00063A73" w:rsidP="00773926">
      <w:pPr>
        <w:rPr>
          <w:lang w:eastAsia="en-US"/>
        </w:rPr>
      </w:pPr>
    </w:p>
    <w:p w14:paraId="79D8D692" w14:textId="77777777" w:rsidR="0034307A" w:rsidRDefault="00706963" w:rsidP="00773926">
      <w:r>
        <w:lastRenderedPageBreak/>
        <w:t xml:space="preserve">At higher energy scales, of the order of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electron Volt (or </w:t>
      </w:r>
      <m:oMath>
        <m:sSup>
          <m:sSupPr>
            <m:ctrlPr>
              <w:rPr>
                <w:rFonts w:ascii="Cambria Math" w:hAnsi="Cambria Math"/>
                <w:i/>
              </w:rPr>
            </m:ctrlPr>
          </m:sSupPr>
          <m:e>
            <m:r>
              <w:rPr>
                <w:rFonts w:ascii="Cambria Math" w:hAnsi="Cambria Math"/>
              </w:rPr>
              <m:t>10</m:t>
            </m:r>
          </m:e>
          <m:sup>
            <m:r>
              <w:rPr>
                <w:rFonts w:ascii="Cambria Math" w:hAnsi="Cambria Math"/>
              </w:rPr>
              <m:t>0</m:t>
            </m:r>
          </m:sup>
        </m:sSup>
      </m:oMath>
      <w:r>
        <w:t xml:space="preserve"> giga-electron Volt, 1 GeV)</w:t>
      </w:r>
      <w:r w:rsidR="00823917">
        <w:t>,</w:t>
      </w:r>
      <w:r w:rsidR="001E3F27">
        <w:t xml:space="preserve"> </w:t>
      </w:r>
      <w:r w:rsidR="00974BAF">
        <w:t>protons and neutrons are understood to be bound states of truly fundamental particles called quarks, in the following manner: protons consist of two up-quarks and a down-quark</w:t>
      </w:r>
      <w:r w:rsidR="0034307A">
        <w:t xml:space="preserve"> p(</w:t>
      </w:r>
      <w:proofErr w:type="spellStart"/>
      <w:r w:rsidR="0034307A">
        <w:t>uud</w:t>
      </w:r>
      <w:proofErr w:type="spellEnd"/>
      <w:r w:rsidR="0034307A">
        <w:t>)</w:t>
      </w:r>
      <w:r w:rsidR="00974BAF">
        <w:t>, whereas neutrons consist of two down-quarks and an up-quark</w:t>
      </w:r>
      <w:r w:rsidR="0034307A">
        <w:t xml:space="preserve"> n(</w:t>
      </w:r>
      <w:proofErr w:type="spellStart"/>
      <w:r w:rsidR="0034307A">
        <w:t>ddu</w:t>
      </w:r>
      <w:proofErr w:type="spellEnd"/>
      <w:r w:rsidR="0034307A">
        <w:t>)</w:t>
      </w:r>
      <w:r w:rsidR="00974BAF">
        <w:t>.</w:t>
      </w:r>
    </w:p>
    <w:p w14:paraId="65A24BE9" w14:textId="0AEF844E" w:rsidR="00760D02" w:rsidRDefault="0034307A" w:rsidP="00773926">
      <w:r>
        <w:t>At the lowest</w:t>
      </w:r>
      <w:r w:rsidR="00760D02">
        <w:t xml:space="preserve"> energy</w:t>
      </w:r>
      <w:r>
        <w:t xml:space="preserve"> level of the standard model, the first generation of particles are then the electron, electron neutrino, the up-quark and the down-quark</w:t>
      </w:r>
      <w:r w:rsidR="00595D20">
        <w:t>; these are currently considered to be truly elementary, in that they cannot be subdivided</w:t>
      </w:r>
      <w:r>
        <w:t>.</w:t>
      </w:r>
    </w:p>
    <w:p w14:paraId="220A765F" w14:textId="77777777" w:rsidR="00760D02" w:rsidRDefault="00760D02" w:rsidP="00773926"/>
    <w:p w14:paraId="41E649F0" w14:textId="77777777" w:rsidR="00853758" w:rsidRDefault="00760D02" w:rsidP="00773926">
      <w:r>
        <w:t xml:space="preserve">Higher energy scales, such as those achieved at modern particle accelerators, result in the second and third generation of the four </w:t>
      </w:r>
      <w:r w:rsidR="00595D20">
        <w:t>elementary</w:t>
      </w:r>
      <w:r>
        <w:t xml:space="preserve"> particles</w:t>
      </w:r>
      <w:r w:rsidR="00595D20">
        <w:t>; these are heavier versions of the first generation: for example, the muon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595D20">
        <w:t>)</w:t>
      </w:r>
      <w:r w:rsidR="0085210A">
        <w:t xml:space="preserve"> is essentially a version of an electron which is 200 </w:t>
      </w:r>
      <w:r w:rsidR="0085210A">
        <w:sym w:font="Symbol" w:char="F0B4"/>
      </w:r>
      <w:r w:rsidR="0085210A">
        <w:t xml:space="preserve"> heavier than a low energy electron</w:t>
      </w:r>
      <w:r w:rsidR="005215DD">
        <w:t xml:space="preserve">, i.e. </w:t>
      </w:r>
      <m:oMath>
        <m:sSub>
          <m:sSubPr>
            <m:ctrlPr>
              <w:rPr>
                <w:rFonts w:ascii="Cambria Math" w:hAnsi="Cambria Math"/>
                <w:i/>
              </w:rPr>
            </m:ctrlPr>
          </m:sSubPr>
          <m:e>
            <m:r>
              <w:rPr>
                <w:rFonts w:ascii="Cambria Math" w:hAnsi="Cambria Math"/>
              </w:rPr>
              <m:t>m</m:t>
            </m:r>
          </m:e>
          <m:sub>
            <m:r>
              <w:rPr>
                <w:rFonts w:ascii="Cambria Math" w:hAnsi="Cambria Math"/>
                <w:i/>
              </w:rPr>
              <w:sym w:font="Symbol" w:char="F06D"/>
            </m:r>
          </m:sub>
        </m:sSub>
        <m:r>
          <w:rPr>
            <w:rFonts w:ascii="Cambria Math" w:hAnsi="Cambria Math"/>
          </w:rPr>
          <m:t xml:space="preserve">  </m:t>
        </m:r>
        <m:r>
          <w:rPr>
            <w:rFonts w:ascii="Cambria Math" w:hAnsi="Cambria Math"/>
            <w:i/>
          </w:rPr>
          <w:sym w:font="Symbol" w:char="F0BB"/>
        </m:r>
        <m:r>
          <w:rPr>
            <w:rFonts w:ascii="Cambria Math" w:hAnsi="Cambria Math"/>
          </w:rPr>
          <m:t xml:space="preserve">   200 </m:t>
        </m:r>
        <m:sSub>
          <m:sSubPr>
            <m:ctrlPr>
              <w:rPr>
                <w:rFonts w:ascii="Cambria Math" w:hAnsi="Cambria Math"/>
                <w:i/>
              </w:rPr>
            </m:ctrlPr>
          </m:sSubPr>
          <m:e>
            <m:r>
              <w:rPr>
                <w:rFonts w:ascii="Cambria Math" w:hAnsi="Cambria Math"/>
              </w:rPr>
              <m:t>m</m:t>
            </m:r>
          </m:e>
          <m:sub>
            <m:r>
              <w:rPr>
                <w:rFonts w:ascii="Cambria Math" w:hAnsi="Cambria Math"/>
              </w:rPr>
              <m:t>e</m:t>
            </m:r>
          </m:sub>
        </m:sSub>
      </m:oMath>
      <w:r w:rsidR="00DB3B8B">
        <w:t>. The tau-lepton</w:t>
      </w:r>
      <w:r w:rsidR="00E05B51">
        <w:t xml:space="preserve">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00E05B51">
        <w:t>)</w:t>
      </w:r>
      <w:r w:rsidR="00DB3B8B">
        <w:t xml:space="preserve"> is the third generation of the electron, and is </w:t>
      </w:r>
      <w:r w:rsidR="00E05B51">
        <w:t>much</w:t>
      </w:r>
      <w:r w:rsidR="00DB3B8B">
        <w:t xml:space="preserve"> heavier, i.e. </w:t>
      </w:r>
      <m:oMath>
        <m:sSub>
          <m:sSubPr>
            <m:ctrlPr>
              <w:rPr>
                <w:rFonts w:ascii="Cambria Math" w:hAnsi="Cambria Math"/>
                <w:i/>
              </w:rPr>
            </m:ctrlPr>
          </m:sSubPr>
          <m:e>
            <m:r>
              <w:rPr>
                <w:rFonts w:ascii="Cambria Math" w:hAnsi="Cambria Math"/>
              </w:rPr>
              <m:t>m</m:t>
            </m:r>
          </m:e>
          <m:sub>
            <m:r>
              <w:rPr>
                <w:rFonts w:ascii="Cambria Math" w:hAnsi="Cambria Math"/>
              </w:rPr>
              <m:t xml:space="preserve">τ </m:t>
            </m:r>
          </m:sub>
        </m:sSub>
        <m:r>
          <w:rPr>
            <w:rFonts w:ascii="Cambria Math" w:hAnsi="Cambria Math"/>
          </w:rPr>
          <m:t>≈3500</m:t>
        </m:r>
        <m:sSub>
          <m:sSubPr>
            <m:ctrlPr>
              <w:rPr>
                <w:rFonts w:ascii="Cambria Math" w:hAnsi="Cambria Math"/>
                <w:i/>
              </w:rPr>
            </m:ctrlPr>
          </m:sSubPr>
          <m:e>
            <m:r>
              <w:rPr>
                <w:rFonts w:ascii="Cambria Math" w:hAnsi="Cambria Math"/>
              </w:rPr>
              <m:t xml:space="preserve"> m</m:t>
            </m:r>
          </m:e>
          <m:sub>
            <m:r>
              <w:rPr>
                <w:rFonts w:ascii="Cambria Math" w:hAnsi="Cambria Math"/>
              </w:rPr>
              <m:t>e</m:t>
            </m:r>
          </m:sub>
        </m:sSub>
      </m:oMath>
      <w:r w:rsidR="00E05B51">
        <w:t>.</w:t>
      </w:r>
      <w:r w:rsidR="00853758">
        <w:t xml:space="preserve"> These mass differences do have physical consequences, but the fundamental properties and interactions of the various generations remain identical.</w:t>
      </w:r>
    </w:p>
    <w:p w14:paraId="2B76C4FF" w14:textId="77777777" w:rsidR="00853758" w:rsidRDefault="00853758" w:rsidP="00773926"/>
    <w:p w14:paraId="6E128900" w14:textId="6828FE1F" w:rsidR="00853758" w:rsidRDefault="00853758" w:rsidP="00773926">
      <w:r>
        <w:t>Current experimental evidence indicates that there are no further generations than these three, and so all matter in the universe seems to be circumscribed by the following twelve fundamental fermions:</w:t>
      </w:r>
    </w:p>
    <w:p w14:paraId="00965CE6" w14:textId="07483086" w:rsidR="00221373" w:rsidRDefault="00221373" w:rsidP="00773926">
      <w:pPr>
        <w:pStyle w:val="Caption"/>
      </w:pPr>
      <w:bookmarkStart w:id="16" w:name="_Toc535567792"/>
      <w:r>
        <w:t xml:space="preserve">Table </w:t>
      </w:r>
      <w:r w:rsidR="00FB64A7">
        <w:rPr>
          <w:noProof/>
        </w:rPr>
        <w:fldChar w:fldCharType="begin"/>
      </w:r>
      <w:r w:rsidR="00FB64A7">
        <w:rPr>
          <w:noProof/>
        </w:rPr>
        <w:instrText xml:space="preserve"> SEQ Table \* ARABIC </w:instrText>
      </w:r>
      <w:r w:rsidR="00FB64A7">
        <w:rPr>
          <w:noProof/>
        </w:rPr>
        <w:fldChar w:fldCharType="separate"/>
      </w:r>
      <w:r w:rsidR="00921C6C">
        <w:rPr>
          <w:noProof/>
        </w:rPr>
        <w:t>1</w:t>
      </w:r>
      <w:r w:rsidR="00FB64A7">
        <w:rPr>
          <w:noProof/>
        </w:rPr>
        <w:fldChar w:fldCharType="end"/>
      </w:r>
      <w:r>
        <w:t>: The twelve fundamental fermions.</w:t>
      </w:r>
      <w:bookmarkEnd w:id="16"/>
    </w:p>
    <w:tbl>
      <w:tblPr>
        <w:tblStyle w:val="TableGrid"/>
        <w:tblW w:w="0" w:type="auto"/>
        <w:tblLook w:val="04A0" w:firstRow="1" w:lastRow="0" w:firstColumn="1" w:lastColumn="0" w:noHBand="0" w:noVBand="1"/>
      </w:tblPr>
      <w:tblGrid>
        <w:gridCol w:w="1357"/>
        <w:gridCol w:w="1709"/>
        <w:gridCol w:w="561"/>
        <w:gridCol w:w="1276"/>
        <w:gridCol w:w="1817"/>
        <w:gridCol w:w="733"/>
        <w:gridCol w:w="1267"/>
      </w:tblGrid>
      <w:tr w:rsidR="008A52C2" w14:paraId="38E78244" w14:textId="77777777" w:rsidTr="00221373">
        <w:trPr>
          <w:cnfStyle w:val="100000000000" w:firstRow="1" w:lastRow="0" w:firstColumn="0" w:lastColumn="0" w:oddVBand="0" w:evenVBand="0" w:oddHBand="0" w:evenHBand="0" w:firstRowFirstColumn="0" w:firstRowLastColumn="0" w:lastRowFirstColumn="0" w:lastRowLastColumn="0"/>
        </w:trPr>
        <w:tc>
          <w:tcPr>
            <w:tcW w:w="4903" w:type="dxa"/>
            <w:gridSpan w:val="4"/>
          </w:tcPr>
          <w:p w14:paraId="6A46BED8" w14:textId="3D5C4730" w:rsidR="00853758" w:rsidRDefault="00853758" w:rsidP="00773926">
            <w:r>
              <w:t>Leptons</w:t>
            </w:r>
          </w:p>
        </w:tc>
        <w:tc>
          <w:tcPr>
            <w:tcW w:w="3817" w:type="dxa"/>
            <w:gridSpan w:val="3"/>
          </w:tcPr>
          <w:p w14:paraId="12D60E19" w14:textId="1612FDC8" w:rsidR="00853758" w:rsidRDefault="00853758" w:rsidP="00773926">
            <w:r>
              <w:t>Quarks</w:t>
            </w:r>
          </w:p>
        </w:tc>
      </w:tr>
      <w:tr w:rsidR="008A52C2" w14:paraId="410B00D1" w14:textId="77777777" w:rsidTr="00221373">
        <w:tc>
          <w:tcPr>
            <w:tcW w:w="1357" w:type="dxa"/>
          </w:tcPr>
          <w:p w14:paraId="247D327D" w14:textId="77777777" w:rsidR="008A52C2" w:rsidRDefault="008A52C2" w:rsidP="00773926"/>
        </w:tc>
        <w:tc>
          <w:tcPr>
            <w:tcW w:w="1709" w:type="dxa"/>
          </w:tcPr>
          <w:p w14:paraId="72069955" w14:textId="33535E06" w:rsidR="008A52C2" w:rsidRDefault="008A52C2" w:rsidP="00773926">
            <w:r>
              <w:t>Particle</w:t>
            </w:r>
          </w:p>
        </w:tc>
        <w:tc>
          <w:tcPr>
            <w:tcW w:w="561" w:type="dxa"/>
          </w:tcPr>
          <w:p w14:paraId="02354D5D" w14:textId="30CB686A" w:rsidR="008A52C2" w:rsidRDefault="008A52C2" w:rsidP="00773926">
            <w:r>
              <w:t>Q</w:t>
            </w:r>
          </w:p>
        </w:tc>
        <w:tc>
          <w:tcPr>
            <w:tcW w:w="1276" w:type="dxa"/>
          </w:tcPr>
          <w:p w14:paraId="51E5A973" w14:textId="4FE13B20" w:rsidR="008A52C2" w:rsidRDefault="008A52C2" w:rsidP="00773926">
            <w:r>
              <w:t>Mass/GeV</w:t>
            </w:r>
          </w:p>
        </w:tc>
        <w:tc>
          <w:tcPr>
            <w:tcW w:w="1817" w:type="dxa"/>
          </w:tcPr>
          <w:p w14:paraId="5CDF983D" w14:textId="3CFB651E" w:rsidR="008A52C2" w:rsidRDefault="008A52C2" w:rsidP="00773926">
            <w:r>
              <w:t>Particle</w:t>
            </w:r>
          </w:p>
        </w:tc>
        <w:tc>
          <w:tcPr>
            <w:tcW w:w="733" w:type="dxa"/>
          </w:tcPr>
          <w:p w14:paraId="08E03CE5" w14:textId="425D45A9" w:rsidR="008A52C2" w:rsidRDefault="008A52C2" w:rsidP="00773926">
            <w:r>
              <w:t>Q</w:t>
            </w:r>
          </w:p>
        </w:tc>
        <w:tc>
          <w:tcPr>
            <w:tcW w:w="1267" w:type="dxa"/>
          </w:tcPr>
          <w:p w14:paraId="1D8CE3C7" w14:textId="21237996" w:rsidR="008A52C2" w:rsidRDefault="008A52C2" w:rsidP="00773926">
            <w:r>
              <w:t>Mass/GeV</w:t>
            </w:r>
          </w:p>
        </w:tc>
      </w:tr>
      <w:tr w:rsidR="008A52C2" w14:paraId="5E12021C" w14:textId="77777777" w:rsidTr="00221373">
        <w:tc>
          <w:tcPr>
            <w:tcW w:w="1357" w:type="dxa"/>
            <w:vMerge w:val="restart"/>
          </w:tcPr>
          <w:p w14:paraId="5E2B1C41" w14:textId="14FD64C2" w:rsidR="008A52C2" w:rsidRDefault="008A52C2" w:rsidP="00773926">
            <w:r>
              <w:t>First Generation</w:t>
            </w:r>
          </w:p>
        </w:tc>
        <w:tc>
          <w:tcPr>
            <w:tcW w:w="1709" w:type="dxa"/>
          </w:tcPr>
          <w:p w14:paraId="36E7CAA5" w14:textId="013E5424" w:rsidR="008A52C2" w:rsidRDefault="008A52C2" w:rsidP="00773926">
            <w:r>
              <w:t>Electron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w:t>
            </w:r>
          </w:p>
        </w:tc>
        <w:tc>
          <w:tcPr>
            <w:tcW w:w="561" w:type="dxa"/>
          </w:tcPr>
          <w:p w14:paraId="7555FE65" w14:textId="10CCE39F" w:rsidR="008A52C2" w:rsidRDefault="005F6455" w:rsidP="00773926">
            <w:r>
              <w:t>-1</w:t>
            </w:r>
          </w:p>
        </w:tc>
        <w:tc>
          <w:tcPr>
            <w:tcW w:w="1276" w:type="dxa"/>
          </w:tcPr>
          <w:p w14:paraId="7F0D5C74" w14:textId="6E098860" w:rsidR="008A52C2" w:rsidRDefault="005F6455" w:rsidP="00773926">
            <w:r>
              <w:t>0.005</w:t>
            </w:r>
          </w:p>
        </w:tc>
        <w:tc>
          <w:tcPr>
            <w:tcW w:w="1817" w:type="dxa"/>
          </w:tcPr>
          <w:p w14:paraId="38022FC5" w14:textId="0A3361FE" w:rsidR="008A52C2" w:rsidRDefault="008A52C2" w:rsidP="00773926">
            <w:r>
              <w:t>Down (d)</w:t>
            </w:r>
          </w:p>
        </w:tc>
        <w:tc>
          <w:tcPr>
            <w:tcW w:w="733" w:type="dxa"/>
          </w:tcPr>
          <w:p w14:paraId="46EF782D" w14:textId="7F12623D" w:rsidR="008A52C2" w:rsidRDefault="00221373" w:rsidP="00773926">
            <w:r>
              <w:t>-1/3</w:t>
            </w:r>
          </w:p>
        </w:tc>
        <w:tc>
          <w:tcPr>
            <w:tcW w:w="1267" w:type="dxa"/>
          </w:tcPr>
          <w:p w14:paraId="6BE2277E" w14:textId="6AF033D3" w:rsidR="008A52C2" w:rsidRDefault="00221373" w:rsidP="00773926">
            <w:r>
              <w:t>0.003</w:t>
            </w:r>
          </w:p>
        </w:tc>
      </w:tr>
      <w:tr w:rsidR="008A52C2" w14:paraId="5EB69226" w14:textId="77777777" w:rsidTr="00221373">
        <w:tc>
          <w:tcPr>
            <w:tcW w:w="1357" w:type="dxa"/>
            <w:vMerge/>
          </w:tcPr>
          <w:p w14:paraId="73E7D764" w14:textId="200EB155" w:rsidR="008A52C2" w:rsidRDefault="008A52C2" w:rsidP="00773926"/>
        </w:tc>
        <w:tc>
          <w:tcPr>
            <w:tcW w:w="1709" w:type="dxa"/>
          </w:tcPr>
          <w:p w14:paraId="203F14C3" w14:textId="4F0A01FE" w:rsidR="008A52C2" w:rsidRDefault="008A52C2" w:rsidP="00773926">
            <w:r>
              <w:t>Neutrino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t>)</w:t>
            </w:r>
          </w:p>
        </w:tc>
        <w:tc>
          <w:tcPr>
            <w:tcW w:w="561" w:type="dxa"/>
          </w:tcPr>
          <w:p w14:paraId="2F0C3304" w14:textId="543E0E14" w:rsidR="008A52C2" w:rsidRDefault="005F6455" w:rsidP="00773926">
            <w:r>
              <w:t>0</w:t>
            </w:r>
          </w:p>
        </w:tc>
        <w:tc>
          <w:tcPr>
            <w:tcW w:w="1276" w:type="dxa"/>
          </w:tcPr>
          <w:p w14:paraId="020DE072" w14:textId="32D7581A" w:rsidR="008A52C2" w:rsidRDefault="005F6455" w:rsidP="00773926">
            <w:r>
              <w:t xml:space="preserve">&lt;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c>
          <w:tcPr>
            <w:tcW w:w="1817" w:type="dxa"/>
          </w:tcPr>
          <w:p w14:paraId="5CA7BC7C" w14:textId="1606D5AA" w:rsidR="008A52C2" w:rsidRDefault="008A52C2" w:rsidP="00773926">
            <w:r>
              <w:t>Up (u)</w:t>
            </w:r>
          </w:p>
        </w:tc>
        <w:tc>
          <w:tcPr>
            <w:tcW w:w="733" w:type="dxa"/>
          </w:tcPr>
          <w:p w14:paraId="29F6B81D" w14:textId="18063C88" w:rsidR="008A52C2" w:rsidRDefault="00221373" w:rsidP="00773926">
            <w:r>
              <w:t>+2/3</w:t>
            </w:r>
          </w:p>
        </w:tc>
        <w:tc>
          <w:tcPr>
            <w:tcW w:w="1267" w:type="dxa"/>
          </w:tcPr>
          <w:p w14:paraId="79020CEB" w14:textId="57CEDA03" w:rsidR="008A52C2" w:rsidRDefault="00221373" w:rsidP="00773926">
            <w:r>
              <w:t>0.005</w:t>
            </w:r>
          </w:p>
        </w:tc>
      </w:tr>
      <w:tr w:rsidR="008A52C2" w14:paraId="6F768E5D" w14:textId="77777777" w:rsidTr="00221373">
        <w:tc>
          <w:tcPr>
            <w:tcW w:w="1357" w:type="dxa"/>
            <w:vMerge w:val="restart"/>
          </w:tcPr>
          <w:p w14:paraId="1D11A289" w14:textId="5F5B04FB" w:rsidR="008A52C2" w:rsidRDefault="008A52C2" w:rsidP="00773926">
            <w:r>
              <w:lastRenderedPageBreak/>
              <w:t>Second Generation</w:t>
            </w:r>
          </w:p>
        </w:tc>
        <w:tc>
          <w:tcPr>
            <w:tcW w:w="1709" w:type="dxa"/>
          </w:tcPr>
          <w:p w14:paraId="4895165E" w14:textId="1D365EE9" w:rsidR="008A52C2" w:rsidRDefault="008A52C2" w:rsidP="00773926">
            <w:r>
              <w:t>Muon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t>)</w:t>
            </w:r>
          </w:p>
        </w:tc>
        <w:tc>
          <w:tcPr>
            <w:tcW w:w="561" w:type="dxa"/>
          </w:tcPr>
          <w:p w14:paraId="1A88019F" w14:textId="0E8B8268" w:rsidR="008A52C2" w:rsidRDefault="005F6455" w:rsidP="00773926">
            <w:r>
              <w:t>-1</w:t>
            </w:r>
          </w:p>
        </w:tc>
        <w:tc>
          <w:tcPr>
            <w:tcW w:w="1276" w:type="dxa"/>
          </w:tcPr>
          <w:p w14:paraId="6EB2F2B2" w14:textId="36ED1C05" w:rsidR="008A52C2" w:rsidRDefault="00221373" w:rsidP="00773926">
            <w:r>
              <w:t>0.106</w:t>
            </w:r>
          </w:p>
        </w:tc>
        <w:tc>
          <w:tcPr>
            <w:tcW w:w="1817" w:type="dxa"/>
          </w:tcPr>
          <w:p w14:paraId="70639EBD" w14:textId="18F0F7DC" w:rsidR="008A52C2" w:rsidRDefault="008A52C2" w:rsidP="00773926">
            <w:r>
              <w:t>Strange (s)</w:t>
            </w:r>
          </w:p>
        </w:tc>
        <w:tc>
          <w:tcPr>
            <w:tcW w:w="733" w:type="dxa"/>
          </w:tcPr>
          <w:p w14:paraId="38CDAFCC" w14:textId="20545F03" w:rsidR="008A52C2" w:rsidRDefault="00221373" w:rsidP="00773926">
            <w:r>
              <w:t>-1/3</w:t>
            </w:r>
          </w:p>
        </w:tc>
        <w:tc>
          <w:tcPr>
            <w:tcW w:w="1267" w:type="dxa"/>
          </w:tcPr>
          <w:p w14:paraId="45DDF7C1" w14:textId="3F7A518D" w:rsidR="008A52C2" w:rsidRDefault="00221373" w:rsidP="00773926">
            <w:r>
              <w:t>0.1</w:t>
            </w:r>
          </w:p>
        </w:tc>
      </w:tr>
      <w:tr w:rsidR="008A52C2" w14:paraId="6AC7D1D6" w14:textId="77777777" w:rsidTr="00221373">
        <w:tc>
          <w:tcPr>
            <w:tcW w:w="1357" w:type="dxa"/>
            <w:vMerge/>
          </w:tcPr>
          <w:p w14:paraId="32406B2A" w14:textId="71785149" w:rsidR="008A52C2" w:rsidRDefault="008A52C2" w:rsidP="00773926"/>
        </w:tc>
        <w:tc>
          <w:tcPr>
            <w:tcW w:w="1709" w:type="dxa"/>
          </w:tcPr>
          <w:p w14:paraId="6C5BFAF4" w14:textId="5014C0E9" w:rsidR="008A52C2" w:rsidRDefault="008A52C2" w:rsidP="00773926">
            <w:r>
              <w:t>Neutrino (</w:t>
            </w:r>
            <m:oMath>
              <m:sSub>
                <m:sSubPr>
                  <m:ctrlPr>
                    <w:rPr>
                      <w:rFonts w:ascii="Cambria Math" w:hAnsi="Cambria Math"/>
                      <w:i/>
                    </w:rPr>
                  </m:ctrlPr>
                </m:sSubPr>
                <m:e>
                  <m:r>
                    <w:rPr>
                      <w:rFonts w:ascii="Cambria Math" w:hAnsi="Cambria Math"/>
                    </w:rPr>
                    <m:t>v</m:t>
                  </m:r>
                </m:e>
                <m:sub>
                  <m:r>
                    <w:rPr>
                      <w:rFonts w:ascii="Cambria Math" w:hAnsi="Cambria Math"/>
                    </w:rPr>
                    <m:t>μ</m:t>
                  </m:r>
                </m:sub>
              </m:sSub>
            </m:oMath>
            <w:r>
              <w:t>)</w:t>
            </w:r>
          </w:p>
        </w:tc>
        <w:tc>
          <w:tcPr>
            <w:tcW w:w="561" w:type="dxa"/>
          </w:tcPr>
          <w:p w14:paraId="1FB75489" w14:textId="7B89E951" w:rsidR="008A52C2" w:rsidRDefault="005F6455" w:rsidP="00773926">
            <w:r>
              <w:t>0</w:t>
            </w:r>
          </w:p>
        </w:tc>
        <w:tc>
          <w:tcPr>
            <w:tcW w:w="1276" w:type="dxa"/>
          </w:tcPr>
          <w:p w14:paraId="5732C2D7" w14:textId="2F6FBC2E" w:rsidR="008A52C2" w:rsidRDefault="00221373" w:rsidP="00773926">
            <w:r>
              <w:t xml:space="preserve">&lt;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c>
          <w:tcPr>
            <w:tcW w:w="1817" w:type="dxa"/>
          </w:tcPr>
          <w:p w14:paraId="5C131317" w14:textId="58285BF6" w:rsidR="008A52C2" w:rsidRDefault="008A52C2" w:rsidP="00773926">
            <w:r>
              <w:t>Charm (c)</w:t>
            </w:r>
          </w:p>
        </w:tc>
        <w:tc>
          <w:tcPr>
            <w:tcW w:w="733" w:type="dxa"/>
          </w:tcPr>
          <w:p w14:paraId="62D03990" w14:textId="2F5103C3" w:rsidR="008A52C2" w:rsidRDefault="00221373" w:rsidP="00773926">
            <w:r>
              <w:t>+2/3</w:t>
            </w:r>
          </w:p>
        </w:tc>
        <w:tc>
          <w:tcPr>
            <w:tcW w:w="1267" w:type="dxa"/>
          </w:tcPr>
          <w:p w14:paraId="693D2BD7" w14:textId="5A756EBE" w:rsidR="008A52C2" w:rsidRDefault="00221373" w:rsidP="00773926">
            <w:r>
              <w:t>1.3</w:t>
            </w:r>
          </w:p>
        </w:tc>
      </w:tr>
      <w:tr w:rsidR="008A52C2" w14:paraId="5D90BC8B" w14:textId="77777777" w:rsidTr="00221373">
        <w:tc>
          <w:tcPr>
            <w:tcW w:w="1357" w:type="dxa"/>
            <w:vMerge w:val="restart"/>
          </w:tcPr>
          <w:p w14:paraId="0EC9ECD1" w14:textId="16106DD1" w:rsidR="008A52C2" w:rsidRDefault="008A52C2" w:rsidP="00773926">
            <w:r>
              <w:t>Third Generation</w:t>
            </w:r>
          </w:p>
        </w:tc>
        <w:tc>
          <w:tcPr>
            <w:tcW w:w="1709" w:type="dxa"/>
          </w:tcPr>
          <w:p w14:paraId="738EBAF4" w14:textId="71B6D8B1" w:rsidR="008A52C2" w:rsidRDefault="008A52C2" w:rsidP="00773926">
            <w:r>
              <w:t>Tau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t>)</w:t>
            </w:r>
          </w:p>
        </w:tc>
        <w:tc>
          <w:tcPr>
            <w:tcW w:w="561" w:type="dxa"/>
          </w:tcPr>
          <w:p w14:paraId="45A72936" w14:textId="337F733D" w:rsidR="008A52C2" w:rsidRDefault="005F6455" w:rsidP="00773926">
            <w:r>
              <w:t>-1</w:t>
            </w:r>
          </w:p>
        </w:tc>
        <w:tc>
          <w:tcPr>
            <w:tcW w:w="1276" w:type="dxa"/>
          </w:tcPr>
          <w:p w14:paraId="38E4DF26" w14:textId="176BAF0B" w:rsidR="008A52C2" w:rsidRDefault="00221373" w:rsidP="00773926">
            <w:r>
              <w:t>1.78</w:t>
            </w:r>
          </w:p>
        </w:tc>
        <w:tc>
          <w:tcPr>
            <w:tcW w:w="1817" w:type="dxa"/>
          </w:tcPr>
          <w:p w14:paraId="36084B0E" w14:textId="2CBE23BE" w:rsidR="008A52C2" w:rsidRDefault="008A52C2" w:rsidP="00773926">
            <w:r>
              <w:t>Bottom (b)</w:t>
            </w:r>
          </w:p>
        </w:tc>
        <w:tc>
          <w:tcPr>
            <w:tcW w:w="733" w:type="dxa"/>
          </w:tcPr>
          <w:p w14:paraId="77342B67" w14:textId="5A5F2934" w:rsidR="008A52C2" w:rsidRDefault="00221373" w:rsidP="00773926">
            <w:r>
              <w:t>-1/3</w:t>
            </w:r>
          </w:p>
        </w:tc>
        <w:tc>
          <w:tcPr>
            <w:tcW w:w="1267" w:type="dxa"/>
          </w:tcPr>
          <w:p w14:paraId="27720E06" w14:textId="6EC7149B" w:rsidR="008A52C2" w:rsidRDefault="00221373" w:rsidP="00773926">
            <w:r>
              <w:t>4.5</w:t>
            </w:r>
          </w:p>
        </w:tc>
      </w:tr>
      <w:tr w:rsidR="008A52C2" w14:paraId="7E3BA55D" w14:textId="77777777" w:rsidTr="00221373">
        <w:tc>
          <w:tcPr>
            <w:tcW w:w="1357" w:type="dxa"/>
            <w:vMerge/>
          </w:tcPr>
          <w:p w14:paraId="149DFB76" w14:textId="77777777" w:rsidR="008A52C2" w:rsidRDefault="008A52C2" w:rsidP="00773926"/>
        </w:tc>
        <w:tc>
          <w:tcPr>
            <w:tcW w:w="1709" w:type="dxa"/>
          </w:tcPr>
          <w:p w14:paraId="0BC4A4FA" w14:textId="7B3113F5" w:rsidR="008A52C2" w:rsidRDefault="008A52C2" w:rsidP="00773926">
            <w:r>
              <w:t>Neutrino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w:t>
            </w:r>
          </w:p>
        </w:tc>
        <w:tc>
          <w:tcPr>
            <w:tcW w:w="561" w:type="dxa"/>
          </w:tcPr>
          <w:p w14:paraId="11F9CCC3" w14:textId="07CAE1A4" w:rsidR="008A52C2" w:rsidRDefault="005F6455" w:rsidP="00773926">
            <w:r>
              <w:t>0</w:t>
            </w:r>
          </w:p>
        </w:tc>
        <w:tc>
          <w:tcPr>
            <w:tcW w:w="1276" w:type="dxa"/>
          </w:tcPr>
          <w:p w14:paraId="37310252" w14:textId="5B5CAF01" w:rsidR="008A52C2" w:rsidRDefault="00221373" w:rsidP="00773926">
            <w:r>
              <w:t xml:space="preserve">&lt;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c>
          <w:tcPr>
            <w:tcW w:w="1817" w:type="dxa"/>
          </w:tcPr>
          <w:p w14:paraId="31E5CA38" w14:textId="74BB50CC" w:rsidR="008A52C2" w:rsidRDefault="008A52C2" w:rsidP="00773926">
            <w:r>
              <w:t>Top (t)</w:t>
            </w:r>
          </w:p>
        </w:tc>
        <w:tc>
          <w:tcPr>
            <w:tcW w:w="733" w:type="dxa"/>
          </w:tcPr>
          <w:p w14:paraId="578B9D09" w14:textId="1C238848" w:rsidR="008A52C2" w:rsidRDefault="00221373" w:rsidP="00773926">
            <w:r>
              <w:t>+2/3</w:t>
            </w:r>
          </w:p>
        </w:tc>
        <w:tc>
          <w:tcPr>
            <w:tcW w:w="1267" w:type="dxa"/>
          </w:tcPr>
          <w:p w14:paraId="2214422E" w14:textId="704ED02A" w:rsidR="008A52C2" w:rsidRDefault="00221373" w:rsidP="00773926">
            <w:r>
              <w:t>174</w:t>
            </w:r>
          </w:p>
        </w:tc>
      </w:tr>
    </w:tbl>
    <w:p w14:paraId="07A9E1E1" w14:textId="66F33111" w:rsidR="00853758" w:rsidRDefault="00853758" w:rsidP="00773926"/>
    <w:p w14:paraId="1AAE430D" w14:textId="6E76A40F" w:rsidR="00250515" w:rsidRDefault="00250515" w:rsidP="00773926">
      <w:r>
        <w:t xml:space="preserve">While it is accepted that neutrinos are not massless, </w:t>
      </w:r>
      <w:r w:rsidR="00C8096C">
        <w:t>their masses are so small that they have not been precisely determined, however, the upper bounds for the estimated masses for neutrinos are around 9 orders of magnitude smaller than the other fermions.</w:t>
      </w:r>
    </w:p>
    <w:p w14:paraId="5880D6DF" w14:textId="423C1929" w:rsidR="00C8096C" w:rsidRDefault="00C8096C" w:rsidP="00773926"/>
    <w:p w14:paraId="169E20C6" w14:textId="73A93CE3" w:rsidR="00C8096C" w:rsidRDefault="00C8096C" w:rsidP="00773926">
      <w:r>
        <w:t xml:space="preserve">The Dirac equation describes the state of each of the twelve fundamental fermions and indicates that for each fermion there is an antiparticle which has the same mass but opposite charge, which is indicated by a horizontal bar over the particle’s symbol, or a charge symbol of the opposite sign, e.g. the anti-down quark is indicated by </w:t>
      </w:r>
      <w:r w:rsidR="00F26658" w:rsidRPr="00F26658">
        <w:t>d̅</w:t>
      </w:r>
      <w:r w:rsidR="00F26658">
        <w:t xml:space="preserve">, whereas the antimuon is indicated by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F26658">
        <w:t>.</w:t>
      </w:r>
    </w:p>
    <w:p w14:paraId="265FE878" w14:textId="77777777" w:rsidR="00F26658" w:rsidRDefault="00F26658" w:rsidP="00773926"/>
    <w:p w14:paraId="3E91B3D2" w14:textId="25833977" w:rsidR="00F26658" w:rsidRDefault="00F26658" w:rsidP="00773926">
      <w:r>
        <w:t xml:space="preserve">Interactions between </w:t>
      </w:r>
      <w:r w:rsidR="00B12211">
        <w:t xml:space="preserve">particles are facilitated by the four fundamental forces, but the effect of gravity at this scale is sufficiently negligible that it can be ignored without loss of accuracy. All particles take part in weak interactions and are therefore subject to the weak force. The neutrinos are all electrically neutral and therefore are not involved in electromagnetic interactions and are, so to speak, invisible to this force. Quarks carry what is termed as “colour charge” by QCD and are therefore the only particles that feel the strong force. </w:t>
      </w:r>
    </w:p>
    <w:p w14:paraId="216CA0FC" w14:textId="77777777" w:rsidR="00B12211" w:rsidRDefault="00B12211" w:rsidP="00773926"/>
    <w:p w14:paraId="3640566F" w14:textId="493BF831" w:rsidR="00B12211" w:rsidRDefault="00B12211" w:rsidP="00773926">
      <w:r>
        <w:t xml:space="preserve">The strong force confines </w:t>
      </w:r>
      <w:r w:rsidR="00493FB7">
        <w:t xml:space="preserve">quarks </w:t>
      </w:r>
      <w:r w:rsidR="00063A73">
        <w:t>to confined states within hadrons and are therefore not freely observed under normal circumstances</w:t>
      </w:r>
    </w:p>
    <w:p w14:paraId="4F19FE0F" w14:textId="4F5A6B65" w:rsidR="003A30A7" w:rsidRDefault="00063A73" w:rsidP="00063A73">
      <w:pPr>
        <w:pStyle w:val="Heading3"/>
      </w:pPr>
      <w:bookmarkStart w:id="17" w:name="_Toc535567762"/>
      <w:r>
        <w:lastRenderedPageBreak/>
        <w:t>The Fundamental Forces</w:t>
      </w:r>
      <w:bookmarkEnd w:id="17"/>
    </w:p>
    <w:p w14:paraId="6C9E471F" w14:textId="77777777" w:rsidR="003A30A7" w:rsidRDefault="003A30A7" w:rsidP="00773926"/>
    <w:p w14:paraId="6D86B7A2" w14:textId="77777777" w:rsidR="00DE6104" w:rsidRDefault="00DE6104" w:rsidP="00773926">
      <w:r>
        <w:t>Classical electromagnetism explained the electrostatic interaction between particles using a scalar potential, Newton himself that matter could interact with any other matter without the mediation of direct contact.</w:t>
      </w:r>
    </w:p>
    <w:p w14:paraId="56D2B9F1" w14:textId="77777777" w:rsidR="00DE6104" w:rsidRDefault="00DE6104" w:rsidP="00773926"/>
    <w:p w14:paraId="30434B26" w14:textId="34467552" w:rsidR="0002687A" w:rsidRDefault="00DE6104" w:rsidP="00773926">
      <w:r>
        <w:t>Quantum Field Theory circumvents this non-material explanation and encompasses the description of each of the fundamental forces. Electromagnetism is explained by Quantum Electrodynamics (QED), the Strong Force by Quantum Chromodynamics (QCD), the weak force by the Electroweak Theory (EWT), Gravity</w:t>
      </w:r>
      <w:r w:rsidR="000F50A1">
        <w:t xml:space="preserve"> has not been explained by the Standard Model</w:t>
      </w:r>
      <w:r w:rsidR="00C5226F">
        <w:t xml:space="preserve"> yet; therefore,</w:t>
      </w:r>
      <w:r w:rsidR="000F50A1">
        <w:t xml:space="preserve"> Einstein’s General Theory of Relativity is still the best explanation of this force, but</w:t>
      </w:r>
      <w:r w:rsidR="0002687A">
        <w:t xml:space="preserve"> it</w:t>
      </w:r>
      <w:r w:rsidR="000F50A1">
        <w:t xml:space="preserve"> falls within the bounds of Classical Physics</w:t>
      </w:r>
      <w:r w:rsidR="00C5226F">
        <w:t>. As such, the search to incorporate gravity into the Standard Model</w:t>
      </w:r>
      <w:r w:rsidR="000F50A1">
        <w:t xml:space="preserve"> is an ongoing area of research</w:t>
      </w:r>
      <w:r w:rsidR="00C5226F">
        <w:t xml:space="preserve"> and has resulted in exciting new theoretical research avenues such as string theory and loop quantum gravity</w:t>
      </w:r>
      <w:r w:rsidR="0002687A">
        <w:t xml:space="preserve"> arising</w:t>
      </w:r>
      <w:r w:rsidR="000F50A1">
        <w:t>.</w:t>
      </w:r>
    </w:p>
    <w:p w14:paraId="38188E30" w14:textId="77777777" w:rsidR="00AD78DD" w:rsidRDefault="00AD78DD" w:rsidP="00773926"/>
    <w:p w14:paraId="681BE447" w14:textId="5929B78D" w:rsidR="00DD6E14" w:rsidRDefault="00AD78DD" w:rsidP="00773926">
      <w:r>
        <w:t>Looking at electromag</w:t>
      </w:r>
      <w:r w:rsidR="000F7908">
        <w:t>netism, the interaction between charged particles occurs via the exchange of</w:t>
      </w:r>
      <w:r w:rsidR="00DD6E14">
        <w:t xml:space="preserve"> massless</w:t>
      </w:r>
      <w:r w:rsidR="000F7908">
        <w:t xml:space="preserve"> virtual photons, which explains momentum transfer via a particle exchange and circumventing the issue of a non-physical potential as the medium of interaction.</w:t>
      </w:r>
    </w:p>
    <w:p w14:paraId="0FE59527" w14:textId="77777777" w:rsidR="00DD6E14" w:rsidRDefault="00DD6E14" w:rsidP="00773926"/>
    <w:p w14:paraId="017952BB" w14:textId="77777777" w:rsidR="002623D8" w:rsidRDefault="00DD6E14" w:rsidP="00773926">
      <w:r>
        <w:t xml:space="preserve">Similarly, there are virtual particles (gauge bosons) for both the Strong Force (i.e. the massless gluon) and Weak Force (i.e.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W</m:t>
            </m:r>
          </m:e>
          <m:sup>
            <m:r>
              <w:rPr>
                <w:rFonts w:ascii="Cambria Math" w:hAnsi="Cambria Math"/>
              </w:rPr>
              <m:t>-</m:t>
            </m:r>
          </m:sup>
        </m:sSup>
      </m:oMath>
      <w:r>
        <w:t xml:space="preserve"> bosons, which are around 80 times heavier than the proton</w:t>
      </w:r>
      <w:r w:rsidR="0076522E">
        <w:t xml:space="preserve"> and the Z boson, which facilitates a weak neutral-current interaction</w:t>
      </w:r>
      <w:r>
        <w:t>).</w:t>
      </w:r>
      <w:r w:rsidR="000B68AC">
        <w:t xml:space="preserve"> The gauge bosons all have spin 1, compared to the fermions whom all have spin ½.</w:t>
      </w:r>
    </w:p>
    <w:p w14:paraId="7460122E" w14:textId="77777777" w:rsidR="002623D8" w:rsidRDefault="002623D8" w:rsidP="00773926"/>
    <w:p w14:paraId="435A498B" w14:textId="0B922380" w:rsidR="008D69F1" w:rsidRDefault="002623D8" w:rsidP="002623D8">
      <w:pPr>
        <w:pStyle w:val="Heading3"/>
      </w:pPr>
      <w:bookmarkStart w:id="18" w:name="_Toc535567763"/>
      <w:r>
        <w:lastRenderedPageBreak/>
        <w:t>The Higgs Boson</w:t>
      </w:r>
      <w:bookmarkEnd w:id="18"/>
    </w:p>
    <w:p w14:paraId="70185729" w14:textId="77777777" w:rsidR="00FB64A7" w:rsidRDefault="00FB64A7" w:rsidP="00773926"/>
    <w:p w14:paraId="690BA616" w14:textId="3A1E2616" w:rsidR="003503D0" w:rsidRDefault="00FB64A7" w:rsidP="00773926">
      <w:r>
        <w:t xml:space="preserve">The Higgs Boson, whose existence was confirmed by the CMS and ATLAS collaborations at CERN in 2012, but proposed in 1964 by three separate theoretical papers, breaks rank with the other particles outlined by the standard model in that it is many orders of magnitude heavier and </w:t>
      </w:r>
      <w:r w:rsidR="00EF03BA">
        <w:t>is a scalar particle which endows other standard model particles with mass, a property without which all particles would con</w:t>
      </w:r>
      <w:r w:rsidR="003503D0">
        <w:t>s</w:t>
      </w:r>
      <w:r w:rsidR="00EF03BA">
        <w:t>tantly</w:t>
      </w:r>
      <w:r w:rsidR="003503D0">
        <w:t xml:space="preserve"> </w:t>
      </w:r>
      <w:r w:rsidR="00EF03BA">
        <w:t xml:space="preserve">move at the speed of light, </w:t>
      </w:r>
      <m:oMath>
        <m:r>
          <w:rPr>
            <w:rFonts w:ascii="Cambria Math" w:hAnsi="Cambria Math"/>
          </w:rPr>
          <m:t>c</m:t>
        </m:r>
      </m:oMath>
      <w:r w:rsidR="00EF03BA">
        <w:t>.</w:t>
      </w:r>
      <w:r>
        <w:t xml:space="preserve"> </w:t>
      </w:r>
    </w:p>
    <w:p w14:paraId="31A7EB37" w14:textId="77777777" w:rsidR="002962C2" w:rsidRDefault="002962C2" w:rsidP="00773926"/>
    <w:p w14:paraId="1BC692D5" w14:textId="6E2AF347" w:rsidR="00A46272" w:rsidRDefault="003503D0" w:rsidP="00773926">
      <w:pPr>
        <w:rPr>
          <w:lang w:val="en-ZA" w:eastAsia="en-US"/>
        </w:rPr>
      </w:pPr>
      <w:r>
        <w:t>The Higgs boson manifests as a disturbance of the Higgs field, which is non-zero in a vacuum, in contrast to the other fundamental particles which all have a vacuum expectation value of zero</w:t>
      </w:r>
      <w:r w:rsidR="00A46272">
        <w:t xml:space="preserve">, i.e. </w:t>
      </w:r>
      <m:oMath>
        <m:r>
          <m:rPr>
            <m:sty m:val="p"/>
          </m:rPr>
          <w:rPr>
            <w:rFonts w:ascii="Cambria Math" w:eastAsia="MS Mincho" w:hAnsi="Cambria Math" w:cs="MS Mincho" w:hint="eastAsia"/>
          </w:rPr>
          <m:t>〈</m:t>
        </m:r>
        <m:r>
          <m:rPr>
            <m:sty m:val="p"/>
          </m:rPr>
          <w:rPr>
            <w:rFonts w:ascii="Cambria Math" w:hAnsi="Cambria Math"/>
          </w:rPr>
          <m:t>O</m:t>
        </m:r>
        <m:r>
          <m:rPr>
            <m:sty m:val="p"/>
          </m:rPr>
          <w:rPr>
            <w:rFonts w:ascii="Cambria Math" w:eastAsia="MS Mincho" w:hAnsi="Cambria Math" w:cs="MS Mincho" w:hint="eastAsia"/>
            <w:lang w:val="en-ZA" w:eastAsia="en-US"/>
          </w:rPr>
          <m:t>〉</m:t>
        </m:r>
        <m:r>
          <m:rPr>
            <m:sty m:val="p"/>
          </m:rPr>
          <w:rPr>
            <w:rFonts w:ascii="Cambria Math" w:eastAsia="MS Mincho" w:hAnsi="MS Mincho" w:cs="MS Mincho" w:hint="eastAsia"/>
            <w:lang w:val="en-ZA" w:eastAsia="en-US"/>
          </w:rPr>
          <m:t>=</m:t>
        </m:r>
        <m:r>
          <m:rPr>
            <m:sty m:val="p"/>
          </m:rPr>
          <w:rPr>
            <w:rFonts w:ascii="Cambria Math" w:eastAsia="MS Mincho" w:hAnsi="MS Mincho" w:cs="MS Mincho"/>
            <w:lang w:val="en-ZA" w:eastAsia="en-US"/>
          </w:rPr>
          <m:t>0</m:t>
        </m:r>
      </m:oMath>
      <w:r w:rsidR="00A46272">
        <w:rPr>
          <w:lang w:val="en-ZA" w:eastAsia="en-US"/>
        </w:rPr>
        <w:t>.</w:t>
      </w:r>
    </w:p>
    <w:p w14:paraId="1066FCE0" w14:textId="77777777" w:rsidR="002962C2" w:rsidRDefault="002962C2" w:rsidP="00773926">
      <w:pPr>
        <w:rPr>
          <w:lang w:val="en-ZA" w:eastAsia="en-US"/>
        </w:rPr>
      </w:pPr>
    </w:p>
    <w:p w14:paraId="1BC77778" w14:textId="37D0FC8C" w:rsidR="002962C2" w:rsidRDefault="002962C2" w:rsidP="00773926">
      <w:pPr>
        <w:rPr>
          <w:lang w:val="en-ZA" w:eastAsia="en-US"/>
        </w:rPr>
      </w:pPr>
      <w:r>
        <w:rPr>
          <w:lang w:val="en-US"/>
        </w:rPr>
        <w:t>In QFT, an expectation value is a real number calculated as the average over the expected values of an observable, weighted according to their respective likelihood.</w:t>
      </w:r>
    </w:p>
    <w:p w14:paraId="5E6BBA37" w14:textId="77777777" w:rsidR="00A46272" w:rsidRPr="00A46272" w:rsidRDefault="00A46272" w:rsidP="00773926">
      <w:pPr>
        <w:rPr>
          <w:lang w:val="en-ZA" w:eastAsia="en-US"/>
        </w:rPr>
      </w:pPr>
    </w:p>
    <w:p w14:paraId="22161A0C" w14:textId="78C660BA" w:rsidR="001F453C" w:rsidRDefault="001F453C" w:rsidP="00773926">
      <w:r>
        <w:t>On their own, all particles are massless, but interacting with the Higgs Field, which is always non-zero, the Higgs mechanism gives them their distinguishing masses.</w:t>
      </w:r>
    </w:p>
    <w:p w14:paraId="4DAAB5D5" w14:textId="56700EC1" w:rsidR="001F453C" w:rsidRDefault="001F453C" w:rsidP="001F453C">
      <w:pPr>
        <w:pStyle w:val="Heading2"/>
      </w:pPr>
      <w:bookmarkStart w:id="19" w:name="_Toc535567764"/>
      <w:r>
        <w:t>Interactions of Particles with Matter</w:t>
      </w:r>
      <w:bookmarkEnd w:id="19"/>
    </w:p>
    <w:p w14:paraId="62DC3D1C" w14:textId="77777777" w:rsidR="001F453C" w:rsidRDefault="001F453C" w:rsidP="00773926"/>
    <w:p w14:paraId="5857D21D" w14:textId="2AF13BA8" w:rsidR="000E3003" w:rsidRDefault="00BE6E33" w:rsidP="00773926">
      <w:r>
        <w:t xml:space="preserve">In order to study </w:t>
      </w:r>
      <w:r w:rsidR="00C2110E">
        <w:t xml:space="preserve">subatomic particle, they need to be detected. Most particles produced during High Energy Physics Experiments are unstable and therefore decay within a specific characteristic mean lifetime </w:t>
      </w:r>
      <m:oMath>
        <m:r>
          <w:rPr>
            <w:rFonts w:ascii="Cambria Math" w:hAnsi="Cambria Math"/>
          </w:rPr>
          <m:t>τ</m:t>
        </m:r>
      </m:oMath>
      <w:r w:rsidR="00C2110E">
        <w:t xml:space="preserve">. Those particles with </w:t>
      </w:r>
      <m:oMath>
        <m:r>
          <w:rPr>
            <w:rFonts w:ascii="Cambria Math" w:hAnsi="Cambria Math"/>
          </w:rPr>
          <m:t>τ&gt;</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s</m:t>
        </m:r>
      </m:oMath>
      <w:r w:rsidR="00C2110E">
        <w:t xml:space="preserve"> will traverse several meters before decaying and are therefore directly detectable by particle detectors installed at the Large Hadron Collider (LHC)</w:t>
      </w:r>
      <w:r w:rsidR="00951740">
        <w:t xml:space="preserve"> at CERN</w:t>
      </w:r>
      <w:r w:rsidR="00C2110E">
        <w:t>.</w:t>
      </w:r>
      <w:r w:rsidR="003C6373">
        <w:t xml:space="preserve"> Particles with shorter lifespans </w:t>
      </w:r>
      <w:r w:rsidR="003C6373">
        <w:lastRenderedPageBreak/>
        <w:t>are usually detected indirectly, by the interaction of their decay products with detector material.</w:t>
      </w:r>
    </w:p>
    <w:p w14:paraId="038A5DE6" w14:textId="77777777" w:rsidR="007E6A30" w:rsidRDefault="007E6A30" w:rsidP="00773926"/>
    <w:p w14:paraId="484FA265" w14:textId="19F93ED6" w:rsidR="002770F5" w:rsidRDefault="002770F5" w:rsidP="00773926">
      <w:r>
        <w:t>The Bethe-Bloch equation</w:t>
      </w:r>
      <w:r w:rsidR="007E6A30">
        <w:t xml:space="preserve"> describes the energy lost by a charged particle moving at relativistic speed through a medium, as a result of electromagnetic interactions with atomic electrons. A single charged particle with velocity </w:t>
      </w:r>
      <m:oMath>
        <m:r>
          <w:rPr>
            <w:rFonts w:ascii="Cambria Math" w:hAnsi="Cambria Math"/>
          </w:rPr>
          <m:t>v= βc</m:t>
        </m:r>
      </m:oMath>
      <w:r w:rsidR="007E6A30">
        <w:t xml:space="preserve">, passing through a medium with atomic number </w:t>
      </w:r>
      <m:oMath>
        <m:r>
          <w:rPr>
            <w:rFonts w:ascii="Cambria Math" w:hAnsi="Cambria Math"/>
          </w:rPr>
          <m:t>Z</m:t>
        </m:r>
      </m:oMath>
      <w:r w:rsidR="007E6A30">
        <w:t xml:space="preserve"> and density </w:t>
      </w:r>
      <m:oMath>
        <m:r>
          <w:rPr>
            <w:rFonts w:ascii="Cambria Math" w:hAnsi="Cambria Math"/>
          </w:rPr>
          <m:t>n</m:t>
        </m:r>
      </m:oMath>
      <w:r w:rsidR="007E6A30">
        <w:t>, will lose energy</w:t>
      </w:r>
      <w:r w:rsidR="00B34BF6">
        <w:t xml:space="preserve"> as a result of ionisation of the medium,</w:t>
      </w:r>
      <w:r w:rsidR="007E6A30">
        <w:t xml:space="preserve"> as a function </w:t>
      </w:r>
      <w:r w:rsidR="00B34BF6">
        <w:t>the distance travelled in the medium</w:t>
      </w:r>
      <w:r w:rsidR="00FB05AC">
        <w:t>, according to the Bethe-Bloch formula:</w:t>
      </w:r>
    </w:p>
    <w:p w14:paraId="12537685" w14:textId="77777777" w:rsidR="00FB05AC" w:rsidRDefault="00FB05AC" w:rsidP="00773926"/>
    <w:p w14:paraId="2CFEF5FC" w14:textId="40CF57FA" w:rsidR="00FB05AC" w:rsidRPr="00FB05AC" w:rsidRDefault="00FB05AC" w:rsidP="00773926">
      <m:oMathPara>
        <m:oMath>
          <m:f>
            <m:fPr>
              <m:ctrlPr>
                <w:rPr>
                  <w:rFonts w:ascii="Cambria Math" w:hAnsi="Cambria Math"/>
                  <w:i/>
                </w:rPr>
              </m:ctrlPr>
            </m:fPr>
            <m:num>
              <m:r>
                <w:rPr>
                  <w:rFonts w:ascii="Cambria Math" w:hAnsi="Cambria Math"/>
                </w:rPr>
                <m:t>d</m:t>
              </m:r>
              <m:r>
                <w:rPr>
                  <w:rFonts w:ascii="Cambria Math" w:hAnsi="Cambria Math"/>
                </w:rPr>
                <m:t>E</m:t>
              </m:r>
            </m:num>
            <m:den>
              <m:r>
                <w:rPr>
                  <w:rFonts w:ascii="Cambria Math" w:hAnsi="Cambria Math"/>
                </w:rPr>
                <m:t>dx</m:t>
              </m:r>
            </m:den>
          </m:f>
          <m:r>
            <w:rPr>
              <w:rFonts w:ascii="Cambria Math" w:hAnsi="Cambria Math"/>
            </w:rPr>
            <m:t xml:space="preserve"> ≈ -4π</m:t>
          </m:r>
          <m:sSup>
            <m:sSupPr>
              <m:ctrlPr>
                <w:rPr>
                  <w:rFonts w:ascii="Cambria Math" w:hAnsi="Cambria Math"/>
                  <w:i/>
                </w:rPr>
              </m:ctrlPr>
            </m:sSupPr>
            <m:e>
              <m:r>
                <w:rPr>
                  <w:rFonts w:ascii="Cambria Math" w:hAnsi="Cambria Math"/>
                </w:rPr>
                <m:t>ℏ</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α</m:t>
              </m:r>
            </m:e>
            <m:sup>
              <m:r>
                <w:rPr>
                  <w:rFonts w:ascii="Cambria Math" w:hAnsi="Cambria Math"/>
                </w:rPr>
                <m:t>2</m:t>
              </m:r>
            </m:sup>
          </m:sSup>
          <m:f>
            <m:fPr>
              <m:ctrlPr>
                <w:rPr>
                  <w:rFonts w:ascii="Cambria Math" w:hAnsi="Cambria Math"/>
                  <w:i/>
                </w:rPr>
              </m:ctrlPr>
            </m:fPr>
            <m:num>
              <m:r>
                <w:rPr>
                  <w:rFonts w:ascii="Cambria Math" w:hAnsi="Cambria Math"/>
                </w:rPr>
                <m:t>nZ</m:t>
              </m:r>
            </m:num>
            <m:den>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w:rPr>
                      <w:rFonts w:ascii="Cambria Math" w:hAnsi="Cambria Math"/>
                    </w:rPr>
                    <m:t>v</m:t>
                  </m:r>
                </m:e>
                <m:sup>
                  <m:r>
                    <w:rPr>
                      <w:rFonts w:ascii="Cambria Math" w:hAnsi="Cambria Math"/>
                    </w:rPr>
                    <m:t>2</m:t>
                  </m:r>
                </m:sup>
              </m:sSup>
            </m:den>
          </m:f>
          <m:d>
            <m:dPr>
              <m:begChr m:val="{"/>
              <m:endChr m:val="}"/>
              <m:ctrlPr>
                <w:rPr>
                  <w:rFonts w:ascii="Cambria Math" w:hAnsi="Cambria Math"/>
                  <w:i/>
                </w:rPr>
              </m:ctrlPr>
            </m:dPr>
            <m:e>
              <m:r>
                <w:rPr>
                  <w:rFonts w:ascii="Cambria Math" w:hAnsi="Cambria Math"/>
                </w:rPr>
                <m:t>ln</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sSub>
                        <m:sSubPr>
                          <m:ctrlPr>
                            <w:rPr>
                              <w:rFonts w:ascii="Cambria Math" w:hAnsi="Cambria Math"/>
                              <w:i/>
                            </w:rPr>
                          </m:ctrlPr>
                        </m:sSubPr>
                        <m:e>
                          <m:r>
                            <w:rPr>
                              <w:rFonts w:ascii="Cambria Math" w:hAnsi="Cambria Math"/>
                            </w:rPr>
                            <m:t>m</m:t>
                          </m: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e>
          </m:d>
        </m:oMath>
      </m:oMathPara>
    </w:p>
    <w:p w14:paraId="3E2474B3" w14:textId="17A08D6F" w:rsidR="00951740" w:rsidRDefault="00951740" w:rsidP="00773926"/>
    <w:p w14:paraId="055EA01D" w14:textId="47152F72" w:rsidR="00FB05AC" w:rsidRDefault="00927881" w:rsidP="00773926">
      <w:r>
        <w:t>Please see Appendix A</w:t>
      </w:r>
      <w:r w:rsidR="00A13EEF">
        <w:t xml:space="preserve"> for a demonstration of the characteristic energy loss curves for the two subatomic particles studied in this project, the pion </w:t>
      </w:r>
      <m:oMath>
        <m:r>
          <w:rPr>
            <w:rFonts w:ascii="Cambria Math" w:hAnsi="Cambria Math"/>
          </w:rPr>
          <m:t>π</m:t>
        </m:r>
      </m:oMath>
      <w:r w:rsidR="00A13EEF">
        <w:t xml:space="preserve"> and the electron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13EEF">
        <w:t>.</w:t>
      </w:r>
    </w:p>
    <w:p w14:paraId="12C9F19F" w14:textId="7607B4DF" w:rsidR="00304E97" w:rsidRDefault="00304E97" w:rsidP="00773926"/>
    <w:p w14:paraId="20B2BB23" w14:textId="77777777" w:rsidR="00304E97" w:rsidRDefault="00304E97" w:rsidP="00773926"/>
    <w:p w14:paraId="072F874D" w14:textId="77777777" w:rsidR="00923744" w:rsidRDefault="00923744" w:rsidP="00773926"/>
    <w:p w14:paraId="2A204940" w14:textId="77777777" w:rsidR="00C2110E" w:rsidRDefault="00C2110E" w:rsidP="00773926"/>
    <w:p w14:paraId="2C2AE687" w14:textId="75198467" w:rsidR="000E3003" w:rsidRPr="00C2110E" w:rsidRDefault="000E3003" w:rsidP="00773926">
      <w:pPr>
        <w:rPr>
          <w:sz w:val="18"/>
        </w:rPr>
      </w:pPr>
      <w:r w:rsidRPr="00C2110E">
        <w:rPr>
          <w:sz w:val="18"/>
        </w:rPr>
        <w:t>TR, Bethe Bloch</w:t>
      </w:r>
    </w:p>
    <w:p w14:paraId="6EF95887" w14:textId="0EDB220A" w:rsidR="005A5830" w:rsidRPr="00C2110E" w:rsidRDefault="005A5830" w:rsidP="00773926">
      <w:pPr>
        <w:rPr>
          <w:sz w:val="18"/>
        </w:rPr>
      </w:pPr>
      <w:r w:rsidRPr="00C2110E">
        <w:rPr>
          <w:sz w:val="18"/>
        </w:rPr>
        <w:t>Hep01/</w:t>
      </w:r>
      <w:proofErr w:type="spellStart"/>
      <w:r w:rsidRPr="00C2110E">
        <w:rPr>
          <w:sz w:val="18"/>
        </w:rPr>
        <w:t>alice</w:t>
      </w:r>
      <w:proofErr w:type="spellEnd"/>
      <w:r w:rsidRPr="00C2110E">
        <w:rPr>
          <w:sz w:val="18"/>
        </w:rPr>
        <w:t xml:space="preserve">/data make file to extract </w:t>
      </w:r>
      <w:r w:rsidR="00200EED" w:rsidRPr="00C2110E">
        <w:rPr>
          <w:sz w:val="18"/>
        </w:rPr>
        <w:t>list of full data to download + md5 sum</w:t>
      </w:r>
    </w:p>
    <w:p w14:paraId="27A77CBC" w14:textId="77777777" w:rsidR="000E3003" w:rsidRPr="00C2110E" w:rsidRDefault="000E3003" w:rsidP="00773926">
      <w:pPr>
        <w:rPr>
          <w:sz w:val="18"/>
        </w:rPr>
      </w:pPr>
    </w:p>
    <w:p w14:paraId="5FD36B65" w14:textId="3FF9494D" w:rsidR="001512C1" w:rsidRPr="00C34125" w:rsidRDefault="000E3003" w:rsidP="00773926">
      <w:r w:rsidRPr="00C2110E">
        <w:rPr>
          <w:sz w:val="18"/>
        </w:rPr>
        <w:t>QGP</w:t>
      </w:r>
      <w:r w:rsidR="001512C1">
        <w:br w:type="page"/>
      </w:r>
    </w:p>
    <w:p w14:paraId="4C373E33" w14:textId="0E47B8CD" w:rsidR="001512C1" w:rsidRDefault="001512C1" w:rsidP="001512C1">
      <w:pPr>
        <w:pStyle w:val="Heading2"/>
      </w:pPr>
      <w:bookmarkStart w:id="20" w:name="_Toc535567765"/>
      <w:r>
        <w:lastRenderedPageBreak/>
        <w:t>The CERN Experiment</w:t>
      </w:r>
      <w:bookmarkEnd w:id="20"/>
    </w:p>
    <w:p w14:paraId="068C3D76" w14:textId="77777777" w:rsidR="001512C1" w:rsidRDefault="001512C1" w:rsidP="00773926">
      <w:pPr>
        <w:rPr>
          <w:rFonts w:cs="Arial"/>
          <w:kern w:val="32"/>
          <w:sz w:val="32"/>
          <w:szCs w:val="28"/>
        </w:rPr>
      </w:pPr>
      <w:r>
        <w:br w:type="page"/>
      </w:r>
    </w:p>
    <w:p w14:paraId="44133E92" w14:textId="4814E856" w:rsidR="001512C1" w:rsidRDefault="001512C1" w:rsidP="001512C1">
      <w:pPr>
        <w:pStyle w:val="Heading3"/>
      </w:pPr>
      <w:bookmarkStart w:id="21" w:name="_Toc535567766"/>
      <w:r>
        <w:lastRenderedPageBreak/>
        <w:t>Hardware</w:t>
      </w:r>
      <w:bookmarkEnd w:id="21"/>
    </w:p>
    <w:p w14:paraId="6186BF2A" w14:textId="6D705384" w:rsidR="000538E8" w:rsidRDefault="000538E8" w:rsidP="00773926">
      <w:pPr>
        <w:rPr>
          <w:lang w:eastAsia="en-US"/>
        </w:rPr>
      </w:pPr>
    </w:p>
    <w:p w14:paraId="0940E977" w14:textId="742C1C63" w:rsidR="000538E8" w:rsidRDefault="000538E8" w:rsidP="000538E8">
      <w:pPr>
        <w:pStyle w:val="Heading4"/>
      </w:pPr>
      <w:r>
        <w:t>Accelerators</w:t>
      </w:r>
    </w:p>
    <w:p w14:paraId="5B49E7DE" w14:textId="77777777" w:rsidR="000538E8" w:rsidRPr="000538E8" w:rsidRDefault="000538E8" w:rsidP="00773926">
      <w:pPr>
        <w:rPr>
          <w:lang w:eastAsia="en-US"/>
        </w:rPr>
      </w:pPr>
    </w:p>
    <w:p w14:paraId="543B904B" w14:textId="58B8B371" w:rsidR="000538E8" w:rsidRDefault="000538E8" w:rsidP="000538E8">
      <w:pPr>
        <w:pStyle w:val="Heading4"/>
      </w:pPr>
      <w:r>
        <w:t>Detectors</w:t>
      </w:r>
    </w:p>
    <w:p w14:paraId="40C8E997" w14:textId="46EE9DC0" w:rsidR="000538E8" w:rsidRDefault="000538E8" w:rsidP="00773926">
      <w:pPr>
        <w:rPr>
          <w:lang w:eastAsia="en-US"/>
        </w:rPr>
      </w:pPr>
    </w:p>
    <w:p w14:paraId="4B26BBD8" w14:textId="797B9780" w:rsidR="000538E8" w:rsidRPr="000538E8" w:rsidRDefault="000538E8" w:rsidP="000538E8">
      <w:pPr>
        <w:pStyle w:val="Heading4"/>
      </w:pPr>
      <w:r>
        <w:t>The Worldwide Large Hadron Collider Computing Grid (WLCG)</w:t>
      </w:r>
    </w:p>
    <w:p w14:paraId="71C2633F" w14:textId="77777777" w:rsidR="001512C1" w:rsidRDefault="001512C1" w:rsidP="00773926">
      <w:pPr>
        <w:rPr>
          <w:rFonts w:cs="Courier New"/>
          <w:kern w:val="32"/>
          <w:sz w:val="28"/>
          <w:szCs w:val="20"/>
          <w:lang w:eastAsia="en-US"/>
        </w:rPr>
      </w:pPr>
      <w:r>
        <w:br w:type="page"/>
      </w:r>
    </w:p>
    <w:p w14:paraId="4167A5B8" w14:textId="31519B1F" w:rsidR="001512C1" w:rsidRDefault="001512C1" w:rsidP="001512C1">
      <w:pPr>
        <w:pStyle w:val="Heading3"/>
      </w:pPr>
      <w:bookmarkStart w:id="22" w:name="_Toc535567767"/>
      <w:r>
        <w:lastRenderedPageBreak/>
        <w:t>Software</w:t>
      </w:r>
      <w:bookmarkEnd w:id="22"/>
    </w:p>
    <w:p w14:paraId="1F5E4A5B" w14:textId="77777777" w:rsidR="001512C1" w:rsidRDefault="001512C1" w:rsidP="00773926">
      <w:pPr>
        <w:rPr>
          <w:rFonts w:cs="Courier New"/>
          <w:kern w:val="32"/>
          <w:sz w:val="28"/>
          <w:szCs w:val="20"/>
          <w:lang w:eastAsia="en-US"/>
        </w:rPr>
      </w:pPr>
      <w:r>
        <w:br w:type="page"/>
      </w:r>
    </w:p>
    <w:p w14:paraId="01F22197" w14:textId="0B223C4E" w:rsidR="00AA58FB" w:rsidRPr="000A198C" w:rsidRDefault="001512C1" w:rsidP="001512C1">
      <w:pPr>
        <w:pStyle w:val="Heading3"/>
      </w:pPr>
      <w:bookmarkStart w:id="23" w:name="_Toc535567768"/>
      <w:r>
        <w:lastRenderedPageBreak/>
        <w:t>Collaborations</w:t>
      </w:r>
      <w:bookmarkEnd w:id="23"/>
    </w:p>
    <w:p w14:paraId="67E437E5" w14:textId="77777777" w:rsidR="00AA58FB" w:rsidRDefault="00AA58FB" w:rsidP="00773926">
      <w:pPr>
        <w:rPr>
          <w:rFonts w:cs="Arial"/>
          <w:kern w:val="32"/>
          <w:sz w:val="72"/>
          <w:szCs w:val="32"/>
        </w:rPr>
      </w:pPr>
      <w:r>
        <w:br w:type="page"/>
      </w:r>
    </w:p>
    <w:p w14:paraId="7FA15D70" w14:textId="779C5772" w:rsidR="00066DDB" w:rsidRDefault="001512C1" w:rsidP="000A198C">
      <w:pPr>
        <w:pStyle w:val="Heading1"/>
      </w:pPr>
      <w:bookmarkStart w:id="24" w:name="_Toc535567769"/>
      <w:r>
        <w:lastRenderedPageBreak/>
        <w:t>The ALICE Collaboration</w:t>
      </w:r>
      <w:bookmarkEnd w:id="24"/>
    </w:p>
    <w:p w14:paraId="38F72A45" w14:textId="77777777" w:rsidR="00066DDB" w:rsidRDefault="00066DDB" w:rsidP="00773926">
      <w:pPr>
        <w:rPr>
          <w:rFonts w:cs="Arial"/>
          <w:kern w:val="32"/>
          <w:sz w:val="72"/>
          <w:szCs w:val="32"/>
        </w:rPr>
      </w:pPr>
      <w:r>
        <w:br w:type="page"/>
      </w:r>
    </w:p>
    <w:p w14:paraId="1AD34832" w14:textId="4C9B196B" w:rsidR="00066DDB" w:rsidRDefault="00066DDB" w:rsidP="00066DDB">
      <w:pPr>
        <w:pStyle w:val="Heading2"/>
      </w:pPr>
      <w:bookmarkStart w:id="25" w:name="_Toc535567770"/>
      <w:r>
        <w:lastRenderedPageBreak/>
        <w:t>Objectives of the ALICE Experiment</w:t>
      </w:r>
      <w:bookmarkEnd w:id="25"/>
    </w:p>
    <w:p w14:paraId="3C2B10FB" w14:textId="77777777" w:rsidR="00066DDB" w:rsidRDefault="00066DDB" w:rsidP="00773926">
      <w:pPr>
        <w:rPr>
          <w:rFonts w:cs="Arial"/>
          <w:kern w:val="32"/>
          <w:sz w:val="32"/>
          <w:szCs w:val="28"/>
        </w:rPr>
      </w:pPr>
      <w:r>
        <w:br w:type="page"/>
      </w:r>
    </w:p>
    <w:p w14:paraId="138AE324" w14:textId="3D73D457" w:rsidR="00E63642" w:rsidRDefault="00E63642" w:rsidP="00E63642">
      <w:pPr>
        <w:pStyle w:val="Heading2"/>
      </w:pPr>
      <w:bookmarkStart w:id="26" w:name="_Toc535567771"/>
      <w:r>
        <w:lastRenderedPageBreak/>
        <w:t>Gas Detectors</w:t>
      </w:r>
      <w:bookmarkEnd w:id="26"/>
    </w:p>
    <w:p w14:paraId="72F900AE" w14:textId="77777777" w:rsidR="00E63642" w:rsidRDefault="00E63642" w:rsidP="00E63642">
      <w:pPr>
        <w:pStyle w:val="Centred"/>
      </w:pPr>
      <w:proofErr w:type="spellStart"/>
      <w:r>
        <w:t>Sauli</w:t>
      </w:r>
      <w:proofErr w:type="spellEnd"/>
      <w:r>
        <w:t xml:space="preserve"> 1978</w:t>
      </w:r>
    </w:p>
    <w:p w14:paraId="16F1E4C8" w14:textId="77777777" w:rsidR="00E63642" w:rsidRDefault="00E63642" w:rsidP="00E63642">
      <w:pPr>
        <w:pStyle w:val="Centred"/>
      </w:pPr>
      <w:r>
        <w:t xml:space="preserve">Blum, </w:t>
      </w:r>
      <w:proofErr w:type="spellStart"/>
      <w:r>
        <w:t>Riegler</w:t>
      </w:r>
      <w:proofErr w:type="spellEnd"/>
      <w:r>
        <w:t xml:space="preserve">, </w:t>
      </w:r>
      <w:proofErr w:type="spellStart"/>
      <w:r>
        <w:t>Rolandi</w:t>
      </w:r>
      <w:proofErr w:type="spellEnd"/>
    </w:p>
    <w:p w14:paraId="43C58E60" w14:textId="5C0516D5" w:rsidR="00E63642" w:rsidRDefault="00E63642" w:rsidP="00E63642">
      <w:pPr>
        <w:pStyle w:val="Centred"/>
      </w:pPr>
      <w:r>
        <w:t xml:space="preserve">De/dx </w:t>
      </w:r>
      <w:proofErr w:type="spellStart"/>
      <w:r>
        <w:t>bethe</w:t>
      </w:r>
      <w:proofErr w:type="spellEnd"/>
      <w:r>
        <w:t xml:space="preserve"> </w:t>
      </w:r>
      <w:proofErr w:type="spellStart"/>
      <w:r>
        <w:t>bloche</w:t>
      </w:r>
      <w:proofErr w:type="spellEnd"/>
    </w:p>
    <w:p w14:paraId="622E39CF" w14:textId="6C7DD0C1" w:rsidR="00E63642" w:rsidRDefault="00E63642" w:rsidP="00E63642">
      <w:pPr>
        <w:pStyle w:val="Centred"/>
      </w:pPr>
      <w:r>
        <w:t xml:space="preserve">Data/ </w:t>
      </w:r>
      <w:proofErr w:type="spellStart"/>
      <w:r>
        <w:t>signsl</w:t>
      </w:r>
      <w:proofErr w:type="spellEnd"/>
      <w:r>
        <w:t xml:space="preserve"> descry</w:t>
      </w:r>
    </w:p>
    <w:p w14:paraId="7662DE61" w14:textId="77777777" w:rsidR="00E63642" w:rsidRDefault="00E63642" w:rsidP="00E63642">
      <w:pPr>
        <w:pStyle w:val="Centred"/>
      </w:pPr>
      <w:proofErr w:type="spellStart"/>
      <w:r>
        <w:t>Pid</w:t>
      </w:r>
      <w:proofErr w:type="spellEnd"/>
      <w:r>
        <w:t xml:space="preserve">: </w:t>
      </w:r>
      <w:proofErr w:type="spellStart"/>
      <w:r>
        <w:t>trd</w:t>
      </w:r>
      <w:proofErr w:type="spellEnd"/>
      <w:r>
        <w:t xml:space="preserve">: </w:t>
      </w:r>
      <w:proofErr w:type="spellStart"/>
      <w:r>
        <w:t>pionn</w:t>
      </w:r>
      <w:proofErr w:type="spellEnd"/>
      <w:r>
        <w:t xml:space="preserve"> </w:t>
      </w:r>
      <w:proofErr w:type="spellStart"/>
      <w:r>
        <w:t>efficidency</w:t>
      </w:r>
      <w:proofErr w:type="spellEnd"/>
      <w:r>
        <w:t xml:space="preserve"> 99% electron efficiency for full tracks</w:t>
      </w:r>
    </w:p>
    <w:p w14:paraId="2BBE806C" w14:textId="1281E9B0" w:rsidR="00E63642" w:rsidRDefault="00221373" w:rsidP="00E63642">
      <w:pPr>
        <w:pStyle w:val="Centred"/>
      </w:pPr>
      <w:r>
        <w:t>Ideal</w:t>
      </w:r>
      <w:r w:rsidR="00E63642">
        <w:t xml:space="preserve"> 6 </w:t>
      </w:r>
      <w:proofErr w:type="spellStart"/>
      <w:r w:rsidR="00E63642">
        <w:t>tracklets</w:t>
      </w:r>
      <w:proofErr w:type="spellEnd"/>
      <w:r w:rsidR="00E63642">
        <w:t xml:space="preserve"> per track;</w:t>
      </w:r>
    </w:p>
    <w:p w14:paraId="532487CB" w14:textId="1A970E58" w:rsidR="00E63642" w:rsidRDefault="00E63642" w:rsidP="00E63642">
      <w:pPr>
        <w:pStyle w:val="Centred"/>
      </w:pPr>
      <w:r>
        <w:t xml:space="preserve">Can also look at any </w:t>
      </w:r>
      <w:r w:rsidR="00221373">
        <w:t xml:space="preserve">track regardless of number of </w:t>
      </w:r>
      <w:proofErr w:type="spellStart"/>
      <w:r w:rsidR="00221373">
        <w:t>tracklets</w:t>
      </w:r>
      <w:proofErr w:type="spellEnd"/>
      <w:r>
        <w:t>;</w:t>
      </w:r>
    </w:p>
    <w:p w14:paraId="6DF91FB2" w14:textId="77777777" w:rsidR="00E63642" w:rsidRDefault="00E63642" w:rsidP="00E63642">
      <w:pPr>
        <w:pStyle w:val="Centred"/>
      </w:pPr>
      <w:proofErr w:type="spellStart"/>
      <w:r>
        <w:t>Alsolook</w:t>
      </w:r>
      <w:proofErr w:type="spellEnd"/>
      <w:r>
        <w:t xml:space="preserve"> at distribution of </w:t>
      </w:r>
      <w:proofErr w:type="spellStart"/>
      <w:r>
        <w:t>tracklets</w:t>
      </w:r>
      <w:proofErr w:type="spellEnd"/>
      <w:r>
        <w:t xml:space="preserve"> per track</w:t>
      </w:r>
    </w:p>
    <w:p w14:paraId="0097A1D8" w14:textId="3EE18D5E" w:rsidR="00E63642" w:rsidRDefault="00E63642" w:rsidP="00E63642">
      <w:pPr>
        <w:pStyle w:val="Centred"/>
        <w:rPr>
          <w:iCs/>
        </w:rPr>
      </w:pPr>
      <w:r>
        <w:br w:type="page"/>
      </w:r>
    </w:p>
    <w:p w14:paraId="59CE14ED" w14:textId="78FD95D1" w:rsidR="00066DDB" w:rsidRDefault="00066DDB" w:rsidP="00066DDB">
      <w:pPr>
        <w:pStyle w:val="Heading2"/>
      </w:pPr>
      <w:bookmarkStart w:id="27" w:name="_Toc535567772"/>
      <w:r>
        <w:lastRenderedPageBreak/>
        <w:t>The ALICE Detector</w:t>
      </w:r>
      <w:bookmarkEnd w:id="27"/>
    </w:p>
    <w:p w14:paraId="07845ACB" w14:textId="77777777" w:rsidR="00066DDB" w:rsidRDefault="00066DDB" w:rsidP="00773926">
      <w:pPr>
        <w:rPr>
          <w:rFonts w:cs="Arial"/>
          <w:kern w:val="32"/>
          <w:sz w:val="32"/>
          <w:szCs w:val="28"/>
        </w:rPr>
      </w:pPr>
      <w:r>
        <w:br w:type="page"/>
      </w:r>
    </w:p>
    <w:p w14:paraId="4267BCBB" w14:textId="769B6E0F" w:rsidR="001512C1" w:rsidRDefault="00066DDB" w:rsidP="00066DDB">
      <w:pPr>
        <w:pStyle w:val="Heading3"/>
      </w:pPr>
      <w:bookmarkStart w:id="28" w:name="_Toc535567773"/>
      <w:r>
        <w:lastRenderedPageBreak/>
        <w:t>The Transition Radiation Detector</w:t>
      </w:r>
      <w:bookmarkEnd w:id="28"/>
    </w:p>
    <w:p w14:paraId="67623C6F" w14:textId="77777777" w:rsidR="003519D9" w:rsidRPr="003519D9" w:rsidRDefault="003519D9" w:rsidP="00E63642">
      <w:pPr>
        <w:pStyle w:val="Heading1"/>
        <w:numPr>
          <w:ilvl w:val="0"/>
          <w:numId w:val="0"/>
        </w:numPr>
        <w:ind w:left="284" w:hanging="284"/>
      </w:pPr>
    </w:p>
    <w:p w14:paraId="3941370A" w14:textId="4E96CDCF" w:rsidR="003A759E" w:rsidRDefault="00AA58FB" w:rsidP="000A198C">
      <w:pPr>
        <w:pStyle w:val="Heading1"/>
      </w:pPr>
      <w:bookmarkStart w:id="29" w:name="_Toc535567774"/>
      <w:r w:rsidRPr="000A198C">
        <w:lastRenderedPageBreak/>
        <w:t>Deep Learning</w:t>
      </w:r>
      <w:bookmarkEnd w:id="29"/>
    </w:p>
    <w:p w14:paraId="21A51490" w14:textId="01FAA809" w:rsidR="00074EDC" w:rsidRDefault="004F4443" w:rsidP="004F4443">
      <w:pPr>
        <w:pStyle w:val="Heading2"/>
      </w:pPr>
      <w:r>
        <w:br w:type="page"/>
      </w:r>
      <w:bookmarkStart w:id="30" w:name="_Toc535567775"/>
      <w:r w:rsidR="00FD46A1">
        <w:lastRenderedPageBreak/>
        <w:t>Deep Learning within the Context of Artificial Intelligence and Machine Learning</w:t>
      </w:r>
      <w:bookmarkEnd w:id="30"/>
    </w:p>
    <w:p w14:paraId="080D1340" w14:textId="727AB0A2" w:rsidR="00FD46A1" w:rsidRDefault="00FD46A1" w:rsidP="00773926"/>
    <w:p w14:paraId="67D73747" w14:textId="281590DA" w:rsidR="00FD46A1" w:rsidRDefault="00353D56" w:rsidP="00773926">
      <w:r>
        <w:t>Artificial Intelligence</w:t>
      </w:r>
      <w:r w:rsidR="00143A47">
        <w:t xml:space="preserve"> (AI)</w:t>
      </w:r>
      <w:r>
        <w:t xml:space="preserve"> is a branch of Computer Science concerned with </w:t>
      </w:r>
      <w:r w:rsidR="00143A47">
        <w:t>getting</w:t>
      </w:r>
      <w:r>
        <w:t xml:space="preserve"> computers to perform tasks that are characteristic of those performed by the human mind</w:t>
      </w:r>
      <w:r w:rsidR="004E4714">
        <w:t xml:space="preserve">. </w:t>
      </w:r>
      <w:r w:rsidR="00E86576">
        <w:t>Th</w:t>
      </w:r>
      <w:r w:rsidR="00143A47">
        <w:t>e field of AI</w:t>
      </w:r>
      <w:r w:rsidR="00E86576">
        <w:t xml:space="preserve"> encompasses</w:t>
      </w:r>
      <w:r w:rsidR="00143A47">
        <w:t xml:space="preserve"> both</w:t>
      </w:r>
      <w:r w:rsidR="00E86576">
        <w:t xml:space="preserve"> hard-coded rule-based programs</w:t>
      </w:r>
      <w:r w:rsidR="00143A47">
        <w:t xml:space="preserve"> (known as the knowledge base approach to AI</w:t>
      </w:r>
      <w:r w:rsidR="004E4714">
        <w:t>, which has largely remained ineffective</w:t>
      </w:r>
      <w:r w:rsidR="00143A47">
        <w:t>), as well as Machine Learning, which is an approach to AI which aims to get computers to perform these tasks without explicitly coding the solution</w:t>
      </w:r>
      <w:r w:rsidR="00A27524">
        <w:t>s</w:t>
      </w:r>
      <w:r w:rsidR="00143A47">
        <w:t xml:space="preserve"> for them</w:t>
      </w:r>
      <w:r w:rsidR="00A27524">
        <w:t xml:space="preserve"> </w:t>
      </w:r>
      <w:sdt>
        <w:sdtPr>
          <w:id w:val="2118022549"/>
          <w:citation/>
        </w:sdtPr>
        <w:sdtContent>
          <w:r w:rsidR="00A27524">
            <w:fldChar w:fldCharType="begin"/>
          </w:r>
          <w:r w:rsidR="00A27524">
            <w:rPr>
              <w:lang w:val="en-US"/>
            </w:rPr>
            <w:instrText xml:space="preserve"> CITATION Goo16 \l 1033 </w:instrText>
          </w:r>
          <w:r w:rsidR="00A27524">
            <w:fldChar w:fldCharType="separate"/>
          </w:r>
          <w:r w:rsidR="00921C6C">
            <w:rPr>
              <w:noProof/>
              <w:lang w:val="en-US"/>
            </w:rPr>
            <w:t>(1)</w:t>
          </w:r>
          <w:r w:rsidR="00A27524">
            <w:fldChar w:fldCharType="end"/>
          </w:r>
        </w:sdtContent>
      </w:sdt>
      <w:r w:rsidR="00143A47">
        <w:t>.</w:t>
      </w:r>
    </w:p>
    <w:p w14:paraId="5DEF4EE0" w14:textId="786869D2" w:rsidR="007D5B61" w:rsidRDefault="007D5B61" w:rsidP="00773926"/>
    <w:p w14:paraId="58B091A7" w14:textId="2338BC9B" w:rsidR="007D5B61" w:rsidRDefault="007D5B61" w:rsidP="00773926">
      <w:r>
        <w:t xml:space="preserve">The success of Machine Learning algorithms is largely determined by the representation of the data fed through them. Often, a large amount of </w:t>
      </w:r>
      <w:r w:rsidR="00023AE9">
        <w:t xml:space="preserve">an AI practitioner’s </w:t>
      </w:r>
      <w:r>
        <w:t>time is dedicated to engineering the right feature-set</w:t>
      </w:r>
      <w:r w:rsidR="006E5620">
        <w:t xml:space="preserve"> to hand to a simple machine learning algorithm</w:t>
      </w:r>
      <w:r w:rsidR="00023AE9">
        <w:t>.</w:t>
      </w:r>
    </w:p>
    <w:p w14:paraId="52A85488" w14:textId="10D7389E" w:rsidR="00813257" w:rsidRDefault="00813257" w:rsidP="00773926"/>
    <w:p w14:paraId="2BA3D187" w14:textId="59231103" w:rsidR="00813257" w:rsidRDefault="00813257" w:rsidP="00773926">
      <w:r>
        <w:t xml:space="preserve">In the case of </w:t>
      </w:r>
      <w:r w:rsidR="0086429C">
        <w:t>machine learning for image classification</w:t>
      </w:r>
      <w:r>
        <w:t xml:space="preserve">, </w:t>
      </w:r>
      <w:r w:rsidR="0086429C">
        <w:t>which</w:t>
      </w:r>
      <w:r w:rsidR="00785ED3">
        <w:t xml:space="preserve"> loosely</w:t>
      </w:r>
      <w:r w:rsidR="0086429C">
        <w:t xml:space="preserve"> ties back to</w:t>
      </w:r>
      <w:r>
        <w:t xml:space="preserve"> </w:t>
      </w:r>
      <w:r w:rsidR="0086429C">
        <w:t xml:space="preserve">some of the aims </w:t>
      </w:r>
      <w:r>
        <w:t>in this project, it is not always immediately obvious as to which features will be informative to an ML algorithm.</w:t>
      </w:r>
      <w:r w:rsidR="000B071D">
        <w:t xml:space="preserve"> F</w:t>
      </w:r>
      <w:r w:rsidR="00785ED3">
        <w:t>or example, f</w:t>
      </w:r>
      <w:r w:rsidR="000B071D">
        <w:t>eeding raw pixel values</w:t>
      </w:r>
      <w:r w:rsidR="00785ED3">
        <w:t xml:space="preserve"> into a linear regression model should not be very effective, since images vary in terms of positional information, lighting, sharpness, rotation, etc.</w:t>
      </w:r>
    </w:p>
    <w:p w14:paraId="31508146" w14:textId="30D39E0A" w:rsidR="00AB33AA" w:rsidRDefault="00AB33AA" w:rsidP="00773926"/>
    <w:p w14:paraId="4162ABEA" w14:textId="7624CF37" w:rsidR="00AB33AA" w:rsidRDefault="00AB33AA" w:rsidP="00773926">
      <w:r>
        <w:t>Representation learning is a solution to feature generation in which ML is applied</w:t>
      </w:r>
      <w:r w:rsidR="00DE7D09">
        <w:t>,</w:t>
      </w:r>
      <w:r>
        <w:t xml:space="preserve"> not only to map from a feature set to an output, but also to</w:t>
      </w:r>
      <w:r w:rsidR="00DE7D09">
        <w:t>wards automatically</w:t>
      </w:r>
      <w:r>
        <w:t xml:space="preserve"> </w:t>
      </w:r>
      <w:r w:rsidR="008B0D99">
        <w:t>learn</w:t>
      </w:r>
      <w:r w:rsidR="00DE7D09">
        <w:t>ing</w:t>
      </w:r>
      <w:r w:rsidR="008B0D99">
        <w:t xml:space="preserve"> the </w:t>
      </w:r>
      <w:r w:rsidR="00DE7D09">
        <w:t xml:space="preserve">most useful </w:t>
      </w:r>
      <w:r w:rsidR="008B0D99">
        <w:t xml:space="preserve">representation </w:t>
      </w:r>
      <w:r w:rsidR="00DE7D09">
        <w:t>of the data</w:t>
      </w:r>
      <w:r w:rsidR="00754EBE">
        <w:t>; usually this representation will encompass</w:t>
      </w:r>
      <w:r w:rsidR="00911716">
        <w:t xml:space="preserve"> identifying</w:t>
      </w:r>
      <w:r w:rsidR="00754EBE">
        <w:t xml:space="preserve"> the major factors of variation which</w:t>
      </w:r>
      <w:r w:rsidR="005A1B26">
        <w:t xml:space="preserve"> effectively</w:t>
      </w:r>
      <w:r w:rsidR="00754EBE">
        <w:t xml:space="preserve"> explain the </w:t>
      </w:r>
      <w:r w:rsidR="000342D1">
        <w:t>observed data</w:t>
      </w:r>
      <w:r w:rsidR="00911716">
        <w:t xml:space="preserve"> and discarding those which are not useful to the algorithm</w:t>
      </w:r>
      <w:r w:rsidR="008B0D99">
        <w:t xml:space="preserve"> </w:t>
      </w:r>
      <w:sdt>
        <w:sdtPr>
          <w:id w:val="653882723"/>
          <w:citation/>
        </w:sdtPr>
        <w:sdtContent>
          <w:r w:rsidR="008B0D99">
            <w:fldChar w:fldCharType="begin"/>
          </w:r>
          <w:r w:rsidR="008B0D99">
            <w:rPr>
              <w:lang w:val="en-US"/>
            </w:rPr>
            <w:instrText xml:space="preserve"> CITATION Goo16 \l 1033 </w:instrText>
          </w:r>
          <w:r w:rsidR="008B0D99">
            <w:fldChar w:fldCharType="separate"/>
          </w:r>
          <w:r w:rsidR="00921C6C">
            <w:rPr>
              <w:noProof/>
              <w:lang w:val="en-US"/>
            </w:rPr>
            <w:t>(1)</w:t>
          </w:r>
          <w:r w:rsidR="008B0D99">
            <w:fldChar w:fldCharType="end"/>
          </w:r>
        </w:sdtContent>
      </w:sdt>
      <w:r w:rsidR="008B0D99">
        <w:t>.</w:t>
      </w:r>
    </w:p>
    <w:p w14:paraId="02B47C82" w14:textId="6821E9FF" w:rsidR="005B7289" w:rsidRDefault="005B7289" w:rsidP="00773926"/>
    <w:p w14:paraId="43023D14" w14:textId="46AAE3B1" w:rsidR="00FD46A1" w:rsidRPr="00FD46A1" w:rsidRDefault="005B7289" w:rsidP="00773926">
      <w:r>
        <w:lastRenderedPageBreak/>
        <w:t>Deep Learning is an approach to representation learning which constructs useful representations based on a combination of simpler representations.</w:t>
      </w:r>
      <w:r w:rsidR="000254B5">
        <w:t xml:space="preserve"> In fact, the basic unit of a neural network is the perceptron, which in itself is a very simple function, but once compiled into a Multi-layer Perceptron, the rich texture of the input data distribution can be very accurately captured, since useful features discovered in the first layers of such a neural network can be combined in various ways to create additional useful features</w:t>
      </w:r>
      <w:r w:rsidR="00CB3DCF">
        <w:t xml:space="preserve"> </w:t>
      </w:r>
      <w:sdt>
        <w:sdtPr>
          <w:id w:val="803046918"/>
          <w:citation/>
        </w:sdtPr>
        <w:sdtContent>
          <w:r w:rsidR="00CB3DCF">
            <w:fldChar w:fldCharType="begin"/>
          </w:r>
          <w:r w:rsidR="00CB3DCF">
            <w:rPr>
              <w:lang w:val="en-US"/>
            </w:rPr>
            <w:instrText xml:space="preserve"> CITATION Goo16 \l 1033 </w:instrText>
          </w:r>
          <w:r w:rsidR="00CB3DCF">
            <w:fldChar w:fldCharType="separate"/>
          </w:r>
          <w:r w:rsidR="00921C6C">
            <w:rPr>
              <w:noProof/>
              <w:lang w:val="en-US"/>
            </w:rPr>
            <w:t>(1)</w:t>
          </w:r>
          <w:r w:rsidR="00CB3DCF">
            <w:fldChar w:fldCharType="end"/>
          </w:r>
        </w:sdtContent>
      </w:sdt>
      <w:r w:rsidR="000254B5">
        <w:t>.</w:t>
      </w:r>
      <w:r w:rsidR="00F566D9">
        <w:t xml:space="preserve"> Continuing with the image classification example, an early layer of a convolutional neural network may detect edges in an image, the next layer m</w:t>
      </w:r>
      <w:r w:rsidR="00CB3DCF">
        <w:t>a</w:t>
      </w:r>
      <w:r w:rsidR="00F566D9">
        <w:t>y detect corners</w:t>
      </w:r>
      <w:r w:rsidR="00CB3DCF">
        <w:t xml:space="preserve"> and shadows</w:t>
      </w:r>
      <w:r w:rsidR="00214A25">
        <w:t xml:space="preserve">, and layers further down will ideally detect actual visual elements (faces, car lights, </w:t>
      </w:r>
      <w:r w:rsidR="00CB3DCF">
        <w:t>arms, etc.).</w:t>
      </w:r>
    </w:p>
    <w:p w14:paraId="4B2F68F1" w14:textId="70C8BFF4" w:rsidR="008A44AD" w:rsidRDefault="00FD46A1" w:rsidP="008A44AD">
      <w:pPr>
        <w:pStyle w:val="Heading2"/>
      </w:pPr>
      <w:bookmarkStart w:id="31" w:name="_Toc535567776"/>
      <w:r>
        <w:t>M</w:t>
      </w:r>
      <w:r w:rsidR="004F4443" w:rsidRPr="004F4443">
        <w:t>athematical Background</w:t>
      </w:r>
      <w:r>
        <w:t xml:space="preserve"> for Deep Learning</w:t>
      </w:r>
      <w:bookmarkEnd w:id="31"/>
    </w:p>
    <w:p w14:paraId="034DB873" w14:textId="77777777" w:rsidR="00DE48F1" w:rsidRPr="00DE48F1" w:rsidRDefault="00DE48F1" w:rsidP="00773926"/>
    <w:p w14:paraId="45AF4BAF" w14:textId="6BB8E924" w:rsidR="008A44AD" w:rsidRDefault="008A44AD" w:rsidP="008A44AD">
      <w:pPr>
        <w:pStyle w:val="Heading3"/>
      </w:pPr>
      <w:bookmarkStart w:id="32" w:name="_Toc535567777"/>
      <w:r>
        <w:t>Rosenblatt’s Perceptron</w:t>
      </w:r>
      <w:bookmarkEnd w:id="32"/>
    </w:p>
    <w:p w14:paraId="319B33AA" w14:textId="77777777" w:rsidR="008A44AD" w:rsidRPr="008A44AD" w:rsidRDefault="008A44AD" w:rsidP="00773926">
      <w:pPr>
        <w:rPr>
          <w:lang w:eastAsia="en-US"/>
        </w:rPr>
      </w:pPr>
    </w:p>
    <w:p w14:paraId="5912A8F1" w14:textId="14973714" w:rsidR="00F474D7" w:rsidRDefault="007C1017" w:rsidP="00773926">
      <w:r>
        <w:t xml:space="preserve">The original Rosenblatt paper </w:t>
      </w:r>
      <w:sdt>
        <w:sdtPr>
          <w:id w:val="373516152"/>
          <w:citation/>
        </w:sdtPr>
        <w:sdtContent>
          <w:r>
            <w:fldChar w:fldCharType="begin"/>
          </w:r>
          <w:r>
            <w:rPr>
              <w:lang w:val="en-US"/>
            </w:rPr>
            <w:instrText xml:space="preserve"> CITATION Ros58 \l 1033 </w:instrText>
          </w:r>
          <w:r>
            <w:fldChar w:fldCharType="separate"/>
          </w:r>
          <w:r w:rsidR="00921C6C">
            <w:rPr>
              <w:noProof/>
              <w:lang w:val="en-US"/>
            </w:rPr>
            <w:t>(2)</w:t>
          </w:r>
          <w:r>
            <w:fldChar w:fldCharType="end"/>
          </w:r>
        </w:sdtContent>
      </w:sdt>
      <w:r>
        <w:t xml:space="preserve"> outlining the concept of the “perceptron”</w:t>
      </w:r>
      <w:r w:rsidR="00ED7FCE">
        <w:t xml:space="preserve"> </w:t>
      </w:r>
      <w:r w:rsidR="000731F1">
        <w:t>aimed to develop a theory to explain</w:t>
      </w:r>
      <w:r w:rsidR="00C2552C">
        <w:t>: 1.</w:t>
      </w:r>
      <w:r w:rsidR="000731F1">
        <w:t xml:space="preserve"> </w:t>
      </w:r>
      <w:r w:rsidR="00353451">
        <w:t>H</w:t>
      </w:r>
      <w:r w:rsidR="000731F1">
        <w:t>ow</w:t>
      </w:r>
      <w:r w:rsidR="00353451">
        <w:t xml:space="preserve"> sensory</w:t>
      </w:r>
      <w:r w:rsidR="000731F1">
        <w:t xml:space="preserve"> information is </w:t>
      </w:r>
      <w:r w:rsidR="00353451">
        <w:t>detected</w:t>
      </w:r>
      <w:r w:rsidR="000731F1">
        <w:t xml:space="preserve"> by biological organisms,</w:t>
      </w:r>
      <w:r w:rsidR="00C2552C">
        <w:t xml:space="preserve"> 2.</w:t>
      </w:r>
      <w:r w:rsidR="000731F1">
        <w:t xml:space="preserve"> how that information is subsequently</w:t>
      </w:r>
      <w:r w:rsidR="00353451">
        <w:t xml:space="preserve"> processed and</w:t>
      </w:r>
      <w:r w:rsidR="000731F1">
        <w:t xml:space="preserve"> stored and </w:t>
      </w:r>
      <w:r w:rsidR="00C2552C">
        <w:t>3.</w:t>
      </w:r>
      <w:r w:rsidR="000731F1">
        <w:t xml:space="preserve"> how</w:t>
      </w:r>
      <w:r w:rsidR="000105D7">
        <w:t xml:space="preserve"> mental</w:t>
      </w:r>
      <w:r w:rsidR="000731F1">
        <w:t xml:space="preserve"> comprehension or </w:t>
      </w:r>
      <w:r w:rsidR="000105D7">
        <w:t xml:space="preserve">organismal </w:t>
      </w:r>
      <w:r w:rsidR="000731F1">
        <w:t>behaviour</w:t>
      </w:r>
      <w:r w:rsidR="00C2552C">
        <w:t xml:space="preserve"> (which he termed “</w:t>
      </w:r>
      <w:r w:rsidR="00C2552C">
        <w:rPr>
          <w:i/>
        </w:rPr>
        <w:t>preference for a particular response</w:t>
      </w:r>
      <w:r w:rsidR="00C2552C" w:rsidRPr="00C2552C">
        <w:t>”</w:t>
      </w:r>
      <w:r w:rsidR="00C2552C">
        <w:t>)</w:t>
      </w:r>
      <w:r w:rsidR="000731F1" w:rsidRPr="00C2552C">
        <w:t xml:space="preserve"> </w:t>
      </w:r>
      <w:r w:rsidR="000105D7">
        <w:t>was</w:t>
      </w:r>
      <w:r w:rsidR="000731F1">
        <w:t xml:space="preserve"> driven by the first two processes.</w:t>
      </w:r>
    </w:p>
    <w:p w14:paraId="7974CC3B" w14:textId="77777777" w:rsidR="000105D7" w:rsidRDefault="000105D7" w:rsidP="00773926"/>
    <w:p w14:paraId="127F138C" w14:textId="59FBF7D9" w:rsidR="00E53766" w:rsidRDefault="00E53766" w:rsidP="00773926">
      <w:r>
        <w:t>He outlined a mathematical framework for these mechanisms, at the hand of the following constructs:</w:t>
      </w:r>
    </w:p>
    <w:p w14:paraId="3B896000" w14:textId="77777777" w:rsidR="00C745E2" w:rsidRDefault="00E53766" w:rsidP="00773926">
      <w:r>
        <w:t xml:space="preserve">1. </w:t>
      </w:r>
      <w:r w:rsidR="00C745E2" w:rsidRPr="00C745E2">
        <w:rPr>
          <w:b/>
        </w:rPr>
        <w:t>S-points:</w:t>
      </w:r>
      <w:r w:rsidR="00C745E2">
        <w:t xml:space="preserve"> sensory units which can possess any of a number of response curves based on the signal strength of incoming information</w:t>
      </w:r>
    </w:p>
    <w:p w14:paraId="68747636" w14:textId="77777777" w:rsidR="00C745E2" w:rsidRDefault="00C745E2" w:rsidP="00773926">
      <w:r>
        <w:t xml:space="preserve">2. </w:t>
      </w:r>
      <w:r>
        <w:rPr>
          <w:b/>
        </w:rPr>
        <w:t xml:space="preserve">A-units: </w:t>
      </w:r>
      <w:r>
        <w:t xml:space="preserve">association cells located in an “association area” </w:t>
      </w:r>
      <m:oMath>
        <m:sSub>
          <m:sSubPr>
            <m:ctrlPr>
              <w:rPr>
                <w:rFonts w:ascii="Cambria Math" w:hAnsi="Cambria Math"/>
                <w:i/>
              </w:rPr>
            </m:ctrlPr>
          </m:sSubPr>
          <m:e>
            <m:r>
              <w:rPr>
                <w:rFonts w:ascii="Cambria Math" w:hAnsi="Cambria Math"/>
              </w:rPr>
              <m:t>A</m:t>
            </m:r>
          </m:e>
          <m:sub>
            <m:r>
              <w:rPr>
                <w:rFonts w:ascii="Cambria Math" w:hAnsi="Cambria Math"/>
              </w:rPr>
              <m:t>II</m:t>
            </m:r>
          </m:sub>
        </m:sSub>
      </m:oMath>
      <w:r>
        <w:t xml:space="preserve">, which in some of his models was preceded by a “projection area” </w:t>
      </w:r>
      <m:oMath>
        <m:sSub>
          <m:sSubPr>
            <m:ctrlPr>
              <w:rPr>
                <w:rFonts w:ascii="Cambria Math" w:hAnsi="Cambria Math"/>
                <w:i/>
              </w:rPr>
            </m:ctrlPr>
          </m:sSubPr>
          <m:e>
            <m:r>
              <w:rPr>
                <w:rFonts w:ascii="Cambria Math" w:hAnsi="Cambria Math"/>
              </w:rPr>
              <m:t>A</m:t>
            </m:r>
          </m:e>
          <m:sub>
            <m:r>
              <w:rPr>
                <w:rFonts w:ascii="Cambria Math" w:hAnsi="Cambria Math"/>
              </w:rPr>
              <m:t>I</m:t>
            </m:r>
          </m:sub>
        </m:sSub>
      </m:oMath>
    </w:p>
    <w:p w14:paraId="14B6E5EA" w14:textId="77777777" w:rsidR="00C745E2" w:rsidRDefault="00C745E2" w:rsidP="00773926">
      <w:r>
        <w:lastRenderedPageBreak/>
        <w:t xml:space="preserve">3. S-points are connected in specific ways to A-units and forward their stimulus response to them, in the form of an inhibitory or an excitatory impulse </w:t>
      </w:r>
    </w:p>
    <w:p w14:paraId="7CD52AC6" w14:textId="77777777" w:rsidR="004308F9" w:rsidRDefault="00C745E2" w:rsidP="00773926">
      <w:r>
        <w:t xml:space="preserve">4. </w:t>
      </w:r>
      <m:oMath>
        <m:r>
          <m:rPr>
            <m:sty m:val="bi"/>
          </m:rPr>
          <w:rPr>
            <w:rFonts w:ascii="Cambria Math" w:hAnsi="Cambria Math"/>
          </w:rPr>
          <m:t>θ</m:t>
        </m:r>
      </m:oMath>
      <w:r>
        <w:t xml:space="preserve">: </w:t>
      </w:r>
      <w:r w:rsidR="00DB34A9">
        <w:t>A threshold value assigned to each A-unit dictates whether it will fire, based on the algebraic sum of excitatory and inhibitory signals received, from either S-points or preceding A-units</w:t>
      </w:r>
    </w:p>
    <w:p w14:paraId="72DF1D7C" w14:textId="77777777" w:rsidR="004308F9" w:rsidRDefault="004308F9" w:rsidP="00773926">
      <w:r>
        <w:t>5. The connections between S-points and A-units, and between A-units themselves is random, and not all elements of such a network are connected to each other</w:t>
      </w:r>
    </w:p>
    <w:p w14:paraId="435683B1" w14:textId="17AA7CB3" w:rsidR="004308F9" w:rsidRDefault="004308F9" w:rsidP="00773926">
      <w:r>
        <w:t xml:space="preserve">6. Response units,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receive a large number of inputs from the </w:t>
      </w:r>
      <m:oMath>
        <m:sSub>
          <m:sSubPr>
            <m:ctrlPr>
              <w:rPr>
                <w:rFonts w:ascii="Cambria Math" w:hAnsi="Cambria Math"/>
                <w:i/>
              </w:rPr>
            </m:ctrlPr>
          </m:sSubPr>
          <m:e>
            <m:r>
              <w:rPr>
                <w:rFonts w:ascii="Cambria Math" w:hAnsi="Cambria Math"/>
              </w:rPr>
              <m:t>A</m:t>
            </m:r>
          </m:e>
          <m:sub>
            <m:r>
              <w:rPr>
                <w:rFonts w:ascii="Cambria Math" w:hAnsi="Cambria Math"/>
              </w:rPr>
              <m:t>II</m:t>
            </m:r>
          </m:sub>
        </m:sSub>
      </m:oMath>
      <w:r>
        <w:t xml:space="preserve"> set, called its source-set, and have feedback mechanisms to A-units in its source set.</w:t>
      </w:r>
    </w:p>
    <w:p w14:paraId="027EAA8F" w14:textId="278D3449" w:rsidR="004308F9" w:rsidRDefault="004308F9" w:rsidP="00773926"/>
    <w:p w14:paraId="7970CBD8" w14:textId="3990BFB6" w:rsidR="00860785" w:rsidRDefault="004308F9" w:rsidP="00773926">
      <w:r>
        <w:t>He put forth various models for response curve summation</w:t>
      </w:r>
      <w:r w:rsidR="00D13516">
        <w:t xml:space="preserve"> and how these networks would learn </w:t>
      </w:r>
      <w:sdt>
        <w:sdtPr>
          <w:id w:val="-583137323"/>
          <w:citation/>
        </w:sdtPr>
        <w:sdtContent>
          <w:r>
            <w:fldChar w:fldCharType="begin"/>
          </w:r>
          <w:r>
            <w:rPr>
              <w:lang w:val="en-US"/>
            </w:rPr>
            <w:instrText xml:space="preserve"> CITATION Ros58 \l 1033 </w:instrText>
          </w:r>
          <w:r>
            <w:fldChar w:fldCharType="separate"/>
          </w:r>
          <w:r w:rsidR="00921C6C">
            <w:rPr>
              <w:noProof/>
              <w:lang w:val="en-US"/>
            </w:rPr>
            <w:t>(2)</w:t>
          </w:r>
          <w:r>
            <w:fldChar w:fldCharType="end"/>
          </w:r>
        </w:sdtContent>
      </w:sdt>
      <w:r w:rsidR="00D13516">
        <w:t>, but while the mathematical constructs he proposed were oversimplifications of the complexity of biological brains, they were found to be extremely useful in training computers to emulate their capabilities</w:t>
      </w:r>
      <w:r w:rsidR="002F10A1">
        <w:t>.</w:t>
      </w:r>
    </w:p>
    <w:p w14:paraId="1B1B31F7" w14:textId="4209162D" w:rsidR="00921C6C" w:rsidRDefault="00921C6C" w:rsidP="00921C6C">
      <w:pPr>
        <w:pStyle w:val="Heading3"/>
        <w:rPr>
          <w:lang w:eastAsia="en-GB"/>
        </w:rPr>
      </w:pPr>
      <w:bookmarkStart w:id="33" w:name="_Toc535567778"/>
      <w:r>
        <w:t>Deep Feedforward Neural Networks</w:t>
      </w:r>
      <w:bookmarkEnd w:id="33"/>
    </w:p>
    <w:p w14:paraId="530BD8EC" w14:textId="77777777" w:rsidR="00921C6C" w:rsidRDefault="00921C6C" w:rsidP="00773926"/>
    <w:p w14:paraId="284F417F" w14:textId="473968D0" w:rsidR="00484FAA" w:rsidRDefault="00860785" w:rsidP="00773926">
      <w:r>
        <w:t>At its most basic level, an artificial neural network (ANN)</w:t>
      </w:r>
      <w:r w:rsidR="005C1582">
        <w:t xml:space="preserve"> is an approximation of a mapping function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5C1582">
        <w:t xml:space="preserve">, which maps from a set of input features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i={1,2,…,n} </m:t>
        </m:r>
      </m:oMath>
      <w:r w:rsidR="005C1582">
        <w:t xml:space="preserve">to a response, </w:t>
      </w:r>
      <m:oMath>
        <m:r>
          <w:rPr>
            <w:rFonts w:ascii="Cambria Math" w:hAnsi="Cambria Math"/>
          </w:rPr>
          <m:t>y</m:t>
        </m:r>
      </m:oMath>
      <w:r w:rsidR="005C1582">
        <w:t>.</w:t>
      </w:r>
      <w:r w:rsidR="00E4259F">
        <w:t xml:space="preserve"> Feedforward neural networks have one-way information flow from input features to output, whereas recurrent neural networks have feedback connections.</w:t>
      </w:r>
    </w:p>
    <w:p w14:paraId="0076BDAC" w14:textId="66DBE3C3" w:rsidR="00E4259F" w:rsidRDefault="00E4259F" w:rsidP="00773926"/>
    <w:p w14:paraId="1CBDA508" w14:textId="70ED3ACC" w:rsidR="00E4259F" w:rsidRDefault="00E4259F" w:rsidP="00773926">
      <w:r>
        <w:t>Also called multilayer perceptrons (MLPs), deep feedforward networks are composed of an arbitrary number of nested approximating mapping functions, of the form</w:t>
      </w:r>
      <w:r w:rsidR="009D2A88">
        <w:t>:</w:t>
      </w:r>
    </w:p>
    <w:p w14:paraId="67A077E3" w14:textId="77777777" w:rsidR="009D2A88" w:rsidRDefault="009D2A88" w:rsidP="00773926"/>
    <w:p w14:paraId="0E5C2BFC" w14:textId="37E5825F" w:rsidR="00E4259F" w:rsidRPr="009D2A88" w:rsidRDefault="00E4259F" w:rsidP="00773926">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n</m:t>
                  </m:r>
                </m:sub>
              </m:sSub>
            </m:e>
          </m:d>
          <m:r>
            <m:rPr>
              <m:sty m:val="p"/>
            </m:rPr>
            <w:rPr>
              <w:rFonts w:ascii="Cambria Math" w:hAnsi="Cambria Math"/>
            </w:rPr>
            <m:t xml:space="preserve">= </m:t>
          </m:r>
          <m:sSubSup>
            <m:sSubSupPr>
              <m:ctrlPr>
                <w:rPr>
                  <w:rFonts w:ascii="Cambria Math" w:hAnsi="Cambria Math"/>
                </w:rPr>
              </m:ctrlPr>
            </m:sSubSupPr>
            <m:e>
              <m:r>
                <w:rPr>
                  <w:rFonts w:ascii="Cambria Math" w:hAnsi="Cambria Math"/>
                </w:rPr>
                <m:t>f</m:t>
              </m:r>
            </m:e>
            <m:sub>
              <m:r>
                <w:rPr>
                  <w:rFonts w:ascii="Cambria Math" w:hAnsi="Cambria Math"/>
                </w:rPr>
                <m:t>a</m:t>
              </m:r>
            </m:sub>
            <m:sup>
              <m:r>
                <w:rPr>
                  <w:rFonts w:ascii="Cambria Math" w:hAnsi="Cambria Math"/>
                </w:rPr>
                <m:t>m</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a</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a</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a</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n</m:t>
              </m:r>
            </m:sub>
          </m:sSub>
          <m:r>
            <m:rPr>
              <m:sty m:val="p"/>
            </m:rPr>
            <w:rPr>
              <w:rFonts w:ascii="Cambria Math" w:hAnsi="Cambria Math"/>
            </w:rPr>
            <m:t xml:space="preserve">)))) </m:t>
          </m:r>
        </m:oMath>
      </m:oMathPara>
    </w:p>
    <w:p w14:paraId="7AC7572A" w14:textId="77777777" w:rsidR="009D2A88" w:rsidRDefault="009D2A88" w:rsidP="00773926"/>
    <w:p w14:paraId="21E5683D" w14:textId="4F795D1D" w:rsidR="008A44AD" w:rsidRDefault="009D2A88" w:rsidP="00773926">
      <w:r>
        <w:lastRenderedPageBreak/>
        <w:t xml:space="preserve">The superscript of these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indicates the layer index of the function in an ANN, with </w:t>
      </w:r>
      <m:oMath>
        <m:r>
          <w:rPr>
            <w:rFonts w:ascii="Cambria Math" w:hAnsi="Cambria Math"/>
          </w:rPr>
          <m:t>m</m:t>
        </m:r>
      </m:oMath>
      <w:r>
        <w:t xml:space="preserve"> indicating the depth of such a neural network. It is this concept</w:t>
      </w:r>
      <w:r w:rsidR="00C5206F">
        <w:t xml:space="preserve"> of chained functions of arbitrary depth</w:t>
      </w:r>
      <w:r>
        <w:t xml:space="preserve"> from which the term Deep Learning is derived </w:t>
      </w:r>
      <w:sdt>
        <w:sdtPr>
          <w:id w:val="1102533317"/>
          <w:citation/>
        </w:sdtPr>
        <w:sdtContent>
          <w:r>
            <w:fldChar w:fldCharType="begin"/>
          </w:r>
          <w:r>
            <w:rPr>
              <w:lang w:val="en-US"/>
            </w:rPr>
            <w:instrText xml:space="preserve"> CITATION Ros58 \l 1033 </w:instrText>
          </w:r>
          <w:r>
            <w:fldChar w:fldCharType="separate"/>
          </w:r>
          <w:r w:rsidR="00921C6C">
            <w:rPr>
              <w:noProof/>
              <w:lang w:val="en-US"/>
            </w:rPr>
            <w:t>(2)</w:t>
          </w:r>
          <w:r>
            <w:fldChar w:fldCharType="end"/>
          </w:r>
        </w:sdtContent>
      </w:sdt>
      <w:r>
        <w:t>.</w:t>
      </w:r>
    </w:p>
    <w:p w14:paraId="3989D289" w14:textId="048F9AB8" w:rsidR="004308F9" w:rsidRDefault="004308F9" w:rsidP="00773926"/>
    <w:p w14:paraId="4C60FBF6" w14:textId="6452192E" w:rsidR="00AA5F9E" w:rsidRDefault="00C5206F" w:rsidP="00773926">
      <w:r>
        <w:t xml:space="preserve">The process of training such a network, </w:t>
      </w:r>
      <m:oMath>
        <m:r>
          <w:rPr>
            <w:rFonts w:ascii="Cambria Math" w:hAnsi="Cambria Math"/>
          </w:rPr>
          <m:t>f</m:t>
        </m:r>
      </m:oMath>
      <w:r>
        <w:t xml:space="preserve">, to give the closest approximation to the desired output, </w:t>
      </w:r>
      <m:oMath>
        <m:r>
          <w:rPr>
            <w:rFonts w:ascii="Cambria Math" w:hAnsi="Cambria Math"/>
          </w:rPr>
          <m:t>y</m:t>
        </m:r>
      </m:oMath>
      <w:r>
        <w:t>, is an iterative process</w:t>
      </w:r>
      <w:r w:rsidR="008112F1">
        <w:t xml:space="preserve">, involving passing many observations, each having the same feature set </w:t>
      </w:r>
      <m:oMath>
        <m:sSub>
          <m:sSubPr>
            <m:ctrlPr>
              <w:rPr>
                <w:rFonts w:ascii="Cambria Math" w:hAnsi="Cambria Math"/>
                <w:i/>
              </w:rPr>
            </m:ctrlPr>
          </m:sSubPr>
          <m:e>
            <m:r>
              <w:rPr>
                <w:rFonts w:ascii="Cambria Math" w:hAnsi="Cambria Math"/>
              </w:rPr>
              <m:t>x</m:t>
            </m:r>
          </m:e>
          <m:sub>
            <m:r>
              <w:rPr>
                <w:rFonts w:ascii="Cambria Math" w:hAnsi="Cambria Math"/>
              </w:rPr>
              <m:t>i,…,n</m:t>
            </m:r>
          </m:sub>
        </m:sSub>
      </m:oMath>
      <w:r w:rsidR="008112F1">
        <w:t xml:space="preserve"> through the MLP, assessing the output, </w:t>
      </w:r>
      <m:oMath>
        <m:r>
          <w:rPr>
            <w:rFonts w:ascii="Cambria Math" w:hAnsi="Cambria Math"/>
          </w:rPr>
          <m:t>y</m:t>
        </m:r>
      </m:oMath>
      <w:r w:rsidR="008112F1">
        <w:t xml:space="preserve">, according to an error metric, </w:t>
      </w:r>
      <m:oMath>
        <m:r>
          <w:rPr>
            <w:rFonts w:ascii="Cambria Math" w:hAnsi="Cambria Math"/>
          </w:rPr>
          <m:t>E</m:t>
        </m:r>
      </m:oMath>
      <w:r w:rsidR="008112F1">
        <w:t xml:space="preserve">, and individually adjusting each of the mapping functions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j,…,m</m:t>
            </m:r>
          </m:sup>
        </m:sSubSup>
      </m:oMath>
      <w:r w:rsidR="008112F1">
        <w:t xml:space="preserve"> according to their contribution to </w:t>
      </w:r>
      <w:r w:rsidR="003208AA">
        <w:t xml:space="preserve">the differential of the magnitude of error at the conclusion of each training step </w:t>
      </w:r>
      <m:oMath>
        <m:r>
          <w:rPr>
            <w:rFonts w:ascii="Cambria Math" w:hAnsi="Cambria Math"/>
          </w:rPr>
          <m:t>k</m:t>
        </m:r>
      </m:oMath>
      <w:r w:rsidR="003208AA">
        <w:t xml:space="preserve">. In other words, a parameter set </w:t>
      </w:r>
      <m:oMath>
        <m:r>
          <w:rPr>
            <w:rFonts w:ascii="Cambria Math" w:hAnsi="Cambria Math"/>
          </w:rPr>
          <m:t>θ</m:t>
        </m:r>
      </m:oMath>
      <w:r w:rsidR="003208AA">
        <w:t xml:space="preserve">, pertaining to each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j</m:t>
            </m:r>
          </m:sup>
        </m:sSubSup>
      </m:oMath>
      <w:r w:rsidR="003208AA">
        <w:t xml:space="preserve"> is iteratively adjusted according to </w:t>
      </w:r>
      <m:oMath>
        <m:box>
          <m:boxPr>
            <m:diff m:val="1"/>
            <m:ctrlPr>
              <w:rPr>
                <w:rFonts w:ascii="Cambria Math" w:hAnsi="Cambria Math"/>
                <w:i/>
              </w:rPr>
            </m:ctrlPr>
          </m:box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j</m:t>
                    </m:r>
                  </m:sup>
                </m:sSubSup>
              </m:den>
            </m:f>
          </m:e>
        </m:box>
      </m:oMath>
      <w:r w:rsidR="003208AA">
        <w:t>.</w:t>
      </w:r>
    </w:p>
    <w:p w14:paraId="3C9CDF9D" w14:textId="77777777" w:rsidR="00921C6C" w:rsidRDefault="00921C6C" w:rsidP="00773926"/>
    <w:p w14:paraId="47D6A131" w14:textId="0848F50B" w:rsidR="00921C6C" w:rsidRDefault="00AC0963" w:rsidP="00773926">
      <w:r>
        <w:t>The set of nested approximation functions outlined above are commonly referred to as hidden layers, the dimensionality of the outputs of each layer is known as its width, or as the number of neurons in that particular hidden layer.</w:t>
      </w:r>
    </w:p>
    <w:p w14:paraId="71ED699B" w14:textId="070E6678" w:rsidR="00F66900" w:rsidRDefault="00F66900" w:rsidP="00773926"/>
    <w:p w14:paraId="120056A6" w14:textId="77777777" w:rsidR="00F45DA0" w:rsidRDefault="00F66900" w:rsidP="00773926">
      <w:r>
        <w:t xml:space="preserve">In order to produce subtle derived features from the input feature set, nonlinear transformations are applied to the output of each </w:t>
      </w:r>
      <w:r w:rsidR="00773926">
        <w:t>layer</w:t>
      </w:r>
      <w:r>
        <w:t xml:space="preserve"> in the network</w:t>
      </w:r>
      <w:r w:rsidR="00773926">
        <w:t xml:space="preserve">, which in itself is a simple linear function of the form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 xml:space="preserve"> </m:t>
        </m:r>
      </m:oMath>
      <w:r w:rsidR="00773926">
        <w:t xml:space="preserve">, where </w:t>
      </w:r>
      <m:oMath>
        <m:sSup>
          <m:sSupPr>
            <m:ctrlPr>
              <w:rPr>
                <w:rFonts w:ascii="Cambria Math" w:hAnsi="Cambria Math"/>
                <w:i/>
              </w:rPr>
            </m:ctrlPr>
          </m:sSupPr>
          <m:e>
            <m:r>
              <w:rPr>
                <w:rFonts w:ascii="Cambria Math" w:hAnsi="Cambria Math"/>
              </w:rPr>
              <m:t>w</m:t>
            </m:r>
          </m:e>
          <m:sup>
            <m:r>
              <w:rPr>
                <w:rFonts w:ascii="Cambria Math" w:hAnsi="Cambria Math"/>
              </w:rPr>
              <m:t>T</m:t>
            </m:r>
          </m:sup>
        </m:sSup>
      </m:oMath>
      <w:r w:rsidR="00773926">
        <w:t xml:space="preserve"> is a vector of weights of the same length as the set of input features, which are essentially a set of coefficients</w:t>
      </w:r>
      <w:r w:rsidR="00F45DA0">
        <w:t xml:space="preserve"> for each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F45DA0">
        <w:t xml:space="preserve"> in the chain of functions</w:t>
      </w:r>
      <w:r w:rsidR="00773926">
        <w:t xml:space="preserve">, and </w:t>
      </w:r>
      <m:oMath>
        <m:r>
          <w:rPr>
            <w:rFonts w:ascii="Cambria Math" w:hAnsi="Cambria Math"/>
          </w:rPr>
          <m:t>b</m:t>
        </m:r>
      </m:oMath>
      <w:r w:rsidR="00773926">
        <w:t xml:space="preserve"> is a real-valued bias term, which is essentially an intercept term</w:t>
      </w:r>
      <w:r w:rsidR="00F45DA0">
        <w:t xml:space="preserve"> for each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773926">
        <w:t>.</w:t>
      </w:r>
    </w:p>
    <w:p w14:paraId="4E7DC696" w14:textId="2BDE2CCE" w:rsidR="00F66900" w:rsidRDefault="00773926" w:rsidP="00773926">
      <w:r>
        <w:t>It is easy to see that chaining</w:t>
      </w:r>
      <w:r w:rsidR="00F45DA0">
        <w:t xml:space="preserve"> such</w:t>
      </w:r>
      <w:r>
        <w:t xml:space="preserve"> a set of linear models without applying nonlinear transformations</w:t>
      </w:r>
      <w:r w:rsidR="00F45DA0">
        <w:t xml:space="preserve"> (denoted as </w:t>
      </w:r>
      <m:oMath>
        <m:r>
          <w:rPr>
            <w:rFonts w:ascii="Cambria Math" w:hAnsi="Cambria Math"/>
          </w:rPr>
          <m:t>ϕ(</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m:t>
        </m:r>
      </m:oMath>
      <w:r w:rsidR="00F45DA0">
        <w:t>)</w:t>
      </w:r>
      <w:r>
        <w:t xml:space="preserve"> to what are essentially an arbitrary number of linear regression functions (</w:t>
      </w: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m:t>
        </m:r>
      </m:oMath>
      <w:r>
        <w:t>), one would simply arrive at another linear model.</w:t>
      </w:r>
    </w:p>
    <w:p w14:paraId="0569A385" w14:textId="690D6A16" w:rsidR="00EA5161" w:rsidRDefault="00EA5161" w:rsidP="00773926"/>
    <w:p w14:paraId="42ABCEB8" w14:textId="08D3CF54" w:rsidR="00EA5161" w:rsidRDefault="00A96232" w:rsidP="00773926">
      <w:r>
        <w:t>The simplest nonlinear transformation</w:t>
      </w:r>
      <w:r w:rsidR="00EA5161">
        <w:t xml:space="preserve"> </w:t>
      </w:r>
      <m:oMath>
        <m:r>
          <w:rPr>
            <w:rFonts w:ascii="Cambria Math" w:hAnsi="Cambria Math"/>
          </w:rPr>
          <m:t>ϕ</m:t>
        </m:r>
      </m:oMath>
      <w:r w:rsidR="00EA5161">
        <w:t xml:space="preserve"> </w:t>
      </w:r>
      <w:r>
        <w:t xml:space="preserve">in modern deep learning models is the rectified linear unit (the ReLU function), which is simply an activation function reminiscent of the response curves in Rosenblatt’s paper, of the form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m:t>
        </m:r>
      </m:oMath>
      <w:r>
        <w:t>.</w:t>
      </w:r>
    </w:p>
    <w:p w14:paraId="40C57187" w14:textId="7E4E4761" w:rsidR="00A96232" w:rsidRDefault="00A96232" w:rsidP="00773926"/>
    <w:p w14:paraId="1C155F62" w14:textId="77777777" w:rsidR="00BA5820" w:rsidRDefault="00BA5820" w:rsidP="00773926"/>
    <w:p w14:paraId="3D1711BF" w14:textId="77777777" w:rsidR="00773926" w:rsidRDefault="00773926" w:rsidP="00773926"/>
    <w:p w14:paraId="221F1487" w14:textId="77777777" w:rsidR="00921C6C" w:rsidRDefault="00921C6C" w:rsidP="00773926"/>
    <w:p w14:paraId="3F750D90" w14:textId="3825EDC3" w:rsidR="004F4443" w:rsidRDefault="004F4443" w:rsidP="00773926">
      <w:pPr>
        <w:rPr>
          <w:rFonts w:cs="Arial"/>
          <w:kern w:val="32"/>
          <w:sz w:val="32"/>
          <w:szCs w:val="28"/>
        </w:rPr>
      </w:pPr>
      <w:r>
        <w:br w:type="page"/>
      </w:r>
    </w:p>
    <w:p w14:paraId="405076B1" w14:textId="4A68D667" w:rsidR="004F4443" w:rsidRDefault="004F4443" w:rsidP="003A759E">
      <w:pPr>
        <w:pStyle w:val="Heading2"/>
      </w:pPr>
      <w:bookmarkStart w:id="34" w:name="_Toc535567779"/>
      <w:r>
        <w:lastRenderedPageBreak/>
        <w:t>Convolutional Neural Networks</w:t>
      </w:r>
      <w:bookmarkEnd w:id="34"/>
    </w:p>
    <w:p w14:paraId="186719F6" w14:textId="77777777" w:rsidR="004F4443" w:rsidRDefault="004F4443" w:rsidP="00773926">
      <w:pPr>
        <w:rPr>
          <w:rFonts w:cs="Arial"/>
          <w:kern w:val="32"/>
          <w:sz w:val="32"/>
          <w:szCs w:val="28"/>
        </w:rPr>
      </w:pPr>
      <w:r>
        <w:br w:type="page"/>
      </w:r>
    </w:p>
    <w:p w14:paraId="4BCAFBE4" w14:textId="2F2B2C5C" w:rsidR="004F4443" w:rsidRDefault="004F4443" w:rsidP="003A759E">
      <w:pPr>
        <w:pStyle w:val="Heading2"/>
      </w:pPr>
      <w:bookmarkStart w:id="35" w:name="_Toc535567780"/>
      <w:r>
        <w:lastRenderedPageBreak/>
        <w:t>Variational Autoencoders</w:t>
      </w:r>
      <w:bookmarkEnd w:id="35"/>
    </w:p>
    <w:p w14:paraId="5922530C" w14:textId="77777777" w:rsidR="004F4443" w:rsidRDefault="004F4443" w:rsidP="00773926">
      <w:pPr>
        <w:rPr>
          <w:rFonts w:cs="Arial"/>
          <w:kern w:val="32"/>
          <w:sz w:val="32"/>
          <w:szCs w:val="28"/>
        </w:rPr>
      </w:pPr>
      <w:r>
        <w:br w:type="page"/>
      </w:r>
    </w:p>
    <w:p w14:paraId="145BAECA" w14:textId="1D0DDE3D" w:rsidR="00E07FD1" w:rsidRPr="000A198C" w:rsidRDefault="004F4443" w:rsidP="003A759E">
      <w:pPr>
        <w:pStyle w:val="Heading2"/>
      </w:pPr>
      <w:bookmarkStart w:id="36" w:name="_Toc535567781"/>
      <w:r>
        <w:lastRenderedPageBreak/>
        <w:t>Generative Adversarial Networks</w:t>
      </w:r>
      <w:bookmarkEnd w:id="36"/>
    </w:p>
    <w:p w14:paraId="15E95539" w14:textId="77777777" w:rsidR="00E07FD1" w:rsidRDefault="00E07FD1" w:rsidP="00773926">
      <w:pPr>
        <w:rPr>
          <w:rFonts w:cs="Arial"/>
          <w:kern w:val="32"/>
          <w:sz w:val="72"/>
          <w:szCs w:val="32"/>
        </w:rPr>
      </w:pPr>
      <w:r>
        <w:br w:type="page"/>
      </w:r>
    </w:p>
    <w:p w14:paraId="57620942" w14:textId="6CDC6AB9" w:rsidR="00493A54" w:rsidRDefault="00493A54" w:rsidP="000A198C">
      <w:pPr>
        <w:pStyle w:val="Heading1"/>
      </w:pPr>
      <w:bookmarkStart w:id="37" w:name="_Toc535567782"/>
      <w:r>
        <w:lastRenderedPageBreak/>
        <w:t>Data</w:t>
      </w:r>
      <w:bookmarkEnd w:id="37"/>
    </w:p>
    <w:p w14:paraId="33773656" w14:textId="1764A038" w:rsidR="00E07FD1" w:rsidRDefault="00E07FD1" w:rsidP="000A198C">
      <w:pPr>
        <w:pStyle w:val="Heading1"/>
      </w:pPr>
      <w:bookmarkStart w:id="38" w:name="_Toc535567783"/>
      <w:r w:rsidRPr="000A198C">
        <w:lastRenderedPageBreak/>
        <w:t>Methods</w:t>
      </w:r>
      <w:bookmarkEnd w:id="38"/>
    </w:p>
    <w:p w14:paraId="0A6340D1" w14:textId="04E3F6A3" w:rsidR="005407B8" w:rsidRDefault="005407B8" w:rsidP="00773926">
      <w:r>
        <w:br w:type="page"/>
      </w:r>
    </w:p>
    <w:p w14:paraId="387981B0" w14:textId="36437606" w:rsidR="005407B8" w:rsidRDefault="00163CA2" w:rsidP="005407B8">
      <w:pPr>
        <w:pStyle w:val="Heading2"/>
      </w:pPr>
      <w:bookmarkStart w:id="39" w:name="_Toc535567784"/>
      <w:r>
        <w:lastRenderedPageBreak/>
        <w:t>ROOT</w:t>
      </w:r>
      <w:bookmarkEnd w:id="39"/>
    </w:p>
    <w:p w14:paraId="688E2FE7" w14:textId="493971C3" w:rsidR="00163CA2" w:rsidRDefault="00163CA2" w:rsidP="00773926">
      <w:r>
        <w:br w:type="page"/>
      </w:r>
    </w:p>
    <w:p w14:paraId="03B50A34" w14:textId="4E259670" w:rsidR="00163CA2" w:rsidRDefault="00163CA2" w:rsidP="00163CA2">
      <w:pPr>
        <w:pStyle w:val="Heading2"/>
      </w:pPr>
      <w:bookmarkStart w:id="40" w:name="_Toc535567785"/>
      <w:r>
        <w:lastRenderedPageBreak/>
        <w:t>Data Extraction from WLCG</w:t>
      </w:r>
      <w:bookmarkEnd w:id="40"/>
    </w:p>
    <w:p w14:paraId="4D528CBB" w14:textId="1E15DF5A" w:rsidR="00163CA2" w:rsidRDefault="00163CA2" w:rsidP="00773926"/>
    <w:p w14:paraId="48265424" w14:textId="77777777" w:rsidR="00163CA2" w:rsidRPr="00163CA2" w:rsidRDefault="00163CA2" w:rsidP="00773926"/>
    <w:p w14:paraId="7F6C57C8" w14:textId="77777777" w:rsidR="00E07FD1" w:rsidRDefault="00E07FD1" w:rsidP="00773926">
      <w:pPr>
        <w:rPr>
          <w:rFonts w:cs="Arial"/>
          <w:kern w:val="32"/>
          <w:sz w:val="72"/>
          <w:szCs w:val="32"/>
        </w:rPr>
      </w:pPr>
      <w:r>
        <w:br w:type="page"/>
      </w:r>
    </w:p>
    <w:p w14:paraId="7A708BFD" w14:textId="74D6AF0A" w:rsidR="00810CCA" w:rsidRDefault="00E07FD1" w:rsidP="00894AD9">
      <w:pPr>
        <w:pStyle w:val="Heading1"/>
      </w:pPr>
      <w:bookmarkStart w:id="41" w:name="_Toc535567786"/>
      <w:r>
        <w:lastRenderedPageBreak/>
        <w:t>Results</w:t>
      </w:r>
      <w:bookmarkEnd w:id="41"/>
    </w:p>
    <w:p w14:paraId="4AB75E53" w14:textId="77777777" w:rsidR="00E07FD1" w:rsidRDefault="00E07FD1" w:rsidP="00773926">
      <w:pPr>
        <w:rPr>
          <w:rFonts w:cs="Arial"/>
          <w:kern w:val="32"/>
          <w:sz w:val="72"/>
          <w:szCs w:val="32"/>
        </w:rPr>
      </w:pPr>
      <w:r>
        <w:br w:type="page"/>
      </w:r>
    </w:p>
    <w:p w14:paraId="77AA61E7" w14:textId="37DE6874" w:rsidR="00E07FD1" w:rsidRDefault="00E07FD1" w:rsidP="00E07FD1">
      <w:pPr>
        <w:pStyle w:val="Heading1"/>
      </w:pPr>
      <w:bookmarkStart w:id="42" w:name="_Toc535567787"/>
      <w:r>
        <w:lastRenderedPageBreak/>
        <w:t>Discussion</w:t>
      </w:r>
      <w:bookmarkEnd w:id="42"/>
    </w:p>
    <w:p w14:paraId="5E7ACD42" w14:textId="77777777" w:rsidR="00E07FD1" w:rsidRDefault="00E07FD1" w:rsidP="00773926">
      <w:pPr>
        <w:rPr>
          <w:rFonts w:cs="Arial"/>
          <w:kern w:val="32"/>
          <w:sz w:val="72"/>
          <w:szCs w:val="32"/>
        </w:rPr>
      </w:pPr>
      <w:r>
        <w:br w:type="page"/>
      </w:r>
    </w:p>
    <w:p w14:paraId="28213E03" w14:textId="5418F09E" w:rsidR="00E07FD1" w:rsidRDefault="00E07FD1" w:rsidP="00E07FD1">
      <w:pPr>
        <w:pStyle w:val="Heading1"/>
      </w:pPr>
      <w:bookmarkStart w:id="43" w:name="_Toc535567788"/>
      <w:r>
        <w:lastRenderedPageBreak/>
        <w:t>Conclusion</w:t>
      </w:r>
      <w:bookmarkEnd w:id="43"/>
    </w:p>
    <w:p w14:paraId="447A24B7" w14:textId="77777777" w:rsidR="00385294" w:rsidRPr="00385294" w:rsidRDefault="00385294" w:rsidP="00773926"/>
    <w:p w14:paraId="32B7997A" w14:textId="16084D57" w:rsidR="00385294" w:rsidRDefault="00385294" w:rsidP="00773926">
      <w:r>
        <w:br w:type="page"/>
      </w:r>
    </w:p>
    <w:p w14:paraId="578BBB66" w14:textId="77777777" w:rsidR="00810CCA" w:rsidRPr="003B0C59" w:rsidRDefault="00810CCA" w:rsidP="00773926"/>
    <w:bookmarkStart w:id="44" w:name="_Toc535567789" w:displacedByCustomXml="next"/>
    <w:sdt>
      <w:sdtPr>
        <w:rPr>
          <w:rFonts w:cs="Times New Roman"/>
          <w:bCs w:val="0"/>
          <w:smallCaps w:val="0"/>
          <w:kern w:val="0"/>
          <w:sz w:val="24"/>
          <w:szCs w:val="24"/>
        </w:rPr>
        <w:id w:val="1624727478"/>
        <w:docPartObj>
          <w:docPartGallery w:val="Bibliographies"/>
          <w:docPartUnique/>
        </w:docPartObj>
      </w:sdtPr>
      <w:sdtContent>
        <w:p w14:paraId="03C454C8" w14:textId="1991A1F2" w:rsidR="00F41874" w:rsidRDefault="00F41874">
          <w:pPr>
            <w:pStyle w:val="Heading1"/>
          </w:pPr>
          <w:r>
            <w:t>Bibliography</w:t>
          </w:r>
          <w:bookmarkEnd w:id="44"/>
        </w:p>
        <w:sdt>
          <w:sdtPr>
            <w:id w:val="111145805"/>
            <w:bibliography/>
          </w:sdtPr>
          <w:sdtContent>
            <w:p w14:paraId="7DB0E298" w14:textId="77777777" w:rsidR="00921C6C" w:rsidRDefault="00F41874" w:rsidP="00773926">
              <w:pPr>
                <w:pStyle w:val="Bibliography"/>
                <w:rPr>
                  <w:noProof/>
                </w:rPr>
              </w:pPr>
              <w:r>
                <w:fldChar w:fldCharType="begin"/>
              </w:r>
              <w:r>
                <w:instrText xml:space="preserve"> BIBLIOGRAPHY </w:instrText>
              </w:r>
              <w:r>
                <w:fldChar w:fldCharType="separate"/>
              </w:r>
              <w:r w:rsidR="00921C6C">
                <w:rPr>
                  <w:noProof/>
                </w:rPr>
                <w:t xml:space="preserve">1. </w:t>
              </w:r>
              <w:r w:rsidR="00921C6C">
                <w:rPr>
                  <w:b/>
                  <w:bCs/>
                  <w:noProof/>
                </w:rPr>
                <w:t>Goodfellow, Ian, Bengio, Yoshua and Courville, Aaron.</w:t>
              </w:r>
              <w:r w:rsidR="00921C6C">
                <w:rPr>
                  <w:noProof/>
                </w:rPr>
                <w:t xml:space="preserve"> </w:t>
              </w:r>
              <w:r w:rsidR="00921C6C">
                <w:rPr>
                  <w:i/>
                  <w:iCs/>
                  <w:noProof/>
                </w:rPr>
                <w:t xml:space="preserve">Deep Learning. </w:t>
              </w:r>
              <w:r w:rsidR="00921C6C">
                <w:rPr>
                  <w:noProof/>
                </w:rPr>
                <w:t>Cambridge, Masachusetts : The MIT Press, 2016. ISBN 9780262035613.</w:t>
              </w:r>
            </w:p>
            <w:p w14:paraId="05F1E10D" w14:textId="77777777" w:rsidR="00921C6C" w:rsidRDefault="00921C6C" w:rsidP="00773926">
              <w:pPr>
                <w:pStyle w:val="Bibliography"/>
                <w:rPr>
                  <w:noProof/>
                </w:rPr>
              </w:pPr>
              <w:r>
                <w:rPr>
                  <w:noProof/>
                </w:rPr>
                <w:t xml:space="preserve">2. The Perceptron: A Probabilistic Model for Information Storage and Organization in the Brain. </w:t>
              </w:r>
              <w:r>
                <w:rPr>
                  <w:b/>
                  <w:bCs/>
                  <w:noProof/>
                </w:rPr>
                <w:t>Rosenblatt, F.</w:t>
              </w:r>
              <w:r>
                <w:rPr>
                  <w:noProof/>
                </w:rPr>
                <w:t xml:space="preserve"> 6, 1958, Psychological Review, Vol. 65.</w:t>
              </w:r>
            </w:p>
            <w:p w14:paraId="1DF531DC" w14:textId="7DEA1E39" w:rsidR="00F41874" w:rsidRDefault="00F41874" w:rsidP="00773926">
              <w:r>
                <w:rPr>
                  <w:noProof/>
                </w:rPr>
                <w:fldChar w:fldCharType="end"/>
              </w:r>
            </w:p>
          </w:sdtContent>
        </w:sdt>
      </w:sdtContent>
    </w:sdt>
    <w:p w14:paraId="1770E9C1" w14:textId="77777777" w:rsidR="00810CCA" w:rsidRPr="003B0C59" w:rsidRDefault="00810CCA" w:rsidP="00773926">
      <w:pPr>
        <w:rPr>
          <w:rFonts w:eastAsia="MS Mincho"/>
          <w:lang w:eastAsia="ja-JP"/>
        </w:rPr>
      </w:pPr>
    </w:p>
    <w:p w14:paraId="61C44782" w14:textId="77777777" w:rsidR="00810CCA" w:rsidRPr="003B0C59" w:rsidRDefault="00810CCA" w:rsidP="00773926"/>
    <w:p w14:paraId="41F8417C" w14:textId="77777777" w:rsidR="00C140B9" w:rsidRDefault="00C140B9" w:rsidP="00773926"/>
    <w:p w14:paraId="6BF5042A" w14:textId="77777777" w:rsidR="00C0691B" w:rsidRDefault="00C0691B" w:rsidP="00773926"/>
    <w:p w14:paraId="31ADC275" w14:textId="77777777" w:rsidR="00C0691B" w:rsidRDefault="00C0691B" w:rsidP="00773926"/>
    <w:p w14:paraId="7209DE70" w14:textId="77777777" w:rsidR="00C0691B" w:rsidRDefault="00C0691B" w:rsidP="00773926">
      <w:pPr>
        <w:sectPr w:rsidR="00C0691B" w:rsidSect="00793D55">
          <w:headerReference w:type="even" r:id="rId14"/>
          <w:headerReference w:type="default" r:id="rId15"/>
          <w:footerReference w:type="even" r:id="rId16"/>
          <w:footerReference w:type="default" r:id="rId17"/>
          <w:endnotePr>
            <w:numRestart w:val="eachSect"/>
          </w:endnotePr>
          <w:pgSz w:w="11906" w:h="16838"/>
          <w:pgMar w:top="1134" w:right="1134" w:bottom="1134" w:left="2268" w:header="709" w:footer="737" w:gutter="0"/>
          <w:pgNumType w:start="1"/>
          <w:cols w:space="708"/>
          <w:docGrid w:linePitch="360"/>
        </w:sectPr>
      </w:pPr>
    </w:p>
    <w:p w14:paraId="7FA76A04" w14:textId="06045B35" w:rsidR="00C0691B" w:rsidRDefault="00C0691B" w:rsidP="00894AD9">
      <w:pPr>
        <w:pStyle w:val="Heading1"/>
      </w:pPr>
      <w:bookmarkStart w:id="45" w:name="_Toc535567790"/>
      <w:r>
        <w:lastRenderedPageBreak/>
        <w:t>Appendices</w:t>
      </w:r>
      <w:bookmarkEnd w:id="45"/>
    </w:p>
    <w:p w14:paraId="16E0CC3B" w14:textId="6AD2B64C" w:rsidR="00921C6C" w:rsidRDefault="00F54A54" w:rsidP="00773926">
      <w:pPr>
        <w:pStyle w:val="TableofFigures"/>
        <w:rPr>
          <w:rFonts w:asciiTheme="minorHAnsi" w:eastAsiaTheme="minorEastAsia" w:hAnsiTheme="minorHAnsi" w:cstheme="minorBidi"/>
          <w:noProof/>
          <w:szCs w:val="24"/>
          <w:lang w:val="en-ZA" w:eastAsia="en-US"/>
        </w:rPr>
      </w:pPr>
      <w:r>
        <w:fldChar w:fldCharType="begin"/>
      </w:r>
      <w:r>
        <w:instrText xml:space="preserve"> TOC \h \z \t "Appendix Heading 1" \c </w:instrText>
      </w:r>
      <w:r>
        <w:fldChar w:fldCharType="separate"/>
      </w:r>
      <w:hyperlink w:anchor="_Toc535567794" w:history="1">
        <w:r w:rsidR="00921C6C" w:rsidRPr="00163573">
          <w:rPr>
            <w:rStyle w:val="Hyperlink"/>
            <w:noProof/>
          </w:rPr>
          <w:t>Example</w:t>
        </w:r>
        <w:r w:rsidR="00921C6C">
          <w:rPr>
            <w:noProof/>
            <w:webHidden/>
          </w:rPr>
          <w:tab/>
        </w:r>
        <w:r w:rsidR="00921C6C">
          <w:rPr>
            <w:noProof/>
            <w:webHidden/>
          </w:rPr>
          <w:fldChar w:fldCharType="begin"/>
        </w:r>
        <w:r w:rsidR="00921C6C">
          <w:rPr>
            <w:noProof/>
            <w:webHidden/>
          </w:rPr>
          <w:instrText xml:space="preserve"> PAGEREF _Toc535567794 \h </w:instrText>
        </w:r>
        <w:r w:rsidR="00921C6C">
          <w:rPr>
            <w:noProof/>
            <w:webHidden/>
          </w:rPr>
        </w:r>
        <w:r w:rsidR="00921C6C">
          <w:rPr>
            <w:noProof/>
            <w:webHidden/>
          </w:rPr>
          <w:fldChar w:fldCharType="separate"/>
        </w:r>
        <w:r w:rsidR="00921C6C">
          <w:rPr>
            <w:noProof/>
            <w:webHidden/>
          </w:rPr>
          <w:t>43</w:t>
        </w:r>
        <w:r w:rsidR="00921C6C">
          <w:rPr>
            <w:noProof/>
            <w:webHidden/>
          </w:rPr>
          <w:fldChar w:fldCharType="end"/>
        </w:r>
      </w:hyperlink>
    </w:p>
    <w:p w14:paraId="5D69CED0" w14:textId="47AB6F7C" w:rsidR="00F54A54" w:rsidRPr="00F54A54" w:rsidRDefault="00F54A54" w:rsidP="00773926">
      <w:r>
        <w:fldChar w:fldCharType="end"/>
      </w:r>
    </w:p>
    <w:p w14:paraId="3F2FDC87" w14:textId="36F0EB56" w:rsidR="004C4B3F" w:rsidRPr="00D91F18" w:rsidRDefault="00D91F18" w:rsidP="004C4B3F">
      <w:pPr>
        <w:pStyle w:val="AppendixHeading1"/>
        <w:rPr>
          <w:b/>
        </w:rPr>
      </w:pPr>
      <w:r>
        <w:lastRenderedPageBreak/>
        <w:t xml:space="preserve">Appendix A: Demonstration of the </w:t>
      </w:r>
      <w:bookmarkStart w:id="46" w:name="_GoBack"/>
      <w:bookmarkEnd w:id="46"/>
      <w:r>
        <w:t>Bethe-Bloch Equation</w:t>
      </w:r>
    </w:p>
    <w:p w14:paraId="2F3D4615" w14:textId="0F0D4C15" w:rsidR="00D91F18" w:rsidRDefault="00D91F18" w:rsidP="00D91F18">
      <w:bookmarkStart w:id="47" w:name="create-a-bethe-bloch-function"/>
      <w:bookmarkEnd w:id="47"/>
      <w:r>
        <w:t>Create a Bethe-Bloch function</w:t>
      </w:r>
      <w:r>
        <w:t>:</w:t>
      </w:r>
    </w:p>
    <w:p w14:paraId="5CB6521E" w14:textId="77777777" w:rsidR="00D91F18" w:rsidRDefault="00D91F18" w:rsidP="00D91F18">
      <w:pPr>
        <w:pStyle w:val="SourceCode"/>
      </w:pPr>
      <w:r>
        <w:rPr>
          <w:rStyle w:val="CommentTok"/>
        </w:rPr>
        <w:t>#Planck's constant:</w:t>
      </w:r>
      <w:r>
        <w:br/>
      </w:r>
      <w:r>
        <w:rPr>
          <w:rStyle w:val="NormalTok"/>
        </w:rPr>
        <w:t>h &lt;-</w:t>
      </w:r>
      <w:r>
        <w:rPr>
          <w:rStyle w:val="StringTok"/>
        </w:rPr>
        <w:t xml:space="preserve"> </w:t>
      </w:r>
      <w:r>
        <w:rPr>
          <w:rStyle w:val="FloatTok"/>
        </w:rPr>
        <w:t>6.62607004e-34</w:t>
      </w:r>
      <w:r>
        <w:br/>
      </w:r>
      <w:r>
        <w:br/>
      </w:r>
      <w:r>
        <w:rPr>
          <w:rStyle w:val="CommentTok"/>
        </w:rPr>
        <w:t>#Speed of light m/s</w:t>
      </w:r>
      <w:r>
        <w:br/>
      </w:r>
      <w:r>
        <w:rPr>
          <w:rStyle w:val="NormalTok"/>
        </w:rPr>
        <w:t>c &lt;-</w:t>
      </w:r>
      <w:r>
        <w:rPr>
          <w:rStyle w:val="StringTok"/>
        </w:rPr>
        <w:t xml:space="preserve"> </w:t>
      </w:r>
      <w:r>
        <w:rPr>
          <w:rStyle w:val="DecValTok"/>
        </w:rPr>
        <w:t>299792458</w:t>
      </w:r>
      <w:r>
        <w:br/>
      </w:r>
      <w:r>
        <w:br/>
      </w:r>
      <w:r>
        <w:rPr>
          <w:rStyle w:val="CommentTok"/>
        </w:rPr>
        <w:t>#Fine structure constant</w:t>
      </w:r>
      <w:r>
        <w:br/>
      </w:r>
      <w:r>
        <w:rPr>
          <w:rStyle w:val="NormalTok"/>
        </w:rPr>
        <w:t>alpha &lt;-</w:t>
      </w:r>
      <w:r>
        <w:rPr>
          <w:rStyle w:val="StringTok"/>
        </w:rPr>
        <w:t xml:space="preserve"> </w:t>
      </w:r>
      <w:r>
        <w:rPr>
          <w:rStyle w:val="DecValTok"/>
        </w:rPr>
        <w:t>1</w:t>
      </w:r>
      <w:r>
        <w:rPr>
          <w:rStyle w:val="OperatorTok"/>
        </w:rPr>
        <w:t>/</w:t>
      </w:r>
      <w:r>
        <w:rPr>
          <w:rStyle w:val="DecValTok"/>
        </w:rPr>
        <w:t>137</w:t>
      </w:r>
      <w:r>
        <w:br/>
      </w:r>
      <w:r>
        <w:br/>
      </w:r>
      <w:r>
        <w:rPr>
          <w:rStyle w:val="CommentTok"/>
        </w:rPr>
        <w:t>#Mass of an electron Mass/GeV</w:t>
      </w:r>
      <w:r>
        <w:br/>
      </w:r>
      <w:r>
        <w:br/>
      </w:r>
      <w:proofErr w:type="spellStart"/>
      <w:r>
        <w:rPr>
          <w:rStyle w:val="NormalTok"/>
        </w:rPr>
        <w:t>m.e</w:t>
      </w:r>
      <w:proofErr w:type="spellEnd"/>
      <w:r>
        <w:rPr>
          <w:rStyle w:val="NormalTok"/>
        </w:rPr>
        <w:t xml:space="preserve"> &lt;-</w:t>
      </w:r>
      <w:r>
        <w:rPr>
          <w:rStyle w:val="StringTok"/>
        </w:rPr>
        <w:t xml:space="preserve"> </w:t>
      </w:r>
      <w:r>
        <w:rPr>
          <w:rStyle w:val="FloatTok"/>
        </w:rPr>
        <w:t>0.005</w:t>
      </w:r>
      <w:r>
        <w:br/>
      </w:r>
      <w:r>
        <w:br/>
      </w:r>
      <w:r>
        <w:rPr>
          <w:rStyle w:val="CommentTok"/>
        </w:rPr>
        <w:t>#Density n, atomic number Z, the fraction of the speed of light the particle is moving at, beta, and the particle's velocity v are specified as parameters to the equation</w:t>
      </w:r>
      <w:r>
        <w:br/>
      </w:r>
      <w:r>
        <w:br/>
      </w:r>
      <w:r>
        <w:br/>
      </w:r>
      <w:proofErr w:type="spellStart"/>
      <w:r>
        <w:rPr>
          <w:rStyle w:val="NormalTok"/>
        </w:rPr>
        <w:t>dE.dx</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r>
        <w:rPr>
          <w:rStyle w:val="NormalTok"/>
        </w:rPr>
        <w:t>n,Z,v,beta</w:t>
      </w:r>
      <w:proofErr w:type="spellEnd"/>
      <w:r>
        <w:rPr>
          <w:rStyle w:val="NormalTok"/>
        </w:rPr>
        <w:t>){</w:t>
      </w:r>
      <w:r>
        <w:br/>
      </w:r>
      <w:r>
        <w:rPr>
          <w:rStyle w:val="NormalTok"/>
        </w:rPr>
        <w:t xml:space="preserve">  </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h</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c</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alpha</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NormalTok"/>
        </w:rPr>
        <w:t>Z)</w:t>
      </w:r>
      <w:r>
        <w:rPr>
          <w:rStyle w:val="OperatorTok"/>
        </w:rPr>
        <w:t>/</w:t>
      </w:r>
      <w:r>
        <w:rPr>
          <w:rStyle w:val="NormalTok"/>
        </w:rPr>
        <w:t>(</w:t>
      </w:r>
      <w:proofErr w:type="spellStart"/>
      <w:r>
        <w:rPr>
          <w:rStyle w:val="NormalTok"/>
        </w:rPr>
        <w:t>m.e</w:t>
      </w:r>
      <w:proofErr w:type="spellEnd"/>
      <w:r>
        <w:rPr>
          <w:rStyle w:val="NormalTok"/>
        </w:rPr>
        <w:t xml:space="preserve"> </w:t>
      </w:r>
      <w:r>
        <w:rPr>
          <w:rStyle w:val="OperatorTok"/>
        </w:rPr>
        <w:t>*</w:t>
      </w:r>
      <w:r>
        <w:rPr>
          <w:rStyle w:val="StringTok"/>
        </w:rPr>
        <w:t xml:space="preserve"> </w:t>
      </w:r>
      <w:r>
        <w:rPr>
          <w:rStyle w:val="NormalTok"/>
        </w:rPr>
        <w:t>v</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log</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beta</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gamma</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c</w:t>
      </w:r>
      <w:r>
        <w:rPr>
          <w:rStyle w:val="OperatorTok"/>
        </w:rPr>
        <w:t>^</w:t>
      </w:r>
      <w:r>
        <w:rPr>
          <w:rStyle w:val="DecValTok"/>
        </w:rPr>
        <w:t>2</w:t>
      </w:r>
      <w:r>
        <w:rPr>
          <w:rStyle w:val="NormalTok"/>
        </w:rPr>
        <w:t xml:space="preserve"> </w:t>
      </w:r>
      <w:r>
        <w:rPr>
          <w:rStyle w:val="OperatorTok"/>
        </w:rPr>
        <w:t>*</w:t>
      </w:r>
      <w:r>
        <w:rPr>
          <w:rStyle w:val="StringTok"/>
        </w:rPr>
        <w:t xml:space="preserve"> </w:t>
      </w:r>
      <w:proofErr w:type="spellStart"/>
      <w:r>
        <w:rPr>
          <w:rStyle w:val="NormalTok"/>
        </w:rPr>
        <w:t>m.e</w:t>
      </w:r>
      <w:proofErr w:type="spellEnd"/>
      <w:r>
        <w:rPr>
          <w:rStyle w:val="NormalTok"/>
        </w:rPr>
        <w:t>)</w:t>
      </w:r>
      <w:r>
        <w:rPr>
          <w:rStyle w:val="OperatorTok"/>
        </w:rPr>
        <w:t>/</w:t>
      </w:r>
      <w:r>
        <w:rPr>
          <w:rStyle w:val="NormalTok"/>
        </w:rPr>
        <w:t>(</w:t>
      </w:r>
      <w:proofErr w:type="spellStart"/>
      <w:r>
        <w:rPr>
          <w:rStyle w:val="NormalTok"/>
        </w:rPr>
        <w:t>I.e</w:t>
      </w:r>
      <w:proofErr w:type="spellEnd"/>
      <w:r>
        <w:rPr>
          <w:rStyle w:val="NormalTok"/>
        </w:rPr>
        <w:t xml:space="preserve">)) </w:t>
      </w:r>
      <w:r>
        <w:rPr>
          <w:rStyle w:val="OperatorTok"/>
        </w:rPr>
        <w:t>-</w:t>
      </w:r>
      <w:r>
        <w:rPr>
          <w:rStyle w:val="StringTok"/>
        </w:rPr>
        <w:t xml:space="preserve"> </w:t>
      </w:r>
      <w:r>
        <w:rPr>
          <w:rStyle w:val="NormalTok"/>
        </w:rPr>
        <w:t>beta</w:t>
      </w:r>
      <w:r>
        <w:rPr>
          <w:rStyle w:val="OperatorTok"/>
        </w:rPr>
        <w:t>^</w:t>
      </w:r>
      <w:r>
        <w:rPr>
          <w:rStyle w:val="DecValTok"/>
        </w:rPr>
        <w:t>2</w:t>
      </w:r>
      <w:r>
        <w:rPr>
          <w:rStyle w:val="NormalTok"/>
        </w:rPr>
        <w:t>,</w:t>
      </w:r>
      <w:r>
        <w:rPr>
          <w:rStyle w:val="DataTypeTok"/>
        </w:rPr>
        <w:t>base=</w:t>
      </w:r>
      <w:proofErr w:type="spellStart"/>
      <w:r>
        <w:rPr>
          <w:rStyle w:val="KeywordTok"/>
        </w:rPr>
        <w:t>exp</w:t>
      </w:r>
      <w:proofErr w:type="spellEnd"/>
      <w:r>
        <w:rPr>
          <w:rStyle w:val="NormalTok"/>
        </w:rPr>
        <w:t>(</w:t>
      </w:r>
      <w:r>
        <w:rPr>
          <w:rStyle w:val="DecValTok"/>
        </w:rPr>
        <w:t>1</w:t>
      </w:r>
      <w:r>
        <w:rPr>
          <w:rStyle w:val="NormalTok"/>
        </w:rPr>
        <w:t>))</w:t>
      </w:r>
      <w:r>
        <w:br/>
      </w:r>
      <w:r>
        <w:rPr>
          <w:rStyle w:val="NormalTok"/>
        </w:rPr>
        <w:t>}</w:t>
      </w:r>
      <w:r>
        <w:br/>
      </w:r>
      <w:r>
        <w:br/>
      </w:r>
      <w:r>
        <w:rPr>
          <w:rStyle w:val="CommentTok"/>
        </w:rPr>
        <w:t>#For an electron traversing a silicon detector:</w:t>
      </w:r>
      <w:r>
        <w:br/>
      </w:r>
      <w:r>
        <w:br/>
      </w:r>
      <w:r>
        <w:rPr>
          <w:rStyle w:val="NormalTok"/>
        </w:rPr>
        <w:t>v &lt;-</w:t>
      </w:r>
      <w:r>
        <w:rPr>
          <w:rStyle w:val="StringTok"/>
        </w:rPr>
        <w:t xml:space="preserve"> </w:t>
      </w:r>
      <w:proofErr w:type="spellStart"/>
      <w:r>
        <w:rPr>
          <w:rStyle w:val="KeywordTok"/>
        </w:rPr>
        <w:t>seq</w:t>
      </w:r>
      <w:proofErr w:type="spellEnd"/>
      <w:r>
        <w:rPr>
          <w:rStyle w:val="NormalTok"/>
        </w:rPr>
        <w:t>(</w:t>
      </w:r>
      <w:r>
        <w:rPr>
          <w:rStyle w:val="FloatTok"/>
        </w:rPr>
        <w:t>0.1</w:t>
      </w:r>
      <w:r>
        <w:rPr>
          <w:rStyle w:val="OperatorTok"/>
        </w:rPr>
        <w:t>*</w:t>
      </w:r>
      <w:r>
        <w:rPr>
          <w:rStyle w:val="NormalTok"/>
        </w:rPr>
        <w:t>c,c,</w:t>
      </w:r>
      <w:r>
        <w:rPr>
          <w:rStyle w:val="DecValTok"/>
        </w:rPr>
        <w:t>100000</w:t>
      </w:r>
      <w:r>
        <w:rPr>
          <w:rStyle w:val="NormalTok"/>
        </w:rPr>
        <w:t>)</w:t>
      </w:r>
      <w:r>
        <w:br/>
      </w:r>
      <w:r>
        <w:br/>
      </w:r>
      <w:r>
        <w:rPr>
          <w:rStyle w:val="NormalTok"/>
        </w:rPr>
        <w:t>beta &lt;-</w:t>
      </w:r>
      <w:r>
        <w:rPr>
          <w:rStyle w:val="StringTok"/>
        </w:rPr>
        <w:t xml:space="preserve"> </w:t>
      </w:r>
      <w:r>
        <w:rPr>
          <w:rStyle w:val="NormalTok"/>
        </w:rPr>
        <w:t>v</w:t>
      </w:r>
      <w:r>
        <w:rPr>
          <w:rStyle w:val="OperatorTok"/>
        </w:rPr>
        <w:t>/</w:t>
      </w:r>
      <w:r>
        <w:rPr>
          <w:rStyle w:val="NormalTok"/>
        </w:rPr>
        <w:t>c</w:t>
      </w:r>
      <w:r>
        <w:br/>
      </w:r>
      <w:r>
        <w:br/>
      </w:r>
      <w:r>
        <w:rPr>
          <w:rStyle w:val="CommentTok"/>
        </w:rPr>
        <w:t>#Lorentz factor</w:t>
      </w:r>
      <w:r>
        <w:br/>
      </w:r>
      <w:r>
        <w:br/>
      </w:r>
      <w:r>
        <w:rPr>
          <w:rStyle w:val="NormalTok"/>
        </w:rPr>
        <w:t>gamma &lt;-</w:t>
      </w:r>
      <w:r>
        <w:rPr>
          <w:rStyle w:val="StringTok"/>
        </w:rPr>
        <w:t xml:space="preserve"> </w:t>
      </w:r>
      <w:r>
        <w:rPr>
          <w:rStyle w:val="DecValTok"/>
        </w:rPr>
        <w:t>1</w:t>
      </w:r>
      <w:r>
        <w:rPr>
          <w:rStyle w:val="OperatorTok"/>
        </w:rPr>
        <w:t>/</w:t>
      </w:r>
      <w:r>
        <w:rPr>
          <w:rStyle w:val="NormalTok"/>
        </w:rPr>
        <w:t>(</w:t>
      </w:r>
      <w:r>
        <w:rPr>
          <w:rStyle w:val="KeywordTok"/>
        </w:rPr>
        <w:t>sqrt</w:t>
      </w:r>
      <w:r>
        <w:rPr>
          <w:rStyle w:val="NormalTok"/>
        </w:rPr>
        <w:t>(</w:t>
      </w:r>
      <w:r>
        <w:rPr>
          <w:rStyle w:val="DecValTok"/>
        </w:rPr>
        <w:t>1</w:t>
      </w:r>
      <w:r>
        <w:rPr>
          <w:rStyle w:val="OperatorTok"/>
        </w:rPr>
        <w:t>-</w:t>
      </w:r>
      <w:r>
        <w:rPr>
          <w:rStyle w:val="NormalTok"/>
        </w:rPr>
        <w:t>(v</w:t>
      </w:r>
      <w:r>
        <w:rPr>
          <w:rStyle w:val="OperatorTok"/>
        </w:rPr>
        <w:t>^</w:t>
      </w:r>
      <w:r>
        <w:rPr>
          <w:rStyle w:val="DecValTok"/>
        </w:rPr>
        <w:t>2</w:t>
      </w:r>
      <w:r>
        <w:rPr>
          <w:rStyle w:val="OperatorTok"/>
        </w:rPr>
        <w:t>/</w:t>
      </w:r>
      <w:r>
        <w:rPr>
          <w:rStyle w:val="NormalTok"/>
        </w:rPr>
        <w:t>c</w:t>
      </w:r>
      <w:r>
        <w:rPr>
          <w:rStyle w:val="OperatorTok"/>
        </w:rPr>
        <w:t>^</w:t>
      </w:r>
      <w:r>
        <w:rPr>
          <w:rStyle w:val="DecValTok"/>
        </w:rPr>
        <w:t>2</w:t>
      </w:r>
      <w:r>
        <w:rPr>
          <w:rStyle w:val="NormalTok"/>
        </w:rPr>
        <w:t>)))</w:t>
      </w:r>
      <w:r>
        <w:br/>
      </w:r>
      <w:r>
        <w:br/>
      </w:r>
      <w:r>
        <w:rPr>
          <w:rStyle w:val="NormalTok"/>
        </w:rPr>
        <w:t>n &lt;-</w:t>
      </w:r>
      <w:r>
        <w:rPr>
          <w:rStyle w:val="StringTok"/>
        </w:rPr>
        <w:t xml:space="preserve"> </w:t>
      </w:r>
      <w:r>
        <w:rPr>
          <w:rStyle w:val="DecValTok"/>
        </w:rPr>
        <w:t>1</w:t>
      </w:r>
      <w:r>
        <w:br/>
      </w:r>
      <w:r>
        <w:br/>
      </w:r>
      <w:r>
        <w:br/>
      </w:r>
      <w:r>
        <w:br/>
      </w:r>
      <w:r>
        <w:rPr>
          <w:rStyle w:val="NormalTok"/>
        </w:rPr>
        <w:t>Z &lt;-</w:t>
      </w:r>
      <w:r>
        <w:rPr>
          <w:rStyle w:val="StringTok"/>
        </w:rPr>
        <w:t xml:space="preserve"> </w:t>
      </w:r>
      <w:r>
        <w:rPr>
          <w:rStyle w:val="DecValTok"/>
        </w:rPr>
        <w:t>14</w:t>
      </w:r>
      <w:r>
        <w:br/>
      </w:r>
      <w:r>
        <w:br/>
      </w:r>
      <w:r>
        <w:rPr>
          <w:rStyle w:val="CommentTok"/>
        </w:rPr>
        <w:t>#Effective ionization potential of the material</w:t>
      </w:r>
      <w:r>
        <w:br/>
      </w:r>
      <w:r>
        <w:br/>
      </w:r>
      <w:proofErr w:type="spellStart"/>
      <w:r>
        <w:rPr>
          <w:rStyle w:val="NormalTok"/>
        </w:rPr>
        <w:t>I.e</w:t>
      </w:r>
      <w:proofErr w:type="spellEnd"/>
      <w:r>
        <w:rPr>
          <w:rStyle w:val="NormalTok"/>
        </w:rPr>
        <w:t xml:space="preserve"> &lt;-</w:t>
      </w:r>
      <w:r>
        <w:rPr>
          <w:rStyle w:val="StringTok"/>
        </w:rPr>
        <w:t xml:space="preserve"> </w:t>
      </w:r>
      <w:r>
        <w:rPr>
          <w:rStyle w:val="DecValTok"/>
        </w:rPr>
        <w:t>10</w:t>
      </w:r>
      <w:r>
        <w:rPr>
          <w:rStyle w:val="NormalTok"/>
        </w:rPr>
        <w:t xml:space="preserve"> </w:t>
      </w:r>
      <w:r>
        <w:rPr>
          <w:rStyle w:val="OperatorTok"/>
        </w:rPr>
        <w:t>*</w:t>
      </w:r>
      <w:r>
        <w:rPr>
          <w:rStyle w:val="StringTok"/>
        </w:rPr>
        <w:t xml:space="preserve"> </w:t>
      </w:r>
      <w:r>
        <w:rPr>
          <w:rStyle w:val="NormalTok"/>
        </w:rPr>
        <w:t>Z</w:t>
      </w:r>
      <w:r>
        <w:br/>
      </w:r>
      <w:r>
        <w:br/>
      </w:r>
      <w:proofErr w:type="spellStart"/>
      <w:r>
        <w:rPr>
          <w:rStyle w:val="NormalTok"/>
        </w:rPr>
        <w:t>electron.y</w:t>
      </w:r>
      <w:proofErr w:type="spellEnd"/>
      <w:r>
        <w:rPr>
          <w:rStyle w:val="NormalTok"/>
        </w:rPr>
        <w:t xml:space="preserve"> =</w:t>
      </w:r>
      <w:r>
        <w:rPr>
          <w:rStyle w:val="StringTok"/>
        </w:rPr>
        <w:t xml:space="preserve"> </w:t>
      </w:r>
      <w:proofErr w:type="spellStart"/>
      <w:r>
        <w:rPr>
          <w:rStyle w:val="KeywordTok"/>
        </w:rPr>
        <w:t>dE.dx</w:t>
      </w:r>
      <w:proofErr w:type="spellEnd"/>
      <w:r>
        <w:rPr>
          <w:rStyle w:val="NormalTok"/>
        </w:rPr>
        <w:t>(</w:t>
      </w:r>
      <w:r>
        <w:rPr>
          <w:rStyle w:val="DataTypeTok"/>
        </w:rPr>
        <w:t>n=</w:t>
      </w:r>
      <w:proofErr w:type="spellStart"/>
      <w:r>
        <w:rPr>
          <w:rStyle w:val="NormalTok"/>
        </w:rPr>
        <w:t>n,</w:t>
      </w:r>
      <w:r>
        <w:rPr>
          <w:rStyle w:val="DataTypeTok"/>
        </w:rPr>
        <w:t>Z</w:t>
      </w:r>
      <w:proofErr w:type="spellEnd"/>
      <w:r>
        <w:rPr>
          <w:rStyle w:val="DataTypeTok"/>
        </w:rPr>
        <w:t>=</w:t>
      </w:r>
      <w:proofErr w:type="spellStart"/>
      <w:r>
        <w:rPr>
          <w:rStyle w:val="NormalTok"/>
        </w:rPr>
        <w:t>Z,</w:t>
      </w:r>
      <w:r>
        <w:rPr>
          <w:rStyle w:val="DataTypeTok"/>
        </w:rPr>
        <w:t>v</w:t>
      </w:r>
      <w:proofErr w:type="spellEnd"/>
      <w:r>
        <w:rPr>
          <w:rStyle w:val="DataTypeTok"/>
        </w:rPr>
        <w:t>=</w:t>
      </w:r>
      <w:proofErr w:type="spellStart"/>
      <w:r>
        <w:rPr>
          <w:rStyle w:val="NormalTok"/>
        </w:rPr>
        <w:t>v,</w:t>
      </w:r>
      <w:r>
        <w:rPr>
          <w:rStyle w:val="DataTypeTok"/>
        </w:rPr>
        <w:t>beta</w:t>
      </w:r>
      <w:proofErr w:type="spellEnd"/>
      <w:r>
        <w:rPr>
          <w:rStyle w:val="DataTypeTok"/>
        </w:rPr>
        <w:t>=</w:t>
      </w:r>
      <w:r>
        <w:rPr>
          <w:rStyle w:val="NormalTok"/>
        </w:rPr>
        <w:t>beta)</w:t>
      </w:r>
      <w:r>
        <w:br/>
      </w:r>
      <w:r>
        <w:br/>
      </w:r>
      <w:r>
        <w:rPr>
          <w:rStyle w:val="KeywordTok"/>
        </w:rPr>
        <w:t>require</w:t>
      </w:r>
      <w:r>
        <w:rPr>
          <w:rStyle w:val="NormalTok"/>
        </w:rPr>
        <w:t>(latex2exp)</w:t>
      </w:r>
    </w:p>
    <w:p w14:paraId="59793578" w14:textId="77777777" w:rsidR="00D91F18" w:rsidRDefault="00D91F18" w:rsidP="00D91F18">
      <w:pPr>
        <w:pStyle w:val="SourceCode"/>
      </w:pPr>
      <w:r>
        <w:rPr>
          <w:rStyle w:val="VerbatimChar"/>
        </w:rPr>
        <w:t>## Loading required package: latex2exp</w:t>
      </w:r>
    </w:p>
    <w:p w14:paraId="1A051E01" w14:textId="77777777" w:rsidR="00D91F18" w:rsidRDefault="00D91F18" w:rsidP="00D91F18">
      <w:pPr>
        <w:pStyle w:val="SourceCode"/>
      </w:pPr>
      <w:proofErr w:type="spellStart"/>
      <w:r>
        <w:rPr>
          <w:rStyle w:val="NormalTok"/>
        </w:rPr>
        <w:lastRenderedPageBreak/>
        <w:t>m.e</w:t>
      </w:r>
      <w:proofErr w:type="spellEnd"/>
      <w:r>
        <w:rPr>
          <w:rStyle w:val="NormalTok"/>
        </w:rPr>
        <w:t xml:space="preserve"> &lt;-</w:t>
      </w:r>
      <w:r>
        <w:rPr>
          <w:rStyle w:val="StringTok"/>
        </w:rPr>
        <w:t xml:space="preserve"> </w:t>
      </w:r>
      <w:r>
        <w:rPr>
          <w:rStyle w:val="FloatTok"/>
        </w:rPr>
        <w:t>273.13</w:t>
      </w:r>
      <w:r>
        <w:rPr>
          <w:rStyle w:val="OperatorTok"/>
        </w:rPr>
        <w:t>*</w:t>
      </w:r>
      <w:proofErr w:type="spellStart"/>
      <w:r>
        <w:rPr>
          <w:rStyle w:val="NormalTok"/>
        </w:rPr>
        <w:t>m.e</w:t>
      </w:r>
      <w:proofErr w:type="spellEnd"/>
      <w:r>
        <w:br/>
      </w:r>
      <w:r>
        <w:br/>
      </w:r>
      <w:proofErr w:type="spellStart"/>
      <w:r>
        <w:rPr>
          <w:rStyle w:val="NormalTok"/>
        </w:rPr>
        <w:t>pion.y</w:t>
      </w:r>
      <w:proofErr w:type="spellEnd"/>
      <w:r>
        <w:rPr>
          <w:rStyle w:val="NormalTok"/>
        </w:rPr>
        <w:t xml:space="preserve"> =</w:t>
      </w:r>
      <w:r>
        <w:rPr>
          <w:rStyle w:val="StringTok"/>
        </w:rPr>
        <w:t xml:space="preserve"> </w:t>
      </w:r>
      <w:proofErr w:type="spellStart"/>
      <w:r>
        <w:rPr>
          <w:rStyle w:val="KeywordTok"/>
        </w:rPr>
        <w:t>dE.dx</w:t>
      </w:r>
      <w:proofErr w:type="spellEnd"/>
      <w:r>
        <w:rPr>
          <w:rStyle w:val="NormalTok"/>
        </w:rPr>
        <w:t>(</w:t>
      </w:r>
      <w:r>
        <w:rPr>
          <w:rStyle w:val="DataTypeTok"/>
        </w:rPr>
        <w:t>n=</w:t>
      </w:r>
      <w:proofErr w:type="spellStart"/>
      <w:r>
        <w:rPr>
          <w:rStyle w:val="NormalTok"/>
        </w:rPr>
        <w:t>n,</w:t>
      </w:r>
      <w:r>
        <w:rPr>
          <w:rStyle w:val="DataTypeTok"/>
        </w:rPr>
        <w:t>Z</w:t>
      </w:r>
      <w:proofErr w:type="spellEnd"/>
      <w:r>
        <w:rPr>
          <w:rStyle w:val="DataTypeTok"/>
        </w:rPr>
        <w:t>=</w:t>
      </w:r>
      <w:proofErr w:type="spellStart"/>
      <w:r>
        <w:rPr>
          <w:rStyle w:val="NormalTok"/>
        </w:rPr>
        <w:t>Z,</w:t>
      </w:r>
      <w:r>
        <w:rPr>
          <w:rStyle w:val="DataTypeTok"/>
        </w:rPr>
        <w:t>v</w:t>
      </w:r>
      <w:proofErr w:type="spellEnd"/>
      <w:r>
        <w:rPr>
          <w:rStyle w:val="DataTypeTok"/>
        </w:rPr>
        <w:t>=</w:t>
      </w:r>
      <w:proofErr w:type="spellStart"/>
      <w:r>
        <w:rPr>
          <w:rStyle w:val="NormalTok"/>
        </w:rPr>
        <w:t>v,</w:t>
      </w:r>
      <w:r>
        <w:rPr>
          <w:rStyle w:val="DataTypeTok"/>
        </w:rPr>
        <w:t>beta</w:t>
      </w:r>
      <w:proofErr w:type="spellEnd"/>
      <w:r>
        <w:rPr>
          <w:rStyle w:val="DataTypeTok"/>
        </w:rPr>
        <w:t>=</w:t>
      </w:r>
      <w:r>
        <w:rPr>
          <w:rStyle w:val="NormalTok"/>
        </w:rPr>
        <w:t>beta)</w:t>
      </w:r>
      <w:r>
        <w:br/>
      </w:r>
      <w:r>
        <w:br/>
      </w:r>
      <w:r>
        <w:br/>
      </w:r>
      <w:r>
        <w:br/>
      </w:r>
      <w:r>
        <w:rPr>
          <w:rStyle w:val="KeywordTok"/>
        </w:rPr>
        <w:t>plot</w:t>
      </w:r>
      <w:r>
        <w:rPr>
          <w:rStyle w:val="NormalTok"/>
        </w:rPr>
        <w:t>(</w:t>
      </w:r>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proofErr w:type="spellStart"/>
      <w:r>
        <w:rPr>
          <w:rStyle w:val="NormalTok"/>
        </w:rPr>
        <w:t>pion.y,</w:t>
      </w:r>
      <w:r>
        <w:rPr>
          <w:rStyle w:val="DataTypeTok"/>
        </w:rPr>
        <w:t>type</w:t>
      </w:r>
      <w:proofErr w:type="spellEnd"/>
      <w:r>
        <w:rPr>
          <w:rStyle w:val="DataTypeTok"/>
        </w:rPr>
        <w:t>=</w:t>
      </w:r>
      <w:r>
        <w:rPr>
          <w:rStyle w:val="StringTok"/>
        </w:rPr>
        <w:t>"</w:t>
      </w:r>
      <w:proofErr w:type="spellStart"/>
      <w:r>
        <w:rPr>
          <w:rStyle w:val="StringTok"/>
        </w:rPr>
        <w:t>l"</w:t>
      </w:r>
      <w:r>
        <w:rPr>
          <w:rStyle w:val="NormalTok"/>
        </w:rPr>
        <w:t>,</w:t>
      </w:r>
      <w:r>
        <w:rPr>
          <w:rStyle w:val="DataTypeTok"/>
        </w:rPr>
        <w:t>main</w:t>
      </w:r>
      <w:proofErr w:type="spellEnd"/>
      <w:r>
        <w:rPr>
          <w:rStyle w:val="DataTypeTok"/>
        </w:rPr>
        <w:t>=</w:t>
      </w:r>
      <w:r>
        <w:rPr>
          <w:rStyle w:val="StringTok"/>
        </w:rPr>
        <w:t>"Bethe-Bloch Curve of a Pion moving through Silicon"</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"blue"</w:t>
      </w:r>
      <w:r>
        <w:rPr>
          <w:rStyle w:val="NormalTok"/>
        </w:rPr>
        <w:t>,</w:t>
      </w:r>
      <w:r>
        <w:rPr>
          <w:rStyle w:val="DataTypeTok"/>
        </w:rPr>
        <w:t>cex.main=</w:t>
      </w:r>
      <w:r>
        <w:rPr>
          <w:rStyle w:val="FloatTok"/>
        </w:rPr>
        <w:t>0.8</w:t>
      </w:r>
      <w:r>
        <w:rPr>
          <w:rStyle w:val="NormalTok"/>
        </w:rPr>
        <w:t>)</w:t>
      </w:r>
    </w:p>
    <w:p w14:paraId="515CC4EF" w14:textId="77777777" w:rsidR="00D91F18" w:rsidRDefault="00D91F18" w:rsidP="00D91F18">
      <w:pPr>
        <w:pStyle w:val="FirstParagraph"/>
      </w:pPr>
      <w:r>
        <w:rPr>
          <w:noProof/>
        </w:rPr>
        <w:drawing>
          <wp:inline distT="0" distB="0" distL="0" distR="0" wp14:anchorId="12A61452" wp14:editId="0866402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6EFBE3FB" w14:textId="77777777" w:rsidR="00D91F18" w:rsidRDefault="00D91F18" w:rsidP="00D91F18">
      <w:pPr>
        <w:pStyle w:val="SourceCode"/>
      </w:pPr>
      <w:proofErr w:type="gramStart"/>
      <w:r>
        <w:rPr>
          <w:rStyle w:val="KeywordTok"/>
        </w:rPr>
        <w:t>plot</w:t>
      </w:r>
      <w:r>
        <w:rPr>
          <w:rStyle w:val="NormalTok"/>
        </w:rPr>
        <w:t>(</w:t>
      </w:r>
      <w:proofErr w:type="gramEnd"/>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proofErr w:type="spellStart"/>
      <w:r>
        <w:rPr>
          <w:rStyle w:val="NormalTok"/>
        </w:rPr>
        <w:t>electron.y,</w:t>
      </w:r>
      <w:r>
        <w:rPr>
          <w:rStyle w:val="DataTypeTok"/>
        </w:rPr>
        <w:t>type</w:t>
      </w:r>
      <w:proofErr w:type="spellEnd"/>
      <w:r>
        <w:rPr>
          <w:rStyle w:val="DataTypeTok"/>
        </w:rPr>
        <w:t>=</w:t>
      </w:r>
      <w:r>
        <w:rPr>
          <w:rStyle w:val="StringTok"/>
        </w:rPr>
        <w:t>"</w:t>
      </w:r>
      <w:proofErr w:type="spellStart"/>
      <w:r>
        <w:rPr>
          <w:rStyle w:val="StringTok"/>
        </w:rPr>
        <w:t>l"</w:t>
      </w:r>
      <w:r>
        <w:rPr>
          <w:rStyle w:val="NormalTok"/>
        </w:rPr>
        <w:t>,</w:t>
      </w:r>
      <w:r>
        <w:rPr>
          <w:rStyle w:val="DataTypeTok"/>
        </w:rPr>
        <w:t>main</w:t>
      </w:r>
      <w:proofErr w:type="spellEnd"/>
      <w:r>
        <w:rPr>
          <w:rStyle w:val="DataTypeTok"/>
        </w:rPr>
        <w:t>=</w:t>
      </w:r>
      <w:r>
        <w:rPr>
          <w:rStyle w:val="StringTok"/>
        </w:rPr>
        <w:t>"Bethe-Bloch Curve of an Electron moving through Silicon"</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"red"</w:t>
      </w:r>
      <w:r>
        <w:rPr>
          <w:rStyle w:val="NormalTok"/>
        </w:rPr>
        <w:t>,</w:t>
      </w:r>
      <w:r>
        <w:rPr>
          <w:rStyle w:val="DataTypeTok"/>
        </w:rPr>
        <w:t>cex.main=</w:t>
      </w:r>
      <w:r>
        <w:rPr>
          <w:rStyle w:val="FloatTok"/>
        </w:rPr>
        <w:t>0.8</w:t>
      </w:r>
      <w:r>
        <w:rPr>
          <w:rStyle w:val="NormalTok"/>
        </w:rPr>
        <w:t>)</w:t>
      </w:r>
    </w:p>
    <w:p w14:paraId="5066083F" w14:textId="77777777" w:rsidR="00D91F18" w:rsidRDefault="00D91F18" w:rsidP="00D91F18">
      <w:pPr>
        <w:pStyle w:val="FirstParagraph"/>
      </w:pPr>
      <w:r>
        <w:rPr>
          <w:noProof/>
        </w:rPr>
        <w:lastRenderedPageBreak/>
        <w:drawing>
          <wp:inline distT="0" distB="0" distL="0" distR="0" wp14:anchorId="55B78150" wp14:editId="7BE8CAE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755740A9" w14:textId="77777777" w:rsidR="00D91F18" w:rsidRDefault="00D91F18" w:rsidP="00D91F18">
      <w:pPr>
        <w:pStyle w:val="SourceCode"/>
      </w:pPr>
      <w:r>
        <w:rPr>
          <w:rStyle w:val="NormalTok"/>
        </w:rPr>
        <w:t>v &lt;-</w:t>
      </w:r>
      <w:r>
        <w:rPr>
          <w:rStyle w:val="StringTok"/>
        </w:rPr>
        <w:t xml:space="preserve"> </w:t>
      </w:r>
      <w:proofErr w:type="spellStart"/>
      <w:r>
        <w:rPr>
          <w:rStyle w:val="KeywordTok"/>
        </w:rPr>
        <w:t>seq</w:t>
      </w:r>
      <w:proofErr w:type="spellEnd"/>
      <w:r>
        <w:rPr>
          <w:rStyle w:val="NormalTok"/>
        </w:rPr>
        <w:t>(</w:t>
      </w:r>
      <w:r>
        <w:rPr>
          <w:rStyle w:val="FloatTok"/>
        </w:rPr>
        <w:t>0.8</w:t>
      </w:r>
      <w:r>
        <w:rPr>
          <w:rStyle w:val="OperatorTok"/>
        </w:rPr>
        <w:t>*</w:t>
      </w:r>
      <w:r>
        <w:rPr>
          <w:rStyle w:val="NormalTok"/>
        </w:rPr>
        <w:t>c,c,</w:t>
      </w:r>
      <w:r>
        <w:rPr>
          <w:rStyle w:val="DecValTok"/>
        </w:rPr>
        <w:t>100000</w:t>
      </w:r>
      <w:r>
        <w:rPr>
          <w:rStyle w:val="NormalTok"/>
        </w:rPr>
        <w:t>)</w:t>
      </w:r>
      <w:r>
        <w:br/>
      </w:r>
      <w:r>
        <w:br/>
      </w:r>
      <w:r>
        <w:rPr>
          <w:rStyle w:val="NormalTok"/>
        </w:rPr>
        <w:t>beta &lt;-</w:t>
      </w:r>
      <w:r>
        <w:rPr>
          <w:rStyle w:val="StringTok"/>
        </w:rPr>
        <w:t xml:space="preserve"> </w:t>
      </w:r>
      <w:r>
        <w:rPr>
          <w:rStyle w:val="NormalTok"/>
        </w:rPr>
        <w:t>v</w:t>
      </w:r>
      <w:r>
        <w:rPr>
          <w:rStyle w:val="OperatorTok"/>
        </w:rPr>
        <w:t>/</w:t>
      </w:r>
      <w:r>
        <w:rPr>
          <w:rStyle w:val="NormalTok"/>
        </w:rPr>
        <w:t>c</w:t>
      </w:r>
      <w:r>
        <w:br/>
      </w:r>
      <w:r>
        <w:br/>
      </w:r>
      <w:r>
        <w:rPr>
          <w:rStyle w:val="CommentTok"/>
        </w:rPr>
        <w:t>#Lorentz factor</w:t>
      </w:r>
      <w:r>
        <w:br/>
      </w:r>
      <w:r>
        <w:br/>
      </w:r>
      <w:r>
        <w:rPr>
          <w:rStyle w:val="NormalTok"/>
        </w:rPr>
        <w:t>gamma &lt;-</w:t>
      </w:r>
      <w:r>
        <w:rPr>
          <w:rStyle w:val="StringTok"/>
        </w:rPr>
        <w:t xml:space="preserve"> </w:t>
      </w:r>
      <w:r>
        <w:rPr>
          <w:rStyle w:val="DecValTok"/>
        </w:rPr>
        <w:t>1</w:t>
      </w:r>
      <w:r>
        <w:rPr>
          <w:rStyle w:val="OperatorTok"/>
        </w:rPr>
        <w:t>/</w:t>
      </w:r>
      <w:r>
        <w:rPr>
          <w:rStyle w:val="NormalTok"/>
        </w:rPr>
        <w:t>(</w:t>
      </w:r>
      <w:r>
        <w:rPr>
          <w:rStyle w:val="KeywordTok"/>
        </w:rPr>
        <w:t>sqrt</w:t>
      </w:r>
      <w:r>
        <w:rPr>
          <w:rStyle w:val="NormalTok"/>
        </w:rPr>
        <w:t>(</w:t>
      </w:r>
      <w:r>
        <w:rPr>
          <w:rStyle w:val="DecValTok"/>
        </w:rPr>
        <w:t>1</w:t>
      </w:r>
      <w:r>
        <w:rPr>
          <w:rStyle w:val="OperatorTok"/>
        </w:rPr>
        <w:t>-</w:t>
      </w:r>
      <w:r>
        <w:rPr>
          <w:rStyle w:val="NormalTok"/>
        </w:rPr>
        <w:t>(v</w:t>
      </w:r>
      <w:r>
        <w:rPr>
          <w:rStyle w:val="OperatorTok"/>
        </w:rPr>
        <w:t>^</w:t>
      </w:r>
      <w:r>
        <w:rPr>
          <w:rStyle w:val="DecValTok"/>
        </w:rPr>
        <w:t>2</w:t>
      </w:r>
      <w:r>
        <w:rPr>
          <w:rStyle w:val="OperatorTok"/>
        </w:rPr>
        <w:t>/</w:t>
      </w:r>
      <w:r>
        <w:rPr>
          <w:rStyle w:val="NormalTok"/>
        </w:rPr>
        <w:t>c</w:t>
      </w:r>
      <w:r>
        <w:rPr>
          <w:rStyle w:val="OperatorTok"/>
        </w:rPr>
        <w:t>^</w:t>
      </w:r>
      <w:r>
        <w:rPr>
          <w:rStyle w:val="DecValTok"/>
        </w:rPr>
        <w:t>2</w:t>
      </w:r>
      <w:r>
        <w:rPr>
          <w:rStyle w:val="NormalTok"/>
        </w:rPr>
        <w:t>)))</w:t>
      </w:r>
      <w:r>
        <w:br/>
      </w:r>
      <w:r>
        <w:br/>
      </w:r>
      <w:r>
        <w:rPr>
          <w:rStyle w:val="NormalTok"/>
        </w:rPr>
        <w:t>n &lt;-</w:t>
      </w:r>
      <w:r>
        <w:rPr>
          <w:rStyle w:val="StringTok"/>
        </w:rPr>
        <w:t xml:space="preserve"> </w:t>
      </w:r>
      <w:r>
        <w:rPr>
          <w:rStyle w:val="DecValTok"/>
        </w:rPr>
        <w:t>1</w:t>
      </w:r>
      <w:r>
        <w:br/>
      </w:r>
      <w:r>
        <w:br/>
      </w:r>
      <w:proofErr w:type="spellStart"/>
      <w:r>
        <w:rPr>
          <w:rStyle w:val="NormalTok"/>
        </w:rPr>
        <w:t>m.e</w:t>
      </w:r>
      <w:proofErr w:type="spellEnd"/>
      <w:r>
        <w:rPr>
          <w:rStyle w:val="NormalTok"/>
        </w:rPr>
        <w:t xml:space="preserve"> &lt;-</w:t>
      </w:r>
      <w:r>
        <w:rPr>
          <w:rStyle w:val="StringTok"/>
        </w:rPr>
        <w:t xml:space="preserve"> </w:t>
      </w:r>
      <w:r>
        <w:rPr>
          <w:rStyle w:val="FloatTok"/>
        </w:rPr>
        <w:t>0.005</w:t>
      </w:r>
      <w:r>
        <w:br/>
      </w:r>
      <w:r>
        <w:br/>
      </w:r>
      <w:proofErr w:type="spellStart"/>
      <w:r>
        <w:rPr>
          <w:rStyle w:val="NormalTok"/>
        </w:rPr>
        <w:t>electron.y</w:t>
      </w:r>
      <w:proofErr w:type="spellEnd"/>
      <w:r>
        <w:rPr>
          <w:rStyle w:val="NormalTok"/>
        </w:rPr>
        <w:t xml:space="preserve"> =</w:t>
      </w:r>
      <w:r>
        <w:rPr>
          <w:rStyle w:val="StringTok"/>
        </w:rPr>
        <w:t xml:space="preserve"> </w:t>
      </w:r>
      <w:proofErr w:type="spellStart"/>
      <w:r>
        <w:rPr>
          <w:rStyle w:val="KeywordTok"/>
        </w:rPr>
        <w:t>dE.dx</w:t>
      </w:r>
      <w:proofErr w:type="spellEnd"/>
      <w:r>
        <w:rPr>
          <w:rStyle w:val="NormalTok"/>
        </w:rPr>
        <w:t>(</w:t>
      </w:r>
      <w:r>
        <w:rPr>
          <w:rStyle w:val="DataTypeTok"/>
        </w:rPr>
        <w:t>n=</w:t>
      </w:r>
      <w:proofErr w:type="spellStart"/>
      <w:r>
        <w:rPr>
          <w:rStyle w:val="NormalTok"/>
        </w:rPr>
        <w:t>n,</w:t>
      </w:r>
      <w:r>
        <w:rPr>
          <w:rStyle w:val="DataTypeTok"/>
        </w:rPr>
        <w:t>Z</w:t>
      </w:r>
      <w:proofErr w:type="spellEnd"/>
      <w:r>
        <w:rPr>
          <w:rStyle w:val="DataTypeTok"/>
        </w:rPr>
        <w:t>=</w:t>
      </w:r>
      <w:proofErr w:type="spellStart"/>
      <w:r>
        <w:rPr>
          <w:rStyle w:val="NormalTok"/>
        </w:rPr>
        <w:t>Z,</w:t>
      </w:r>
      <w:r>
        <w:rPr>
          <w:rStyle w:val="DataTypeTok"/>
        </w:rPr>
        <w:t>v</w:t>
      </w:r>
      <w:proofErr w:type="spellEnd"/>
      <w:r>
        <w:rPr>
          <w:rStyle w:val="DataTypeTok"/>
        </w:rPr>
        <w:t>=</w:t>
      </w:r>
      <w:proofErr w:type="spellStart"/>
      <w:r>
        <w:rPr>
          <w:rStyle w:val="NormalTok"/>
        </w:rPr>
        <w:t>v,</w:t>
      </w:r>
      <w:r>
        <w:rPr>
          <w:rStyle w:val="DataTypeTok"/>
        </w:rPr>
        <w:t>beta</w:t>
      </w:r>
      <w:proofErr w:type="spellEnd"/>
      <w:r>
        <w:rPr>
          <w:rStyle w:val="DataTypeTok"/>
        </w:rPr>
        <w:t>=</w:t>
      </w:r>
      <w:r>
        <w:rPr>
          <w:rStyle w:val="NormalTok"/>
        </w:rPr>
        <w:t>beta)</w:t>
      </w:r>
      <w:r>
        <w:br/>
      </w:r>
      <w:r>
        <w:br/>
      </w:r>
      <w:proofErr w:type="spellStart"/>
      <w:r>
        <w:rPr>
          <w:rStyle w:val="NormalTok"/>
        </w:rPr>
        <w:t>m.e</w:t>
      </w:r>
      <w:proofErr w:type="spellEnd"/>
      <w:r>
        <w:rPr>
          <w:rStyle w:val="NormalTok"/>
        </w:rPr>
        <w:t xml:space="preserve"> &lt;-</w:t>
      </w:r>
      <w:r>
        <w:rPr>
          <w:rStyle w:val="StringTok"/>
        </w:rPr>
        <w:t xml:space="preserve"> </w:t>
      </w:r>
      <w:r>
        <w:rPr>
          <w:rStyle w:val="FloatTok"/>
        </w:rPr>
        <w:t>273.13</w:t>
      </w:r>
      <w:r>
        <w:rPr>
          <w:rStyle w:val="OperatorTok"/>
        </w:rPr>
        <w:t>*</w:t>
      </w:r>
      <w:proofErr w:type="spellStart"/>
      <w:r>
        <w:rPr>
          <w:rStyle w:val="NormalTok"/>
        </w:rPr>
        <w:t>m.e</w:t>
      </w:r>
      <w:proofErr w:type="spellEnd"/>
      <w:r>
        <w:br/>
      </w:r>
      <w:r>
        <w:br/>
      </w:r>
      <w:proofErr w:type="spellStart"/>
      <w:r>
        <w:rPr>
          <w:rStyle w:val="NormalTok"/>
        </w:rPr>
        <w:t>pion.y</w:t>
      </w:r>
      <w:proofErr w:type="spellEnd"/>
      <w:r>
        <w:rPr>
          <w:rStyle w:val="NormalTok"/>
        </w:rPr>
        <w:t xml:space="preserve"> =</w:t>
      </w:r>
      <w:r>
        <w:rPr>
          <w:rStyle w:val="StringTok"/>
        </w:rPr>
        <w:t xml:space="preserve"> </w:t>
      </w:r>
      <w:proofErr w:type="spellStart"/>
      <w:r>
        <w:rPr>
          <w:rStyle w:val="KeywordTok"/>
        </w:rPr>
        <w:t>dE.dx</w:t>
      </w:r>
      <w:proofErr w:type="spellEnd"/>
      <w:r>
        <w:rPr>
          <w:rStyle w:val="NormalTok"/>
        </w:rPr>
        <w:t>(</w:t>
      </w:r>
      <w:r>
        <w:rPr>
          <w:rStyle w:val="DataTypeTok"/>
        </w:rPr>
        <w:t>n=</w:t>
      </w:r>
      <w:proofErr w:type="spellStart"/>
      <w:r>
        <w:rPr>
          <w:rStyle w:val="NormalTok"/>
        </w:rPr>
        <w:t>n,</w:t>
      </w:r>
      <w:r>
        <w:rPr>
          <w:rStyle w:val="DataTypeTok"/>
        </w:rPr>
        <w:t>Z</w:t>
      </w:r>
      <w:proofErr w:type="spellEnd"/>
      <w:r>
        <w:rPr>
          <w:rStyle w:val="DataTypeTok"/>
        </w:rPr>
        <w:t>=</w:t>
      </w:r>
      <w:proofErr w:type="spellStart"/>
      <w:r>
        <w:rPr>
          <w:rStyle w:val="NormalTok"/>
        </w:rPr>
        <w:t>Z,</w:t>
      </w:r>
      <w:r>
        <w:rPr>
          <w:rStyle w:val="DataTypeTok"/>
        </w:rPr>
        <w:t>v</w:t>
      </w:r>
      <w:proofErr w:type="spellEnd"/>
      <w:r>
        <w:rPr>
          <w:rStyle w:val="DataTypeTok"/>
        </w:rPr>
        <w:t>=</w:t>
      </w:r>
      <w:proofErr w:type="spellStart"/>
      <w:r>
        <w:rPr>
          <w:rStyle w:val="NormalTok"/>
        </w:rPr>
        <w:t>v,</w:t>
      </w:r>
      <w:r>
        <w:rPr>
          <w:rStyle w:val="DataTypeTok"/>
        </w:rPr>
        <w:t>beta</w:t>
      </w:r>
      <w:proofErr w:type="spellEnd"/>
      <w:r>
        <w:rPr>
          <w:rStyle w:val="DataTypeTok"/>
        </w:rPr>
        <w:t>=</w:t>
      </w:r>
      <w:r>
        <w:rPr>
          <w:rStyle w:val="NormalTok"/>
        </w:rPr>
        <w:t>beta)</w:t>
      </w:r>
      <w:r>
        <w:br/>
      </w:r>
      <w:r>
        <w:br/>
      </w:r>
      <w:r>
        <w:rPr>
          <w:rStyle w:val="KeywordTok"/>
        </w:rPr>
        <w:t>plot</w:t>
      </w:r>
      <w:r>
        <w:rPr>
          <w:rStyle w:val="NormalTok"/>
        </w:rPr>
        <w:t>(</w:t>
      </w:r>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proofErr w:type="spellStart"/>
      <w:r>
        <w:rPr>
          <w:rStyle w:val="NormalTok"/>
        </w:rPr>
        <w:t>pion.y,</w:t>
      </w:r>
      <w:r>
        <w:rPr>
          <w:rStyle w:val="DataTypeTok"/>
        </w:rPr>
        <w:t>type</w:t>
      </w:r>
      <w:proofErr w:type="spellEnd"/>
      <w:r>
        <w:rPr>
          <w:rStyle w:val="DataTypeTok"/>
        </w:rPr>
        <w:t>=</w:t>
      </w:r>
      <w:r>
        <w:rPr>
          <w:rStyle w:val="StringTok"/>
        </w:rPr>
        <w:t>"</w:t>
      </w:r>
      <w:proofErr w:type="spellStart"/>
      <w:r>
        <w:rPr>
          <w:rStyle w:val="StringTok"/>
        </w:rPr>
        <w:t>l"</w:t>
      </w:r>
      <w:r>
        <w:rPr>
          <w:rStyle w:val="NormalTok"/>
        </w:rPr>
        <w:t>,</w:t>
      </w:r>
      <w:r>
        <w:rPr>
          <w:rStyle w:val="DataTypeTok"/>
        </w:rPr>
        <w:t>main</w:t>
      </w:r>
      <w:proofErr w:type="spellEnd"/>
      <w:r>
        <w:rPr>
          <w:rStyle w:val="DataTypeTok"/>
        </w:rPr>
        <w:t>=</w:t>
      </w:r>
      <w:r>
        <w:rPr>
          <w:rStyle w:val="StringTok"/>
        </w:rPr>
        <w:t xml:space="preserve">"Bethe-Bloch Curve of a Pion moving through Silicon </w:t>
      </w:r>
      <w:r>
        <w:rPr>
          <w:rStyle w:val="CharTok"/>
        </w:rPr>
        <w:t>\</w:t>
      </w:r>
      <w:proofErr w:type="spellStart"/>
      <w:r>
        <w:rPr>
          <w:rStyle w:val="CharTok"/>
        </w:rPr>
        <w:t>n</w:t>
      </w:r>
      <w:r>
        <w:rPr>
          <w:rStyle w:val="StringTok"/>
        </w:rPr>
        <w:t>at</w:t>
      </w:r>
      <w:proofErr w:type="spellEnd"/>
      <w:r>
        <w:rPr>
          <w:rStyle w:val="StringTok"/>
        </w:rPr>
        <w:t xml:space="preserve"> Speeds Upwards of 80% of the Speed of Light"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"blue"</w:t>
      </w:r>
      <w:r>
        <w:rPr>
          <w:rStyle w:val="NormalTok"/>
        </w:rPr>
        <w:t>,</w:t>
      </w:r>
      <w:r>
        <w:rPr>
          <w:rStyle w:val="DataTypeTok"/>
        </w:rPr>
        <w:t>cex.main=</w:t>
      </w:r>
      <w:r>
        <w:rPr>
          <w:rStyle w:val="FloatTok"/>
        </w:rPr>
        <w:t>0.8</w:t>
      </w:r>
      <w:r>
        <w:rPr>
          <w:rStyle w:val="NormalTok"/>
        </w:rPr>
        <w:t>)</w:t>
      </w:r>
    </w:p>
    <w:p w14:paraId="2F588330" w14:textId="77777777" w:rsidR="00D91F18" w:rsidRDefault="00D91F18" w:rsidP="00D91F18">
      <w:pPr>
        <w:pStyle w:val="FirstParagraph"/>
      </w:pPr>
      <w:r>
        <w:rPr>
          <w:noProof/>
        </w:rPr>
        <w:lastRenderedPageBreak/>
        <w:drawing>
          <wp:inline distT="0" distB="0" distL="0" distR="0" wp14:anchorId="2CBCEEE3" wp14:editId="672554C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3.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71ADA293" w14:textId="77777777" w:rsidR="00D91F18" w:rsidRDefault="00D91F18" w:rsidP="00D91F18">
      <w:pPr>
        <w:pStyle w:val="SourceCode"/>
      </w:pPr>
      <w:proofErr w:type="gramStart"/>
      <w:r>
        <w:rPr>
          <w:rStyle w:val="KeywordTok"/>
        </w:rPr>
        <w:t>plot</w:t>
      </w:r>
      <w:r>
        <w:rPr>
          <w:rStyle w:val="NormalTok"/>
        </w:rPr>
        <w:t>(</w:t>
      </w:r>
      <w:proofErr w:type="gramEnd"/>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proofErr w:type="spellStart"/>
      <w:r>
        <w:rPr>
          <w:rStyle w:val="NormalTok"/>
        </w:rPr>
        <w:t>electron.y,</w:t>
      </w:r>
      <w:r>
        <w:rPr>
          <w:rStyle w:val="DataTypeTok"/>
        </w:rPr>
        <w:t>type</w:t>
      </w:r>
      <w:proofErr w:type="spellEnd"/>
      <w:r>
        <w:rPr>
          <w:rStyle w:val="DataTypeTok"/>
        </w:rPr>
        <w:t>=</w:t>
      </w:r>
      <w:r>
        <w:rPr>
          <w:rStyle w:val="StringTok"/>
        </w:rPr>
        <w:t>"</w:t>
      </w:r>
      <w:proofErr w:type="spellStart"/>
      <w:r>
        <w:rPr>
          <w:rStyle w:val="StringTok"/>
        </w:rPr>
        <w:t>l"</w:t>
      </w:r>
      <w:r>
        <w:rPr>
          <w:rStyle w:val="NormalTok"/>
        </w:rPr>
        <w:t>,</w:t>
      </w:r>
      <w:r>
        <w:rPr>
          <w:rStyle w:val="DataTypeTok"/>
        </w:rPr>
        <w:t>main</w:t>
      </w:r>
      <w:proofErr w:type="spellEnd"/>
      <w:r>
        <w:rPr>
          <w:rStyle w:val="DataTypeTok"/>
        </w:rPr>
        <w:t>=</w:t>
      </w:r>
      <w:r>
        <w:rPr>
          <w:rStyle w:val="StringTok"/>
        </w:rPr>
        <w:t xml:space="preserve">"Bethe-Bloch Curve of an Electron moving through Silicon </w:t>
      </w:r>
      <w:r>
        <w:rPr>
          <w:rStyle w:val="CharTok"/>
        </w:rPr>
        <w:t>\</w:t>
      </w:r>
      <w:proofErr w:type="spellStart"/>
      <w:r>
        <w:rPr>
          <w:rStyle w:val="CharTok"/>
        </w:rPr>
        <w:t>n</w:t>
      </w:r>
      <w:r>
        <w:rPr>
          <w:rStyle w:val="StringTok"/>
        </w:rPr>
        <w:t>at</w:t>
      </w:r>
      <w:proofErr w:type="spellEnd"/>
      <w:r>
        <w:rPr>
          <w:rStyle w:val="StringTok"/>
        </w:rPr>
        <w:t xml:space="preserve"> Speeds Upwards of 80% of the Speed of Light"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"red"</w:t>
      </w:r>
      <w:r>
        <w:rPr>
          <w:rStyle w:val="NormalTok"/>
        </w:rPr>
        <w:t>,</w:t>
      </w:r>
      <w:r>
        <w:rPr>
          <w:rStyle w:val="DataTypeTok"/>
        </w:rPr>
        <w:t>cex.main=</w:t>
      </w:r>
      <w:r>
        <w:rPr>
          <w:rStyle w:val="FloatTok"/>
        </w:rPr>
        <w:t>0.8</w:t>
      </w:r>
      <w:r>
        <w:rPr>
          <w:rStyle w:val="NormalTok"/>
        </w:rPr>
        <w:t>)</w:t>
      </w:r>
    </w:p>
    <w:p w14:paraId="2D42CEF3" w14:textId="77777777" w:rsidR="00D91F18" w:rsidRDefault="00D91F18" w:rsidP="00D91F18">
      <w:pPr>
        <w:pStyle w:val="FirstParagraph"/>
      </w:pPr>
      <w:r>
        <w:rPr>
          <w:noProof/>
        </w:rPr>
        <w:lastRenderedPageBreak/>
        <w:drawing>
          <wp:inline distT="0" distB="0" distL="0" distR="0" wp14:anchorId="1E31453C" wp14:editId="6339CF75">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4.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770A0954" w14:textId="77777777" w:rsidR="00D91F18" w:rsidRDefault="00D91F18" w:rsidP="00D91F18">
      <w:pPr>
        <w:pStyle w:val="SourceCode"/>
      </w:pPr>
      <w:r>
        <w:rPr>
          <w:rStyle w:val="NormalTok"/>
        </w:rPr>
        <w:t>v &lt;-</w:t>
      </w:r>
      <w:r>
        <w:rPr>
          <w:rStyle w:val="StringTok"/>
        </w:rPr>
        <w:t xml:space="preserve"> </w:t>
      </w:r>
      <w:proofErr w:type="spellStart"/>
      <w:r>
        <w:rPr>
          <w:rStyle w:val="KeywordTok"/>
        </w:rPr>
        <w:t>seq</w:t>
      </w:r>
      <w:proofErr w:type="spellEnd"/>
      <w:r>
        <w:rPr>
          <w:rStyle w:val="NormalTok"/>
        </w:rPr>
        <w:t>(</w:t>
      </w:r>
      <w:r>
        <w:rPr>
          <w:rStyle w:val="FloatTok"/>
        </w:rPr>
        <w:t>0.9</w:t>
      </w:r>
      <w:r>
        <w:rPr>
          <w:rStyle w:val="OperatorTok"/>
        </w:rPr>
        <w:t>*</w:t>
      </w:r>
      <w:r>
        <w:rPr>
          <w:rStyle w:val="NormalTok"/>
        </w:rPr>
        <w:t>c,c,</w:t>
      </w:r>
      <w:r>
        <w:rPr>
          <w:rStyle w:val="DecValTok"/>
        </w:rPr>
        <w:t>100000</w:t>
      </w:r>
      <w:r>
        <w:rPr>
          <w:rStyle w:val="NormalTok"/>
        </w:rPr>
        <w:t>)</w:t>
      </w:r>
      <w:r>
        <w:br/>
      </w:r>
      <w:r>
        <w:br/>
      </w:r>
      <w:r>
        <w:rPr>
          <w:rStyle w:val="NormalTok"/>
        </w:rPr>
        <w:t>beta &lt;-</w:t>
      </w:r>
      <w:r>
        <w:rPr>
          <w:rStyle w:val="StringTok"/>
        </w:rPr>
        <w:t xml:space="preserve"> </w:t>
      </w:r>
      <w:r>
        <w:rPr>
          <w:rStyle w:val="NormalTok"/>
        </w:rPr>
        <w:t>v</w:t>
      </w:r>
      <w:r>
        <w:rPr>
          <w:rStyle w:val="OperatorTok"/>
        </w:rPr>
        <w:t>/</w:t>
      </w:r>
      <w:r>
        <w:rPr>
          <w:rStyle w:val="NormalTok"/>
        </w:rPr>
        <w:t>c</w:t>
      </w:r>
      <w:r>
        <w:br/>
      </w:r>
      <w:r>
        <w:br/>
      </w:r>
      <w:r>
        <w:rPr>
          <w:rStyle w:val="CommentTok"/>
        </w:rPr>
        <w:t>#Lorentz factor</w:t>
      </w:r>
      <w:r>
        <w:br/>
      </w:r>
      <w:r>
        <w:br/>
      </w:r>
      <w:r>
        <w:rPr>
          <w:rStyle w:val="NormalTok"/>
        </w:rPr>
        <w:t>gamma &lt;-</w:t>
      </w:r>
      <w:r>
        <w:rPr>
          <w:rStyle w:val="StringTok"/>
        </w:rPr>
        <w:t xml:space="preserve"> </w:t>
      </w:r>
      <w:r>
        <w:rPr>
          <w:rStyle w:val="DecValTok"/>
        </w:rPr>
        <w:t>1</w:t>
      </w:r>
      <w:r>
        <w:rPr>
          <w:rStyle w:val="OperatorTok"/>
        </w:rPr>
        <w:t>/</w:t>
      </w:r>
      <w:r>
        <w:rPr>
          <w:rStyle w:val="NormalTok"/>
        </w:rPr>
        <w:t>(</w:t>
      </w:r>
      <w:r>
        <w:rPr>
          <w:rStyle w:val="KeywordTok"/>
        </w:rPr>
        <w:t>sqrt</w:t>
      </w:r>
      <w:r>
        <w:rPr>
          <w:rStyle w:val="NormalTok"/>
        </w:rPr>
        <w:t>(</w:t>
      </w:r>
      <w:r>
        <w:rPr>
          <w:rStyle w:val="DecValTok"/>
        </w:rPr>
        <w:t>1</w:t>
      </w:r>
      <w:r>
        <w:rPr>
          <w:rStyle w:val="OperatorTok"/>
        </w:rPr>
        <w:t>-</w:t>
      </w:r>
      <w:r>
        <w:rPr>
          <w:rStyle w:val="NormalTok"/>
        </w:rPr>
        <w:t>(v</w:t>
      </w:r>
      <w:r>
        <w:rPr>
          <w:rStyle w:val="OperatorTok"/>
        </w:rPr>
        <w:t>^</w:t>
      </w:r>
      <w:r>
        <w:rPr>
          <w:rStyle w:val="DecValTok"/>
        </w:rPr>
        <w:t>2</w:t>
      </w:r>
      <w:r>
        <w:rPr>
          <w:rStyle w:val="OperatorTok"/>
        </w:rPr>
        <w:t>/</w:t>
      </w:r>
      <w:r>
        <w:rPr>
          <w:rStyle w:val="NormalTok"/>
        </w:rPr>
        <w:t>c</w:t>
      </w:r>
      <w:r>
        <w:rPr>
          <w:rStyle w:val="OperatorTok"/>
        </w:rPr>
        <w:t>^</w:t>
      </w:r>
      <w:r>
        <w:rPr>
          <w:rStyle w:val="DecValTok"/>
        </w:rPr>
        <w:t>2</w:t>
      </w:r>
      <w:r>
        <w:rPr>
          <w:rStyle w:val="NormalTok"/>
        </w:rPr>
        <w:t>)))</w:t>
      </w:r>
      <w:r>
        <w:br/>
      </w:r>
      <w:r>
        <w:br/>
      </w:r>
      <w:r>
        <w:rPr>
          <w:rStyle w:val="NormalTok"/>
        </w:rPr>
        <w:t>n &lt;-</w:t>
      </w:r>
      <w:r>
        <w:rPr>
          <w:rStyle w:val="StringTok"/>
        </w:rPr>
        <w:t xml:space="preserve"> </w:t>
      </w:r>
      <w:r>
        <w:rPr>
          <w:rStyle w:val="DecValTok"/>
        </w:rPr>
        <w:t>1</w:t>
      </w:r>
      <w:r>
        <w:br/>
      </w:r>
      <w:r>
        <w:br/>
      </w:r>
      <w:proofErr w:type="spellStart"/>
      <w:r>
        <w:rPr>
          <w:rStyle w:val="NormalTok"/>
        </w:rPr>
        <w:t>m.e</w:t>
      </w:r>
      <w:proofErr w:type="spellEnd"/>
      <w:r>
        <w:rPr>
          <w:rStyle w:val="NormalTok"/>
        </w:rPr>
        <w:t xml:space="preserve"> &lt;-</w:t>
      </w:r>
      <w:r>
        <w:rPr>
          <w:rStyle w:val="StringTok"/>
        </w:rPr>
        <w:t xml:space="preserve"> </w:t>
      </w:r>
      <w:r>
        <w:rPr>
          <w:rStyle w:val="FloatTok"/>
        </w:rPr>
        <w:t>0.005</w:t>
      </w:r>
      <w:r>
        <w:br/>
      </w:r>
      <w:r>
        <w:br/>
      </w:r>
      <w:proofErr w:type="spellStart"/>
      <w:r>
        <w:rPr>
          <w:rStyle w:val="NormalTok"/>
        </w:rPr>
        <w:t>electron.y</w:t>
      </w:r>
      <w:proofErr w:type="spellEnd"/>
      <w:r>
        <w:rPr>
          <w:rStyle w:val="NormalTok"/>
        </w:rPr>
        <w:t xml:space="preserve"> =</w:t>
      </w:r>
      <w:r>
        <w:rPr>
          <w:rStyle w:val="StringTok"/>
        </w:rPr>
        <w:t xml:space="preserve"> </w:t>
      </w:r>
      <w:proofErr w:type="spellStart"/>
      <w:r>
        <w:rPr>
          <w:rStyle w:val="KeywordTok"/>
        </w:rPr>
        <w:t>dE.dx</w:t>
      </w:r>
      <w:proofErr w:type="spellEnd"/>
      <w:r>
        <w:rPr>
          <w:rStyle w:val="NormalTok"/>
        </w:rPr>
        <w:t>(</w:t>
      </w:r>
      <w:r>
        <w:rPr>
          <w:rStyle w:val="DataTypeTok"/>
        </w:rPr>
        <w:t>n=</w:t>
      </w:r>
      <w:proofErr w:type="spellStart"/>
      <w:r>
        <w:rPr>
          <w:rStyle w:val="NormalTok"/>
        </w:rPr>
        <w:t>n,</w:t>
      </w:r>
      <w:r>
        <w:rPr>
          <w:rStyle w:val="DataTypeTok"/>
        </w:rPr>
        <w:t>Z</w:t>
      </w:r>
      <w:proofErr w:type="spellEnd"/>
      <w:r>
        <w:rPr>
          <w:rStyle w:val="DataTypeTok"/>
        </w:rPr>
        <w:t>=</w:t>
      </w:r>
      <w:proofErr w:type="spellStart"/>
      <w:r>
        <w:rPr>
          <w:rStyle w:val="NormalTok"/>
        </w:rPr>
        <w:t>Z,</w:t>
      </w:r>
      <w:r>
        <w:rPr>
          <w:rStyle w:val="DataTypeTok"/>
        </w:rPr>
        <w:t>v</w:t>
      </w:r>
      <w:proofErr w:type="spellEnd"/>
      <w:r>
        <w:rPr>
          <w:rStyle w:val="DataTypeTok"/>
        </w:rPr>
        <w:t>=</w:t>
      </w:r>
      <w:proofErr w:type="spellStart"/>
      <w:r>
        <w:rPr>
          <w:rStyle w:val="NormalTok"/>
        </w:rPr>
        <w:t>v,</w:t>
      </w:r>
      <w:r>
        <w:rPr>
          <w:rStyle w:val="DataTypeTok"/>
        </w:rPr>
        <w:t>beta</w:t>
      </w:r>
      <w:proofErr w:type="spellEnd"/>
      <w:r>
        <w:rPr>
          <w:rStyle w:val="DataTypeTok"/>
        </w:rPr>
        <w:t>=</w:t>
      </w:r>
      <w:r>
        <w:rPr>
          <w:rStyle w:val="NormalTok"/>
        </w:rPr>
        <w:t>beta)</w:t>
      </w:r>
      <w:r>
        <w:br/>
      </w:r>
      <w:r>
        <w:br/>
      </w:r>
      <w:proofErr w:type="spellStart"/>
      <w:r>
        <w:rPr>
          <w:rStyle w:val="NormalTok"/>
        </w:rPr>
        <w:t>m.e</w:t>
      </w:r>
      <w:proofErr w:type="spellEnd"/>
      <w:r>
        <w:rPr>
          <w:rStyle w:val="NormalTok"/>
        </w:rPr>
        <w:t xml:space="preserve"> &lt;-</w:t>
      </w:r>
      <w:r>
        <w:rPr>
          <w:rStyle w:val="StringTok"/>
        </w:rPr>
        <w:t xml:space="preserve"> </w:t>
      </w:r>
      <w:r>
        <w:rPr>
          <w:rStyle w:val="FloatTok"/>
        </w:rPr>
        <w:t>273.13</w:t>
      </w:r>
      <w:r>
        <w:rPr>
          <w:rStyle w:val="OperatorTok"/>
        </w:rPr>
        <w:t>*</w:t>
      </w:r>
      <w:proofErr w:type="spellStart"/>
      <w:r>
        <w:rPr>
          <w:rStyle w:val="NormalTok"/>
        </w:rPr>
        <w:t>m.e</w:t>
      </w:r>
      <w:proofErr w:type="spellEnd"/>
      <w:r>
        <w:br/>
      </w:r>
      <w:r>
        <w:br/>
      </w:r>
      <w:proofErr w:type="spellStart"/>
      <w:r>
        <w:rPr>
          <w:rStyle w:val="NormalTok"/>
        </w:rPr>
        <w:t>pion.y</w:t>
      </w:r>
      <w:proofErr w:type="spellEnd"/>
      <w:r>
        <w:rPr>
          <w:rStyle w:val="NormalTok"/>
        </w:rPr>
        <w:t xml:space="preserve"> =</w:t>
      </w:r>
      <w:r>
        <w:rPr>
          <w:rStyle w:val="StringTok"/>
        </w:rPr>
        <w:t xml:space="preserve"> </w:t>
      </w:r>
      <w:proofErr w:type="spellStart"/>
      <w:r>
        <w:rPr>
          <w:rStyle w:val="KeywordTok"/>
        </w:rPr>
        <w:t>dE.dx</w:t>
      </w:r>
      <w:proofErr w:type="spellEnd"/>
      <w:r>
        <w:rPr>
          <w:rStyle w:val="NormalTok"/>
        </w:rPr>
        <w:t>(</w:t>
      </w:r>
      <w:r>
        <w:rPr>
          <w:rStyle w:val="DataTypeTok"/>
        </w:rPr>
        <w:t>n=</w:t>
      </w:r>
      <w:proofErr w:type="spellStart"/>
      <w:r>
        <w:rPr>
          <w:rStyle w:val="NormalTok"/>
        </w:rPr>
        <w:t>n,</w:t>
      </w:r>
      <w:r>
        <w:rPr>
          <w:rStyle w:val="DataTypeTok"/>
        </w:rPr>
        <w:t>Z</w:t>
      </w:r>
      <w:proofErr w:type="spellEnd"/>
      <w:r>
        <w:rPr>
          <w:rStyle w:val="DataTypeTok"/>
        </w:rPr>
        <w:t>=</w:t>
      </w:r>
      <w:proofErr w:type="spellStart"/>
      <w:r>
        <w:rPr>
          <w:rStyle w:val="NormalTok"/>
        </w:rPr>
        <w:t>Z,</w:t>
      </w:r>
      <w:r>
        <w:rPr>
          <w:rStyle w:val="DataTypeTok"/>
        </w:rPr>
        <w:t>v</w:t>
      </w:r>
      <w:proofErr w:type="spellEnd"/>
      <w:r>
        <w:rPr>
          <w:rStyle w:val="DataTypeTok"/>
        </w:rPr>
        <w:t>=</w:t>
      </w:r>
      <w:proofErr w:type="spellStart"/>
      <w:r>
        <w:rPr>
          <w:rStyle w:val="NormalTok"/>
        </w:rPr>
        <w:t>v,</w:t>
      </w:r>
      <w:r>
        <w:rPr>
          <w:rStyle w:val="DataTypeTok"/>
        </w:rPr>
        <w:t>beta</w:t>
      </w:r>
      <w:proofErr w:type="spellEnd"/>
      <w:r>
        <w:rPr>
          <w:rStyle w:val="DataTypeTok"/>
        </w:rPr>
        <w:t>=</w:t>
      </w:r>
      <w:r>
        <w:rPr>
          <w:rStyle w:val="NormalTok"/>
        </w:rPr>
        <w:t>beta)</w:t>
      </w:r>
      <w:r>
        <w:br/>
      </w:r>
      <w:r>
        <w:br/>
      </w:r>
      <w:r>
        <w:rPr>
          <w:rStyle w:val="KeywordTok"/>
        </w:rPr>
        <w:t>plot</w:t>
      </w:r>
      <w:r>
        <w:rPr>
          <w:rStyle w:val="NormalTok"/>
        </w:rPr>
        <w:t>(</w:t>
      </w:r>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proofErr w:type="spellStart"/>
      <w:r>
        <w:rPr>
          <w:rStyle w:val="NormalTok"/>
        </w:rPr>
        <w:t>pion.y,</w:t>
      </w:r>
      <w:r>
        <w:rPr>
          <w:rStyle w:val="DataTypeTok"/>
        </w:rPr>
        <w:t>type</w:t>
      </w:r>
      <w:proofErr w:type="spellEnd"/>
      <w:r>
        <w:rPr>
          <w:rStyle w:val="DataTypeTok"/>
        </w:rPr>
        <w:t>=</w:t>
      </w:r>
      <w:r>
        <w:rPr>
          <w:rStyle w:val="StringTok"/>
        </w:rPr>
        <w:t>"</w:t>
      </w:r>
      <w:proofErr w:type="spellStart"/>
      <w:r>
        <w:rPr>
          <w:rStyle w:val="StringTok"/>
        </w:rPr>
        <w:t>l"</w:t>
      </w:r>
      <w:r>
        <w:rPr>
          <w:rStyle w:val="NormalTok"/>
        </w:rPr>
        <w:t>,</w:t>
      </w:r>
      <w:r>
        <w:rPr>
          <w:rStyle w:val="DataTypeTok"/>
        </w:rPr>
        <w:t>main</w:t>
      </w:r>
      <w:proofErr w:type="spellEnd"/>
      <w:r>
        <w:rPr>
          <w:rStyle w:val="DataTypeTok"/>
        </w:rPr>
        <w:t>=</w:t>
      </w:r>
      <w:r>
        <w:rPr>
          <w:rStyle w:val="StringTok"/>
        </w:rPr>
        <w:t xml:space="preserve">"Bethe-Bloch Curve of a Pion moving through Silicon </w:t>
      </w:r>
      <w:r>
        <w:rPr>
          <w:rStyle w:val="CharTok"/>
        </w:rPr>
        <w:t>\</w:t>
      </w:r>
      <w:proofErr w:type="spellStart"/>
      <w:r>
        <w:rPr>
          <w:rStyle w:val="CharTok"/>
        </w:rPr>
        <w:t>n</w:t>
      </w:r>
      <w:r>
        <w:rPr>
          <w:rStyle w:val="StringTok"/>
        </w:rPr>
        <w:t>at</w:t>
      </w:r>
      <w:proofErr w:type="spellEnd"/>
      <w:r>
        <w:rPr>
          <w:rStyle w:val="StringTok"/>
        </w:rPr>
        <w:t xml:space="preserve"> Speeds Upwards of 90% of the Speed of Light"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"blue"</w:t>
      </w:r>
      <w:r>
        <w:rPr>
          <w:rStyle w:val="NormalTok"/>
        </w:rPr>
        <w:t>,</w:t>
      </w:r>
      <w:r>
        <w:rPr>
          <w:rStyle w:val="DataTypeTok"/>
        </w:rPr>
        <w:t>cex.main=</w:t>
      </w:r>
      <w:r>
        <w:rPr>
          <w:rStyle w:val="FloatTok"/>
        </w:rPr>
        <w:t>0.8</w:t>
      </w:r>
      <w:r>
        <w:rPr>
          <w:rStyle w:val="NormalTok"/>
        </w:rPr>
        <w:t>)</w:t>
      </w:r>
    </w:p>
    <w:p w14:paraId="5714DF8A" w14:textId="77777777" w:rsidR="00D91F18" w:rsidRDefault="00D91F18" w:rsidP="00D91F18">
      <w:pPr>
        <w:pStyle w:val="FirstParagraph"/>
      </w:pPr>
      <w:r>
        <w:rPr>
          <w:noProof/>
        </w:rPr>
        <w:lastRenderedPageBreak/>
        <w:drawing>
          <wp:inline distT="0" distB="0" distL="0" distR="0" wp14:anchorId="3BD8B257" wp14:editId="033E9098">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5.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56D08D12" w14:textId="77777777" w:rsidR="00D91F18" w:rsidRDefault="00D91F18" w:rsidP="00D91F18">
      <w:pPr>
        <w:pStyle w:val="SourceCode"/>
      </w:pPr>
      <w:proofErr w:type="gramStart"/>
      <w:r>
        <w:rPr>
          <w:rStyle w:val="KeywordTok"/>
        </w:rPr>
        <w:t>plot</w:t>
      </w:r>
      <w:r>
        <w:rPr>
          <w:rStyle w:val="NormalTok"/>
        </w:rPr>
        <w:t>(</w:t>
      </w:r>
      <w:proofErr w:type="gramEnd"/>
      <w:r>
        <w:rPr>
          <w:rStyle w:val="DataTypeTok"/>
        </w:rPr>
        <w:t>x=</w:t>
      </w:r>
      <w:r>
        <w:rPr>
          <w:rStyle w:val="NormalTok"/>
        </w:rPr>
        <w:t>beta</w:t>
      </w:r>
      <w:r>
        <w:rPr>
          <w:rStyle w:val="OperatorTok"/>
        </w:rPr>
        <w:t>*</w:t>
      </w:r>
      <w:r>
        <w:rPr>
          <w:rStyle w:val="NormalTok"/>
        </w:rPr>
        <w:t xml:space="preserve">gamma, </w:t>
      </w:r>
      <w:r>
        <w:rPr>
          <w:rStyle w:val="DataTypeTok"/>
        </w:rPr>
        <w:t>y=</w:t>
      </w:r>
      <w:r>
        <w:rPr>
          <w:rStyle w:val="OperatorTok"/>
        </w:rPr>
        <w:t>-</w:t>
      </w:r>
      <w:proofErr w:type="spellStart"/>
      <w:r>
        <w:rPr>
          <w:rStyle w:val="NormalTok"/>
        </w:rPr>
        <w:t>electron.y,</w:t>
      </w:r>
      <w:r>
        <w:rPr>
          <w:rStyle w:val="DataTypeTok"/>
        </w:rPr>
        <w:t>type</w:t>
      </w:r>
      <w:proofErr w:type="spellEnd"/>
      <w:r>
        <w:rPr>
          <w:rStyle w:val="DataTypeTok"/>
        </w:rPr>
        <w:t>=</w:t>
      </w:r>
      <w:r>
        <w:rPr>
          <w:rStyle w:val="StringTok"/>
        </w:rPr>
        <w:t>"</w:t>
      </w:r>
      <w:proofErr w:type="spellStart"/>
      <w:r>
        <w:rPr>
          <w:rStyle w:val="StringTok"/>
        </w:rPr>
        <w:t>l"</w:t>
      </w:r>
      <w:r>
        <w:rPr>
          <w:rStyle w:val="NormalTok"/>
        </w:rPr>
        <w:t>,</w:t>
      </w:r>
      <w:r>
        <w:rPr>
          <w:rStyle w:val="DataTypeTok"/>
        </w:rPr>
        <w:t>main</w:t>
      </w:r>
      <w:proofErr w:type="spellEnd"/>
      <w:r>
        <w:rPr>
          <w:rStyle w:val="DataTypeTok"/>
        </w:rPr>
        <w:t>=</w:t>
      </w:r>
      <w:r>
        <w:rPr>
          <w:rStyle w:val="StringTok"/>
        </w:rPr>
        <w:t xml:space="preserve">"Bethe-Bloch Curve of an Electron moving through Silicon </w:t>
      </w:r>
      <w:r>
        <w:rPr>
          <w:rStyle w:val="CharTok"/>
        </w:rPr>
        <w:t>\</w:t>
      </w:r>
      <w:proofErr w:type="spellStart"/>
      <w:r>
        <w:rPr>
          <w:rStyle w:val="CharTok"/>
        </w:rPr>
        <w:t>n</w:t>
      </w:r>
      <w:r>
        <w:rPr>
          <w:rStyle w:val="StringTok"/>
        </w:rPr>
        <w:t>at</w:t>
      </w:r>
      <w:proofErr w:type="spellEnd"/>
      <w:r>
        <w:rPr>
          <w:rStyle w:val="StringTok"/>
        </w:rPr>
        <w:t xml:space="preserve"> Speeds Upwards of 90% of the Speed of Light"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KeywordTok"/>
        </w:rPr>
        <w:t>TeX</w:t>
      </w:r>
      <w:r>
        <w:rPr>
          <w:rStyle w:val="NormalTok"/>
        </w:rPr>
        <w:t>(</w:t>
      </w:r>
      <w:r>
        <w:rPr>
          <w:rStyle w:val="StringTok"/>
        </w:rPr>
        <w:t>"$</w:t>
      </w:r>
      <w:r>
        <w:rPr>
          <w:rStyle w:val="CharTok"/>
        </w:rPr>
        <w:t>\\</w:t>
      </w:r>
      <w:r>
        <w:rPr>
          <w:rStyle w:val="StringTok"/>
        </w:rPr>
        <w:t>beta</w:t>
      </w:r>
      <w:r>
        <w:rPr>
          <w:rStyle w:val="CharTok"/>
        </w:rPr>
        <w:t>\\</w:t>
      </w:r>
      <w:r>
        <w:rPr>
          <w:rStyle w:val="StringTok"/>
        </w:rPr>
        <w:t>cdot</w:t>
      </w:r>
      <w:r>
        <w:rPr>
          <w:rStyle w:val="CharTok"/>
        </w:rPr>
        <w:t>\\</w:t>
      </w:r>
      <w:r>
        <w:rPr>
          <w:rStyle w:val="StringTok"/>
        </w:rPr>
        <w:t>gamma$"</w:t>
      </w:r>
      <w:r>
        <w:rPr>
          <w:rStyle w:val="NormalTok"/>
        </w:rPr>
        <w:t>),</w:t>
      </w:r>
      <w:r>
        <w:rPr>
          <w:rStyle w:val="DataTypeTok"/>
        </w:rPr>
        <w:t>ylab=</w:t>
      </w:r>
      <w:r>
        <w:rPr>
          <w:rStyle w:val="KeywordTok"/>
        </w:rPr>
        <w:t>TeX</w:t>
      </w:r>
      <w:r>
        <w:rPr>
          <w:rStyle w:val="NormalTok"/>
        </w:rPr>
        <w:t>(</w:t>
      </w:r>
      <w:r>
        <w:rPr>
          <w:rStyle w:val="StringTok"/>
        </w:rPr>
        <w:t>"$-dE/dx$"</w:t>
      </w:r>
      <w:r>
        <w:rPr>
          <w:rStyle w:val="NormalTok"/>
        </w:rPr>
        <w:t>),</w:t>
      </w:r>
      <w:r>
        <w:rPr>
          <w:rStyle w:val="DataTypeTok"/>
        </w:rPr>
        <w:t>col=</w:t>
      </w:r>
      <w:r>
        <w:rPr>
          <w:rStyle w:val="StringTok"/>
        </w:rPr>
        <w:t>"red"</w:t>
      </w:r>
      <w:r>
        <w:rPr>
          <w:rStyle w:val="NormalTok"/>
        </w:rPr>
        <w:t>,</w:t>
      </w:r>
      <w:r>
        <w:rPr>
          <w:rStyle w:val="DataTypeTok"/>
        </w:rPr>
        <w:t>cex.main=</w:t>
      </w:r>
      <w:r>
        <w:rPr>
          <w:rStyle w:val="FloatTok"/>
        </w:rPr>
        <w:t>0.8</w:t>
      </w:r>
      <w:r>
        <w:rPr>
          <w:rStyle w:val="NormalTok"/>
        </w:rPr>
        <w:t>)</w:t>
      </w:r>
    </w:p>
    <w:p w14:paraId="19C0C083" w14:textId="77777777" w:rsidR="00D91F18" w:rsidRDefault="00D91F18" w:rsidP="00D91F18">
      <w:pPr>
        <w:pStyle w:val="FirstParagraph"/>
      </w:pPr>
      <w:r>
        <w:rPr>
          <w:noProof/>
        </w:rPr>
        <w:lastRenderedPageBreak/>
        <w:drawing>
          <wp:inline distT="0" distB="0" distL="0" distR="0" wp14:anchorId="123DDAA8" wp14:editId="69FA24CA">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ethe-Bloche_files/figure-docx/unnamed-chunk-1-6.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203811E8" w14:textId="77777777" w:rsidR="00D91F18" w:rsidRPr="00D91F18" w:rsidRDefault="00D91F18" w:rsidP="00D91F18">
      <w:pPr>
        <w:rPr>
          <w:lang w:val="en-US" w:eastAsia="en-US"/>
        </w:rPr>
      </w:pPr>
    </w:p>
    <w:sectPr w:rsidR="00D91F18" w:rsidRPr="00D91F18"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B5749" w14:textId="77777777" w:rsidR="0020741B" w:rsidRDefault="0020741B" w:rsidP="00773926">
      <w:r>
        <w:separator/>
      </w:r>
    </w:p>
    <w:p w14:paraId="79E0598E" w14:textId="77777777" w:rsidR="0020741B" w:rsidRDefault="0020741B" w:rsidP="00773926"/>
    <w:p w14:paraId="2ED89077" w14:textId="77777777" w:rsidR="0020741B" w:rsidRDefault="0020741B" w:rsidP="00773926"/>
    <w:p w14:paraId="452AE871" w14:textId="77777777" w:rsidR="0020741B" w:rsidRDefault="0020741B" w:rsidP="00773926"/>
    <w:p w14:paraId="1A240E45" w14:textId="77777777" w:rsidR="0020741B" w:rsidRDefault="0020741B" w:rsidP="00773926"/>
    <w:p w14:paraId="74443106" w14:textId="77777777" w:rsidR="0020741B" w:rsidRDefault="0020741B" w:rsidP="00773926"/>
    <w:p w14:paraId="7719A9B7" w14:textId="77777777" w:rsidR="0020741B" w:rsidRDefault="0020741B" w:rsidP="00773926"/>
    <w:p w14:paraId="2E90B91C" w14:textId="77777777" w:rsidR="0020741B" w:rsidRDefault="0020741B" w:rsidP="00773926"/>
    <w:p w14:paraId="011A22BE" w14:textId="77777777" w:rsidR="0020741B" w:rsidRDefault="0020741B" w:rsidP="00773926"/>
    <w:p w14:paraId="62B39602" w14:textId="77777777" w:rsidR="0020741B" w:rsidRDefault="0020741B" w:rsidP="00773926"/>
    <w:p w14:paraId="1E8EB368" w14:textId="77777777" w:rsidR="0020741B" w:rsidRDefault="0020741B" w:rsidP="00773926"/>
    <w:p w14:paraId="63855234" w14:textId="77777777" w:rsidR="0020741B" w:rsidRDefault="0020741B" w:rsidP="00773926"/>
  </w:endnote>
  <w:endnote w:type="continuationSeparator" w:id="0">
    <w:p w14:paraId="44260BDA" w14:textId="77777777" w:rsidR="0020741B" w:rsidRDefault="0020741B" w:rsidP="00773926">
      <w:r>
        <w:continuationSeparator/>
      </w:r>
    </w:p>
    <w:p w14:paraId="02A1822A" w14:textId="77777777" w:rsidR="0020741B" w:rsidRDefault="0020741B" w:rsidP="00773926"/>
    <w:p w14:paraId="090B422E" w14:textId="77777777" w:rsidR="0020741B" w:rsidRDefault="0020741B" w:rsidP="00773926"/>
    <w:p w14:paraId="0FF685AE" w14:textId="77777777" w:rsidR="0020741B" w:rsidRDefault="0020741B" w:rsidP="00773926"/>
    <w:p w14:paraId="7F7319B2" w14:textId="77777777" w:rsidR="0020741B" w:rsidRDefault="0020741B" w:rsidP="00773926"/>
    <w:p w14:paraId="7DADCD24" w14:textId="77777777" w:rsidR="0020741B" w:rsidRDefault="0020741B" w:rsidP="00773926"/>
    <w:p w14:paraId="0FA3CFE6" w14:textId="77777777" w:rsidR="0020741B" w:rsidRDefault="0020741B" w:rsidP="00773926"/>
    <w:p w14:paraId="1A6B5ABC" w14:textId="77777777" w:rsidR="0020741B" w:rsidRDefault="0020741B" w:rsidP="00773926"/>
    <w:p w14:paraId="2384B045" w14:textId="77777777" w:rsidR="0020741B" w:rsidRDefault="0020741B" w:rsidP="00773926"/>
    <w:p w14:paraId="346B15F8" w14:textId="77777777" w:rsidR="0020741B" w:rsidRDefault="0020741B" w:rsidP="00773926"/>
    <w:p w14:paraId="0B3688D7" w14:textId="77777777" w:rsidR="0020741B" w:rsidRDefault="0020741B" w:rsidP="00773926"/>
    <w:p w14:paraId="462C46FE" w14:textId="77777777" w:rsidR="0020741B" w:rsidRDefault="0020741B" w:rsidP="00773926"/>
    <w:p w14:paraId="2BAC6287" w14:textId="77777777" w:rsidR="0020741B" w:rsidRDefault="0020741B" w:rsidP="00773926"/>
    <w:p w14:paraId="0F4CB03C" w14:textId="77777777" w:rsidR="0020741B" w:rsidRDefault="0020741B" w:rsidP="00773926"/>
    <w:p w14:paraId="0C11A373" w14:textId="77777777" w:rsidR="0020741B" w:rsidRDefault="0020741B" w:rsidP="00773926"/>
    <w:p w14:paraId="1BB8285B" w14:textId="77777777" w:rsidR="0020741B" w:rsidRDefault="0020741B" w:rsidP="007739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B96A5" w14:textId="4B38CE35" w:rsidR="003C6373" w:rsidRDefault="003C6373" w:rsidP="008C764E">
    <w:pPr>
      <w:pStyle w:val="Footer"/>
      <w:tabs>
        <w:tab w:val="clear" w:pos="4153"/>
        <w:tab w:val="center" w:pos="4678"/>
      </w:tabs>
    </w:pPr>
    <w:r>
      <w:fldChar w:fldCharType="begin"/>
    </w:r>
    <w:r w:rsidRPr="008C764E">
      <w:instrText xml:space="preserve">PAGE  </w:instrText>
    </w:r>
    <w:r>
      <w:fldChar w:fldCharType="separate"/>
    </w:r>
    <w:r>
      <w:rPr>
        <w:noProof/>
      </w:rPr>
      <w:t>4</w:t>
    </w:r>
    <w:r>
      <w:fldChar w:fldCharType="end"/>
    </w:r>
    <w:r>
      <w:t xml:space="preserve"> </w:t>
    </w:r>
    <w:r>
      <w:tab/>
      <w:t xml:space="preserve">Christiaan </w:t>
    </w:r>
    <w:proofErr w:type="spellStart"/>
    <w:r>
      <w:t>Gerhardus</w:t>
    </w:r>
    <w:proofErr w:type="spellEnd"/>
    <w:r>
      <w:t xml:space="preserve"> Viljoen - </w:t>
    </w:r>
    <w:r>
      <w:fldChar w:fldCharType="begin"/>
    </w:r>
    <w:r>
      <w:instrText xml:space="preserve"> DATE  \@ "MMMM yyyy"  \* MERGEFORMAT </w:instrText>
    </w:r>
    <w:r>
      <w:fldChar w:fldCharType="separate"/>
    </w:r>
    <w:r>
      <w:rPr>
        <w:noProof/>
      </w:rPr>
      <w:t>January 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D2E38" w14:textId="2DE06D02" w:rsidR="003C6373" w:rsidRDefault="003C6373" w:rsidP="00B424D9">
    <w:pPr>
      <w:pStyle w:val="Footer-Right"/>
    </w:pPr>
    <w:r>
      <w:t xml:space="preserve">Christiaan </w:t>
    </w:r>
    <w:proofErr w:type="spellStart"/>
    <w:r>
      <w:t>Gerhardus</w:t>
    </w:r>
    <w:proofErr w:type="spellEnd"/>
    <w:r>
      <w:t xml:space="preserve"> Viljoen - </w:t>
    </w:r>
    <w:r>
      <w:fldChar w:fldCharType="begin"/>
    </w:r>
    <w:r>
      <w:instrText xml:space="preserve"> DATE  \@ "MMMM yyyy"  \* MERGEFORMAT </w:instrText>
    </w:r>
    <w:r>
      <w:fldChar w:fldCharType="separate"/>
    </w:r>
    <w:r>
      <w:rPr>
        <w:noProof/>
      </w:rPr>
      <w:t>January 2019</w:t>
    </w:r>
    <w:r>
      <w:fldChar w:fldCharType="end"/>
    </w:r>
    <w:r>
      <w:rPr>
        <w:noProof/>
      </w:rPr>
      <w:tab/>
    </w:r>
    <w:r>
      <w:rPr>
        <w:noProof/>
      </w:rPr>
      <w:tab/>
    </w:r>
    <w:r>
      <w:tab/>
    </w:r>
    <w:r>
      <w:fldChar w:fldCharType="begin"/>
    </w:r>
    <w:r w:rsidRPr="00B13123">
      <w:instrText xml:space="preserve">PAGE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447C1" w14:textId="77777777" w:rsidR="0020741B" w:rsidRDefault="0020741B" w:rsidP="00773926">
      <w:r>
        <w:separator/>
      </w:r>
    </w:p>
    <w:p w14:paraId="1E71753B" w14:textId="77777777" w:rsidR="0020741B" w:rsidRDefault="0020741B" w:rsidP="00773926"/>
    <w:p w14:paraId="01AB222B" w14:textId="77777777" w:rsidR="0020741B" w:rsidRDefault="0020741B" w:rsidP="00773926"/>
    <w:p w14:paraId="1D4A74E9" w14:textId="77777777" w:rsidR="0020741B" w:rsidRDefault="0020741B" w:rsidP="00773926"/>
    <w:p w14:paraId="4C73C558" w14:textId="77777777" w:rsidR="0020741B" w:rsidRDefault="0020741B" w:rsidP="00773926"/>
    <w:p w14:paraId="1066A261" w14:textId="77777777" w:rsidR="0020741B" w:rsidRDefault="0020741B" w:rsidP="00773926"/>
    <w:p w14:paraId="4C701BCF" w14:textId="77777777" w:rsidR="0020741B" w:rsidRDefault="0020741B" w:rsidP="00773926"/>
    <w:p w14:paraId="03E7B35D" w14:textId="77777777" w:rsidR="0020741B" w:rsidRDefault="0020741B" w:rsidP="00773926"/>
    <w:p w14:paraId="6AD89E1F" w14:textId="77777777" w:rsidR="0020741B" w:rsidRDefault="0020741B" w:rsidP="00773926"/>
    <w:p w14:paraId="1336F2F7" w14:textId="77777777" w:rsidR="0020741B" w:rsidRDefault="0020741B" w:rsidP="00773926"/>
    <w:p w14:paraId="3E13B031" w14:textId="77777777" w:rsidR="0020741B" w:rsidRDefault="0020741B" w:rsidP="00773926"/>
    <w:p w14:paraId="145B2610" w14:textId="77777777" w:rsidR="0020741B" w:rsidRDefault="0020741B" w:rsidP="00773926"/>
  </w:footnote>
  <w:footnote w:type="continuationSeparator" w:id="0">
    <w:p w14:paraId="50CE7230" w14:textId="77777777" w:rsidR="0020741B" w:rsidRDefault="0020741B" w:rsidP="00773926">
      <w:r>
        <w:continuationSeparator/>
      </w:r>
    </w:p>
    <w:p w14:paraId="1AFF7FC5" w14:textId="77777777" w:rsidR="0020741B" w:rsidRDefault="0020741B" w:rsidP="00773926"/>
    <w:p w14:paraId="56D5645C" w14:textId="77777777" w:rsidR="0020741B" w:rsidRDefault="0020741B" w:rsidP="00773926"/>
    <w:p w14:paraId="5377F550" w14:textId="77777777" w:rsidR="0020741B" w:rsidRDefault="0020741B" w:rsidP="00773926"/>
    <w:p w14:paraId="3C0ADA60" w14:textId="77777777" w:rsidR="0020741B" w:rsidRDefault="0020741B" w:rsidP="00773926"/>
    <w:p w14:paraId="07686653" w14:textId="77777777" w:rsidR="0020741B" w:rsidRDefault="0020741B" w:rsidP="00773926"/>
    <w:p w14:paraId="4B2A42A3" w14:textId="77777777" w:rsidR="0020741B" w:rsidRDefault="0020741B" w:rsidP="00773926"/>
    <w:p w14:paraId="2F4B41CE" w14:textId="77777777" w:rsidR="0020741B" w:rsidRDefault="0020741B" w:rsidP="00773926"/>
    <w:p w14:paraId="75284676" w14:textId="77777777" w:rsidR="0020741B" w:rsidRDefault="0020741B" w:rsidP="00773926"/>
    <w:p w14:paraId="252419C6" w14:textId="77777777" w:rsidR="0020741B" w:rsidRDefault="0020741B" w:rsidP="00773926"/>
    <w:p w14:paraId="74FD92F9" w14:textId="77777777" w:rsidR="0020741B" w:rsidRDefault="0020741B" w:rsidP="00773926"/>
    <w:p w14:paraId="3EFC56B0" w14:textId="77777777" w:rsidR="0020741B" w:rsidRDefault="0020741B" w:rsidP="00773926"/>
  </w:footnote>
  <w:footnote w:type="continuationNotice" w:id="1">
    <w:p w14:paraId="356F541A" w14:textId="77777777" w:rsidR="0020741B" w:rsidRPr="00523508" w:rsidRDefault="0020741B" w:rsidP="00523508">
      <w:pPr>
        <w:pStyle w:val="Footer"/>
      </w:pPr>
    </w:p>
    <w:p w14:paraId="0AFA4217" w14:textId="77777777" w:rsidR="0020741B" w:rsidRDefault="0020741B" w:rsidP="00773926"/>
    <w:p w14:paraId="3DC61B43" w14:textId="77777777" w:rsidR="0020741B" w:rsidRDefault="0020741B" w:rsidP="00773926"/>
    <w:p w14:paraId="7410A7F0" w14:textId="77777777" w:rsidR="0020741B" w:rsidRDefault="0020741B" w:rsidP="00773926"/>
    <w:p w14:paraId="3E0790C8" w14:textId="77777777" w:rsidR="0020741B" w:rsidRDefault="0020741B" w:rsidP="00773926"/>
    <w:p w14:paraId="434A2664" w14:textId="77777777" w:rsidR="0020741B" w:rsidRDefault="0020741B" w:rsidP="00773926"/>
    <w:p w14:paraId="0EAFAD16" w14:textId="77777777" w:rsidR="0020741B" w:rsidRDefault="0020741B" w:rsidP="00773926"/>
    <w:p w14:paraId="048FE7E8" w14:textId="77777777" w:rsidR="0020741B" w:rsidRDefault="0020741B" w:rsidP="00773926"/>
    <w:p w14:paraId="1FC06AA0" w14:textId="77777777" w:rsidR="0020741B" w:rsidRDefault="0020741B" w:rsidP="00773926"/>
    <w:p w14:paraId="33C75092" w14:textId="77777777" w:rsidR="0020741B" w:rsidRDefault="0020741B" w:rsidP="00773926"/>
    <w:p w14:paraId="006ABFB8" w14:textId="77777777" w:rsidR="0020741B" w:rsidRDefault="0020741B" w:rsidP="00773926"/>
    <w:p w14:paraId="1A499EAF" w14:textId="77777777" w:rsidR="0020741B" w:rsidRDefault="0020741B" w:rsidP="007739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3EA06" w14:textId="77777777" w:rsidR="003C6373" w:rsidRDefault="003C6373" w:rsidP="00365D7E">
    <w:pPr>
      <w:pStyle w:val="Header"/>
    </w:pPr>
    <w:r>
      <w:t>Thesis Title Goes Here - Your Name – Month Year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79EA0" w14:textId="77777777" w:rsidR="003C6373" w:rsidRPr="00D555E0" w:rsidRDefault="003C6373" w:rsidP="00365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44F6E" w14:textId="77777777" w:rsidR="003C6373" w:rsidRDefault="003C6373" w:rsidP="00410A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C31E2" w14:textId="3F811479" w:rsidR="003C6373" w:rsidRDefault="003C6373" w:rsidP="00365D7E">
    <w:pPr>
      <w:pStyle w:val="Header"/>
      <w:rPr>
        <w:noProof/>
      </w:rPr>
    </w:pPr>
    <w:r>
      <w:rPr>
        <w:noProof/>
      </w:rPr>
      <w:fldChar w:fldCharType="begin"/>
    </w:r>
    <w:r>
      <w:rPr>
        <w:noProof/>
      </w:rPr>
      <w:instrText xml:space="preserve"> STYLEREF  "Title,Thesis Title"  \* MERGEFORMAT </w:instrText>
    </w:r>
    <w:r>
      <w:rPr>
        <w:noProof/>
      </w:rPr>
      <w:fldChar w:fldCharType="separate"/>
    </w:r>
    <w:r w:rsidR="00D91F18">
      <w:rPr>
        <w:noProof/>
      </w:rPr>
      <w:t>THE APPLICATION OF MACHINE LEARNING TECHNIQUES TOWARDS THE OPTIMIZATION OF HIGH ENERGY PHYSICS EVENT SIMULATIONS WITHIN THE ALICE TRD AT CERN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53015" w14:textId="464C7AF3" w:rsidR="003C6373" w:rsidRDefault="003C6373" w:rsidP="00365D7E">
    <w:pPr>
      <w:pStyle w:val="Header"/>
    </w:pPr>
    <w:r>
      <w:t xml:space="preserve">Chapter </w:t>
    </w:r>
    <w:r>
      <w:rPr>
        <w:noProof/>
      </w:rPr>
      <w:fldChar w:fldCharType="begin"/>
    </w:r>
    <w:r>
      <w:rPr>
        <w:noProof/>
      </w:rPr>
      <w:instrText xml:space="preserve"> STYLEREF  "Heading 1" \n  \* MERGEFORMAT </w:instrText>
    </w:r>
    <w:r>
      <w:rPr>
        <w:noProof/>
      </w:rPr>
      <w:fldChar w:fldCharType="separate"/>
    </w:r>
    <w:r w:rsidR="00D91F18">
      <w:rPr>
        <w:noProof/>
      </w:rPr>
      <w:t>11</w:t>
    </w:r>
    <w:r>
      <w:rPr>
        <w:noProof/>
      </w:rPr>
      <w:fldChar w:fldCharType="end"/>
    </w:r>
    <w:r>
      <w:t xml:space="preserve">: </w:t>
    </w:r>
    <w:r>
      <w:rPr>
        <w:noProof/>
      </w:rPr>
      <w:fldChar w:fldCharType="begin"/>
    </w:r>
    <w:r>
      <w:rPr>
        <w:noProof/>
      </w:rPr>
      <w:instrText xml:space="preserve"> STYLEREF  "Heading 1"  \* MERGEFORMAT </w:instrText>
    </w:r>
    <w:r>
      <w:rPr>
        <w:noProof/>
      </w:rPr>
      <w:fldChar w:fldCharType="separate"/>
    </w:r>
    <w:r w:rsidR="00D91F18">
      <w:rPr>
        <w:noProof/>
      </w:rPr>
      <w:t>Appendices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0pt;height:10pt" o:bullet="t">
        <v:imagedata r:id="rId1" o:title="logo-bullet"/>
      </v:shape>
    </w:pict>
  </w:numPicBullet>
  <w:abstractNum w:abstractNumId="0" w15:restartNumberingAfterBreak="0">
    <w:nsid w:val="E17F69BA"/>
    <w:multiLevelType w:val="multilevel"/>
    <w:tmpl w:val="F12E35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305A728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5E09D8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E8CE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E4E29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A1A55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D316C9"/>
    <w:multiLevelType w:val="multilevel"/>
    <w:tmpl w:val="30801414"/>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2" w15:restartNumberingAfterBreak="0">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4" w15:restartNumberingAfterBreak="0">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7" w15:restartNumberingAfterBreak="0">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23"/>
  </w:num>
  <w:num w:numId="3">
    <w:abstractNumId w:val="24"/>
  </w:num>
  <w:num w:numId="4">
    <w:abstractNumId w:val="17"/>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7"/>
    <w:lvlOverride w:ilvl="0">
      <w:startOverride w:val="2"/>
    </w:lvlOverride>
  </w:num>
  <w:num w:numId="16">
    <w:abstractNumId w:val="17"/>
    <w:lvlOverride w:ilvl="0">
      <w:startOverride w:val="1"/>
    </w:lvlOverride>
  </w:num>
  <w:num w:numId="17">
    <w:abstractNumId w:val="20"/>
  </w:num>
  <w:num w:numId="18">
    <w:abstractNumId w:val="25"/>
  </w:num>
  <w:num w:numId="19">
    <w:abstractNumId w:val="25"/>
    <w:lvlOverride w:ilvl="0">
      <w:startOverride w:val="2"/>
    </w:lvlOverride>
  </w:num>
  <w:num w:numId="20">
    <w:abstractNumId w:val="32"/>
  </w:num>
  <w:num w:numId="21">
    <w:abstractNumId w:val="21"/>
  </w:num>
  <w:num w:numId="22">
    <w:abstractNumId w:val="30"/>
  </w:num>
  <w:num w:numId="23">
    <w:abstractNumId w:val="12"/>
  </w:num>
  <w:num w:numId="24">
    <w:abstractNumId w:val="29"/>
  </w:num>
  <w:num w:numId="25">
    <w:abstractNumId w:val="18"/>
  </w:num>
  <w:num w:numId="26">
    <w:abstractNumId w:val="22"/>
  </w:num>
  <w:num w:numId="27">
    <w:abstractNumId w:val="14"/>
  </w:num>
  <w:num w:numId="28">
    <w:abstractNumId w:val="15"/>
  </w:num>
  <w:num w:numId="29">
    <w:abstractNumId w:val="33"/>
  </w:num>
  <w:num w:numId="30">
    <w:abstractNumId w:val="16"/>
  </w:num>
  <w:num w:numId="31">
    <w:abstractNumId w:val="24"/>
  </w:num>
  <w:num w:numId="32">
    <w:abstractNumId w:val="24"/>
    <w:lvlOverride w:ilvl="0">
      <w:startOverride w:val="1"/>
    </w:lvlOverride>
  </w:num>
  <w:num w:numId="33">
    <w:abstractNumId w:val="24"/>
    <w:lvlOverride w:ilvl="0">
      <w:startOverride w:val="1"/>
    </w:lvlOverride>
  </w:num>
  <w:num w:numId="34">
    <w:abstractNumId w:val="11"/>
  </w:num>
  <w:num w:numId="35">
    <w:abstractNumId w:val="11"/>
  </w:num>
  <w:num w:numId="36">
    <w:abstractNumId w:val="13"/>
  </w:num>
  <w:num w:numId="37">
    <w:abstractNumId w:val="31"/>
  </w:num>
  <w:num w:numId="38">
    <w:abstractNumId w:val="32"/>
    <w:lvlOverride w:ilvl="0">
      <w:startOverride w:val="1"/>
    </w:lvlOverride>
  </w:num>
  <w:num w:numId="39">
    <w:abstractNumId w:val="27"/>
  </w:num>
  <w:num w:numId="40">
    <w:abstractNumId w:val="28"/>
  </w:num>
  <w:num w:numId="41">
    <w:abstractNumId w:val="19"/>
  </w:num>
  <w:num w:numId="4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6CA8"/>
    <w:rsid w:val="00004412"/>
    <w:rsid w:val="000105D7"/>
    <w:rsid w:val="00023AE9"/>
    <w:rsid w:val="000254B5"/>
    <w:rsid w:val="0002687A"/>
    <w:rsid w:val="000342D1"/>
    <w:rsid w:val="000412FB"/>
    <w:rsid w:val="00051327"/>
    <w:rsid w:val="000538E8"/>
    <w:rsid w:val="000540A1"/>
    <w:rsid w:val="00056DA5"/>
    <w:rsid w:val="00063A73"/>
    <w:rsid w:val="00066DDB"/>
    <w:rsid w:val="000731F1"/>
    <w:rsid w:val="00074EDC"/>
    <w:rsid w:val="000A198C"/>
    <w:rsid w:val="000A269D"/>
    <w:rsid w:val="000B071D"/>
    <w:rsid w:val="000B50DF"/>
    <w:rsid w:val="000B68AC"/>
    <w:rsid w:val="000C0BAA"/>
    <w:rsid w:val="000C1C0C"/>
    <w:rsid w:val="000C3DAD"/>
    <w:rsid w:val="000C451E"/>
    <w:rsid w:val="000D32C7"/>
    <w:rsid w:val="000D4B0A"/>
    <w:rsid w:val="000E017C"/>
    <w:rsid w:val="000E3003"/>
    <w:rsid w:val="000F1781"/>
    <w:rsid w:val="000F50A1"/>
    <w:rsid w:val="000F605E"/>
    <w:rsid w:val="000F7908"/>
    <w:rsid w:val="001019AA"/>
    <w:rsid w:val="00101C9B"/>
    <w:rsid w:val="00101ED2"/>
    <w:rsid w:val="00103F32"/>
    <w:rsid w:val="00106CA5"/>
    <w:rsid w:val="00110B40"/>
    <w:rsid w:val="0011430C"/>
    <w:rsid w:val="00121A7E"/>
    <w:rsid w:val="00126105"/>
    <w:rsid w:val="001274DF"/>
    <w:rsid w:val="00136389"/>
    <w:rsid w:val="00143A47"/>
    <w:rsid w:val="001512C1"/>
    <w:rsid w:val="00163CA2"/>
    <w:rsid w:val="001709E2"/>
    <w:rsid w:val="00187EF4"/>
    <w:rsid w:val="00190A7A"/>
    <w:rsid w:val="0019419F"/>
    <w:rsid w:val="00196C10"/>
    <w:rsid w:val="00197152"/>
    <w:rsid w:val="0019732F"/>
    <w:rsid w:val="001B2EA5"/>
    <w:rsid w:val="001C535E"/>
    <w:rsid w:val="001D3190"/>
    <w:rsid w:val="001E2E46"/>
    <w:rsid w:val="001E3F27"/>
    <w:rsid w:val="001E5D5F"/>
    <w:rsid w:val="001E5E2A"/>
    <w:rsid w:val="001F264A"/>
    <w:rsid w:val="001F453C"/>
    <w:rsid w:val="001F4F4D"/>
    <w:rsid w:val="00200EED"/>
    <w:rsid w:val="00201B72"/>
    <w:rsid w:val="00203A86"/>
    <w:rsid w:val="0020741B"/>
    <w:rsid w:val="00213188"/>
    <w:rsid w:val="00214A25"/>
    <w:rsid w:val="00217BED"/>
    <w:rsid w:val="00221373"/>
    <w:rsid w:val="00223478"/>
    <w:rsid w:val="00231E77"/>
    <w:rsid w:val="00233CD3"/>
    <w:rsid w:val="00240C4E"/>
    <w:rsid w:val="00250515"/>
    <w:rsid w:val="00250989"/>
    <w:rsid w:val="00251725"/>
    <w:rsid w:val="002577E1"/>
    <w:rsid w:val="00260FE6"/>
    <w:rsid w:val="002623D8"/>
    <w:rsid w:val="00262400"/>
    <w:rsid w:val="002770F5"/>
    <w:rsid w:val="00280510"/>
    <w:rsid w:val="00282D7C"/>
    <w:rsid w:val="00283262"/>
    <w:rsid w:val="002836C4"/>
    <w:rsid w:val="002928F5"/>
    <w:rsid w:val="00294055"/>
    <w:rsid w:val="002962C2"/>
    <w:rsid w:val="00296CF3"/>
    <w:rsid w:val="002A0254"/>
    <w:rsid w:val="002A11CB"/>
    <w:rsid w:val="002A1854"/>
    <w:rsid w:val="002B0E8A"/>
    <w:rsid w:val="002B428D"/>
    <w:rsid w:val="002B4D6B"/>
    <w:rsid w:val="002B7893"/>
    <w:rsid w:val="002C12B2"/>
    <w:rsid w:val="002C3C6C"/>
    <w:rsid w:val="002D69F1"/>
    <w:rsid w:val="002D795F"/>
    <w:rsid w:val="002D7DD1"/>
    <w:rsid w:val="002E5033"/>
    <w:rsid w:val="002E634F"/>
    <w:rsid w:val="002F10A1"/>
    <w:rsid w:val="002F4955"/>
    <w:rsid w:val="003037EB"/>
    <w:rsid w:val="00304A15"/>
    <w:rsid w:val="00304E97"/>
    <w:rsid w:val="00307D07"/>
    <w:rsid w:val="00310EF7"/>
    <w:rsid w:val="003208AA"/>
    <w:rsid w:val="0032300D"/>
    <w:rsid w:val="00324F9B"/>
    <w:rsid w:val="00341C43"/>
    <w:rsid w:val="0034307A"/>
    <w:rsid w:val="003503D0"/>
    <w:rsid w:val="0035090D"/>
    <w:rsid w:val="003519D9"/>
    <w:rsid w:val="00353451"/>
    <w:rsid w:val="00353D56"/>
    <w:rsid w:val="00365D7E"/>
    <w:rsid w:val="00372041"/>
    <w:rsid w:val="003745BE"/>
    <w:rsid w:val="003746A5"/>
    <w:rsid w:val="00375F61"/>
    <w:rsid w:val="00385294"/>
    <w:rsid w:val="003861A2"/>
    <w:rsid w:val="00387193"/>
    <w:rsid w:val="003A30A7"/>
    <w:rsid w:val="003A3FFD"/>
    <w:rsid w:val="003A52E7"/>
    <w:rsid w:val="003A53C9"/>
    <w:rsid w:val="003A5B95"/>
    <w:rsid w:val="003A6DB3"/>
    <w:rsid w:val="003A759E"/>
    <w:rsid w:val="003B0C59"/>
    <w:rsid w:val="003C3442"/>
    <w:rsid w:val="003C55C4"/>
    <w:rsid w:val="003C6373"/>
    <w:rsid w:val="003D4A13"/>
    <w:rsid w:val="003D4A49"/>
    <w:rsid w:val="003E0BD0"/>
    <w:rsid w:val="003E267E"/>
    <w:rsid w:val="003F5E14"/>
    <w:rsid w:val="00401A6D"/>
    <w:rsid w:val="0040216E"/>
    <w:rsid w:val="00410AFC"/>
    <w:rsid w:val="00413921"/>
    <w:rsid w:val="00413CE6"/>
    <w:rsid w:val="00417884"/>
    <w:rsid w:val="00417AF5"/>
    <w:rsid w:val="0042250F"/>
    <w:rsid w:val="00430871"/>
    <w:rsid w:val="004308F9"/>
    <w:rsid w:val="00440A97"/>
    <w:rsid w:val="00441FAB"/>
    <w:rsid w:val="004438FE"/>
    <w:rsid w:val="0044403F"/>
    <w:rsid w:val="00462F05"/>
    <w:rsid w:val="00463211"/>
    <w:rsid w:val="004633A7"/>
    <w:rsid w:val="004635F0"/>
    <w:rsid w:val="00463D26"/>
    <w:rsid w:val="004654F8"/>
    <w:rsid w:val="00472B95"/>
    <w:rsid w:val="00475A6F"/>
    <w:rsid w:val="004779E2"/>
    <w:rsid w:val="00484FAA"/>
    <w:rsid w:val="004873AD"/>
    <w:rsid w:val="004913BB"/>
    <w:rsid w:val="00493A54"/>
    <w:rsid w:val="00493FB7"/>
    <w:rsid w:val="00497ECA"/>
    <w:rsid w:val="004A0F81"/>
    <w:rsid w:val="004A22BD"/>
    <w:rsid w:val="004B11CD"/>
    <w:rsid w:val="004B3A4C"/>
    <w:rsid w:val="004C44CE"/>
    <w:rsid w:val="004C4B3F"/>
    <w:rsid w:val="004D09B2"/>
    <w:rsid w:val="004E0B3E"/>
    <w:rsid w:val="004E4714"/>
    <w:rsid w:val="004F039E"/>
    <w:rsid w:val="004F3AE0"/>
    <w:rsid w:val="004F4443"/>
    <w:rsid w:val="00502B87"/>
    <w:rsid w:val="00502EB4"/>
    <w:rsid w:val="00505393"/>
    <w:rsid w:val="0050662B"/>
    <w:rsid w:val="0052149C"/>
    <w:rsid w:val="005215DD"/>
    <w:rsid w:val="005220AC"/>
    <w:rsid w:val="00523508"/>
    <w:rsid w:val="0052594F"/>
    <w:rsid w:val="005407B8"/>
    <w:rsid w:val="00541EC2"/>
    <w:rsid w:val="005441E0"/>
    <w:rsid w:val="00545481"/>
    <w:rsid w:val="00554F48"/>
    <w:rsid w:val="00565D39"/>
    <w:rsid w:val="00570B5D"/>
    <w:rsid w:val="005752D1"/>
    <w:rsid w:val="00576119"/>
    <w:rsid w:val="005772B0"/>
    <w:rsid w:val="00585CC9"/>
    <w:rsid w:val="00595D20"/>
    <w:rsid w:val="005A1B26"/>
    <w:rsid w:val="005A5830"/>
    <w:rsid w:val="005A64AB"/>
    <w:rsid w:val="005A65F2"/>
    <w:rsid w:val="005B43CE"/>
    <w:rsid w:val="005B4D87"/>
    <w:rsid w:val="005B7289"/>
    <w:rsid w:val="005C1582"/>
    <w:rsid w:val="005C77DA"/>
    <w:rsid w:val="005D1AFF"/>
    <w:rsid w:val="005D4CF6"/>
    <w:rsid w:val="005D5BE0"/>
    <w:rsid w:val="005D7608"/>
    <w:rsid w:val="005E5D3E"/>
    <w:rsid w:val="005F1A09"/>
    <w:rsid w:val="005F1B83"/>
    <w:rsid w:val="005F6455"/>
    <w:rsid w:val="006001D3"/>
    <w:rsid w:val="00600E29"/>
    <w:rsid w:val="0062021F"/>
    <w:rsid w:val="006306CC"/>
    <w:rsid w:val="00636843"/>
    <w:rsid w:val="0064112F"/>
    <w:rsid w:val="006425BF"/>
    <w:rsid w:val="0065092F"/>
    <w:rsid w:val="00652FB0"/>
    <w:rsid w:val="00653825"/>
    <w:rsid w:val="00670AFC"/>
    <w:rsid w:val="006715EA"/>
    <w:rsid w:val="006737EE"/>
    <w:rsid w:val="00687279"/>
    <w:rsid w:val="006933E6"/>
    <w:rsid w:val="0069364C"/>
    <w:rsid w:val="006A7644"/>
    <w:rsid w:val="006B3034"/>
    <w:rsid w:val="006C0D9D"/>
    <w:rsid w:val="006C215A"/>
    <w:rsid w:val="006C26A4"/>
    <w:rsid w:val="006C6381"/>
    <w:rsid w:val="006D1344"/>
    <w:rsid w:val="006D16B0"/>
    <w:rsid w:val="006D545D"/>
    <w:rsid w:val="006E5620"/>
    <w:rsid w:val="006F01F3"/>
    <w:rsid w:val="006F60EF"/>
    <w:rsid w:val="00706963"/>
    <w:rsid w:val="007106CE"/>
    <w:rsid w:val="0071690C"/>
    <w:rsid w:val="0072520D"/>
    <w:rsid w:val="0072607F"/>
    <w:rsid w:val="00744A8A"/>
    <w:rsid w:val="00750957"/>
    <w:rsid w:val="007522E0"/>
    <w:rsid w:val="00754EBE"/>
    <w:rsid w:val="00756D5B"/>
    <w:rsid w:val="00757724"/>
    <w:rsid w:val="00760671"/>
    <w:rsid w:val="00760D02"/>
    <w:rsid w:val="00764A57"/>
    <w:rsid w:val="0076522E"/>
    <w:rsid w:val="00773926"/>
    <w:rsid w:val="00785ED3"/>
    <w:rsid w:val="0079364E"/>
    <w:rsid w:val="00793D55"/>
    <w:rsid w:val="00795B49"/>
    <w:rsid w:val="007A2D2C"/>
    <w:rsid w:val="007A485D"/>
    <w:rsid w:val="007A6D0A"/>
    <w:rsid w:val="007A6E4A"/>
    <w:rsid w:val="007B19EC"/>
    <w:rsid w:val="007B6281"/>
    <w:rsid w:val="007C1017"/>
    <w:rsid w:val="007C5CEE"/>
    <w:rsid w:val="007C7824"/>
    <w:rsid w:val="007D0E23"/>
    <w:rsid w:val="007D489C"/>
    <w:rsid w:val="007D5B61"/>
    <w:rsid w:val="007E045C"/>
    <w:rsid w:val="007E6A30"/>
    <w:rsid w:val="00802A74"/>
    <w:rsid w:val="00802B2B"/>
    <w:rsid w:val="00805077"/>
    <w:rsid w:val="00810CCA"/>
    <w:rsid w:val="008112F1"/>
    <w:rsid w:val="00813257"/>
    <w:rsid w:val="0081770E"/>
    <w:rsid w:val="00823917"/>
    <w:rsid w:val="00833DFB"/>
    <w:rsid w:val="008354AD"/>
    <w:rsid w:val="008376E1"/>
    <w:rsid w:val="008410AF"/>
    <w:rsid w:val="00841317"/>
    <w:rsid w:val="008470C0"/>
    <w:rsid w:val="008471B3"/>
    <w:rsid w:val="0084765B"/>
    <w:rsid w:val="00850594"/>
    <w:rsid w:val="0085210A"/>
    <w:rsid w:val="00853758"/>
    <w:rsid w:val="00860785"/>
    <w:rsid w:val="00863069"/>
    <w:rsid w:val="00863E74"/>
    <w:rsid w:val="0086429C"/>
    <w:rsid w:val="00867808"/>
    <w:rsid w:val="00870E8D"/>
    <w:rsid w:val="00874A9C"/>
    <w:rsid w:val="0087620B"/>
    <w:rsid w:val="00877A21"/>
    <w:rsid w:val="00884F1E"/>
    <w:rsid w:val="00890A47"/>
    <w:rsid w:val="00894AD9"/>
    <w:rsid w:val="00895963"/>
    <w:rsid w:val="00895CBC"/>
    <w:rsid w:val="0089674A"/>
    <w:rsid w:val="008A44AD"/>
    <w:rsid w:val="008A44F1"/>
    <w:rsid w:val="008A52C2"/>
    <w:rsid w:val="008A6073"/>
    <w:rsid w:val="008B0D99"/>
    <w:rsid w:val="008B1881"/>
    <w:rsid w:val="008B1D28"/>
    <w:rsid w:val="008C35C7"/>
    <w:rsid w:val="008C764E"/>
    <w:rsid w:val="008D1EE6"/>
    <w:rsid w:val="008D3E18"/>
    <w:rsid w:val="008D69F1"/>
    <w:rsid w:val="008D7514"/>
    <w:rsid w:val="008D7A0F"/>
    <w:rsid w:val="008E7521"/>
    <w:rsid w:val="008F07A6"/>
    <w:rsid w:val="008F0E49"/>
    <w:rsid w:val="009030B6"/>
    <w:rsid w:val="00911716"/>
    <w:rsid w:val="00921C6C"/>
    <w:rsid w:val="00923470"/>
    <w:rsid w:val="00923744"/>
    <w:rsid w:val="00925EF9"/>
    <w:rsid w:val="009271E6"/>
    <w:rsid w:val="00927881"/>
    <w:rsid w:val="009318F7"/>
    <w:rsid w:val="00937327"/>
    <w:rsid w:val="00940BA6"/>
    <w:rsid w:val="00950710"/>
    <w:rsid w:val="00951740"/>
    <w:rsid w:val="009539EE"/>
    <w:rsid w:val="00974BAF"/>
    <w:rsid w:val="00976AD1"/>
    <w:rsid w:val="0098432A"/>
    <w:rsid w:val="00993C8F"/>
    <w:rsid w:val="009952BF"/>
    <w:rsid w:val="00997543"/>
    <w:rsid w:val="00997C92"/>
    <w:rsid w:val="009A0C82"/>
    <w:rsid w:val="009A1D4E"/>
    <w:rsid w:val="009B2FD1"/>
    <w:rsid w:val="009C1CF8"/>
    <w:rsid w:val="009C3444"/>
    <w:rsid w:val="009C7CBB"/>
    <w:rsid w:val="009D197D"/>
    <w:rsid w:val="009D2A88"/>
    <w:rsid w:val="009D7AB9"/>
    <w:rsid w:val="00A0133E"/>
    <w:rsid w:val="00A0160F"/>
    <w:rsid w:val="00A03323"/>
    <w:rsid w:val="00A05486"/>
    <w:rsid w:val="00A061BB"/>
    <w:rsid w:val="00A13EEF"/>
    <w:rsid w:val="00A141EC"/>
    <w:rsid w:val="00A16C55"/>
    <w:rsid w:val="00A27524"/>
    <w:rsid w:val="00A27F05"/>
    <w:rsid w:val="00A423B0"/>
    <w:rsid w:val="00A46272"/>
    <w:rsid w:val="00A47868"/>
    <w:rsid w:val="00A64108"/>
    <w:rsid w:val="00A64854"/>
    <w:rsid w:val="00A73A67"/>
    <w:rsid w:val="00A77183"/>
    <w:rsid w:val="00A821B3"/>
    <w:rsid w:val="00A82EDF"/>
    <w:rsid w:val="00A86C04"/>
    <w:rsid w:val="00A93FA1"/>
    <w:rsid w:val="00A96232"/>
    <w:rsid w:val="00AA01C3"/>
    <w:rsid w:val="00AA1EA5"/>
    <w:rsid w:val="00AA58FB"/>
    <w:rsid w:val="00AA5F9E"/>
    <w:rsid w:val="00AB0D11"/>
    <w:rsid w:val="00AB33AA"/>
    <w:rsid w:val="00AB5968"/>
    <w:rsid w:val="00AB59FA"/>
    <w:rsid w:val="00AC0895"/>
    <w:rsid w:val="00AC0963"/>
    <w:rsid w:val="00AC258B"/>
    <w:rsid w:val="00AC5E68"/>
    <w:rsid w:val="00AD664E"/>
    <w:rsid w:val="00AD78DD"/>
    <w:rsid w:val="00AE0295"/>
    <w:rsid w:val="00AE4330"/>
    <w:rsid w:val="00AF3D44"/>
    <w:rsid w:val="00AF52BB"/>
    <w:rsid w:val="00AF6E26"/>
    <w:rsid w:val="00B01FBB"/>
    <w:rsid w:val="00B02B2C"/>
    <w:rsid w:val="00B12211"/>
    <w:rsid w:val="00B12925"/>
    <w:rsid w:val="00B12BAE"/>
    <w:rsid w:val="00B13123"/>
    <w:rsid w:val="00B20229"/>
    <w:rsid w:val="00B21B97"/>
    <w:rsid w:val="00B33CED"/>
    <w:rsid w:val="00B33FD3"/>
    <w:rsid w:val="00B34BF6"/>
    <w:rsid w:val="00B361D2"/>
    <w:rsid w:val="00B40185"/>
    <w:rsid w:val="00B411B9"/>
    <w:rsid w:val="00B4218F"/>
    <w:rsid w:val="00B424D9"/>
    <w:rsid w:val="00B45A07"/>
    <w:rsid w:val="00B4620D"/>
    <w:rsid w:val="00B47496"/>
    <w:rsid w:val="00B5760A"/>
    <w:rsid w:val="00B611CE"/>
    <w:rsid w:val="00B70809"/>
    <w:rsid w:val="00B86446"/>
    <w:rsid w:val="00B915B6"/>
    <w:rsid w:val="00B93552"/>
    <w:rsid w:val="00B9535B"/>
    <w:rsid w:val="00B96C35"/>
    <w:rsid w:val="00B96C36"/>
    <w:rsid w:val="00BA102E"/>
    <w:rsid w:val="00BA5820"/>
    <w:rsid w:val="00BB0F53"/>
    <w:rsid w:val="00BB5584"/>
    <w:rsid w:val="00BB6BBD"/>
    <w:rsid w:val="00BB6C5F"/>
    <w:rsid w:val="00BC6326"/>
    <w:rsid w:val="00BD14B0"/>
    <w:rsid w:val="00BD485A"/>
    <w:rsid w:val="00BE6E33"/>
    <w:rsid w:val="00BE7C2D"/>
    <w:rsid w:val="00BF6EFF"/>
    <w:rsid w:val="00C05360"/>
    <w:rsid w:val="00C0691B"/>
    <w:rsid w:val="00C140B9"/>
    <w:rsid w:val="00C15A1D"/>
    <w:rsid w:val="00C2110E"/>
    <w:rsid w:val="00C2552C"/>
    <w:rsid w:val="00C34125"/>
    <w:rsid w:val="00C370EF"/>
    <w:rsid w:val="00C42B1E"/>
    <w:rsid w:val="00C5206F"/>
    <w:rsid w:val="00C5226F"/>
    <w:rsid w:val="00C542AD"/>
    <w:rsid w:val="00C5752F"/>
    <w:rsid w:val="00C66CA8"/>
    <w:rsid w:val="00C72134"/>
    <w:rsid w:val="00C745E2"/>
    <w:rsid w:val="00C803B5"/>
    <w:rsid w:val="00C8096C"/>
    <w:rsid w:val="00C8378C"/>
    <w:rsid w:val="00C83DC8"/>
    <w:rsid w:val="00C90E74"/>
    <w:rsid w:val="00CA020C"/>
    <w:rsid w:val="00CA1677"/>
    <w:rsid w:val="00CA268C"/>
    <w:rsid w:val="00CB3DCF"/>
    <w:rsid w:val="00CB69CE"/>
    <w:rsid w:val="00CC1DAE"/>
    <w:rsid w:val="00CC40F6"/>
    <w:rsid w:val="00CC53F6"/>
    <w:rsid w:val="00CD1DAE"/>
    <w:rsid w:val="00CF777E"/>
    <w:rsid w:val="00D01177"/>
    <w:rsid w:val="00D02AEA"/>
    <w:rsid w:val="00D059EF"/>
    <w:rsid w:val="00D06278"/>
    <w:rsid w:val="00D10730"/>
    <w:rsid w:val="00D13516"/>
    <w:rsid w:val="00D16F5E"/>
    <w:rsid w:val="00D17449"/>
    <w:rsid w:val="00D3172B"/>
    <w:rsid w:val="00D4709C"/>
    <w:rsid w:val="00D555E0"/>
    <w:rsid w:val="00D614FA"/>
    <w:rsid w:val="00D70EDF"/>
    <w:rsid w:val="00D7370F"/>
    <w:rsid w:val="00D73F0A"/>
    <w:rsid w:val="00D826F4"/>
    <w:rsid w:val="00D847F4"/>
    <w:rsid w:val="00D86341"/>
    <w:rsid w:val="00D91F18"/>
    <w:rsid w:val="00DA4DF3"/>
    <w:rsid w:val="00DA60A6"/>
    <w:rsid w:val="00DA6555"/>
    <w:rsid w:val="00DB34A9"/>
    <w:rsid w:val="00DB3B8B"/>
    <w:rsid w:val="00DD6E14"/>
    <w:rsid w:val="00DE09B4"/>
    <w:rsid w:val="00DE31E8"/>
    <w:rsid w:val="00DE48F1"/>
    <w:rsid w:val="00DE6104"/>
    <w:rsid w:val="00DE7D09"/>
    <w:rsid w:val="00DF1D70"/>
    <w:rsid w:val="00E02F0A"/>
    <w:rsid w:val="00E050A5"/>
    <w:rsid w:val="00E05B51"/>
    <w:rsid w:val="00E062F9"/>
    <w:rsid w:val="00E07FD1"/>
    <w:rsid w:val="00E122E0"/>
    <w:rsid w:val="00E36F22"/>
    <w:rsid w:val="00E4259F"/>
    <w:rsid w:val="00E503DB"/>
    <w:rsid w:val="00E53766"/>
    <w:rsid w:val="00E543BC"/>
    <w:rsid w:val="00E63642"/>
    <w:rsid w:val="00E65D7F"/>
    <w:rsid w:val="00E71879"/>
    <w:rsid w:val="00E73B3F"/>
    <w:rsid w:val="00E754E1"/>
    <w:rsid w:val="00E81645"/>
    <w:rsid w:val="00E8357B"/>
    <w:rsid w:val="00E86576"/>
    <w:rsid w:val="00E90196"/>
    <w:rsid w:val="00E91422"/>
    <w:rsid w:val="00E940E7"/>
    <w:rsid w:val="00EA5161"/>
    <w:rsid w:val="00EA5CEF"/>
    <w:rsid w:val="00EB28F7"/>
    <w:rsid w:val="00EC6162"/>
    <w:rsid w:val="00ED072D"/>
    <w:rsid w:val="00ED17ED"/>
    <w:rsid w:val="00ED6C30"/>
    <w:rsid w:val="00ED7FCE"/>
    <w:rsid w:val="00EE10AE"/>
    <w:rsid w:val="00EF03BA"/>
    <w:rsid w:val="00EF03FD"/>
    <w:rsid w:val="00EF5B29"/>
    <w:rsid w:val="00F1154C"/>
    <w:rsid w:val="00F13A08"/>
    <w:rsid w:val="00F1459B"/>
    <w:rsid w:val="00F26658"/>
    <w:rsid w:val="00F364C4"/>
    <w:rsid w:val="00F377F3"/>
    <w:rsid w:val="00F41874"/>
    <w:rsid w:val="00F42478"/>
    <w:rsid w:val="00F45DA0"/>
    <w:rsid w:val="00F474D7"/>
    <w:rsid w:val="00F505A4"/>
    <w:rsid w:val="00F54A54"/>
    <w:rsid w:val="00F55580"/>
    <w:rsid w:val="00F55DBD"/>
    <w:rsid w:val="00F566D9"/>
    <w:rsid w:val="00F570AC"/>
    <w:rsid w:val="00F66900"/>
    <w:rsid w:val="00F67766"/>
    <w:rsid w:val="00F71C1F"/>
    <w:rsid w:val="00F737F8"/>
    <w:rsid w:val="00F767BD"/>
    <w:rsid w:val="00F8103D"/>
    <w:rsid w:val="00F82B28"/>
    <w:rsid w:val="00F954B5"/>
    <w:rsid w:val="00F96BEC"/>
    <w:rsid w:val="00FA5CE0"/>
    <w:rsid w:val="00FA5D85"/>
    <w:rsid w:val="00FA6C4A"/>
    <w:rsid w:val="00FB05AC"/>
    <w:rsid w:val="00FB64A7"/>
    <w:rsid w:val="00FC32EE"/>
    <w:rsid w:val="00FD3220"/>
    <w:rsid w:val="00FD46A1"/>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FEB11"/>
  <w14:discardImageEditingData/>
  <w15:docId w15:val="{DC51CDE2-A9DB-A64E-8EDD-7D9A7BBD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73926"/>
    <w:pPr>
      <w:spacing w:line="480" w:lineRule="auto"/>
    </w:pPr>
    <w:rPr>
      <w:rFonts w:eastAsia="Times New Roman"/>
      <w:sz w:val="24"/>
      <w:szCs w:val="24"/>
    </w:rPr>
  </w:style>
  <w:style w:type="paragraph" w:styleId="Heading1">
    <w:name w:val="heading 1"/>
    <w:next w:val="Normal"/>
    <w:link w:val="Heading1Char"/>
    <w:autoRedefine/>
    <w:uiPriority w:val="9"/>
    <w:qFormat/>
    <w:rsid w:val="000A198C"/>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4443"/>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9A0C82"/>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rPr>
      <w:rFonts w:asciiTheme="minorHAnsi" w:hAnsiTheme="minorHAnsi"/>
      <w:b/>
      <w:bCs/>
      <w:i/>
      <w:iCs/>
    </w:rPr>
  </w:style>
  <w:style w:type="paragraph" w:styleId="TOC2">
    <w:name w:val="toc 2"/>
    <w:basedOn w:val="Normal"/>
    <w:next w:val="Normal"/>
    <w:autoRedefine/>
    <w:uiPriority w:val="39"/>
    <w:rsid w:val="00410AFC"/>
    <w:pPr>
      <w:ind w:left="240"/>
    </w:pPr>
    <w:rPr>
      <w:rFonts w:asciiTheme="minorHAnsi" w:hAnsiTheme="minorHAnsi"/>
      <w:b/>
      <w:bCs/>
      <w:sz w:val="22"/>
      <w:szCs w:val="22"/>
    </w:rPr>
  </w:style>
  <w:style w:type="paragraph" w:styleId="TOC3">
    <w:name w:val="toc 3"/>
    <w:basedOn w:val="Normal"/>
    <w:next w:val="Normal"/>
    <w:autoRedefine/>
    <w:uiPriority w:val="39"/>
    <w:rsid w:val="00410AFC"/>
    <w:pPr>
      <w:ind w:left="480"/>
    </w:pPr>
    <w:rPr>
      <w:rFonts w:asciiTheme="minorHAnsi" w:hAnsiTheme="minorHAnsi"/>
      <w:sz w:val="20"/>
      <w:szCs w:val="20"/>
    </w:rPr>
  </w:style>
  <w:style w:type="paragraph" w:styleId="TOC4">
    <w:name w:val="toc 4"/>
    <w:basedOn w:val="Normal"/>
    <w:next w:val="Normal"/>
    <w:autoRedefine/>
    <w:semiHidden/>
    <w:rsid w:val="00C140B9"/>
    <w:pPr>
      <w:ind w:left="720"/>
    </w:pPr>
    <w:rPr>
      <w:rFonts w:asciiTheme="minorHAnsi" w:hAnsiTheme="minorHAnsi"/>
      <w:sz w:val="20"/>
      <w:szCs w:val="20"/>
    </w:rPr>
  </w:style>
  <w:style w:type="paragraph" w:styleId="TOC5">
    <w:name w:val="toc 5"/>
    <w:basedOn w:val="Normal"/>
    <w:next w:val="Normal"/>
    <w:autoRedefine/>
    <w:semiHidden/>
    <w:rsid w:val="00C140B9"/>
    <w:pPr>
      <w:ind w:left="960"/>
    </w:pPr>
    <w:rPr>
      <w:rFonts w:asciiTheme="minorHAnsi" w:hAnsiTheme="minorHAnsi"/>
      <w:sz w:val="20"/>
      <w:szCs w:val="20"/>
    </w:rPr>
  </w:style>
  <w:style w:type="paragraph" w:styleId="TOC6">
    <w:name w:val="toc 6"/>
    <w:basedOn w:val="Normal"/>
    <w:next w:val="Normal"/>
    <w:autoRedefine/>
    <w:semiHidden/>
    <w:rsid w:val="00C140B9"/>
    <w:pPr>
      <w:ind w:left="1200"/>
    </w:pPr>
    <w:rPr>
      <w:rFonts w:asciiTheme="minorHAnsi" w:hAnsiTheme="minorHAnsi"/>
      <w:sz w:val="20"/>
      <w:szCs w:val="20"/>
    </w:rPr>
  </w:style>
  <w:style w:type="paragraph" w:styleId="TOC7">
    <w:name w:val="toc 7"/>
    <w:basedOn w:val="Normal"/>
    <w:next w:val="Normal"/>
    <w:autoRedefine/>
    <w:semiHidden/>
    <w:rsid w:val="00C140B9"/>
    <w:pPr>
      <w:ind w:left="1440"/>
    </w:pPr>
    <w:rPr>
      <w:rFonts w:asciiTheme="minorHAnsi" w:hAnsiTheme="minorHAnsi"/>
      <w:sz w:val="20"/>
      <w:szCs w:val="20"/>
    </w:rPr>
  </w:style>
  <w:style w:type="paragraph" w:styleId="TOC8">
    <w:name w:val="toc 8"/>
    <w:basedOn w:val="Normal"/>
    <w:next w:val="Normal"/>
    <w:autoRedefine/>
    <w:semiHidden/>
    <w:rsid w:val="00C140B9"/>
    <w:pPr>
      <w:ind w:left="1680"/>
    </w:pPr>
    <w:rPr>
      <w:rFonts w:asciiTheme="minorHAnsi" w:hAnsiTheme="minorHAnsi"/>
      <w:sz w:val="20"/>
      <w:szCs w:val="20"/>
    </w:rPr>
  </w:style>
  <w:style w:type="paragraph" w:styleId="TOC9">
    <w:name w:val="toc 9"/>
    <w:basedOn w:val="Normal"/>
    <w:next w:val="Normal"/>
    <w:autoRedefine/>
    <w:semiHidden/>
    <w:rsid w:val="00C140B9"/>
    <w:pPr>
      <w:ind w:left="1920"/>
    </w:pPr>
    <w:rPr>
      <w:rFonts w:asciiTheme="minorHAnsi" w:hAnsiTheme="minorHAnsi"/>
      <w:sz w:val="20"/>
      <w:szCs w:val="20"/>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A423B0"/>
    <w:pPr>
      <w:spacing w:before="120" w:after="240"/>
      <w:jc w:val="center"/>
    </w:pPr>
    <w:rPr>
      <w:rFonts w:eastAsia="Times New Roman" w:cs="Arial"/>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4443"/>
    <w:rPr>
      <w:rFonts w:eastAsia="Times New Roman" w:cs="Arial"/>
      <w:iCs/>
      <w:kern w:val="32"/>
      <w:sz w:val="32"/>
      <w:szCs w:val="28"/>
    </w:rPr>
  </w:style>
  <w:style w:type="character" w:customStyle="1" w:styleId="Heading3Char">
    <w:name w:val="Heading 3 Char"/>
    <w:link w:val="Heading3"/>
    <w:rsid w:val="009A0C82"/>
    <w:rPr>
      <w:rFonts w:ascii="Cambria" w:eastAsia="Times New Roman" w:hAnsi="Cambria"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A0160F"/>
    <w:pPr>
      <w:jc w:val="center"/>
    </w:pPr>
    <w:rPr>
      <w:i/>
      <w:noProof/>
      <w:sz w:val="28"/>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A0160F"/>
    <w:rPr>
      <w:rFonts w:eastAsia="Times New Roman"/>
      <w:i/>
      <w:noProof/>
      <w:sz w:val="28"/>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uiPriority w:val="9"/>
    <w:rsid w:val="000A198C"/>
    <w:rPr>
      <w:rFonts w:eastAsia="Times New Roman" w:cs="Arial"/>
      <w:bCs/>
      <w:smallCaps/>
      <w:kern w:val="32"/>
      <w:sz w:val="72"/>
      <w:szCs w:val="32"/>
    </w:rPr>
  </w:style>
  <w:style w:type="character" w:customStyle="1" w:styleId="Heading1-NoNumberChar">
    <w:name w:val="Heading 1 - No Number Char"/>
    <w:basedOn w:val="Heading1Char"/>
    <w:link w:val="Heading1-NoNumber"/>
    <w:rsid w:val="00A423B0"/>
    <w:rPr>
      <w:rFonts w:eastAsia="Times New Roman" w:cs="Arial"/>
      <w:bCs/>
      <w:smallCaps/>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Cs/>
      <w:smallCaps/>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Footer"/>
    <w:link w:val="Footer-RightChar"/>
    <w:autoRedefine/>
    <w:rsid w:val="00B424D9"/>
    <w:pPr>
      <w:tabs>
        <w:tab w:val="clear" w:pos="4153"/>
        <w:tab w:val="clear" w:pos="8306"/>
        <w:tab w:val="left" w:pos="142"/>
        <w:tab w:val="center" w:pos="4253"/>
      </w:tabs>
      <w:jc w:val="center"/>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B424D9"/>
    <w:rPr>
      <w:rFonts w:eastAsia="Times New Roman"/>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6001D3"/>
    <w:pPr>
      <w:ind w:left="0" w:right="0"/>
      <w:jc w:val="center"/>
    </w:pPr>
  </w:style>
  <w:style w:type="character" w:customStyle="1" w:styleId="DedicationChar">
    <w:name w:val="Dedication Char"/>
    <w:basedOn w:val="QuoteChar"/>
    <w:link w:val="Dedication"/>
    <w:rsid w:val="006001D3"/>
    <w:rPr>
      <w:rFonts w:ascii="Cambria" w:eastAsia="Times New Roman" w:hAnsi="Cambria"/>
      <w:i/>
      <w:iCs/>
      <w:color w:val="000000"/>
      <w:sz w:val="24"/>
      <w:szCs w:val="24"/>
    </w:rPr>
  </w:style>
  <w:style w:type="paragraph" w:styleId="FootnoteText">
    <w:name w:val="footnote text"/>
    <w:basedOn w:val="Normal"/>
    <w:link w:val="FootnoteTextChar"/>
    <w:rsid w:val="00523508"/>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character" w:styleId="FollowedHyperlink">
    <w:name w:val="FollowedHyperlink"/>
    <w:basedOn w:val="DefaultParagraphFont"/>
    <w:semiHidden/>
    <w:unhideWhenUsed/>
    <w:rsid w:val="00F41874"/>
    <w:rPr>
      <w:color w:val="B26B02" w:themeColor="followedHyperlink"/>
      <w:u w:val="single"/>
    </w:rPr>
  </w:style>
  <w:style w:type="paragraph" w:styleId="Bibliography">
    <w:name w:val="Bibliography"/>
    <w:basedOn w:val="Normal"/>
    <w:next w:val="Normal"/>
    <w:uiPriority w:val="37"/>
    <w:unhideWhenUsed/>
    <w:rsid w:val="00385294"/>
  </w:style>
  <w:style w:type="paragraph" w:customStyle="1" w:styleId="FirstParagraph">
    <w:name w:val="First Paragraph"/>
    <w:basedOn w:val="BodyText"/>
    <w:next w:val="BodyText"/>
    <w:qFormat/>
    <w:rsid w:val="00D91F18"/>
    <w:pPr>
      <w:spacing w:before="180" w:after="180" w:line="240" w:lineRule="auto"/>
    </w:pPr>
    <w:rPr>
      <w:rFonts w:asciiTheme="minorHAnsi" w:eastAsiaTheme="minorHAnsi" w:hAnsiTheme="minorHAnsi" w:cstheme="minorBidi"/>
      <w:lang w:val="en-US" w:eastAsia="en-US"/>
    </w:rPr>
  </w:style>
  <w:style w:type="character" w:customStyle="1" w:styleId="VerbatimChar">
    <w:name w:val="Verbatim Char"/>
    <w:basedOn w:val="DefaultParagraphFont"/>
    <w:link w:val="SourceCode"/>
    <w:rsid w:val="00D91F18"/>
    <w:rPr>
      <w:rFonts w:ascii="Consolas" w:hAnsi="Consolas"/>
      <w:sz w:val="22"/>
      <w:shd w:val="clear" w:color="auto" w:fill="F8F8F8"/>
    </w:rPr>
  </w:style>
  <w:style w:type="paragraph" w:customStyle="1" w:styleId="SourceCode">
    <w:name w:val="Source Code"/>
    <w:basedOn w:val="Normal"/>
    <w:link w:val="VerbatimChar"/>
    <w:rsid w:val="00D91F18"/>
    <w:pPr>
      <w:shd w:val="clear" w:color="auto" w:fill="F8F8F8"/>
      <w:wordWrap w:val="0"/>
      <w:spacing w:after="200" w:line="240" w:lineRule="auto"/>
    </w:pPr>
    <w:rPr>
      <w:rFonts w:ascii="Consolas" w:eastAsia="MS Mincho" w:hAnsi="Consolas"/>
      <w:sz w:val="22"/>
      <w:szCs w:val="20"/>
    </w:rPr>
  </w:style>
  <w:style w:type="character" w:customStyle="1" w:styleId="KeywordTok">
    <w:name w:val="KeywordTok"/>
    <w:basedOn w:val="VerbatimChar"/>
    <w:rsid w:val="00D91F18"/>
    <w:rPr>
      <w:rFonts w:ascii="Consolas" w:hAnsi="Consolas"/>
      <w:b/>
      <w:color w:val="204A87"/>
      <w:sz w:val="22"/>
      <w:shd w:val="clear" w:color="auto" w:fill="F8F8F8"/>
    </w:rPr>
  </w:style>
  <w:style w:type="character" w:customStyle="1" w:styleId="DataTypeTok">
    <w:name w:val="DataTypeTok"/>
    <w:basedOn w:val="VerbatimChar"/>
    <w:rsid w:val="00D91F18"/>
    <w:rPr>
      <w:rFonts w:ascii="Consolas" w:hAnsi="Consolas"/>
      <w:color w:val="204A87"/>
      <w:sz w:val="22"/>
      <w:shd w:val="clear" w:color="auto" w:fill="F8F8F8"/>
    </w:rPr>
  </w:style>
  <w:style w:type="character" w:customStyle="1" w:styleId="DecValTok">
    <w:name w:val="DecValTok"/>
    <w:basedOn w:val="VerbatimChar"/>
    <w:rsid w:val="00D91F18"/>
    <w:rPr>
      <w:rFonts w:ascii="Consolas" w:hAnsi="Consolas"/>
      <w:color w:val="0000CF"/>
      <w:sz w:val="22"/>
      <w:shd w:val="clear" w:color="auto" w:fill="F8F8F8"/>
    </w:rPr>
  </w:style>
  <w:style w:type="character" w:customStyle="1" w:styleId="FloatTok">
    <w:name w:val="FloatTok"/>
    <w:basedOn w:val="VerbatimChar"/>
    <w:rsid w:val="00D91F18"/>
    <w:rPr>
      <w:rFonts w:ascii="Consolas" w:hAnsi="Consolas"/>
      <w:color w:val="0000CF"/>
      <w:sz w:val="22"/>
      <w:shd w:val="clear" w:color="auto" w:fill="F8F8F8"/>
    </w:rPr>
  </w:style>
  <w:style w:type="character" w:customStyle="1" w:styleId="CharTok">
    <w:name w:val="CharTok"/>
    <w:basedOn w:val="VerbatimChar"/>
    <w:rsid w:val="00D91F18"/>
    <w:rPr>
      <w:rFonts w:ascii="Consolas" w:hAnsi="Consolas"/>
      <w:color w:val="4E9A06"/>
      <w:sz w:val="22"/>
      <w:shd w:val="clear" w:color="auto" w:fill="F8F8F8"/>
    </w:rPr>
  </w:style>
  <w:style w:type="character" w:customStyle="1" w:styleId="StringTok">
    <w:name w:val="StringTok"/>
    <w:basedOn w:val="VerbatimChar"/>
    <w:rsid w:val="00D91F18"/>
    <w:rPr>
      <w:rFonts w:ascii="Consolas" w:hAnsi="Consolas"/>
      <w:color w:val="4E9A06"/>
      <w:sz w:val="22"/>
      <w:shd w:val="clear" w:color="auto" w:fill="F8F8F8"/>
    </w:rPr>
  </w:style>
  <w:style w:type="character" w:customStyle="1" w:styleId="CommentTok">
    <w:name w:val="CommentTok"/>
    <w:basedOn w:val="VerbatimChar"/>
    <w:rsid w:val="00D91F18"/>
    <w:rPr>
      <w:rFonts w:ascii="Consolas" w:hAnsi="Consolas"/>
      <w:i/>
      <w:color w:val="8F5902"/>
      <w:sz w:val="22"/>
      <w:shd w:val="clear" w:color="auto" w:fill="F8F8F8"/>
    </w:rPr>
  </w:style>
  <w:style w:type="character" w:customStyle="1" w:styleId="ControlFlowTok">
    <w:name w:val="ControlFlowTok"/>
    <w:basedOn w:val="VerbatimChar"/>
    <w:rsid w:val="00D91F18"/>
    <w:rPr>
      <w:rFonts w:ascii="Consolas" w:hAnsi="Consolas"/>
      <w:b/>
      <w:color w:val="204A87"/>
      <w:sz w:val="22"/>
      <w:shd w:val="clear" w:color="auto" w:fill="F8F8F8"/>
    </w:rPr>
  </w:style>
  <w:style w:type="character" w:customStyle="1" w:styleId="OperatorTok">
    <w:name w:val="OperatorTok"/>
    <w:basedOn w:val="VerbatimChar"/>
    <w:rsid w:val="00D91F18"/>
    <w:rPr>
      <w:rFonts w:ascii="Consolas" w:hAnsi="Consolas"/>
      <w:b/>
      <w:color w:val="CE5C00"/>
      <w:sz w:val="22"/>
      <w:shd w:val="clear" w:color="auto" w:fill="F8F8F8"/>
    </w:rPr>
  </w:style>
  <w:style w:type="character" w:customStyle="1" w:styleId="NormalTok">
    <w:name w:val="NormalTok"/>
    <w:basedOn w:val="VerbatimChar"/>
    <w:rsid w:val="00D91F18"/>
    <w:rPr>
      <w:rFonts w:ascii="Consolas" w:hAnsi="Consolas"/>
      <w:sz w:val="22"/>
      <w:shd w:val="clear" w:color="auto" w:fill="F8F8F8"/>
    </w:rPr>
  </w:style>
  <w:style w:type="paragraph" w:styleId="BodyText">
    <w:name w:val="Body Text"/>
    <w:basedOn w:val="Normal"/>
    <w:link w:val="BodyTextChar"/>
    <w:semiHidden/>
    <w:unhideWhenUsed/>
    <w:rsid w:val="00D91F18"/>
    <w:pPr>
      <w:spacing w:after="120"/>
    </w:pPr>
  </w:style>
  <w:style w:type="character" w:customStyle="1" w:styleId="BodyTextChar">
    <w:name w:val="Body Text Char"/>
    <w:basedOn w:val="DefaultParagraphFont"/>
    <w:link w:val="BodyText"/>
    <w:semiHidden/>
    <w:rsid w:val="00D91F18"/>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4121">
      <w:bodyDiv w:val="1"/>
      <w:marLeft w:val="0"/>
      <w:marRight w:val="0"/>
      <w:marTop w:val="0"/>
      <w:marBottom w:val="0"/>
      <w:divBdr>
        <w:top w:val="none" w:sz="0" w:space="0" w:color="auto"/>
        <w:left w:val="none" w:sz="0" w:space="0" w:color="auto"/>
        <w:bottom w:val="none" w:sz="0" w:space="0" w:color="auto"/>
        <w:right w:val="none" w:sz="0" w:space="0" w:color="auto"/>
      </w:divBdr>
    </w:div>
    <w:div w:id="113526456">
      <w:bodyDiv w:val="1"/>
      <w:marLeft w:val="0"/>
      <w:marRight w:val="0"/>
      <w:marTop w:val="0"/>
      <w:marBottom w:val="0"/>
      <w:divBdr>
        <w:top w:val="none" w:sz="0" w:space="0" w:color="auto"/>
        <w:left w:val="none" w:sz="0" w:space="0" w:color="auto"/>
        <w:bottom w:val="none" w:sz="0" w:space="0" w:color="auto"/>
        <w:right w:val="none" w:sz="0" w:space="0" w:color="auto"/>
      </w:divBdr>
    </w:div>
    <w:div w:id="126120671">
      <w:bodyDiv w:val="1"/>
      <w:marLeft w:val="0"/>
      <w:marRight w:val="0"/>
      <w:marTop w:val="0"/>
      <w:marBottom w:val="0"/>
      <w:divBdr>
        <w:top w:val="none" w:sz="0" w:space="0" w:color="auto"/>
        <w:left w:val="none" w:sz="0" w:space="0" w:color="auto"/>
        <w:bottom w:val="none" w:sz="0" w:space="0" w:color="auto"/>
        <w:right w:val="none" w:sz="0" w:space="0" w:color="auto"/>
      </w:divBdr>
    </w:div>
    <w:div w:id="136071190">
      <w:bodyDiv w:val="1"/>
      <w:marLeft w:val="0"/>
      <w:marRight w:val="0"/>
      <w:marTop w:val="0"/>
      <w:marBottom w:val="0"/>
      <w:divBdr>
        <w:top w:val="none" w:sz="0" w:space="0" w:color="auto"/>
        <w:left w:val="none" w:sz="0" w:space="0" w:color="auto"/>
        <w:bottom w:val="none" w:sz="0" w:space="0" w:color="auto"/>
        <w:right w:val="none" w:sz="0" w:space="0" w:color="auto"/>
      </w:divBdr>
    </w:div>
    <w:div w:id="136846017">
      <w:bodyDiv w:val="1"/>
      <w:marLeft w:val="0"/>
      <w:marRight w:val="0"/>
      <w:marTop w:val="0"/>
      <w:marBottom w:val="0"/>
      <w:divBdr>
        <w:top w:val="none" w:sz="0" w:space="0" w:color="auto"/>
        <w:left w:val="none" w:sz="0" w:space="0" w:color="auto"/>
        <w:bottom w:val="none" w:sz="0" w:space="0" w:color="auto"/>
        <w:right w:val="none" w:sz="0" w:space="0" w:color="auto"/>
      </w:divBdr>
    </w:div>
    <w:div w:id="145054983">
      <w:bodyDiv w:val="1"/>
      <w:marLeft w:val="0"/>
      <w:marRight w:val="0"/>
      <w:marTop w:val="0"/>
      <w:marBottom w:val="0"/>
      <w:divBdr>
        <w:top w:val="none" w:sz="0" w:space="0" w:color="auto"/>
        <w:left w:val="none" w:sz="0" w:space="0" w:color="auto"/>
        <w:bottom w:val="none" w:sz="0" w:space="0" w:color="auto"/>
        <w:right w:val="none" w:sz="0" w:space="0" w:color="auto"/>
      </w:divBdr>
    </w:div>
    <w:div w:id="257981292">
      <w:bodyDiv w:val="1"/>
      <w:marLeft w:val="0"/>
      <w:marRight w:val="0"/>
      <w:marTop w:val="0"/>
      <w:marBottom w:val="0"/>
      <w:divBdr>
        <w:top w:val="none" w:sz="0" w:space="0" w:color="auto"/>
        <w:left w:val="none" w:sz="0" w:space="0" w:color="auto"/>
        <w:bottom w:val="none" w:sz="0" w:space="0" w:color="auto"/>
        <w:right w:val="none" w:sz="0" w:space="0" w:color="auto"/>
      </w:divBdr>
    </w:div>
    <w:div w:id="265312513">
      <w:bodyDiv w:val="1"/>
      <w:marLeft w:val="0"/>
      <w:marRight w:val="0"/>
      <w:marTop w:val="0"/>
      <w:marBottom w:val="0"/>
      <w:divBdr>
        <w:top w:val="none" w:sz="0" w:space="0" w:color="auto"/>
        <w:left w:val="none" w:sz="0" w:space="0" w:color="auto"/>
        <w:bottom w:val="none" w:sz="0" w:space="0" w:color="auto"/>
        <w:right w:val="none" w:sz="0" w:space="0" w:color="auto"/>
      </w:divBdr>
    </w:div>
    <w:div w:id="372123660">
      <w:bodyDiv w:val="1"/>
      <w:marLeft w:val="0"/>
      <w:marRight w:val="0"/>
      <w:marTop w:val="0"/>
      <w:marBottom w:val="0"/>
      <w:divBdr>
        <w:top w:val="none" w:sz="0" w:space="0" w:color="auto"/>
        <w:left w:val="none" w:sz="0" w:space="0" w:color="auto"/>
        <w:bottom w:val="none" w:sz="0" w:space="0" w:color="auto"/>
        <w:right w:val="none" w:sz="0" w:space="0" w:color="auto"/>
      </w:divBdr>
    </w:div>
    <w:div w:id="430207322">
      <w:bodyDiv w:val="1"/>
      <w:marLeft w:val="0"/>
      <w:marRight w:val="0"/>
      <w:marTop w:val="0"/>
      <w:marBottom w:val="0"/>
      <w:divBdr>
        <w:top w:val="none" w:sz="0" w:space="0" w:color="auto"/>
        <w:left w:val="none" w:sz="0" w:space="0" w:color="auto"/>
        <w:bottom w:val="none" w:sz="0" w:space="0" w:color="auto"/>
        <w:right w:val="none" w:sz="0" w:space="0" w:color="auto"/>
      </w:divBdr>
    </w:div>
    <w:div w:id="437216439">
      <w:bodyDiv w:val="1"/>
      <w:marLeft w:val="0"/>
      <w:marRight w:val="0"/>
      <w:marTop w:val="0"/>
      <w:marBottom w:val="0"/>
      <w:divBdr>
        <w:top w:val="none" w:sz="0" w:space="0" w:color="auto"/>
        <w:left w:val="none" w:sz="0" w:space="0" w:color="auto"/>
        <w:bottom w:val="none" w:sz="0" w:space="0" w:color="auto"/>
        <w:right w:val="none" w:sz="0" w:space="0" w:color="auto"/>
      </w:divBdr>
    </w:div>
    <w:div w:id="553471017">
      <w:bodyDiv w:val="1"/>
      <w:marLeft w:val="0"/>
      <w:marRight w:val="0"/>
      <w:marTop w:val="0"/>
      <w:marBottom w:val="0"/>
      <w:divBdr>
        <w:top w:val="none" w:sz="0" w:space="0" w:color="auto"/>
        <w:left w:val="none" w:sz="0" w:space="0" w:color="auto"/>
        <w:bottom w:val="none" w:sz="0" w:space="0" w:color="auto"/>
        <w:right w:val="none" w:sz="0" w:space="0" w:color="auto"/>
      </w:divBdr>
    </w:div>
    <w:div w:id="662705380">
      <w:bodyDiv w:val="1"/>
      <w:marLeft w:val="0"/>
      <w:marRight w:val="0"/>
      <w:marTop w:val="0"/>
      <w:marBottom w:val="0"/>
      <w:divBdr>
        <w:top w:val="none" w:sz="0" w:space="0" w:color="auto"/>
        <w:left w:val="none" w:sz="0" w:space="0" w:color="auto"/>
        <w:bottom w:val="none" w:sz="0" w:space="0" w:color="auto"/>
        <w:right w:val="none" w:sz="0" w:space="0" w:color="auto"/>
      </w:divBdr>
    </w:div>
    <w:div w:id="700210366">
      <w:bodyDiv w:val="1"/>
      <w:marLeft w:val="0"/>
      <w:marRight w:val="0"/>
      <w:marTop w:val="0"/>
      <w:marBottom w:val="0"/>
      <w:divBdr>
        <w:top w:val="none" w:sz="0" w:space="0" w:color="auto"/>
        <w:left w:val="none" w:sz="0" w:space="0" w:color="auto"/>
        <w:bottom w:val="none" w:sz="0" w:space="0" w:color="auto"/>
        <w:right w:val="none" w:sz="0" w:space="0" w:color="auto"/>
      </w:divBdr>
    </w:div>
    <w:div w:id="716703741">
      <w:bodyDiv w:val="1"/>
      <w:marLeft w:val="0"/>
      <w:marRight w:val="0"/>
      <w:marTop w:val="0"/>
      <w:marBottom w:val="0"/>
      <w:divBdr>
        <w:top w:val="none" w:sz="0" w:space="0" w:color="auto"/>
        <w:left w:val="none" w:sz="0" w:space="0" w:color="auto"/>
        <w:bottom w:val="none" w:sz="0" w:space="0" w:color="auto"/>
        <w:right w:val="none" w:sz="0" w:space="0" w:color="auto"/>
      </w:divBdr>
    </w:div>
    <w:div w:id="748574941">
      <w:bodyDiv w:val="1"/>
      <w:marLeft w:val="0"/>
      <w:marRight w:val="0"/>
      <w:marTop w:val="0"/>
      <w:marBottom w:val="0"/>
      <w:divBdr>
        <w:top w:val="none" w:sz="0" w:space="0" w:color="auto"/>
        <w:left w:val="none" w:sz="0" w:space="0" w:color="auto"/>
        <w:bottom w:val="none" w:sz="0" w:space="0" w:color="auto"/>
        <w:right w:val="none" w:sz="0" w:space="0" w:color="auto"/>
      </w:divBdr>
    </w:div>
    <w:div w:id="752243975">
      <w:bodyDiv w:val="1"/>
      <w:marLeft w:val="0"/>
      <w:marRight w:val="0"/>
      <w:marTop w:val="0"/>
      <w:marBottom w:val="0"/>
      <w:divBdr>
        <w:top w:val="none" w:sz="0" w:space="0" w:color="auto"/>
        <w:left w:val="none" w:sz="0" w:space="0" w:color="auto"/>
        <w:bottom w:val="none" w:sz="0" w:space="0" w:color="auto"/>
        <w:right w:val="none" w:sz="0" w:space="0" w:color="auto"/>
      </w:divBdr>
    </w:div>
    <w:div w:id="789588058">
      <w:bodyDiv w:val="1"/>
      <w:marLeft w:val="0"/>
      <w:marRight w:val="0"/>
      <w:marTop w:val="0"/>
      <w:marBottom w:val="0"/>
      <w:divBdr>
        <w:top w:val="none" w:sz="0" w:space="0" w:color="auto"/>
        <w:left w:val="none" w:sz="0" w:space="0" w:color="auto"/>
        <w:bottom w:val="none" w:sz="0" w:space="0" w:color="auto"/>
        <w:right w:val="none" w:sz="0" w:space="0" w:color="auto"/>
      </w:divBdr>
    </w:div>
    <w:div w:id="1042898007">
      <w:bodyDiv w:val="1"/>
      <w:marLeft w:val="0"/>
      <w:marRight w:val="0"/>
      <w:marTop w:val="0"/>
      <w:marBottom w:val="0"/>
      <w:divBdr>
        <w:top w:val="none" w:sz="0" w:space="0" w:color="auto"/>
        <w:left w:val="none" w:sz="0" w:space="0" w:color="auto"/>
        <w:bottom w:val="none" w:sz="0" w:space="0" w:color="auto"/>
        <w:right w:val="none" w:sz="0" w:space="0" w:color="auto"/>
      </w:divBdr>
    </w:div>
    <w:div w:id="1067411320">
      <w:bodyDiv w:val="1"/>
      <w:marLeft w:val="0"/>
      <w:marRight w:val="0"/>
      <w:marTop w:val="0"/>
      <w:marBottom w:val="0"/>
      <w:divBdr>
        <w:top w:val="none" w:sz="0" w:space="0" w:color="auto"/>
        <w:left w:val="none" w:sz="0" w:space="0" w:color="auto"/>
        <w:bottom w:val="none" w:sz="0" w:space="0" w:color="auto"/>
        <w:right w:val="none" w:sz="0" w:space="0" w:color="auto"/>
      </w:divBdr>
    </w:div>
    <w:div w:id="1122380620">
      <w:bodyDiv w:val="1"/>
      <w:marLeft w:val="0"/>
      <w:marRight w:val="0"/>
      <w:marTop w:val="0"/>
      <w:marBottom w:val="0"/>
      <w:divBdr>
        <w:top w:val="none" w:sz="0" w:space="0" w:color="auto"/>
        <w:left w:val="none" w:sz="0" w:space="0" w:color="auto"/>
        <w:bottom w:val="none" w:sz="0" w:space="0" w:color="auto"/>
        <w:right w:val="none" w:sz="0" w:space="0" w:color="auto"/>
      </w:divBdr>
    </w:div>
    <w:div w:id="1133135289">
      <w:bodyDiv w:val="1"/>
      <w:marLeft w:val="0"/>
      <w:marRight w:val="0"/>
      <w:marTop w:val="0"/>
      <w:marBottom w:val="0"/>
      <w:divBdr>
        <w:top w:val="none" w:sz="0" w:space="0" w:color="auto"/>
        <w:left w:val="none" w:sz="0" w:space="0" w:color="auto"/>
        <w:bottom w:val="none" w:sz="0" w:space="0" w:color="auto"/>
        <w:right w:val="none" w:sz="0" w:space="0" w:color="auto"/>
      </w:divBdr>
      <w:divsChild>
        <w:div w:id="1422750503">
          <w:marLeft w:val="0"/>
          <w:marRight w:val="0"/>
          <w:marTop w:val="0"/>
          <w:marBottom w:val="0"/>
          <w:divBdr>
            <w:top w:val="none" w:sz="0" w:space="0" w:color="auto"/>
            <w:left w:val="none" w:sz="0" w:space="0" w:color="auto"/>
            <w:bottom w:val="none" w:sz="0" w:space="0" w:color="auto"/>
            <w:right w:val="none" w:sz="0" w:space="0" w:color="auto"/>
          </w:divBdr>
        </w:div>
      </w:divsChild>
    </w:div>
    <w:div w:id="1171679623">
      <w:bodyDiv w:val="1"/>
      <w:marLeft w:val="0"/>
      <w:marRight w:val="0"/>
      <w:marTop w:val="0"/>
      <w:marBottom w:val="0"/>
      <w:divBdr>
        <w:top w:val="none" w:sz="0" w:space="0" w:color="auto"/>
        <w:left w:val="none" w:sz="0" w:space="0" w:color="auto"/>
        <w:bottom w:val="none" w:sz="0" w:space="0" w:color="auto"/>
        <w:right w:val="none" w:sz="0" w:space="0" w:color="auto"/>
      </w:divBdr>
    </w:div>
    <w:div w:id="1172648333">
      <w:bodyDiv w:val="1"/>
      <w:marLeft w:val="0"/>
      <w:marRight w:val="0"/>
      <w:marTop w:val="0"/>
      <w:marBottom w:val="0"/>
      <w:divBdr>
        <w:top w:val="none" w:sz="0" w:space="0" w:color="auto"/>
        <w:left w:val="none" w:sz="0" w:space="0" w:color="auto"/>
        <w:bottom w:val="none" w:sz="0" w:space="0" w:color="auto"/>
        <w:right w:val="none" w:sz="0" w:space="0" w:color="auto"/>
      </w:divBdr>
    </w:div>
    <w:div w:id="1174299166">
      <w:bodyDiv w:val="1"/>
      <w:marLeft w:val="0"/>
      <w:marRight w:val="0"/>
      <w:marTop w:val="0"/>
      <w:marBottom w:val="0"/>
      <w:divBdr>
        <w:top w:val="none" w:sz="0" w:space="0" w:color="auto"/>
        <w:left w:val="none" w:sz="0" w:space="0" w:color="auto"/>
        <w:bottom w:val="none" w:sz="0" w:space="0" w:color="auto"/>
        <w:right w:val="none" w:sz="0" w:space="0" w:color="auto"/>
      </w:divBdr>
    </w:div>
    <w:div w:id="1473672306">
      <w:bodyDiv w:val="1"/>
      <w:marLeft w:val="0"/>
      <w:marRight w:val="0"/>
      <w:marTop w:val="0"/>
      <w:marBottom w:val="0"/>
      <w:divBdr>
        <w:top w:val="none" w:sz="0" w:space="0" w:color="auto"/>
        <w:left w:val="none" w:sz="0" w:space="0" w:color="auto"/>
        <w:bottom w:val="none" w:sz="0" w:space="0" w:color="auto"/>
        <w:right w:val="none" w:sz="0" w:space="0" w:color="auto"/>
      </w:divBdr>
    </w:div>
    <w:div w:id="1515879479">
      <w:bodyDiv w:val="1"/>
      <w:marLeft w:val="0"/>
      <w:marRight w:val="0"/>
      <w:marTop w:val="0"/>
      <w:marBottom w:val="0"/>
      <w:divBdr>
        <w:top w:val="none" w:sz="0" w:space="0" w:color="auto"/>
        <w:left w:val="none" w:sz="0" w:space="0" w:color="auto"/>
        <w:bottom w:val="none" w:sz="0" w:space="0" w:color="auto"/>
        <w:right w:val="none" w:sz="0" w:space="0" w:color="auto"/>
      </w:divBdr>
    </w:div>
    <w:div w:id="1583484254">
      <w:bodyDiv w:val="1"/>
      <w:marLeft w:val="0"/>
      <w:marRight w:val="0"/>
      <w:marTop w:val="0"/>
      <w:marBottom w:val="0"/>
      <w:divBdr>
        <w:top w:val="none" w:sz="0" w:space="0" w:color="auto"/>
        <w:left w:val="none" w:sz="0" w:space="0" w:color="auto"/>
        <w:bottom w:val="none" w:sz="0" w:space="0" w:color="auto"/>
        <w:right w:val="none" w:sz="0" w:space="0" w:color="auto"/>
      </w:divBdr>
    </w:div>
    <w:div w:id="1591619822">
      <w:bodyDiv w:val="1"/>
      <w:marLeft w:val="0"/>
      <w:marRight w:val="0"/>
      <w:marTop w:val="0"/>
      <w:marBottom w:val="0"/>
      <w:divBdr>
        <w:top w:val="none" w:sz="0" w:space="0" w:color="auto"/>
        <w:left w:val="none" w:sz="0" w:space="0" w:color="auto"/>
        <w:bottom w:val="none" w:sz="0" w:space="0" w:color="auto"/>
        <w:right w:val="none" w:sz="0" w:space="0" w:color="auto"/>
      </w:divBdr>
    </w:div>
    <w:div w:id="1642886995">
      <w:bodyDiv w:val="1"/>
      <w:marLeft w:val="0"/>
      <w:marRight w:val="0"/>
      <w:marTop w:val="0"/>
      <w:marBottom w:val="0"/>
      <w:divBdr>
        <w:top w:val="none" w:sz="0" w:space="0" w:color="auto"/>
        <w:left w:val="none" w:sz="0" w:space="0" w:color="auto"/>
        <w:bottom w:val="none" w:sz="0" w:space="0" w:color="auto"/>
        <w:right w:val="none" w:sz="0" w:space="0" w:color="auto"/>
      </w:divBdr>
    </w:div>
    <w:div w:id="1671715413">
      <w:bodyDiv w:val="1"/>
      <w:marLeft w:val="0"/>
      <w:marRight w:val="0"/>
      <w:marTop w:val="0"/>
      <w:marBottom w:val="0"/>
      <w:divBdr>
        <w:top w:val="none" w:sz="0" w:space="0" w:color="auto"/>
        <w:left w:val="none" w:sz="0" w:space="0" w:color="auto"/>
        <w:bottom w:val="none" w:sz="0" w:space="0" w:color="auto"/>
        <w:right w:val="none" w:sz="0" w:space="0" w:color="auto"/>
      </w:divBdr>
    </w:div>
    <w:div w:id="1751585496">
      <w:bodyDiv w:val="1"/>
      <w:marLeft w:val="0"/>
      <w:marRight w:val="0"/>
      <w:marTop w:val="0"/>
      <w:marBottom w:val="0"/>
      <w:divBdr>
        <w:top w:val="none" w:sz="0" w:space="0" w:color="auto"/>
        <w:left w:val="none" w:sz="0" w:space="0" w:color="auto"/>
        <w:bottom w:val="none" w:sz="0" w:space="0" w:color="auto"/>
        <w:right w:val="none" w:sz="0" w:space="0" w:color="auto"/>
      </w:divBdr>
    </w:div>
    <w:div w:id="1762406050">
      <w:bodyDiv w:val="1"/>
      <w:marLeft w:val="0"/>
      <w:marRight w:val="0"/>
      <w:marTop w:val="0"/>
      <w:marBottom w:val="0"/>
      <w:divBdr>
        <w:top w:val="none" w:sz="0" w:space="0" w:color="auto"/>
        <w:left w:val="none" w:sz="0" w:space="0" w:color="auto"/>
        <w:bottom w:val="none" w:sz="0" w:space="0" w:color="auto"/>
        <w:right w:val="none" w:sz="0" w:space="0" w:color="auto"/>
      </w:divBdr>
    </w:div>
    <w:div w:id="1822380648">
      <w:bodyDiv w:val="1"/>
      <w:marLeft w:val="0"/>
      <w:marRight w:val="0"/>
      <w:marTop w:val="0"/>
      <w:marBottom w:val="0"/>
      <w:divBdr>
        <w:top w:val="none" w:sz="0" w:space="0" w:color="auto"/>
        <w:left w:val="none" w:sz="0" w:space="0" w:color="auto"/>
        <w:bottom w:val="none" w:sz="0" w:space="0" w:color="auto"/>
        <w:right w:val="none" w:sz="0" w:space="0" w:color="auto"/>
      </w:divBdr>
    </w:div>
    <w:div w:id="1851412002">
      <w:bodyDiv w:val="1"/>
      <w:marLeft w:val="0"/>
      <w:marRight w:val="0"/>
      <w:marTop w:val="0"/>
      <w:marBottom w:val="0"/>
      <w:divBdr>
        <w:top w:val="none" w:sz="0" w:space="0" w:color="auto"/>
        <w:left w:val="none" w:sz="0" w:space="0" w:color="auto"/>
        <w:bottom w:val="none" w:sz="0" w:space="0" w:color="auto"/>
        <w:right w:val="none" w:sz="0" w:space="0" w:color="auto"/>
      </w:divBdr>
    </w:div>
    <w:div w:id="1853370044">
      <w:bodyDiv w:val="1"/>
      <w:marLeft w:val="0"/>
      <w:marRight w:val="0"/>
      <w:marTop w:val="0"/>
      <w:marBottom w:val="0"/>
      <w:divBdr>
        <w:top w:val="none" w:sz="0" w:space="0" w:color="auto"/>
        <w:left w:val="none" w:sz="0" w:space="0" w:color="auto"/>
        <w:bottom w:val="none" w:sz="0" w:space="0" w:color="auto"/>
        <w:right w:val="none" w:sz="0" w:space="0" w:color="auto"/>
      </w:divBdr>
    </w:div>
    <w:div w:id="1859156455">
      <w:bodyDiv w:val="1"/>
      <w:marLeft w:val="0"/>
      <w:marRight w:val="0"/>
      <w:marTop w:val="0"/>
      <w:marBottom w:val="0"/>
      <w:divBdr>
        <w:top w:val="none" w:sz="0" w:space="0" w:color="auto"/>
        <w:left w:val="none" w:sz="0" w:space="0" w:color="auto"/>
        <w:bottom w:val="none" w:sz="0" w:space="0" w:color="auto"/>
        <w:right w:val="none" w:sz="0" w:space="0" w:color="auto"/>
      </w:divBdr>
    </w:div>
    <w:div w:id="1954894699">
      <w:bodyDiv w:val="1"/>
      <w:marLeft w:val="0"/>
      <w:marRight w:val="0"/>
      <w:marTop w:val="0"/>
      <w:marBottom w:val="0"/>
      <w:divBdr>
        <w:top w:val="none" w:sz="0" w:space="0" w:color="auto"/>
        <w:left w:val="none" w:sz="0" w:space="0" w:color="auto"/>
        <w:bottom w:val="none" w:sz="0" w:space="0" w:color="auto"/>
        <w:right w:val="none" w:sz="0" w:space="0" w:color="auto"/>
      </w:divBdr>
      <w:divsChild>
        <w:div w:id="1663851282">
          <w:marLeft w:val="0"/>
          <w:marRight w:val="0"/>
          <w:marTop w:val="0"/>
          <w:marBottom w:val="0"/>
          <w:divBdr>
            <w:top w:val="none" w:sz="0" w:space="0" w:color="auto"/>
            <w:left w:val="none" w:sz="0" w:space="0" w:color="auto"/>
            <w:bottom w:val="none" w:sz="0" w:space="0" w:color="auto"/>
            <w:right w:val="none" w:sz="0" w:space="0" w:color="auto"/>
          </w:divBdr>
        </w:div>
      </w:divsChild>
    </w:div>
    <w:div w:id="2001619626">
      <w:bodyDiv w:val="1"/>
      <w:marLeft w:val="0"/>
      <w:marRight w:val="0"/>
      <w:marTop w:val="0"/>
      <w:marBottom w:val="0"/>
      <w:divBdr>
        <w:top w:val="none" w:sz="0" w:space="0" w:color="auto"/>
        <w:left w:val="none" w:sz="0" w:space="0" w:color="auto"/>
        <w:bottom w:val="none" w:sz="0" w:space="0" w:color="auto"/>
        <w:right w:val="none" w:sz="0" w:space="0" w:color="auto"/>
      </w:divBdr>
    </w:div>
    <w:div w:id="2013334831">
      <w:bodyDiv w:val="1"/>
      <w:marLeft w:val="0"/>
      <w:marRight w:val="0"/>
      <w:marTop w:val="0"/>
      <w:marBottom w:val="0"/>
      <w:divBdr>
        <w:top w:val="none" w:sz="0" w:space="0" w:color="auto"/>
        <w:left w:val="none" w:sz="0" w:space="0" w:color="auto"/>
        <w:bottom w:val="none" w:sz="0" w:space="0" w:color="auto"/>
        <w:right w:val="none" w:sz="0" w:space="0" w:color="auto"/>
      </w:divBdr>
    </w:div>
    <w:div w:id="2100132111">
      <w:bodyDiv w:val="1"/>
      <w:marLeft w:val="0"/>
      <w:marRight w:val="0"/>
      <w:marTop w:val="0"/>
      <w:marBottom w:val="0"/>
      <w:divBdr>
        <w:top w:val="none" w:sz="0" w:space="0" w:color="auto"/>
        <w:left w:val="none" w:sz="0" w:space="0" w:color="auto"/>
        <w:bottom w:val="none" w:sz="0" w:space="0" w:color="auto"/>
        <w:right w:val="none" w:sz="0" w:space="0" w:color="auto"/>
      </w:divBdr>
    </w:div>
    <w:div w:id="2113233943">
      <w:bodyDiv w:val="1"/>
      <w:marLeft w:val="0"/>
      <w:marRight w:val="0"/>
      <w:marTop w:val="0"/>
      <w:marBottom w:val="0"/>
      <w:divBdr>
        <w:top w:val="none" w:sz="0" w:space="0" w:color="auto"/>
        <w:left w:val="none" w:sz="0" w:space="0" w:color="auto"/>
        <w:bottom w:val="none" w:sz="0" w:space="0" w:color="auto"/>
        <w:right w:val="none" w:sz="0" w:space="0" w:color="auto"/>
      </w:divBdr>
    </w:div>
    <w:div w:id="213051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8.png"/><Relationship Id="rId10" Type="http://schemas.openxmlformats.org/officeDocument/2006/relationships/image" Target="http://www.sapc.org.za/sapc/wp-content/uploads/2018/02/UCTLogo1.jpg"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erhard/MSc-thesis/Thesis/CSD%20Thesis%20Template%20-%209th%20Draft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346F486D2BD54FA21EA2AB800B203E"/>
        <w:category>
          <w:name w:val="General"/>
          <w:gallery w:val="placeholder"/>
        </w:category>
        <w:types>
          <w:type w:val="bbPlcHdr"/>
        </w:types>
        <w:behaviors>
          <w:behavior w:val="content"/>
        </w:behaviors>
        <w:guid w:val="{7DA9D16E-7577-6E41-9817-28C2EF037BFE}"/>
      </w:docPartPr>
      <w:docPartBody>
        <w:p w:rsidR="00412464" w:rsidRDefault="00C50541">
          <w:pPr>
            <w:pStyle w:val="B5346F486D2BD54FA21EA2AB800B203E"/>
          </w:pPr>
          <w:r w:rsidRPr="004B09FB">
            <w:rPr>
              <w:rStyle w:val="PlaceholderText"/>
            </w:rPr>
            <w:t>[Author]</w:t>
          </w:r>
        </w:p>
      </w:docPartBody>
    </w:docPart>
    <w:docPart>
      <w:docPartPr>
        <w:name w:val="CDFE7DFB3CA4E2479F270F5207DCB0BF"/>
        <w:category>
          <w:name w:val="General"/>
          <w:gallery w:val="placeholder"/>
        </w:category>
        <w:types>
          <w:type w:val="bbPlcHdr"/>
        </w:types>
        <w:behaviors>
          <w:behavior w:val="content"/>
        </w:behaviors>
        <w:guid w:val="{5B19155B-B13F-3C44-BFF5-8EBF9D02844E}"/>
      </w:docPartPr>
      <w:docPartBody>
        <w:p w:rsidR="00412464" w:rsidRDefault="00C50541">
          <w:pPr>
            <w:pStyle w:val="CDFE7DFB3CA4E2479F270F5207DCB0BF"/>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41"/>
    <w:rsid w:val="00095E0B"/>
    <w:rsid w:val="00412464"/>
    <w:rsid w:val="004652B1"/>
    <w:rsid w:val="00AB1DB5"/>
    <w:rsid w:val="00C50541"/>
    <w:rsid w:val="00F468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DB5"/>
    <w:rPr>
      <w:color w:val="808080"/>
    </w:rPr>
  </w:style>
  <w:style w:type="paragraph" w:customStyle="1" w:styleId="B5346F486D2BD54FA21EA2AB800B203E">
    <w:name w:val="B5346F486D2BD54FA21EA2AB800B203E"/>
  </w:style>
  <w:style w:type="paragraph" w:customStyle="1" w:styleId="CDFE7DFB3CA4E2479F270F5207DCB0BF">
    <w:name w:val="CDFE7DFB3CA4E2479F270F5207DCB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Goo16</b:Tag>
    <b:SourceType>Book</b:SourceType>
    <b:Guid>{BF17DFEA-4E7A-CB4A-AAB3-D8E4512056E5}</b:Guid>
    <b:Title>Deep Learning</b:Title>
    <b:City>Cambridge, Masachusetts</b:City>
    <b:Publisher>The MIT Press</b:Publisher>
    <b:Year>2016</b:Year>
    <b:StandardNumber>ISBN 9780262035613</b:StandardNumber>
    <b:Author>
      <b:Author>
        <b:NameList>
          <b:Person>
            <b:Last>Goodfellow</b:Last>
            <b:First>Ian</b:First>
          </b:Person>
          <b:Person>
            <b:Last>Bengio</b:Last>
            <b:First>Yoshua</b:First>
          </b:Person>
          <b:Person>
            <b:Last>Courville</b:Last>
            <b:First>Aaron</b:First>
          </b:Person>
        </b:NameList>
      </b:Author>
    </b:Author>
    <b:RefOrder>1</b:RefOrder>
  </b:Source>
  <b:Source>
    <b:Tag>Ros58</b:Tag>
    <b:SourceType>JournalArticle</b:SourceType>
    <b:Guid>{E150279A-16F2-8B45-9491-230EAEE1DD35}</b:Guid>
    <b:Title>The Perceptron: A Probabilistic Model for Information Storage and Organization in the Brain</b:Title>
    <b:Year>1958</b:Year>
    <b:Volume>65</b:Volume>
    <b:Issue>6</b:Issue>
    <b:Author>
      <b:Author>
        <b:NameList>
          <b:Person>
            <b:Last>Rosenblatt</b:Last>
            <b:First>F.</b:First>
          </b:Person>
        </b:NameList>
      </b:Author>
    </b:Author>
    <b:JournalName>Psychological Review</b:JournalNam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297684-B1F8-B24C-9892-5E8D2039C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 Thesis Template - 9th Draftc.dotx</Template>
  <TotalTime>646</TotalTime>
  <Pages>64</Pages>
  <Words>4762</Words>
  <Characters>27150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31849</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Christiaan Gerhardus Viljoen</dc:creator>
  <cp:lastModifiedBy>Gerhard Viljoen</cp:lastModifiedBy>
  <cp:revision>161</cp:revision>
  <cp:lastPrinted>2019-01-08T21:35:00Z</cp:lastPrinted>
  <dcterms:created xsi:type="dcterms:W3CDTF">2019-01-06T17:52:00Z</dcterms:created>
  <dcterms:modified xsi:type="dcterms:W3CDTF">2019-01-18T12:45:00Z</dcterms:modified>
</cp:coreProperties>
</file>