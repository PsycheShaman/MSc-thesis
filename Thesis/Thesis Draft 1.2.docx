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41FAC97C"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1C4C66">
        <w:rPr>
          <w:noProof/>
        </w:rPr>
        <w:pict w14:anchorId="55A2423F">
          <v:shape id="_x0000_i1030"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2D6484"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240956" w14:textId="4B800301" w:rsidR="008841A2"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1811262" w:history="1">
            <w:r w:rsidR="008841A2" w:rsidRPr="00701B77">
              <w:rPr>
                <w:rStyle w:val="Hyperlink"/>
                <w:noProof/>
              </w:rPr>
              <w:t>1 Introduction</w:t>
            </w:r>
            <w:r w:rsidR="008841A2">
              <w:rPr>
                <w:noProof/>
                <w:webHidden/>
              </w:rPr>
              <w:tab/>
            </w:r>
            <w:r w:rsidR="008841A2">
              <w:rPr>
                <w:noProof/>
                <w:webHidden/>
              </w:rPr>
              <w:fldChar w:fldCharType="begin"/>
            </w:r>
            <w:r w:rsidR="008841A2">
              <w:rPr>
                <w:noProof/>
                <w:webHidden/>
              </w:rPr>
              <w:instrText xml:space="preserve"> PAGEREF _Toc1811262 \h </w:instrText>
            </w:r>
            <w:r w:rsidR="008841A2">
              <w:rPr>
                <w:noProof/>
                <w:webHidden/>
              </w:rPr>
            </w:r>
            <w:r w:rsidR="008841A2">
              <w:rPr>
                <w:noProof/>
                <w:webHidden/>
              </w:rPr>
              <w:fldChar w:fldCharType="separate"/>
            </w:r>
            <w:r w:rsidR="008841A2">
              <w:rPr>
                <w:noProof/>
                <w:webHidden/>
              </w:rPr>
              <w:t>1</w:t>
            </w:r>
            <w:r w:rsidR="008841A2">
              <w:rPr>
                <w:noProof/>
                <w:webHidden/>
              </w:rPr>
              <w:fldChar w:fldCharType="end"/>
            </w:r>
          </w:hyperlink>
        </w:p>
        <w:p w14:paraId="0B86E5E9" w14:textId="3D8823ED" w:rsidR="008841A2" w:rsidRDefault="008841A2">
          <w:pPr>
            <w:pStyle w:val="TOC2"/>
            <w:tabs>
              <w:tab w:val="right" w:leader="dot" w:pos="8494"/>
            </w:tabs>
            <w:rPr>
              <w:rFonts w:eastAsiaTheme="minorEastAsia" w:cstheme="minorBidi"/>
              <w:b w:val="0"/>
              <w:bCs w:val="0"/>
              <w:noProof/>
              <w:sz w:val="24"/>
              <w:szCs w:val="24"/>
            </w:rPr>
          </w:pPr>
          <w:hyperlink w:anchor="_Toc1811263" w:history="1">
            <w:r w:rsidRPr="00701B77">
              <w:rPr>
                <w:rStyle w:val="Hyperlink"/>
                <w:noProof/>
              </w:rPr>
              <w:t>1.1 Background</w:t>
            </w:r>
            <w:r>
              <w:rPr>
                <w:noProof/>
                <w:webHidden/>
              </w:rPr>
              <w:tab/>
            </w:r>
            <w:r>
              <w:rPr>
                <w:noProof/>
                <w:webHidden/>
              </w:rPr>
              <w:fldChar w:fldCharType="begin"/>
            </w:r>
            <w:r>
              <w:rPr>
                <w:noProof/>
                <w:webHidden/>
              </w:rPr>
              <w:instrText xml:space="preserve"> PAGEREF _Toc1811263 \h </w:instrText>
            </w:r>
            <w:r>
              <w:rPr>
                <w:noProof/>
                <w:webHidden/>
              </w:rPr>
            </w:r>
            <w:r>
              <w:rPr>
                <w:noProof/>
                <w:webHidden/>
              </w:rPr>
              <w:fldChar w:fldCharType="separate"/>
            </w:r>
            <w:r>
              <w:rPr>
                <w:noProof/>
                <w:webHidden/>
              </w:rPr>
              <w:t>2</w:t>
            </w:r>
            <w:r>
              <w:rPr>
                <w:noProof/>
                <w:webHidden/>
              </w:rPr>
              <w:fldChar w:fldCharType="end"/>
            </w:r>
          </w:hyperlink>
        </w:p>
        <w:p w14:paraId="512EE1ED" w14:textId="1AB5912F" w:rsidR="008841A2" w:rsidRDefault="008841A2">
          <w:pPr>
            <w:pStyle w:val="TOC2"/>
            <w:tabs>
              <w:tab w:val="right" w:leader="dot" w:pos="8494"/>
            </w:tabs>
            <w:rPr>
              <w:rFonts w:eastAsiaTheme="minorEastAsia" w:cstheme="minorBidi"/>
              <w:b w:val="0"/>
              <w:bCs w:val="0"/>
              <w:noProof/>
              <w:sz w:val="24"/>
              <w:szCs w:val="24"/>
            </w:rPr>
          </w:pPr>
          <w:hyperlink w:anchor="_Toc1811264" w:history="1">
            <w:r w:rsidRPr="00701B77">
              <w:rPr>
                <w:rStyle w:val="Hyperlink"/>
                <w:noProof/>
              </w:rPr>
              <w:t>1.2 Aims &amp; Goals</w:t>
            </w:r>
            <w:r>
              <w:rPr>
                <w:noProof/>
                <w:webHidden/>
              </w:rPr>
              <w:tab/>
            </w:r>
            <w:r>
              <w:rPr>
                <w:noProof/>
                <w:webHidden/>
              </w:rPr>
              <w:fldChar w:fldCharType="begin"/>
            </w:r>
            <w:r>
              <w:rPr>
                <w:noProof/>
                <w:webHidden/>
              </w:rPr>
              <w:instrText xml:space="preserve"> PAGEREF _Toc1811264 \h </w:instrText>
            </w:r>
            <w:r>
              <w:rPr>
                <w:noProof/>
                <w:webHidden/>
              </w:rPr>
            </w:r>
            <w:r>
              <w:rPr>
                <w:noProof/>
                <w:webHidden/>
              </w:rPr>
              <w:fldChar w:fldCharType="separate"/>
            </w:r>
            <w:r>
              <w:rPr>
                <w:noProof/>
                <w:webHidden/>
              </w:rPr>
              <w:t>3</w:t>
            </w:r>
            <w:r>
              <w:rPr>
                <w:noProof/>
                <w:webHidden/>
              </w:rPr>
              <w:fldChar w:fldCharType="end"/>
            </w:r>
          </w:hyperlink>
        </w:p>
        <w:p w14:paraId="0E9E297A" w14:textId="1B133608" w:rsidR="008841A2" w:rsidRDefault="008841A2">
          <w:pPr>
            <w:pStyle w:val="TOC2"/>
            <w:tabs>
              <w:tab w:val="right" w:leader="dot" w:pos="8494"/>
            </w:tabs>
            <w:rPr>
              <w:rFonts w:eastAsiaTheme="minorEastAsia" w:cstheme="minorBidi"/>
              <w:b w:val="0"/>
              <w:bCs w:val="0"/>
              <w:noProof/>
              <w:sz w:val="24"/>
              <w:szCs w:val="24"/>
            </w:rPr>
          </w:pPr>
          <w:hyperlink w:anchor="_Toc1811265" w:history="1">
            <w:r w:rsidRPr="00701B77">
              <w:rPr>
                <w:rStyle w:val="Hyperlink"/>
                <w:noProof/>
              </w:rPr>
              <w:t>1.3 Summary of Work Done &amp; Major Findings</w:t>
            </w:r>
            <w:r>
              <w:rPr>
                <w:noProof/>
                <w:webHidden/>
              </w:rPr>
              <w:tab/>
            </w:r>
            <w:r>
              <w:rPr>
                <w:noProof/>
                <w:webHidden/>
              </w:rPr>
              <w:fldChar w:fldCharType="begin"/>
            </w:r>
            <w:r>
              <w:rPr>
                <w:noProof/>
                <w:webHidden/>
              </w:rPr>
              <w:instrText xml:space="preserve"> PAGEREF _Toc1811265 \h </w:instrText>
            </w:r>
            <w:r>
              <w:rPr>
                <w:noProof/>
                <w:webHidden/>
              </w:rPr>
            </w:r>
            <w:r>
              <w:rPr>
                <w:noProof/>
                <w:webHidden/>
              </w:rPr>
              <w:fldChar w:fldCharType="separate"/>
            </w:r>
            <w:r>
              <w:rPr>
                <w:noProof/>
                <w:webHidden/>
              </w:rPr>
              <w:t>4</w:t>
            </w:r>
            <w:r>
              <w:rPr>
                <w:noProof/>
                <w:webHidden/>
              </w:rPr>
              <w:fldChar w:fldCharType="end"/>
            </w:r>
          </w:hyperlink>
        </w:p>
        <w:p w14:paraId="64A9E1C5" w14:textId="0C85B848" w:rsidR="008841A2" w:rsidRDefault="008841A2">
          <w:pPr>
            <w:pStyle w:val="TOC2"/>
            <w:tabs>
              <w:tab w:val="right" w:leader="dot" w:pos="8494"/>
            </w:tabs>
            <w:rPr>
              <w:rFonts w:eastAsiaTheme="minorEastAsia" w:cstheme="minorBidi"/>
              <w:b w:val="0"/>
              <w:bCs w:val="0"/>
              <w:noProof/>
              <w:sz w:val="24"/>
              <w:szCs w:val="24"/>
            </w:rPr>
          </w:pPr>
          <w:hyperlink w:anchor="_Toc1811266" w:history="1">
            <w:r w:rsidRPr="00701B7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_Toc1811266 \h </w:instrText>
            </w:r>
            <w:r>
              <w:rPr>
                <w:noProof/>
                <w:webHidden/>
              </w:rPr>
            </w:r>
            <w:r>
              <w:rPr>
                <w:noProof/>
                <w:webHidden/>
              </w:rPr>
              <w:fldChar w:fldCharType="separate"/>
            </w:r>
            <w:r>
              <w:rPr>
                <w:noProof/>
                <w:webHidden/>
              </w:rPr>
              <w:t>5</w:t>
            </w:r>
            <w:r>
              <w:rPr>
                <w:noProof/>
                <w:webHidden/>
              </w:rPr>
              <w:fldChar w:fldCharType="end"/>
            </w:r>
          </w:hyperlink>
        </w:p>
        <w:p w14:paraId="64472219" w14:textId="60F55F09" w:rsidR="008841A2" w:rsidRDefault="008841A2">
          <w:pPr>
            <w:pStyle w:val="TOC1"/>
            <w:tabs>
              <w:tab w:val="right" w:leader="dot" w:pos="8494"/>
            </w:tabs>
            <w:rPr>
              <w:rFonts w:eastAsiaTheme="minorEastAsia" w:cstheme="minorBidi"/>
              <w:b w:val="0"/>
              <w:bCs w:val="0"/>
              <w:i w:val="0"/>
              <w:iCs w:val="0"/>
              <w:noProof/>
            </w:rPr>
          </w:pPr>
          <w:hyperlink w:anchor="_Toc1811267" w:history="1">
            <w:r w:rsidRPr="00701B77">
              <w:rPr>
                <w:rStyle w:val="Hyperlink"/>
                <w:noProof/>
              </w:rPr>
              <w:t>2 High Energy Physics &amp; The CERN Experiment</w:t>
            </w:r>
            <w:r>
              <w:rPr>
                <w:noProof/>
                <w:webHidden/>
              </w:rPr>
              <w:tab/>
            </w:r>
            <w:r>
              <w:rPr>
                <w:noProof/>
                <w:webHidden/>
              </w:rPr>
              <w:fldChar w:fldCharType="begin"/>
            </w:r>
            <w:r>
              <w:rPr>
                <w:noProof/>
                <w:webHidden/>
              </w:rPr>
              <w:instrText xml:space="preserve"> PAGEREF _Toc1811267 \h </w:instrText>
            </w:r>
            <w:r>
              <w:rPr>
                <w:noProof/>
                <w:webHidden/>
              </w:rPr>
            </w:r>
            <w:r>
              <w:rPr>
                <w:noProof/>
                <w:webHidden/>
              </w:rPr>
              <w:fldChar w:fldCharType="separate"/>
            </w:r>
            <w:r>
              <w:rPr>
                <w:noProof/>
                <w:webHidden/>
              </w:rPr>
              <w:t>6</w:t>
            </w:r>
            <w:r>
              <w:rPr>
                <w:noProof/>
                <w:webHidden/>
              </w:rPr>
              <w:fldChar w:fldCharType="end"/>
            </w:r>
          </w:hyperlink>
        </w:p>
        <w:p w14:paraId="17F409A1" w14:textId="79185C38" w:rsidR="008841A2" w:rsidRDefault="008841A2">
          <w:pPr>
            <w:pStyle w:val="TOC2"/>
            <w:tabs>
              <w:tab w:val="right" w:leader="dot" w:pos="8494"/>
            </w:tabs>
            <w:rPr>
              <w:rFonts w:eastAsiaTheme="minorEastAsia" w:cstheme="minorBidi"/>
              <w:b w:val="0"/>
              <w:bCs w:val="0"/>
              <w:noProof/>
              <w:sz w:val="24"/>
              <w:szCs w:val="24"/>
            </w:rPr>
          </w:pPr>
          <w:hyperlink w:anchor="_Toc1811268" w:history="1">
            <w:r w:rsidRPr="00701B77">
              <w:rPr>
                <w:rStyle w:val="Hyperlink"/>
                <w:noProof/>
              </w:rPr>
              <w:t>2.1 A Brief History of Atomic Theory</w:t>
            </w:r>
            <w:r>
              <w:rPr>
                <w:noProof/>
                <w:webHidden/>
              </w:rPr>
              <w:tab/>
            </w:r>
            <w:r>
              <w:rPr>
                <w:noProof/>
                <w:webHidden/>
              </w:rPr>
              <w:fldChar w:fldCharType="begin"/>
            </w:r>
            <w:r>
              <w:rPr>
                <w:noProof/>
                <w:webHidden/>
              </w:rPr>
              <w:instrText xml:space="preserve"> PAGEREF _Toc1811268 \h </w:instrText>
            </w:r>
            <w:r>
              <w:rPr>
                <w:noProof/>
                <w:webHidden/>
              </w:rPr>
            </w:r>
            <w:r>
              <w:rPr>
                <w:noProof/>
                <w:webHidden/>
              </w:rPr>
              <w:fldChar w:fldCharType="separate"/>
            </w:r>
            <w:r>
              <w:rPr>
                <w:noProof/>
                <w:webHidden/>
              </w:rPr>
              <w:t>7</w:t>
            </w:r>
            <w:r>
              <w:rPr>
                <w:noProof/>
                <w:webHidden/>
              </w:rPr>
              <w:fldChar w:fldCharType="end"/>
            </w:r>
          </w:hyperlink>
        </w:p>
        <w:p w14:paraId="08221239" w14:textId="0A183B74" w:rsidR="008841A2" w:rsidRDefault="008841A2">
          <w:pPr>
            <w:pStyle w:val="TOC2"/>
            <w:tabs>
              <w:tab w:val="right" w:leader="dot" w:pos="8494"/>
            </w:tabs>
            <w:rPr>
              <w:rFonts w:eastAsiaTheme="minorEastAsia" w:cstheme="minorBidi"/>
              <w:b w:val="0"/>
              <w:bCs w:val="0"/>
              <w:noProof/>
              <w:sz w:val="24"/>
              <w:szCs w:val="24"/>
            </w:rPr>
          </w:pPr>
          <w:hyperlink w:anchor="_Toc1811269" w:history="1">
            <w:r w:rsidRPr="00701B77">
              <w:rPr>
                <w:rStyle w:val="Hyperlink"/>
                <w:noProof/>
              </w:rPr>
              <w:t>2.2 The Standard Model of Particle Physics</w:t>
            </w:r>
            <w:r>
              <w:rPr>
                <w:noProof/>
                <w:webHidden/>
              </w:rPr>
              <w:tab/>
            </w:r>
            <w:r>
              <w:rPr>
                <w:noProof/>
                <w:webHidden/>
              </w:rPr>
              <w:fldChar w:fldCharType="begin"/>
            </w:r>
            <w:r>
              <w:rPr>
                <w:noProof/>
                <w:webHidden/>
              </w:rPr>
              <w:instrText xml:space="preserve"> PAGEREF _Toc1811269 \h </w:instrText>
            </w:r>
            <w:r>
              <w:rPr>
                <w:noProof/>
                <w:webHidden/>
              </w:rPr>
            </w:r>
            <w:r>
              <w:rPr>
                <w:noProof/>
                <w:webHidden/>
              </w:rPr>
              <w:fldChar w:fldCharType="separate"/>
            </w:r>
            <w:r>
              <w:rPr>
                <w:noProof/>
                <w:webHidden/>
              </w:rPr>
              <w:t>7</w:t>
            </w:r>
            <w:r>
              <w:rPr>
                <w:noProof/>
                <w:webHidden/>
              </w:rPr>
              <w:fldChar w:fldCharType="end"/>
            </w:r>
          </w:hyperlink>
        </w:p>
        <w:p w14:paraId="1E21D90B" w14:textId="618AA091" w:rsidR="008841A2" w:rsidRDefault="008841A2">
          <w:pPr>
            <w:pStyle w:val="TOC3"/>
            <w:tabs>
              <w:tab w:val="right" w:leader="dot" w:pos="8494"/>
            </w:tabs>
            <w:rPr>
              <w:rFonts w:eastAsiaTheme="minorEastAsia" w:cstheme="minorBidi"/>
              <w:noProof/>
              <w:sz w:val="24"/>
              <w:szCs w:val="24"/>
            </w:rPr>
          </w:pPr>
          <w:hyperlink w:anchor="_Toc1811270" w:history="1">
            <w:r w:rsidRPr="00701B77">
              <w:rPr>
                <w:rStyle w:val="Hyperlink"/>
                <w:noProof/>
              </w:rPr>
              <w:t>2.2.1 Introduction</w:t>
            </w:r>
            <w:r>
              <w:rPr>
                <w:noProof/>
                <w:webHidden/>
              </w:rPr>
              <w:tab/>
            </w:r>
            <w:r>
              <w:rPr>
                <w:noProof/>
                <w:webHidden/>
              </w:rPr>
              <w:fldChar w:fldCharType="begin"/>
            </w:r>
            <w:r>
              <w:rPr>
                <w:noProof/>
                <w:webHidden/>
              </w:rPr>
              <w:instrText xml:space="preserve"> PAGEREF _Toc1811270 \h </w:instrText>
            </w:r>
            <w:r>
              <w:rPr>
                <w:noProof/>
                <w:webHidden/>
              </w:rPr>
            </w:r>
            <w:r>
              <w:rPr>
                <w:noProof/>
                <w:webHidden/>
              </w:rPr>
              <w:fldChar w:fldCharType="separate"/>
            </w:r>
            <w:r>
              <w:rPr>
                <w:noProof/>
                <w:webHidden/>
              </w:rPr>
              <w:t>8</w:t>
            </w:r>
            <w:r>
              <w:rPr>
                <w:noProof/>
                <w:webHidden/>
              </w:rPr>
              <w:fldChar w:fldCharType="end"/>
            </w:r>
          </w:hyperlink>
        </w:p>
        <w:p w14:paraId="139047A7" w14:textId="27ACA813" w:rsidR="008841A2" w:rsidRDefault="008841A2">
          <w:pPr>
            <w:pStyle w:val="TOC3"/>
            <w:tabs>
              <w:tab w:val="right" w:leader="dot" w:pos="8494"/>
            </w:tabs>
            <w:rPr>
              <w:rFonts w:eastAsiaTheme="minorEastAsia" w:cstheme="minorBidi"/>
              <w:noProof/>
              <w:sz w:val="24"/>
              <w:szCs w:val="24"/>
            </w:rPr>
          </w:pPr>
          <w:hyperlink w:anchor="_Toc1811271" w:history="1">
            <w:r w:rsidRPr="00701B77">
              <w:rPr>
                <w:rStyle w:val="Hyperlink"/>
                <w:noProof/>
              </w:rPr>
              <w:t>2.2.2 The Fundamental Particles</w:t>
            </w:r>
            <w:r>
              <w:rPr>
                <w:noProof/>
                <w:webHidden/>
              </w:rPr>
              <w:tab/>
            </w:r>
            <w:r>
              <w:rPr>
                <w:noProof/>
                <w:webHidden/>
              </w:rPr>
              <w:fldChar w:fldCharType="begin"/>
            </w:r>
            <w:r>
              <w:rPr>
                <w:noProof/>
                <w:webHidden/>
              </w:rPr>
              <w:instrText xml:space="preserve"> PAGEREF _Toc1811271 \h </w:instrText>
            </w:r>
            <w:r>
              <w:rPr>
                <w:noProof/>
                <w:webHidden/>
              </w:rPr>
            </w:r>
            <w:r>
              <w:rPr>
                <w:noProof/>
                <w:webHidden/>
              </w:rPr>
              <w:fldChar w:fldCharType="separate"/>
            </w:r>
            <w:r>
              <w:rPr>
                <w:noProof/>
                <w:webHidden/>
              </w:rPr>
              <w:t>8</w:t>
            </w:r>
            <w:r>
              <w:rPr>
                <w:noProof/>
                <w:webHidden/>
              </w:rPr>
              <w:fldChar w:fldCharType="end"/>
            </w:r>
          </w:hyperlink>
        </w:p>
        <w:p w14:paraId="21197E2D" w14:textId="209F03F9" w:rsidR="008841A2" w:rsidRDefault="008841A2">
          <w:pPr>
            <w:pStyle w:val="TOC3"/>
            <w:tabs>
              <w:tab w:val="right" w:leader="dot" w:pos="8494"/>
            </w:tabs>
            <w:rPr>
              <w:rFonts w:eastAsiaTheme="minorEastAsia" w:cstheme="minorBidi"/>
              <w:noProof/>
              <w:sz w:val="24"/>
              <w:szCs w:val="24"/>
            </w:rPr>
          </w:pPr>
          <w:hyperlink w:anchor="_Toc1811272" w:history="1">
            <w:r w:rsidRPr="00701B77">
              <w:rPr>
                <w:rStyle w:val="Hyperlink"/>
                <w:noProof/>
              </w:rPr>
              <w:t>2.2.3 The Fundamental Forces</w:t>
            </w:r>
            <w:r>
              <w:rPr>
                <w:noProof/>
                <w:webHidden/>
              </w:rPr>
              <w:tab/>
            </w:r>
            <w:r>
              <w:rPr>
                <w:noProof/>
                <w:webHidden/>
              </w:rPr>
              <w:fldChar w:fldCharType="begin"/>
            </w:r>
            <w:r>
              <w:rPr>
                <w:noProof/>
                <w:webHidden/>
              </w:rPr>
              <w:instrText xml:space="preserve"> PAGEREF _Toc1811272 \h </w:instrText>
            </w:r>
            <w:r>
              <w:rPr>
                <w:noProof/>
                <w:webHidden/>
              </w:rPr>
            </w:r>
            <w:r>
              <w:rPr>
                <w:noProof/>
                <w:webHidden/>
              </w:rPr>
              <w:fldChar w:fldCharType="separate"/>
            </w:r>
            <w:r>
              <w:rPr>
                <w:noProof/>
                <w:webHidden/>
              </w:rPr>
              <w:t>9</w:t>
            </w:r>
            <w:r>
              <w:rPr>
                <w:noProof/>
                <w:webHidden/>
              </w:rPr>
              <w:fldChar w:fldCharType="end"/>
            </w:r>
          </w:hyperlink>
        </w:p>
        <w:p w14:paraId="6A0A5A23" w14:textId="01E3E03D" w:rsidR="008841A2" w:rsidRDefault="008841A2">
          <w:pPr>
            <w:pStyle w:val="TOC3"/>
            <w:tabs>
              <w:tab w:val="right" w:leader="dot" w:pos="8494"/>
            </w:tabs>
            <w:rPr>
              <w:rFonts w:eastAsiaTheme="minorEastAsia" w:cstheme="minorBidi"/>
              <w:noProof/>
              <w:sz w:val="24"/>
              <w:szCs w:val="24"/>
            </w:rPr>
          </w:pPr>
          <w:hyperlink w:anchor="_Toc1811273" w:history="1">
            <w:r w:rsidRPr="00701B77">
              <w:rPr>
                <w:rStyle w:val="Hyperlink"/>
                <w:noProof/>
              </w:rPr>
              <w:t>2.2.4 The Higgs Boson</w:t>
            </w:r>
            <w:r>
              <w:rPr>
                <w:noProof/>
                <w:webHidden/>
              </w:rPr>
              <w:tab/>
            </w:r>
            <w:r>
              <w:rPr>
                <w:noProof/>
                <w:webHidden/>
              </w:rPr>
              <w:fldChar w:fldCharType="begin"/>
            </w:r>
            <w:r>
              <w:rPr>
                <w:noProof/>
                <w:webHidden/>
              </w:rPr>
              <w:instrText xml:space="preserve"> PAGEREF _Toc1811273 \h </w:instrText>
            </w:r>
            <w:r>
              <w:rPr>
                <w:noProof/>
                <w:webHidden/>
              </w:rPr>
            </w:r>
            <w:r>
              <w:rPr>
                <w:noProof/>
                <w:webHidden/>
              </w:rPr>
              <w:fldChar w:fldCharType="separate"/>
            </w:r>
            <w:r>
              <w:rPr>
                <w:noProof/>
                <w:webHidden/>
              </w:rPr>
              <w:t>10</w:t>
            </w:r>
            <w:r>
              <w:rPr>
                <w:noProof/>
                <w:webHidden/>
              </w:rPr>
              <w:fldChar w:fldCharType="end"/>
            </w:r>
          </w:hyperlink>
        </w:p>
        <w:p w14:paraId="2A30F018" w14:textId="01209A39" w:rsidR="008841A2" w:rsidRDefault="008841A2">
          <w:pPr>
            <w:pStyle w:val="TOC2"/>
            <w:tabs>
              <w:tab w:val="right" w:leader="dot" w:pos="8494"/>
            </w:tabs>
            <w:rPr>
              <w:rFonts w:eastAsiaTheme="minorEastAsia" w:cstheme="minorBidi"/>
              <w:b w:val="0"/>
              <w:bCs w:val="0"/>
              <w:noProof/>
              <w:sz w:val="24"/>
              <w:szCs w:val="24"/>
            </w:rPr>
          </w:pPr>
          <w:hyperlink w:anchor="_Toc1811274" w:history="1">
            <w:r w:rsidRPr="00701B77">
              <w:rPr>
                <w:rStyle w:val="Hyperlink"/>
                <w:noProof/>
              </w:rPr>
              <w:t>2.3 Interactions of Particles with Matter</w:t>
            </w:r>
            <w:r>
              <w:rPr>
                <w:noProof/>
                <w:webHidden/>
              </w:rPr>
              <w:tab/>
            </w:r>
            <w:r>
              <w:rPr>
                <w:noProof/>
                <w:webHidden/>
              </w:rPr>
              <w:fldChar w:fldCharType="begin"/>
            </w:r>
            <w:r>
              <w:rPr>
                <w:noProof/>
                <w:webHidden/>
              </w:rPr>
              <w:instrText xml:space="preserve"> PAGEREF _Toc1811274 \h </w:instrText>
            </w:r>
            <w:r>
              <w:rPr>
                <w:noProof/>
                <w:webHidden/>
              </w:rPr>
            </w:r>
            <w:r>
              <w:rPr>
                <w:noProof/>
                <w:webHidden/>
              </w:rPr>
              <w:fldChar w:fldCharType="separate"/>
            </w:r>
            <w:r>
              <w:rPr>
                <w:noProof/>
                <w:webHidden/>
              </w:rPr>
              <w:t>10</w:t>
            </w:r>
            <w:r>
              <w:rPr>
                <w:noProof/>
                <w:webHidden/>
              </w:rPr>
              <w:fldChar w:fldCharType="end"/>
            </w:r>
          </w:hyperlink>
        </w:p>
        <w:p w14:paraId="32779A77" w14:textId="03EF399C" w:rsidR="008841A2" w:rsidRDefault="008841A2">
          <w:pPr>
            <w:pStyle w:val="TOC3"/>
            <w:tabs>
              <w:tab w:val="right" w:leader="dot" w:pos="8494"/>
            </w:tabs>
            <w:rPr>
              <w:rFonts w:eastAsiaTheme="minorEastAsia" w:cstheme="minorBidi"/>
              <w:noProof/>
              <w:sz w:val="24"/>
              <w:szCs w:val="24"/>
            </w:rPr>
          </w:pPr>
          <w:hyperlink w:anchor="_Toc1811275" w:history="1">
            <w:r w:rsidRPr="00701B77">
              <w:rPr>
                <w:rStyle w:val="Hyperlink"/>
                <w:noProof/>
              </w:rPr>
              <w:t>2.3.1 The Bethe-Bloch Curve</w:t>
            </w:r>
            <w:r>
              <w:rPr>
                <w:noProof/>
                <w:webHidden/>
              </w:rPr>
              <w:tab/>
            </w:r>
            <w:r>
              <w:rPr>
                <w:noProof/>
                <w:webHidden/>
              </w:rPr>
              <w:fldChar w:fldCharType="begin"/>
            </w:r>
            <w:r>
              <w:rPr>
                <w:noProof/>
                <w:webHidden/>
              </w:rPr>
              <w:instrText xml:space="preserve"> PAGEREF _Toc1811275 \h </w:instrText>
            </w:r>
            <w:r>
              <w:rPr>
                <w:noProof/>
                <w:webHidden/>
              </w:rPr>
            </w:r>
            <w:r>
              <w:rPr>
                <w:noProof/>
                <w:webHidden/>
              </w:rPr>
              <w:fldChar w:fldCharType="separate"/>
            </w:r>
            <w:r>
              <w:rPr>
                <w:noProof/>
                <w:webHidden/>
              </w:rPr>
              <w:t>11</w:t>
            </w:r>
            <w:r>
              <w:rPr>
                <w:noProof/>
                <w:webHidden/>
              </w:rPr>
              <w:fldChar w:fldCharType="end"/>
            </w:r>
          </w:hyperlink>
        </w:p>
        <w:p w14:paraId="316DA797" w14:textId="66546B44" w:rsidR="008841A2" w:rsidRDefault="008841A2">
          <w:pPr>
            <w:pStyle w:val="TOC3"/>
            <w:tabs>
              <w:tab w:val="right" w:leader="dot" w:pos="8494"/>
            </w:tabs>
            <w:rPr>
              <w:rFonts w:eastAsiaTheme="minorEastAsia" w:cstheme="minorBidi"/>
              <w:noProof/>
              <w:sz w:val="24"/>
              <w:szCs w:val="24"/>
            </w:rPr>
          </w:pPr>
          <w:hyperlink w:anchor="_Toc1811276" w:history="1">
            <w:r w:rsidRPr="00701B77">
              <w:rPr>
                <w:rStyle w:val="Hyperlink"/>
                <w:noProof/>
              </w:rPr>
              <w:t>2.3.2 Transition Radiation</w:t>
            </w:r>
            <w:r>
              <w:rPr>
                <w:noProof/>
                <w:webHidden/>
              </w:rPr>
              <w:tab/>
            </w:r>
            <w:r>
              <w:rPr>
                <w:noProof/>
                <w:webHidden/>
              </w:rPr>
              <w:fldChar w:fldCharType="begin"/>
            </w:r>
            <w:r>
              <w:rPr>
                <w:noProof/>
                <w:webHidden/>
              </w:rPr>
              <w:instrText xml:space="preserve"> PAGEREF _Toc1811276 \h </w:instrText>
            </w:r>
            <w:r>
              <w:rPr>
                <w:noProof/>
                <w:webHidden/>
              </w:rPr>
            </w:r>
            <w:r>
              <w:rPr>
                <w:noProof/>
                <w:webHidden/>
              </w:rPr>
              <w:fldChar w:fldCharType="separate"/>
            </w:r>
            <w:r>
              <w:rPr>
                <w:noProof/>
                <w:webHidden/>
              </w:rPr>
              <w:t>12</w:t>
            </w:r>
            <w:r>
              <w:rPr>
                <w:noProof/>
                <w:webHidden/>
              </w:rPr>
              <w:fldChar w:fldCharType="end"/>
            </w:r>
          </w:hyperlink>
        </w:p>
        <w:p w14:paraId="56C315F5" w14:textId="1CE01BC4" w:rsidR="008841A2" w:rsidRDefault="008841A2">
          <w:pPr>
            <w:pStyle w:val="TOC2"/>
            <w:tabs>
              <w:tab w:val="right" w:leader="dot" w:pos="8494"/>
            </w:tabs>
            <w:rPr>
              <w:rFonts w:eastAsiaTheme="minorEastAsia" w:cstheme="minorBidi"/>
              <w:b w:val="0"/>
              <w:bCs w:val="0"/>
              <w:noProof/>
              <w:sz w:val="24"/>
              <w:szCs w:val="24"/>
            </w:rPr>
          </w:pPr>
          <w:hyperlink w:anchor="_Toc1811277" w:history="1">
            <w:r w:rsidRPr="00701B77">
              <w:rPr>
                <w:rStyle w:val="Hyperlink"/>
                <w:noProof/>
              </w:rPr>
              <w:t>2.4 The Quark Gluon Plasma (QGP)</w:t>
            </w:r>
            <w:r>
              <w:rPr>
                <w:noProof/>
                <w:webHidden/>
              </w:rPr>
              <w:tab/>
            </w:r>
            <w:r>
              <w:rPr>
                <w:noProof/>
                <w:webHidden/>
              </w:rPr>
              <w:fldChar w:fldCharType="begin"/>
            </w:r>
            <w:r>
              <w:rPr>
                <w:noProof/>
                <w:webHidden/>
              </w:rPr>
              <w:instrText xml:space="preserve"> PAGEREF _Toc1811277 \h </w:instrText>
            </w:r>
            <w:r>
              <w:rPr>
                <w:noProof/>
                <w:webHidden/>
              </w:rPr>
            </w:r>
            <w:r>
              <w:rPr>
                <w:noProof/>
                <w:webHidden/>
              </w:rPr>
              <w:fldChar w:fldCharType="separate"/>
            </w:r>
            <w:r>
              <w:rPr>
                <w:noProof/>
                <w:webHidden/>
              </w:rPr>
              <w:t>12</w:t>
            </w:r>
            <w:r>
              <w:rPr>
                <w:noProof/>
                <w:webHidden/>
              </w:rPr>
              <w:fldChar w:fldCharType="end"/>
            </w:r>
          </w:hyperlink>
        </w:p>
        <w:p w14:paraId="152E4A7F" w14:textId="3B3F9104" w:rsidR="008841A2" w:rsidRDefault="008841A2">
          <w:pPr>
            <w:pStyle w:val="TOC3"/>
            <w:tabs>
              <w:tab w:val="right" w:leader="dot" w:pos="8494"/>
            </w:tabs>
            <w:rPr>
              <w:rFonts w:eastAsiaTheme="minorEastAsia" w:cstheme="minorBidi"/>
              <w:noProof/>
              <w:sz w:val="24"/>
              <w:szCs w:val="24"/>
            </w:rPr>
          </w:pPr>
          <w:hyperlink w:anchor="_Toc1811278" w:history="1">
            <w:r w:rsidRPr="00701B77">
              <w:rPr>
                <w:rStyle w:val="Hyperlink"/>
                <w:noProof/>
                <w:lang w:eastAsia="en-GB"/>
              </w:rPr>
              <w:t>2.4.1 A brief overview of Quantum Chromodynamics</w:t>
            </w:r>
            <w:r>
              <w:rPr>
                <w:noProof/>
                <w:webHidden/>
              </w:rPr>
              <w:tab/>
            </w:r>
            <w:r>
              <w:rPr>
                <w:noProof/>
                <w:webHidden/>
              </w:rPr>
              <w:fldChar w:fldCharType="begin"/>
            </w:r>
            <w:r>
              <w:rPr>
                <w:noProof/>
                <w:webHidden/>
              </w:rPr>
              <w:instrText xml:space="preserve"> PAGEREF _Toc1811278 \h </w:instrText>
            </w:r>
            <w:r>
              <w:rPr>
                <w:noProof/>
                <w:webHidden/>
              </w:rPr>
            </w:r>
            <w:r>
              <w:rPr>
                <w:noProof/>
                <w:webHidden/>
              </w:rPr>
              <w:fldChar w:fldCharType="separate"/>
            </w:r>
            <w:r>
              <w:rPr>
                <w:noProof/>
                <w:webHidden/>
              </w:rPr>
              <w:t>12</w:t>
            </w:r>
            <w:r>
              <w:rPr>
                <w:noProof/>
                <w:webHidden/>
              </w:rPr>
              <w:fldChar w:fldCharType="end"/>
            </w:r>
          </w:hyperlink>
        </w:p>
        <w:p w14:paraId="2BECB298" w14:textId="37661A3C" w:rsidR="008841A2" w:rsidRDefault="008841A2">
          <w:pPr>
            <w:pStyle w:val="TOC3"/>
            <w:tabs>
              <w:tab w:val="right" w:leader="dot" w:pos="8494"/>
            </w:tabs>
            <w:rPr>
              <w:rFonts w:eastAsiaTheme="minorEastAsia" w:cstheme="minorBidi"/>
              <w:noProof/>
              <w:sz w:val="24"/>
              <w:szCs w:val="24"/>
            </w:rPr>
          </w:pPr>
          <w:hyperlink w:anchor="_Toc1811279" w:history="1">
            <w:r w:rsidRPr="00701B77">
              <w:rPr>
                <w:rStyle w:val="Hyperlink"/>
                <w:noProof/>
                <w:lang w:eastAsia="en-GB"/>
              </w:rPr>
              <w:t>2.4.2 Introduction to QGP</w:t>
            </w:r>
            <w:r>
              <w:rPr>
                <w:noProof/>
                <w:webHidden/>
              </w:rPr>
              <w:tab/>
            </w:r>
            <w:r>
              <w:rPr>
                <w:noProof/>
                <w:webHidden/>
              </w:rPr>
              <w:fldChar w:fldCharType="begin"/>
            </w:r>
            <w:r>
              <w:rPr>
                <w:noProof/>
                <w:webHidden/>
              </w:rPr>
              <w:instrText xml:space="preserve"> PAGEREF _Toc1811279 \h </w:instrText>
            </w:r>
            <w:r>
              <w:rPr>
                <w:noProof/>
                <w:webHidden/>
              </w:rPr>
            </w:r>
            <w:r>
              <w:rPr>
                <w:noProof/>
                <w:webHidden/>
              </w:rPr>
              <w:fldChar w:fldCharType="separate"/>
            </w:r>
            <w:r>
              <w:rPr>
                <w:noProof/>
                <w:webHidden/>
              </w:rPr>
              <w:t>13</w:t>
            </w:r>
            <w:r>
              <w:rPr>
                <w:noProof/>
                <w:webHidden/>
              </w:rPr>
              <w:fldChar w:fldCharType="end"/>
            </w:r>
          </w:hyperlink>
        </w:p>
        <w:p w14:paraId="328C3D7F" w14:textId="1F7F73B8" w:rsidR="008841A2" w:rsidRDefault="008841A2">
          <w:pPr>
            <w:pStyle w:val="TOC3"/>
            <w:tabs>
              <w:tab w:val="right" w:leader="dot" w:pos="8494"/>
            </w:tabs>
            <w:rPr>
              <w:rFonts w:eastAsiaTheme="minorEastAsia" w:cstheme="minorBidi"/>
              <w:noProof/>
              <w:sz w:val="24"/>
              <w:szCs w:val="24"/>
            </w:rPr>
          </w:pPr>
          <w:hyperlink w:anchor="_Toc1811280" w:history="1">
            <w:r w:rsidRPr="00701B77">
              <w:rPr>
                <w:rStyle w:val="Hyperlink"/>
                <w:noProof/>
              </w:rPr>
              <w:t>2.4.3 QGP, the Big Bang and the Micro Bang</w:t>
            </w:r>
            <w:r>
              <w:rPr>
                <w:noProof/>
                <w:webHidden/>
              </w:rPr>
              <w:tab/>
            </w:r>
            <w:r>
              <w:rPr>
                <w:noProof/>
                <w:webHidden/>
              </w:rPr>
              <w:fldChar w:fldCharType="begin"/>
            </w:r>
            <w:r>
              <w:rPr>
                <w:noProof/>
                <w:webHidden/>
              </w:rPr>
              <w:instrText xml:space="preserve"> PAGEREF _Toc1811280 \h </w:instrText>
            </w:r>
            <w:r>
              <w:rPr>
                <w:noProof/>
                <w:webHidden/>
              </w:rPr>
            </w:r>
            <w:r>
              <w:rPr>
                <w:noProof/>
                <w:webHidden/>
              </w:rPr>
              <w:fldChar w:fldCharType="separate"/>
            </w:r>
            <w:r>
              <w:rPr>
                <w:noProof/>
                <w:webHidden/>
              </w:rPr>
              <w:t>14</w:t>
            </w:r>
            <w:r>
              <w:rPr>
                <w:noProof/>
                <w:webHidden/>
              </w:rPr>
              <w:fldChar w:fldCharType="end"/>
            </w:r>
          </w:hyperlink>
        </w:p>
        <w:p w14:paraId="49200787" w14:textId="2758AFE6" w:rsidR="008841A2" w:rsidRDefault="008841A2">
          <w:pPr>
            <w:pStyle w:val="TOC2"/>
            <w:tabs>
              <w:tab w:val="right" w:leader="dot" w:pos="8494"/>
            </w:tabs>
            <w:rPr>
              <w:rFonts w:eastAsiaTheme="minorEastAsia" w:cstheme="minorBidi"/>
              <w:b w:val="0"/>
              <w:bCs w:val="0"/>
              <w:noProof/>
              <w:sz w:val="24"/>
              <w:szCs w:val="24"/>
            </w:rPr>
          </w:pPr>
          <w:hyperlink w:anchor="_Toc1811281" w:history="1">
            <w:r w:rsidRPr="00701B77">
              <w:rPr>
                <w:rStyle w:val="Hyperlink"/>
                <w:noProof/>
              </w:rPr>
              <w:t>2.5 The CERN Experiment</w:t>
            </w:r>
            <w:r>
              <w:rPr>
                <w:noProof/>
                <w:webHidden/>
              </w:rPr>
              <w:tab/>
            </w:r>
            <w:r>
              <w:rPr>
                <w:noProof/>
                <w:webHidden/>
              </w:rPr>
              <w:fldChar w:fldCharType="begin"/>
            </w:r>
            <w:r>
              <w:rPr>
                <w:noProof/>
                <w:webHidden/>
              </w:rPr>
              <w:instrText xml:space="preserve"> PAGEREF _Toc1811281 \h </w:instrText>
            </w:r>
            <w:r>
              <w:rPr>
                <w:noProof/>
                <w:webHidden/>
              </w:rPr>
            </w:r>
            <w:r>
              <w:rPr>
                <w:noProof/>
                <w:webHidden/>
              </w:rPr>
              <w:fldChar w:fldCharType="separate"/>
            </w:r>
            <w:r>
              <w:rPr>
                <w:noProof/>
                <w:webHidden/>
              </w:rPr>
              <w:t>16</w:t>
            </w:r>
            <w:r>
              <w:rPr>
                <w:noProof/>
                <w:webHidden/>
              </w:rPr>
              <w:fldChar w:fldCharType="end"/>
            </w:r>
          </w:hyperlink>
        </w:p>
        <w:p w14:paraId="6CCDB070" w14:textId="7F0BE5DD" w:rsidR="008841A2" w:rsidRDefault="008841A2">
          <w:pPr>
            <w:pStyle w:val="TOC3"/>
            <w:tabs>
              <w:tab w:val="right" w:leader="dot" w:pos="8494"/>
            </w:tabs>
            <w:rPr>
              <w:rFonts w:eastAsiaTheme="minorEastAsia" w:cstheme="minorBidi"/>
              <w:noProof/>
              <w:sz w:val="24"/>
              <w:szCs w:val="24"/>
            </w:rPr>
          </w:pPr>
          <w:hyperlink w:anchor="_Toc1811282" w:history="1">
            <w:r w:rsidRPr="00701B77">
              <w:rPr>
                <w:rStyle w:val="Hyperlink"/>
                <w:noProof/>
              </w:rPr>
              <w:t>2.5.1 Hardware</w:t>
            </w:r>
            <w:r>
              <w:rPr>
                <w:noProof/>
                <w:webHidden/>
              </w:rPr>
              <w:tab/>
            </w:r>
            <w:r>
              <w:rPr>
                <w:noProof/>
                <w:webHidden/>
              </w:rPr>
              <w:fldChar w:fldCharType="begin"/>
            </w:r>
            <w:r>
              <w:rPr>
                <w:noProof/>
                <w:webHidden/>
              </w:rPr>
              <w:instrText xml:space="preserve"> PAGEREF _Toc1811282 \h </w:instrText>
            </w:r>
            <w:r>
              <w:rPr>
                <w:noProof/>
                <w:webHidden/>
              </w:rPr>
            </w:r>
            <w:r>
              <w:rPr>
                <w:noProof/>
                <w:webHidden/>
              </w:rPr>
              <w:fldChar w:fldCharType="separate"/>
            </w:r>
            <w:r>
              <w:rPr>
                <w:noProof/>
                <w:webHidden/>
              </w:rPr>
              <w:t>16</w:t>
            </w:r>
            <w:r>
              <w:rPr>
                <w:noProof/>
                <w:webHidden/>
              </w:rPr>
              <w:fldChar w:fldCharType="end"/>
            </w:r>
          </w:hyperlink>
        </w:p>
        <w:p w14:paraId="29F6B632" w14:textId="3524D0E5" w:rsidR="008841A2" w:rsidRDefault="008841A2">
          <w:pPr>
            <w:pStyle w:val="TOC3"/>
            <w:tabs>
              <w:tab w:val="right" w:leader="dot" w:pos="8494"/>
            </w:tabs>
            <w:rPr>
              <w:rFonts w:eastAsiaTheme="minorEastAsia" w:cstheme="minorBidi"/>
              <w:noProof/>
              <w:sz w:val="24"/>
              <w:szCs w:val="24"/>
            </w:rPr>
          </w:pPr>
          <w:hyperlink w:anchor="_Toc1811283" w:history="1">
            <w:r w:rsidRPr="00701B77">
              <w:rPr>
                <w:rStyle w:val="Hyperlink"/>
                <w:noProof/>
              </w:rPr>
              <w:t>2.5.2 HEP Software</w:t>
            </w:r>
            <w:r>
              <w:rPr>
                <w:noProof/>
                <w:webHidden/>
              </w:rPr>
              <w:tab/>
            </w:r>
            <w:r>
              <w:rPr>
                <w:noProof/>
                <w:webHidden/>
              </w:rPr>
              <w:fldChar w:fldCharType="begin"/>
            </w:r>
            <w:r>
              <w:rPr>
                <w:noProof/>
                <w:webHidden/>
              </w:rPr>
              <w:instrText xml:space="preserve"> PAGEREF _Toc1811283 \h </w:instrText>
            </w:r>
            <w:r>
              <w:rPr>
                <w:noProof/>
                <w:webHidden/>
              </w:rPr>
            </w:r>
            <w:r>
              <w:rPr>
                <w:noProof/>
                <w:webHidden/>
              </w:rPr>
              <w:fldChar w:fldCharType="separate"/>
            </w:r>
            <w:r>
              <w:rPr>
                <w:noProof/>
                <w:webHidden/>
              </w:rPr>
              <w:t>20</w:t>
            </w:r>
            <w:r>
              <w:rPr>
                <w:noProof/>
                <w:webHidden/>
              </w:rPr>
              <w:fldChar w:fldCharType="end"/>
            </w:r>
          </w:hyperlink>
        </w:p>
        <w:p w14:paraId="78B8593A" w14:textId="38E04C6C" w:rsidR="008841A2" w:rsidRDefault="008841A2">
          <w:pPr>
            <w:pStyle w:val="TOC1"/>
            <w:tabs>
              <w:tab w:val="right" w:leader="dot" w:pos="8494"/>
            </w:tabs>
            <w:rPr>
              <w:rFonts w:eastAsiaTheme="minorEastAsia" w:cstheme="minorBidi"/>
              <w:b w:val="0"/>
              <w:bCs w:val="0"/>
              <w:i w:val="0"/>
              <w:iCs w:val="0"/>
              <w:noProof/>
            </w:rPr>
          </w:pPr>
          <w:hyperlink w:anchor="_Toc1811284" w:history="1">
            <w:r w:rsidRPr="00701B7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_Toc1811284 \h </w:instrText>
            </w:r>
            <w:r>
              <w:rPr>
                <w:noProof/>
                <w:webHidden/>
              </w:rPr>
            </w:r>
            <w:r>
              <w:rPr>
                <w:noProof/>
                <w:webHidden/>
              </w:rPr>
              <w:fldChar w:fldCharType="separate"/>
            </w:r>
            <w:r>
              <w:rPr>
                <w:noProof/>
                <w:webHidden/>
              </w:rPr>
              <w:t>23</w:t>
            </w:r>
            <w:r>
              <w:rPr>
                <w:noProof/>
                <w:webHidden/>
              </w:rPr>
              <w:fldChar w:fldCharType="end"/>
            </w:r>
          </w:hyperlink>
        </w:p>
        <w:p w14:paraId="534407B2" w14:textId="1F1AD85F" w:rsidR="008841A2" w:rsidRDefault="008841A2">
          <w:pPr>
            <w:pStyle w:val="TOC2"/>
            <w:tabs>
              <w:tab w:val="right" w:leader="dot" w:pos="8494"/>
            </w:tabs>
            <w:rPr>
              <w:rFonts w:eastAsiaTheme="minorEastAsia" w:cstheme="minorBidi"/>
              <w:b w:val="0"/>
              <w:bCs w:val="0"/>
              <w:noProof/>
              <w:sz w:val="24"/>
              <w:szCs w:val="24"/>
            </w:rPr>
          </w:pPr>
          <w:hyperlink w:anchor="_Toc1811285" w:history="1">
            <w:r w:rsidRPr="00701B77">
              <w:rPr>
                <w:rStyle w:val="Hyperlink"/>
                <w:noProof/>
              </w:rPr>
              <w:t>3.1 The ALICE Detector System</w:t>
            </w:r>
            <w:r>
              <w:rPr>
                <w:noProof/>
                <w:webHidden/>
              </w:rPr>
              <w:tab/>
            </w:r>
            <w:r>
              <w:rPr>
                <w:noProof/>
                <w:webHidden/>
              </w:rPr>
              <w:fldChar w:fldCharType="begin"/>
            </w:r>
            <w:r>
              <w:rPr>
                <w:noProof/>
                <w:webHidden/>
              </w:rPr>
              <w:instrText xml:space="preserve"> PAGEREF _Toc1811285 \h </w:instrText>
            </w:r>
            <w:r>
              <w:rPr>
                <w:noProof/>
                <w:webHidden/>
              </w:rPr>
            </w:r>
            <w:r>
              <w:rPr>
                <w:noProof/>
                <w:webHidden/>
              </w:rPr>
              <w:fldChar w:fldCharType="separate"/>
            </w:r>
            <w:r>
              <w:rPr>
                <w:noProof/>
                <w:webHidden/>
              </w:rPr>
              <w:t>24</w:t>
            </w:r>
            <w:r>
              <w:rPr>
                <w:noProof/>
                <w:webHidden/>
              </w:rPr>
              <w:fldChar w:fldCharType="end"/>
            </w:r>
          </w:hyperlink>
        </w:p>
        <w:p w14:paraId="73E81ACB" w14:textId="07BACF62" w:rsidR="008841A2" w:rsidRDefault="008841A2">
          <w:pPr>
            <w:pStyle w:val="TOC2"/>
            <w:tabs>
              <w:tab w:val="right" w:leader="dot" w:pos="8494"/>
            </w:tabs>
            <w:rPr>
              <w:rFonts w:eastAsiaTheme="minorEastAsia" w:cstheme="minorBidi"/>
              <w:b w:val="0"/>
              <w:bCs w:val="0"/>
              <w:noProof/>
              <w:sz w:val="24"/>
              <w:szCs w:val="24"/>
            </w:rPr>
          </w:pPr>
          <w:hyperlink w:anchor="_Toc1811286" w:history="1">
            <w:r w:rsidRPr="00701B77">
              <w:rPr>
                <w:rStyle w:val="Hyperlink"/>
                <w:noProof/>
              </w:rPr>
              <w:t>3.2 The Transition Radiation Detectors</w:t>
            </w:r>
            <w:r>
              <w:rPr>
                <w:noProof/>
                <w:webHidden/>
              </w:rPr>
              <w:tab/>
            </w:r>
            <w:r>
              <w:rPr>
                <w:noProof/>
                <w:webHidden/>
              </w:rPr>
              <w:fldChar w:fldCharType="begin"/>
            </w:r>
            <w:r>
              <w:rPr>
                <w:noProof/>
                <w:webHidden/>
              </w:rPr>
              <w:instrText xml:space="preserve"> PAGEREF _Toc1811286 \h </w:instrText>
            </w:r>
            <w:r>
              <w:rPr>
                <w:noProof/>
                <w:webHidden/>
              </w:rPr>
            </w:r>
            <w:r>
              <w:rPr>
                <w:noProof/>
                <w:webHidden/>
              </w:rPr>
              <w:fldChar w:fldCharType="separate"/>
            </w:r>
            <w:r>
              <w:rPr>
                <w:noProof/>
                <w:webHidden/>
              </w:rPr>
              <w:t>30</w:t>
            </w:r>
            <w:r>
              <w:rPr>
                <w:noProof/>
                <w:webHidden/>
              </w:rPr>
              <w:fldChar w:fldCharType="end"/>
            </w:r>
          </w:hyperlink>
        </w:p>
        <w:p w14:paraId="2A58C380" w14:textId="782F6F9A" w:rsidR="008841A2" w:rsidRDefault="008841A2">
          <w:pPr>
            <w:pStyle w:val="TOC2"/>
            <w:tabs>
              <w:tab w:val="right" w:leader="dot" w:pos="8494"/>
            </w:tabs>
            <w:rPr>
              <w:rFonts w:eastAsiaTheme="minorEastAsia" w:cstheme="minorBidi"/>
              <w:b w:val="0"/>
              <w:bCs w:val="0"/>
              <w:noProof/>
              <w:sz w:val="24"/>
              <w:szCs w:val="24"/>
            </w:rPr>
          </w:pPr>
          <w:hyperlink w:anchor="_Toc1811287" w:history="1">
            <w:r w:rsidRPr="00701B77">
              <w:rPr>
                <w:rStyle w:val="Hyperlink"/>
                <w:noProof/>
              </w:rPr>
              <w:t>3.3 Experimental Findings: QGP</w:t>
            </w:r>
            <w:r>
              <w:rPr>
                <w:noProof/>
                <w:webHidden/>
              </w:rPr>
              <w:tab/>
            </w:r>
            <w:r>
              <w:rPr>
                <w:noProof/>
                <w:webHidden/>
              </w:rPr>
              <w:fldChar w:fldCharType="begin"/>
            </w:r>
            <w:r>
              <w:rPr>
                <w:noProof/>
                <w:webHidden/>
              </w:rPr>
              <w:instrText xml:space="preserve"> PAGEREF _Toc1811287 \h </w:instrText>
            </w:r>
            <w:r>
              <w:rPr>
                <w:noProof/>
                <w:webHidden/>
              </w:rPr>
            </w:r>
            <w:r>
              <w:rPr>
                <w:noProof/>
                <w:webHidden/>
              </w:rPr>
              <w:fldChar w:fldCharType="separate"/>
            </w:r>
            <w:r>
              <w:rPr>
                <w:noProof/>
                <w:webHidden/>
              </w:rPr>
              <w:t>31</w:t>
            </w:r>
            <w:r>
              <w:rPr>
                <w:noProof/>
                <w:webHidden/>
              </w:rPr>
              <w:fldChar w:fldCharType="end"/>
            </w:r>
          </w:hyperlink>
        </w:p>
        <w:p w14:paraId="2A50D2C1" w14:textId="5AB77BE8" w:rsidR="008841A2" w:rsidRDefault="008841A2">
          <w:pPr>
            <w:pStyle w:val="TOC1"/>
            <w:tabs>
              <w:tab w:val="right" w:leader="dot" w:pos="8494"/>
            </w:tabs>
            <w:rPr>
              <w:rFonts w:eastAsiaTheme="minorEastAsia" w:cstheme="minorBidi"/>
              <w:b w:val="0"/>
              <w:bCs w:val="0"/>
              <w:i w:val="0"/>
              <w:iCs w:val="0"/>
              <w:noProof/>
            </w:rPr>
          </w:pPr>
          <w:hyperlink w:anchor="_Toc1811288" w:history="1">
            <w:r w:rsidRPr="00701B77">
              <w:rPr>
                <w:rStyle w:val="Hyperlink"/>
                <w:noProof/>
              </w:rPr>
              <w:t>4 Deep Learning</w:t>
            </w:r>
            <w:r>
              <w:rPr>
                <w:noProof/>
                <w:webHidden/>
              </w:rPr>
              <w:tab/>
            </w:r>
            <w:r>
              <w:rPr>
                <w:noProof/>
                <w:webHidden/>
              </w:rPr>
              <w:fldChar w:fldCharType="begin"/>
            </w:r>
            <w:r>
              <w:rPr>
                <w:noProof/>
                <w:webHidden/>
              </w:rPr>
              <w:instrText xml:space="preserve"> PAGEREF _Toc1811288 \h </w:instrText>
            </w:r>
            <w:r>
              <w:rPr>
                <w:noProof/>
                <w:webHidden/>
              </w:rPr>
            </w:r>
            <w:r>
              <w:rPr>
                <w:noProof/>
                <w:webHidden/>
              </w:rPr>
              <w:fldChar w:fldCharType="separate"/>
            </w:r>
            <w:r>
              <w:rPr>
                <w:noProof/>
                <w:webHidden/>
              </w:rPr>
              <w:t>32</w:t>
            </w:r>
            <w:r>
              <w:rPr>
                <w:noProof/>
                <w:webHidden/>
              </w:rPr>
              <w:fldChar w:fldCharType="end"/>
            </w:r>
          </w:hyperlink>
        </w:p>
        <w:p w14:paraId="79B1F400" w14:textId="0643CD09" w:rsidR="008841A2" w:rsidRDefault="008841A2">
          <w:pPr>
            <w:pStyle w:val="TOC2"/>
            <w:tabs>
              <w:tab w:val="right" w:leader="dot" w:pos="8494"/>
            </w:tabs>
            <w:rPr>
              <w:rFonts w:eastAsiaTheme="minorEastAsia" w:cstheme="minorBidi"/>
              <w:b w:val="0"/>
              <w:bCs w:val="0"/>
              <w:noProof/>
              <w:sz w:val="24"/>
              <w:szCs w:val="24"/>
            </w:rPr>
          </w:pPr>
          <w:hyperlink w:anchor="_Toc1811289" w:history="1">
            <w:r w:rsidRPr="00701B7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_Toc1811289 \h </w:instrText>
            </w:r>
            <w:r>
              <w:rPr>
                <w:noProof/>
                <w:webHidden/>
              </w:rPr>
            </w:r>
            <w:r>
              <w:rPr>
                <w:noProof/>
                <w:webHidden/>
              </w:rPr>
              <w:fldChar w:fldCharType="separate"/>
            </w:r>
            <w:r>
              <w:rPr>
                <w:noProof/>
                <w:webHidden/>
              </w:rPr>
              <w:t>33</w:t>
            </w:r>
            <w:r>
              <w:rPr>
                <w:noProof/>
                <w:webHidden/>
              </w:rPr>
              <w:fldChar w:fldCharType="end"/>
            </w:r>
          </w:hyperlink>
        </w:p>
        <w:p w14:paraId="3AEAA58D" w14:textId="6CAAAECE" w:rsidR="008841A2" w:rsidRDefault="008841A2">
          <w:pPr>
            <w:pStyle w:val="TOC2"/>
            <w:tabs>
              <w:tab w:val="right" w:leader="dot" w:pos="8494"/>
            </w:tabs>
            <w:rPr>
              <w:rFonts w:eastAsiaTheme="minorEastAsia" w:cstheme="minorBidi"/>
              <w:b w:val="0"/>
              <w:bCs w:val="0"/>
              <w:noProof/>
              <w:sz w:val="24"/>
              <w:szCs w:val="24"/>
            </w:rPr>
          </w:pPr>
          <w:hyperlink w:anchor="_Toc1811290" w:history="1">
            <w:r w:rsidRPr="00701B77">
              <w:rPr>
                <w:rStyle w:val="Hyperlink"/>
                <w:noProof/>
              </w:rPr>
              <w:t>4.2 Mathematical Background for Deep Learning</w:t>
            </w:r>
            <w:r>
              <w:rPr>
                <w:noProof/>
                <w:webHidden/>
              </w:rPr>
              <w:tab/>
            </w:r>
            <w:r>
              <w:rPr>
                <w:noProof/>
                <w:webHidden/>
              </w:rPr>
              <w:fldChar w:fldCharType="begin"/>
            </w:r>
            <w:r>
              <w:rPr>
                <w:noProof/>
                <w:webHidden/>
              </w:rPr>
              <w:instrText xml:space="preserve"> PAGEREF _Toc1811290 \h </w:instrText>
            </w:r>
            <w:r>
              <w:rPr>
                <w:noProof/>
                <w:webHidden/>
              </w:rPr>
            </w:r>
            <w:r>
              <w:rPr>
                <w:noProof/>
                <w:webHidden/>
              </w:rPr>
              <w:fldChar w:fldCharType="separate"/>
            </w:r>
            <w:r>
              <w:rPr>
                <w:noProof/>
                <w:webHidden/>
              </w:rPr>
              <w:t>33</w:t>
            </w:r>
            <w:r>
              <w:rPr>
                <w:noProof/>
                <w:webHidden/>
              </w:rPr>
              <w:fldChar w:fldCharType="end"/>
            </w:r>
          </w:hyperlink>
        </w:p>
        <w:p w14:paraId="56DDEE4F" w14:textId="76BEAD21" w:rsidR="008841A2" w:rsidRDefault="008841A2">
          <w:pPr>
            <w:pStyle w:val="TOC3"/>
            <w:tabs>
              <w:tab w:val="right" w:leader="dot" w:pos="8494"/>
            </w:tabs>
            <w:rPr>
              <w:rFonts w:eastAsiaTheme="minorEastAsia" w:cstheme="minorBidi"/>
              <w:noProof/>
              <w:sz w:val="24"/>
              <w:szCs w:val="24"/>
            </w:rPr>
          </w:pPr>
          <w:hyperlink w:anchor="_Toc1811291" w:history="1">
            <w:r w:rsidRPr="00701B77">
              <w:rPr>
                <w:rStyle w:val="Hyperlink"/>
                <w:noProof/>
              </w:rPr>
              <w:t>4.2.1 Rosenblatt’s Perceptron</w:t>
            </w:r>
            <w:r>
              <w:rPr>
                <w:noProof/>
                <w:webHidden/>
              </w:rPr>
              <w:tab/>
            </w:r>
            <w:r>
              <w:rPr>
                <w:noProof/>
                <w:webHidden/>
              </w:rPr>
              <w:fldChar w:fldCharType="begin"/>
            </w:r>
            <w:r>
              <w:rPr>
                <w:noProof/>
                <w:webHidden/>
              </w:rPr>
              <w:instrText xml:space="preserve"> PAGEREF _Toc1811291 \h </w:instrText>
            </w:r>
            <w:r>
              <w:rPr>
                <w:noProof/>
                <w:webHidden/>
              </w:rPr>
            </w:r>
            <w:r>
              <w:rPr>
                <w:noProof/>
                <w:webHidden/>
              </w:rPr>
              <w:fldChar w:fldCharType="separate"/>
            </w:r>
            <w:r>
              <w:rPr>
                <w:noProof/>
                <w:webHidden/>
              </w:rPr>
              <w:t>33</w:t>
            </w:r>
            <w:r>
              <w:rPr>
                <w:noProof/>
                <w:webHidden/>
              </w:rPr>
              <w:fldChar w:fldCharType="end"/>
            </w:r>
          </w:hyperlink>
        </w:p>
        <w:p w14:paraId="1B0C2F9B" w14:textId="52DDBC79" w:rsidR="008841A2" w:rsidRDefault="008841A2">
          <w:pPr>
            <w:pStyle w:val="TOC3"/>
            <w:tabs>
              <w:tab w:val="right" w:leader="dot" w:pos="8494"/>
            </w:tabs>
            <w:rPr>
              <w:rFonts w:eastAsiaTheme="minorEastAsia" w:cstheme="minorBidi"/>
              <w:noProof/>
              <w:sz w:val="24"/>
              <w:szCs w:val="24"/>
            </w:rPr>
          </w:pPr>
          <w:hyperlink w:anchor="_Toc1811292" w:history="1">
            <w:r w:rsidRPr="00701B77">
              <w:rPr>
                <w:rStyle w:val="Hyperlink"/>
                <w:noProof/>
                <w:lang w:eastAsia="en-GB"/>
              </w:rPr>
              <w:t>4.2.2</w:t>
            </w:r>
            <w:r w:rsidRPr="00701B77">
              <w:rPr>
                <w:rStyle w:val="Hyperlink"/>
                <w:noProof/>
              </w:rPr>
              <w:t xml:space="preserve"> Deep Feedforward Neural Networks</w:t>
            </w:r>
            <w:r>
              <w:rPr>
                <w:noProof/>
                <w:webHidden/>
              </w:rPr>
              <w:tab/>
            </w:r>
            <w:r>
              <w:rPr>
                <w:noProof/>
                <w:webHidden/>
              </w:rPr>
              <w:fldChar w:fldCharType="begin"/>
            </w:r>
            <w:r>
              <w:rPr>
                <w:noProof/>
                <w:webHidden/>
              </w:rPr>
              <w:instrText xml:space="preserve"> PAGEREF _Toc1811292 \h </w:instrText>
            </w:r>
            <w:r>
              <w:rPr>
                <w:noProof/>
                <w:webHidden/>
              </w:rPr>
            </w:r>
            <w:r>
              <w:rPr>
                <w:noProof/>
                <w:webHidden/>
              </w:rPr>
              <w:fldChar w:fldCharType="separate"/>
            </w:r>
            <w:r>
              <w:rPr>
                <w:noProof/>
                <w:webHidden/>
              </w:rPr>
              <w:t>34</w:t>
            </w:r>
            <w:r>
              <w:rPr>
                <w:noProof/>
                <w:webHidden/>
              </w:rPr>
              <w:fldChar w:fldCharType="end"/>
            </w:r>
          </w:hyperlink>
        </w:p>
        <w:p w14:paraId="3D8B1E28" w14:textId="5F6E81DE" w:rsidR="008841A2" w:rsidRDefault="008841A2">
          <w:pPr>
            <w:pStyle w:val="TOC3"/>
            <w:tabs>
              <w:tab w:val="right" w:leader="dot" w:pos="8494"/>
            </w:tabs>
            <w:rPr>
              <w:rFonts w:eastAsiaTheme="minorEastAsia" w:cstheme="minorBidi"/>
              <w:noProof/>
              <w:sz w:val="24"/>
              <w:szCs w:val="24"/>
            </w:rPr>
          </w:pPr>
          <w:hyperlink w:anchor="_Toc1811293" w:history="1">
            <w:r w:rsidRPr="00701B7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_Toc1811293 \h </w:instrText>
            </w:r>
            <w:r>
              <w:rPr>
                <w:noProof/>
                <w:webHidden/>
              </w:rPr>
            </w:r>
            <w:r>
              <w:rPr>
                <w:noProof/>
                <w:webHidden/>
              </w:rPr>
              <w:fldChar w:fldCharType="separate"/>
            </w:r>
            <w:r>
              <w:rPr>
                <w:noProof/>
                <w:webHidden/>
              </w:rPr>
              <w:t>37</w:t>
            </w:r>
            <w:r>
              <w:rPr>
                <w:noProof/>
                <w:webHidden/>
              </w:rPr>
              <w:fldChar w:fldCharType="end"/>
            </w:r>
          </w:hyperlink>
        </w:p>
        <w:p w14:paraId="1D10BE00" w14:textId="6D9F71D7" w:rsidR="008841A2" w:rsidRDefault="008841A2">
          <w:pPr>
            <w:pStyle w:val="TOC2"/>
            <w:tabs>
              <w:tab w:val="right" w:leader="dot" w:pos="8494"/>
            </w:tabs>
            <w:rPr>
              <w:rFonts w:eastAsiaTheme="minorEastAsia" w:cstheme="minorBidi"/>
              <w:b w:val="0"/>
              <w:bCs w:val="0"/>
              <w:noProof/>
              <w:sz w:val="24"/>
              <w:szCs w:val="24"/>
            </w:rPr>
          </w:pPr>
          <w:hyperlink w:anchor="_Toc1811294" w:history="1">
            <w:r w:rsidRPr="00701B77">
              <w:rPr>
                <w:rStyle w:val="Hyperlink"/>
                <w:noProof/>
              </w:rPr>
              <w:t>4.3 Convolutional Neural Networks</w:t>
            </w:r>
            <w:r>
              <w:rPr>
                <w:noProof/>
                <w:webHidden/>
              </w:rPr>
              <w:tab/>
            </w:r>
            <w:r>
              <w:rPr>
                <w:noProof/>
                <w:webHidden/>
              </w:rPr>
              <w:fldChar w:fldCharType="begin"/>
            </w:r>
            <w:r>
              <w:rPr>
                <w:noProof/>
                <w:webHidden/>
              </w:rPr>
              <w:instrText xml:space="preserve"> PAGEREF _Toc1811294 \h </w:instrText>
            </w:r>
            <w:r>
              <w:rPr>
                <w:noProof/>
                <w:webHidden/>
              </w:rPr>
            </w:r>
            <w:r>
              <w:rPr>
                <w:noProof/>
                <w:webHidden/>
              </w:rPr>
              <w:fldChar w:fldCharType="separate"/>
            </w:r>
            <w:r>
              <w:rPr>
                <w:noProof/>
                <w:webHidden/>
              </w:rPr>
              <w:t>38</w:t>
            </w:r>
            <w:r>
              <w:rPr>
                <w:noProof/>
                <w:webHidden/>
              </w:rPr>
              <w:fldChar w:fldCharType="end"/>
            </w:r>
          </w:hyperlink>
        </w:p>
        <w:p w14:paraId="2655B4D5" w14:textId="33DF5638" w:rsidR="008841A2" w:rsidRDefault="008841A2">
          <w:pPr>
            <w:pStyle w:val="TOC3"/>
            <w:tabs>
              <w:tab w:val="right" w:leader="dot" w:pos="8494"/>
            </w:tabs>
            <w:rPr>
              <w:rFonts w:eastAsiaTheme="minorEastAsia" w:cstheme="minorBidi"/>
              <w:noProof/>
              <w:sz w:val="24"/>
              <w:szCs w:val="24"/>
            </w:rPr>
          </w:pPr>
          <w:hyperlink w:anchor="_Toc1811295" w:history="1">
            <w:r w:rsidRPr="00701B7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_Toc1811295 \h </w:instrText>
            </w:r>
            <w:r>
              <w:rPr>
                <w:noProof/>
                <w:webHidden/>
              </w:rPr>
            </w:r>
            <w:r>
              <w:rPr>
                <w:noProof/>
                <w:webHidden/>
              </w:rPr>
              <w:fldChar w:fldCharType="separate"/>
            </w:r>
            <w:r>
              <w:rPr>
                <w:noProof/>
                <w:webHidden/>
              </w:rPr>
              <w:t>38</w:t>
            </w:r>
            <w:r>
              <w:rPr>
                <w:noProof/>
                <w:webHidden/>
              </w:rPr>
              <w:fldChar w:fldCharType="end"/>
            </w:r>
          </w:hyperlink>
        </w:p>
        <w:p w14:paraId="41071703" w14:textId="112BA61D" w:rsidR="008841A2" w:rsidRDefault="008841A2">
          <w:pPr>
            <w:pStyle w:val="TOC3"/>
            <w:tabs>
              <w:tab w:val="right" w:leader="dot" w:pos="8494"/>
            </w:tabs>
            <w:rPr>
              <w:rFonts w:eastAsiaTheme="minorEastAsia" w:cstheme="minorBidi"/>
              <w:noProof/>
              <w:sz w:val="24"/>
              <w:szCs w:val="24"/>
            </w:rPr>
          </w:pPr>
          <w:hyperlink w:anchor="_Toc1811296" w:history="1">
            <w:r w:rsidRPr="00701B77">
              <w:rPr>
                <w:rStyle w:val="Hyperlink"/>
                <w:noProof/>
                <w:lang w:eastAsia="en-GB"/>
              </w:rPr>
              <w:t>4.3.2 Pooling</w:t>
            </w:r>
            <w:r>
              <w:rPr>
                <w:noProof/>
                <w:webHidden/>
              </w:rPr>
              <w:tab/>
            </w:r>
            <w:r>
              <w:rPr>
                <w:noProof/>
                <w:webHidden/>
              </w:rPr>
              <w:fldChar w:fldCharType="begin"/>
            </w:r>
            <w:r>
              <w:rPr>
                <w:noProof/>
                <w:webHidden/>
              </w:rPr>
              <w:instrText xml:space="preserve"> PAGEREF _Toc1811296 \h </w:instrText>
            </w:r>
            <w:r>
              <w:rPr>
                <w:noProof/>
                <w:webHidden/>
              </w:rPr>
            </w:r>
            <w:r>
              <w:rPr>
                <w:noProof/>
                <w:webHidden/>
              </w:rPr>
              <w:fldChar w:fldCharType="separate"/>
            </w:r>
            <w:r>
              <w:rPr>
                <w:noProof/>
                <w:webHidden/>
              </w:rPr>
              <w:t>39</w:t>
            </w:r>
            <w:r>
              <w:rPr>
                <w:noProof/>
                <w:webHidden/>
              </w:rPr>
              <w:fldChar w:fldCharType="end"/>
            </w:r>
          </w:hyperlink>
        </w:p>
        <w:p w14:paraId="480A9A71" w14:textId="6C609B6F" w:rsidR="008841A2" w:rsidRDefault="008841A2">
          <w:pPr>
            <w:pStyle w:val="TOC2"/>
            <w:tabs>
              <w:tab w:val="right" w:leader="dot" w:pos="8494"/>
            </w:tabs>
            <w:rPr>
              <w:rFonts w:eastAsiaTheme="minorEastAsia" w:cstheme="minorBidi"/>
              <w:b w:val="0"/>
              <w:bCs w:val="0"/>
              <w:noProof/>
              <w:sz w:val="24"/>
              <w:szCs w:val="24"/>
            </w:rPr>
          </w:pPr>
          <w:hyperlink w:anchor="_Toc1811297" w:history="1">
            <w:r w:rsidRPr="00701B77">
              <w:rPr>
                <w:rStyle w:val="Hyperlink"/>
                <w:noProof/>
              </w:rPr>
              <w:t>4.4 Variational Autoencoders</w:t>
            </w:r>
            <w:r>
              <w:rPr>
                <w:noProof/>
                <w:webHidden/>
              </w:rPr>
              <w:tab/>
            </w:r>
            <w:r>
              <w:rPr>
                <w:noProof/>
                <w:webHidden/>
              </w:rPr>
              <w:fldChar w:fldCharType="begin"/>
            </w:r>
            <w:r>
              <w:rPr>
                <w:noProof/>
                <w:webHidden/>
              </w:rPr>
              <w:instrText xml:space="preserve"> PAGEREF _Toc1811297 \h </w:instrText>
            </w:r>
            <w:r>
              <w:rPr>
                <w:noProof/>
                <w:webHidden/>
              </w:rPr>
            </w:r>
            <w:r>
              <w:rPr>
                <w:noProof/>
                <w:webHidden/>
              </w:rPr>
              <w:fldChar w:fldCharType="separate"/>
            </w:r>
            <w:r>
              <w:rPr>
                <w:noProof/>
                <w:webHidden/>
              </w:rPr>
              <w:t>40</w:t>
            </w:r>
            <w:r>
              <w:rPr>
                <w:noProof/>
                <w:webHidden/>
              </w:rPr>
              <w:fldChar w:fldCharType="end"/>
            </w:r>
          </w:hyperlink>
        </w:p>
        <w:p w14:paraId="59D3BE69" w14:textId="78B39C02" w:rsidR="008841A2" w:rsidRDefault="008841A2">
          <w:pPr>
            <w:pStyle w:val="TOC2"/>
            <w:tabs>
              <w:tab w:val="right" w:leader="dot" w:pos="8494"/>
            </w:tabs>
            <w:rPr>
              <w:rFonts w:eastAsiaTheme="minorEastAsia" w:cstheme="minorBidi"/>
              <w:b w:val="0"/>
              <w:bCs w:val="0"/>
              <w:noProof/>
              <w:sz w:val="24"/>
              <w:szCs w:val="24"/>
            </w:rPr>
          </w:pPr>
          <w:hyperlink w:anchor="_Toc1811298" w:history="1">
            <w:r w:rsidRPr="00701B77">
              <w:rPr>
                <w:rStyle w:val="Hyperlink"/>
                <w:noProof/>
              </w:rPr>
              <w:t>4.5 Generative Adversarial Networks</w:t>
            </w:r>
            <w:r>
              <w:rPr>
                <w:noProof/>
                <w:webHidden/>
              </w:rPr>
              <w:tab/>
            </w:r>
            <w:r>
              <w:rPr>
                <w:noProof/>
                <w:webHidden/>
              </w:rPr>
              <w:fldChar w:fldCharType="begin"/>
            </w:r>
            <w:r>
              <w:rPr>
                <w:noProof/>
                <w:webHidden/>
              </w:rPr>
              <w:instrText xml:space="preserve"> PAGEREF _Toc1811298 \h </w:instrText>
            </w:r>
            <w:r>
              <w:rPr>
                <w:noProof/>
                <w:webHidden/>
              </w:rPr>
            </w:r>
            <w:r>
              <w:rPr>
                <w:noProof/>
                <w:webHidden/>
              </w:rPr>
              <w:fldChar w:fldCharType="separate"/>
            </w:r>
            <w:r>
              <w:rPr>
                <w:noProof/>
                <w:webHidden/>
              </w:rPr>
              <w:t>41</w:t>
            </w:r>
            <w:r>
              <w:rPr>
                <w:noProof/>
                <w:webHidden/>
              </w:rPr>
              <w:fldChar w:fldCharType="end"/>
            </w:r>
          </w:hyperlink>
        </w:p>
        <w:p w14:paraId="2B3CA86C" w14:textId="6A8E7611" w:rsidR="008841A2" w:rsidRDefault="008841A2">
          <w:pPr>
            <w:pStyle w:val="TOC1"/>
            <w:tabs>
              <w:tab w:val="right" w:leader="dot" w:pos="8494"/>
            </w:tabs>
            <w:rPr>
              <w:rFonts w:eastAsiaTheme="minorEastAsia" w:cstheme="minorBidi"/>
              <w:b w:val="0"/>
              <w:bCs w:val="0"/>
              <w:i w:val="0"/>
              <w:iCs w:val="0"/>
              <w:noProof/>
            </w:rPr>
          </w:pPr>
          <w:hyperlink w:anchor="_Toc1811299" w:history="1">
            <w:r w:rsidRPr="00701B77">
              <w:rPr>
                <w:rStyle w:val="Hyperlink"/>
                <w:noProof/>
              </w:rPr>
              <w:t>5 Data</w:t>
            </w:r>
            <w:r>
              <w:rPr>
                <w:noProof/>
                <w:webHidden/>
              </w:rPr>
              <w:tab/>
            </w:r>
            <w:r>
              <w:rPr>
                <w:noProof/>
                <w:webHidden/>
              </w:rPr>
              <w:fldChar w:fldCharType="begin"/>
            </w:r>
            <w:r>
              <w:rPr>
                <w:noProof/>
                <w:webHidden/>
              </w:rPr>
              <w:instrText xml:space="preserve"> PAGEREF _Toc1811299 \h </w:instrText>
            </w:r>
            <w:r>
              <w:rPr>
                <w:noProof/>
                <w:webHidden/>
              </w:rPr>
            </w:r>
            <w:r>
              <w:rPr>
                <w:noProof/>
                <w:webHidden/>
              </w:rPr>
              <w:fldChar w:fldCharType="separate"/>
            </w:r>
            <w:r>
              <w:rPr>
                <w:noProof/>
                <w:webHidden/>
              </w:rPr>
              <w:t>42</w:t>
            </w:r>
            <w:r>
              <w:rPr>
                <w:noProof/>
                <w:webHidden/>
              </w:rPr>
              <w:fldChar w:fldCharType="end"/>
            </w:r>
          </w:hyperlink>
        </w:p>
        <w:p w14:paraId="51160EC0" w14:textId="3009E602" w:rsidR="008841A2" w:rsidRDefault="008841A2">
          <w:pPr>
            <w:pStyle w:val="TOC1"/>
            <w:tabs>
              <w:tab w:val="right" w:leader="dot" w:pos="8494"/>
            </w:tabs>
            <w:rPr>
              <w:rFonts w:eastAsiaTheme="minorEastAsia" w:cstheme="minorBidi"/>
              <w:b w:val="0"/>
              <w:bCs w:val="0"/>
              <w:i w:val="0"/>
              <w:iCs w:val="0"/>
              <w:noProof/>
            </w:rPr>
          </w:pPr>
          <w:hyperlink w:anchor="_Toc1811300" w:history="1">
            <w:r w:rsidRPr="00701B77">
              <w:rPr>
                <w:rStyle w:val="Hyperlink"/>
                <w:noProof/>
              </w:rPr>
              <w:t>6 Methods</w:t>
            </w:r>
            <w:r>
              <w:rPr>
                <w:noProof/>
                <w:webHidden/>
              </w:rPr>
              <w:tab/>
            </w:r>
            <w:r>
              <w:rPr>
                <w:noProof/>
                <w:webHidden/>
              </w:rPr>
              <w:fldChar w:fldCharType="begin"/>
            </w:r>
            <w:r>
              <w:rPr>
                <w:noProof/>
                <w:webHidden/>
              </w:rPr>
              <w:instrText xml:space="preserve"> PAGEREF _Toc1811300 \h </w:instrText>
            </w:r>
            <w:r>
              <w:rPr>
                <w:noProof/>
                <w:webHidden/>
              </w:rPr>
            </w:r>
            <w:r>
              <w:rPr>
                <w:noProof/>
                <w:webHidden/>
              </w:rPr>
              <w:fldChar w:fldCharType="separate"/>
            </w:r>
            <w:r>
              <w:rPr>
                <w:noProof/>
                <w:webHidden/>
              </w:rPr>
              <w:t>43</w:t>
            </w:r>
            <w:r>
              <w:rPr>
                <w:noProof/>
                <w:webHidden/>
              </w:rPr>
              <w:fldChar w:fldCharType="end"/>
            </w:r>
          </w:hyperlink>
        </w:p>
        <w:p w14:paraId="5640BB95" w14:textId="467588E0" w:rsidR="008841A2" w:rsidRDefault="008841A2">
          <w:pPr>
            <w:pStyle w:val="TOC2"/>
            <w:tabs>
              <w:tab w:val="right" w:leader="dot" w:pos="8494"/>
            </w:tabs>
            <w:rPr>
              <w:rFonts w:eastAsiaTheme="minorEastAsia" w:cstheme="minorBidi"/>
              <w:b w:val="0"/>
              <w:bCs w:val="0"/>
              <w:noProof/>
              <w:sz w:val="24"/>
              <w:szCs w:val="24"/>
            </w:rPr>
          </w:pPr>
          <w:hyperlink w:anchor="_Toc1811301" w:history="1">
            <w:r w:rsidRPr="00701B77">
              <w:rPr>
                <w:rStyle w:val="Hyperlink"/>
                <w:noProof/>
              </w:rPr>
              <w:t>6.1 Software Environment</w:t>
            </w:r>
            <w:r>
              <w:rPr>
                <w:noProof/>
                <w:webHidden/>
              </w:rPr>
              <w:tab/>
            </w:r>
            <w:r>
              <w:rPr>
                <w:noProof/>
                <w:webHidden/>
              </w:rPr>
              <w:fldChar w:fldCharType="begin"/>
            </w:r>
            <w:r>
              <w:rPr>
                <w:noProof/>
                <w:webHidden/>
              </w:rPr>
              <w:instrText xml:space="preserve"> PAGEREF _Toc1811301 \h </w:instrText>
            </w:r>
            <w:r>
              <w:rPr>
                <w:noProof/>
                <w:webHidden/>
              </w:rPr>
            </w:r>
            <w:r>
              <w:rPr>
                <w:noProof/>
                <w:webHidden/>
              </w:rPr>
              <w:fldChar w:fldCharType="separate"/>
            </w:r>
            <w:r>
              <w:rPr>
                <w:noProof/>
                <w:webHidden/>
              </w:rPr>
              <w:t>44</w:t>
            </w:r>
            <w:r>
              <w:rPr>
                <w:noProof/>
                <w:webHidden/>
              </w:rPr>
              <w:fldChar w:fldCharType="end"/>
            </w:r>
          </w:hyperlink>
        </w:p>
        <w:p w14:paraId="0C69292F" w14:textId="2D71FD09" w:rsidR="008841A2" w:rsidRDefault="008841A2">
          <w:pPr>
            <w:pStyle w:val="TOC3"/>
            <w:tabs>
              <w:tab w:val="right" w:leader="dot" w:pos="8494"/>
            </w:tabs>
            <w:rPr>
              <w:rFonts w:eastAsiaTheme="minorEastAsia" w:cstheme="minorBidi"/>
              <w:noProof/>
              <w:sz w:val="24"/>
              <w:szCs w:val="24"/>
            </w:rPr>
          </w:pPr>
          <w:hyperlink w:anchor="_Toc1811302" w:history="1">
            <w:r w:rsidRPr="00701B77">
              <w:rPr>
                <w:rStyle w:val="Hyperlink"/>
                <w:noProof/>
              </w:rPr>
              <w:t>6.1.1 AiROOT</w:t>
            </w:r>
            <w:r>
              <w:rPr>
                <w:noProof/>
                <w:webHidden/>
              </w:rPr>
              <w:tab/>
            </w:r>
            <w:r>
              <w:rPr>
                <w:noProof/>
                <w:webHidden/>
              </w:rPr>
              <w:fldChar w:fldCharType="begin"/>
            </w:r>
            <w:r>
              <w:rPr>
                <w:noProof/>
                <w:webHidden/>
              </w:rPr>
              <w:instrText xml:space="preserve"> PAGEREF _Toc1811302 \h </w:instrText>
            </w:r>
            <w:r>
              <w:rPr>
                <w:noProof/>
                <w:webHidden/>
              </w:rPr>
            </w:r>
            <w:r>
              <w:rPr>
                <w:noProof/>
                <w:webHidden/>
              </w:rPr>
              <w:fldChar w:fldCharType="separate"/>
            </w:r>
            <w:r>
              <w:rPr>
                <w:noProof/>
                <w:webHidden/>
              </w:rPr>
              <w:t>44</w:t>
            </w:r>
            <w:r>
              <w:rPr>
                <w:noProof/>
                <w:webHidden/>
              </w:rPr>
              <w:fldChar w:fldCharType="end"/>
            </w:r>
          </w:hyperlink>
        </w:p>
        <w:p w14:paraId="395DB2B0" w14:textId="4881304E" w:rsidR="008841A2" w:rsidRDefault="008841A2">
          <w:pPr>
            <w:pStyle w:val="TOC3"/>
            <w:tabs>
              <w:tab w:val="right" w:leader="dot" w:pos="8494"/>
            </w:tabs>
            <w:rPr>
              <w:rFonts w:eastAsiaTheme="minorEastAsia" w:cstheme="minorBidi"/>
              <w:noProof/>
              <w:sz w:val="24"/>
              <w:szCs w:val="24"/>
            </w:rPr>
          </w:pPr>
          <w:hyperlink w:anchor="_Toc1811303" w:history="1">
            <w:r w:rsidRPr="00701B77">
              <w:rPr>
                <w:rStyle w:val="Hyperlink"/>
                <w:noProof/>
                <w:lang w:eastAsia="en-GB"/>
              </w:rPr>
              <w:t>6.1.2 R Statistical Software</w:t>
            </w:r>
            <w:r>
              <w:rPr>
                <w:noProof/>
                <w:webHidden/>
              </w:rPr>
              <w:tab/>
            </w:r>
            <w:r>
              <w:rPr>
                <w:noProof/>
                <w:webHidden/>
              </w:rPr>
              <w:fldChar w:fldCharType="begin"/>
            </w:r>
            <w:r>
              <w:rPr>
                <w:noProof/>
                <w:webHidden/>
              </w:rPr>
              <w:instrText xml:space="preserve"> PAGEREF _Toc1811303 \h </w:instrText>
            </w:r>
            <w:r>
              <w:rPr>
                <w:noProof/>
                <w:webHidden/>
              </w:rPr>
            </w:r>
            <w:r>
              <w:rPr>
                <w:noProof/>
                <w:webHidden/>
              </w:rPr>
              <w:fldChar w:fldCharType="separate"/>
            </w:r>
            <w:r>
              <w:rPr>
                <w:noProof/>
                <w:webHidden/>
              </w:rPr>
              <w:t>44</w:t>
            </w:r>
            <w:r>
              <w:rPr>
                <w:noProof/>
                <w:webHidden/>
              </w:rPr>
              <w:fldChar w:fldCharType="end"/>
            </w:r>
          </w:hyperlink>
        </w:p>
        <w:p w14:paraId="5A9CCFC5" w14:textId="15897456" w:rsidR="008841A2" w:rsidRDefault="008841A2">
          <w:pPr>
            <w:pStyle w:val="TOC3"/>
            <w:tabs>
              <w:tab w:val="right" w:leader="dot" w:pos="8494"/>
            </w:tabs>
            <w:rPr>
              <w:rFonts w:eastAsiaTheme="minorEastAsia" w:cstheme="minorBidi"/>
              <w:noProof/>
              <w:sz w:val="24"/>
              <w:szCs w:val="24"/>
            </w:rPr>
          </w:pPr>
          <w:hyperlink w:anchor="_Toc1811304" w:history="1">
            <w:r w:rsidRPr="00701B77">
              <w:rPr>
                <w:rStyle w:val="Hyperlink"/>
                <w:noProof/>
                <w:lang w:eastAsia="en-GB"/>
              </w:rPr>
              <w:t>6.1.3 ROOTR</w:t>
            </w:r>
            <w:r>
              <w:rPr>
                <w:noProof/>
                <w:webHidden/>
              </w:rPr>
              <w:tab/>
            </w:r>
            <w:r>
              <w:rPr>
                <w:noProof/>
                <w:webHidden/>
              </w:rPr>
              <w:fldChar w:fldCharType="begin"/>
            </w:r>
            <w:r>
              <w:rPr>
                <w:noProof/>
                <w:webHidden/>
              </w:rPr>
              <w:instrText xml:space="preserve"> PAGEREF _Toc1811304 \h </w:instrText>
            </w:r>
            <w:r>
              <w:rPr>
                <w:noProof/>
                <w:webHidden/>
              </w:rPr>
            </w:r>
            <w:r>
              <w:rPr>
                <w:noProof/>
                <w:webHidden/>
              </w:rPr>
              <w:fldChar w:fldCharType="separate"/>
            </w:r>
            <w:r>
              <w:rPr>
                <w:noProof/>
                <w:webHidden/>
              </w:rPr>
              <w:t>44</w:t>
            </w:r>
            <w:r>
              <w:rPr>
                <w:noProof/>
                <w:webHidden/>
              </w:rPr>
              <w:fldChar w:fldCharType="end"/>
            </w:r>
          </w:hyperlink>
        </w:p>
        <w:p w14:paraId="4CDB9D7F" w14:textId="355B2C20" w:rsidR="008841A2" w:rsidRDefault="008841A2">
          <w:pPr>
            <w:pStyle w:val="TOC3"/>
            <w:tabs>
              <w:tab w:val="right" w:leader="dot" w:pos="8494"/>
            </w:tabs>
            <w:rPr>
              <w:rFonts w:eastAsiaTheme="minorEastAsia" w:cstheme="minorBidi"/>
              <w:noProof/>
              <w:sz w:val="24"/>
              <w:szCs w:val="24"/>
            </w:rPr>
          </w:pPr>
          <w:hyperlink w:anchor="_Toc1811305" w:history="1">
            <w:r w:rsidRPr="00701B77">
              <w:rPr>
                <w:rStyle w:val="Hyperlink"/>
                <w:noProof/>
                <w:lang w:eastAsia="en-GB"/>
              </w:rPr>
              <w:t>6.1.4 Keras &amp; Tensorflow</w:t>
            </w:r>
            <w:r>
              <w:rPr>
                <w:noProof/>
                <w:webHidden/>
              </w:rPr>
              <w:tab/>
            </w:r>
            <w:r>
              <w:rPr>
                <w:noProof/>
                <w:webHidden/>
              </w:rPr>
              <w:fldChar w:fldCharType="begin"/>
            </w:r>
            <w:r>
              <w:rPr>
                <w:noProof/>
                <w:webHidden/>
              </w:rPr>
              <w:instrText xml:space="preserve"> PAGEREF _Toc1811305 \h </w:instrText>
            </w:r>
            <w:r>
              <w:rPr>
                <w:noProof/>
                <w:webHidden/>
              </w:rPr>
            </w:r>
            <w:r>
              <w:rPr>
                <w:noProof/>
                <w:webHidden/>
              </w:rPr>
              <w:fldChar w:fldCharType="separate"/>
            </w:r>
            <w:r>
              <w:rPr>
                <w:noProof/>
                <w:webHidden/>
              </w:rPr>
              <w:t>44</w:t>
            </w:r>
            <w:r>
              <w:rPr>
                <w:noProof/>
                <w:webHidden/>
              </w:rPr>
              <w:fldChar w:fldCharType="end"/>
            </w:r>
          </w:hyperlink>
        </w:p>
        <w:p w14:paraId="2035DE51" w14:textId="2F364668" w:rsidR="008841A2" w:rsidRDefault="008841A2">
          <w:pPr>
            <w:pStyle w:val="TOC3"/>
            <w:tabs>
              <w:tab w:val="right" w:leader="dot" w:pos="8494"/>
            </w:tabs>
            <w:rPr>
              <w:rFonts w:eastAsiaTheme="minorEastAsia" w:cstheme="minorBidi"/>
              <w:noProof/>
              <w:sz w:val="24"/>
              <w:szCs w:val="24"/>
            </w:rPr>
          </w:pPr>
          <w:hyperlink w:anchor="_Toc1811306" w:history="1">
            <w:r w:rsidRPr="00701B77">
              <w:rPr>
                <w:rStyle w:val="Hyperlink"/>
                <w:noProof/>
                <w:lang w:eastAsia="en-GB"/>
              </w:rPr>
              <w:t>6.1.5 Utilities</w:t>
            </w:r>
            <w:r>
              <w:rPr>
                <w:noProof/>
                <w:webHidden/>
              </w:rPr>
              <w:tab/>
            </w:r>
            <w:r>
              <w:rPr>
                <w:noProof/>
                <w:webHidden/>
              </w:rPr>
              <w:fldChar w:fldCharType="begin"/>
            </w:r>
            <w:r>
              <w:rPr>
                <w:noProof/>
                <w:webHidden/>
              </w:rPr>
              <w:instrText xml:space="preserve"> PAGEREF _Toc1811306 \h </w:instrText>
            </w:r>
            <w:r>
              <w:rPr>
                <w:noProof/>
                <w:webHidden/>
              </w:rPr>
            </w:r>
            <w:r>
              <w:rPr>
                <w:noProof/>
                <w:webHidden/>
              </w:rPr>
              <w:fldChar w:fldCharType="separate"/>
            </w:r>
            <w:r>
              <w:rPr>
                <w:noProof/>
                <w:webHidden/>
              </w:rPr>
              <w:t>44</w:t>
            </w:r>
            <w:r>
              <w:rPr>
                <w:noProof/>
                <w:webHidden/>
              </w:rPr>
              <w:fldChar w:fldCharType="end"/>
            </w:r>
          </w:hyperlink>
        </w:p>
        <w:p w14:paraId="4D9E8059" w14:textId="5C73CC13" w:rsidR="008841A2" w:rsidRDefault="008841A2">
          <w:pPr>
            <w:pStyle w:val="TOC3"/>
            <w:tabs>
              <w:tab w:val="right" w:leader="dot" w:pos="8494"/>
            </w:tabs>
            <w:rPr>
              <w:rFonts w:eastAsiaTheme="minorEastAsia" w:cstheme="minorBidi"/>
              <w:noProof/>
              <w:sz w:val="24"/>
              <w:szCs w:val="24"/>
            </w:rPr>
          </w:pPr>
          <w:hyperlink w:anchor="_Toc1811307" w:history="1">
            <w:r w:rsidRPr="00701B77">
              <w:rPr>
                <w:rStyle w:val="Hyperlink"/>
                <w:noProof/>
                <w:lang w:eastAsia="en-GB"/>
              </w:rPr>
              <w:t>6.1.6 Python</w:t>
            </w:r>
            <w:r>
              <w:rPr>
                <w:noProof/>
                <w:webHidden/>
              </w:rPr>
              <w:tab/>
            </w:r>
            <w:r>
              <w:rPr>
                <w:noProof/>
                <w:webHidden/>
              </w:rPr>
              <w:fldChar w:fldCharType="begin"/>
            </w:r>
            <w:r>
              <w:rPr>
                <w:noProof/>
                <w:webHidden/>
              </w:rPr>
              <w:instrText xml:space="preserve"> PAGEREF _Toc1811307 \h </w:instrText>
            </w:r>
            <w:r>
              <w:rPr>
                <w:noProof/>
                <w:webHidden/>
              </w:rPr>
            </w:r>
            <w:r>
              <w:rPr>
                <w:noProof/>
                <w:webHidden/>
              </w:rPr>
              <w:fldChar w:fldCharType="separate"/>
            </w:r>
            <w:r>
              <w:rPr>
                <w:noProof/>
                <w:webHidden/>
              </w:rPr>
              <w:t>45</w:t>
            </w:r>
            <w:r>
              <w:rPr>
                <w:noProof/>
                <w:webHidden/>
              </w:rPr>
              <w:fldChar w:fldCharType="end"/>
            </w:r>
          </w:hyperlink>
        </w:p>
        <w:p w14:paraId="54AEB5A4" w14:textId="493500B5" w:rsidR="008841A2" w:rsidRDefault="008841A2">
          <w:pPr>
            <w:pStyle w:val="TOC2"/>
            <w:tabs>
              <w:tab w:val="right" w:leader="dot" w:pos="8494"/>
            </w:tabs>
            <w:rPr>
              <w:rFonts w:eastAsiaTheme="minorEastAsia" w:cstheme="minorBidi"/>
              <w:b w:val="0"/>
              <w:bCs w:val="0"/>
              <w:noProof/>
              <w:sz w:val="24"/>
              <w:szCs w:val="24"/>
            </w:rPr>
          </w:pPr>
          <w:hyperlink w:anchor="_Toc1811308" w:history="1">
            <w:r w:rsidRPr="00701B77">
              <w:rPr>
                <w:rStyle w:val="Hyperlink"/>
                <w:noProof/>
              </w:rPr>
              <w:t>6.2 Data Extraction from WLCG</w:t>
            </w:r>
            <w:r>
              <w:rPr>
                <w:noProof/>
                <w:webHidden/>
              </w:rPr>
              <w:tab/>
            </w:r>
            <w:r>
              <w:rPr>
                <w:noProof/>
                <w:webHidden/>
              </w:rPr>
              <w:fldChar w:fldCharType="begin"/>
            </w:r>
            <w:r>
              <w:rPr>
                <w:noProof/>
                <w:webHidden/>
              </w:rPr>
              <w:instrText xml:space="preserve"> PAGEREF _Toc1811308 \h </w:instrText>
            </w:r>
            <w:r>
              <w:rPr>
                <w:noProof/>
                <w:webHidden/>
              </w:rPr>
            </w:r>
            <w:r>
              <w:rPr>
                <w:noProof/>
                <w:webHidden/>
              </w:rPr>
              <w:fldChar w:fldCharType="separate"/>
            </w:r>
            <w:r>
              <w:rPr>
                <w:noProof/>
                <w:webHidden/>
              </w:rPr>
              <w:t>46</w:t>
            </w:r>
            <w:r>
              <w:rPr>
                <w:noProof/>
                <w:webHidden/>
              </w:rPr>
              <w:fldChar w:fldCharType="end"/>
            </w:r>
          </w:hyperlink>
        </w:p>
        <w:p w14:paraId="4D7B3037" w14:textId="41D0325C" w:rsidR="008841A2" w:rsidRDefault="008841A2">
          <w:pPr>
            <w:pStyle w:val="TOC1"/>
            <w:tabs>
              <w:tab w:val="right" w:leader="dot" w:pos="8494"/>
            </w:tabs>
            <w:rPr>
              <w:rFonts w:eastAsiaTheme="minorEastAsia" w:cstheme="minorBidi"/>
              <w:b w:val="0"/>
              <w:bCs w:val="0"/>
              <w:i w:val="0"/>
              <w:iCs w:val="0"/>
              <w:noProof/>
            </w:rPr>
          </w:pPr>
          <w:hyperlink w:anchor="_Toc1811309" w:history="1">
            <w:r w:rsidRPr="00701B77">
              <w:rPr>
                <w:rStyle w:val="Hyperlink"/>
                <w:noProof/>
              </w:rPr>
              <w:t>7 Results</w:t>
            </w:r>
            <w:r>
              <w:rPr>
                <w:noProof/>
                <w:webHidden/>
              </w:rPr>
              <w:tab/>
            </w:r>
            <w:r>
              <w:rPr>
                <w:noProof/>
                <w:webHidden/>
              </w:rPr>
              <w:fldChar w:fldCharType="begin"/>
            </w:r>
            <w:r>
              <w:rPr>
                <w:noProof/>
                <w:webHidden/>
              </w:rPr>
              <w:instrText xml:space="preserve"> PAGEREF _Toc1811309 \h </w:instrText>
            </w:r>
            <w:r>
              <w:rPr>
                <w:noProof/>
                <w:webHidden/>
              </w:rPr>
            </w:r>
            <w:r>
              <w:rPr>
                <w:noProof/>
                <w:webHidden/>
              </w:rPr>
              <w:fldChar w:fldCharType="separate"/>
            </w:r>
            <w:r>
              <w:rPr>
                <w:noProof/>
                <w:webHidden/>
              </w:rPr>
              <w:t>47</w:t>
            </w:r>
            <w:r>
              <w:rPr>
                <w:noProof/>
                <w:webHidden/>
              </w:rPr>
              <w:fldChar w:fldCharType="end"/>
            </w:r>
          </w:hyperlink>
        </w:p>
        <w:p w14:paraId="09F58D71" w14:textId="647D318A" w:rsidR="008841A2" w:rsidRDefault="008841A2">
          <w:pPr>
            <w:pStyle w:val="TOC1"/>
            <w:tabs>
              <w:tab w:val="right" w:leader="dot" w:pos="8494"/>
            </w:tabs>
            <w:rPr>
              <w:rFonts w:eastAsiaTheme="minorEastAsia" w:cstheme="minorBidi"/>
              <w:b w:val="0"/>
              <w:bCs w:val="0"/>
              <w:i w:val="0"/>
              <w:iCs w:val="0"/>
              <w:noProof/>
            </w:rPr>
          </w:pPr>
          <w:hyperlink w:anchor="_Toc1811310" w:history="1">
            <w:r w:rsidRPr="00701B77">
              <w:rPr>
                <w:rStyle w:val="Hyperlink"/>
                <w:noProof/>
              </w:rPr>
              <w:t>8 Discussion</w:t>
            </w:r>
            <w:r>
              <w:rPr>
                <w:noProof/>
                <w:webHidden/>
              </w:rPr>
              <w:tab/>
            </w:r>
            <w:r>
              <w:rPr>
                <w:noProof/>
                <w:webHidden/>
              </w:rPr>
              <w:fldChar w:fldCharType="begin"/>
            </w:r>
            <w:r>
              <w:rPr>
                <w:noProof/>
                <w:webHidden/>
              </w:rPr>
              <w:instrText xml:space="preserve"> PAGEREF _Toc1811310 \h </w:instrText>
            </w:r>
            <w:r>
              <w:rPr>
                <w:noProof/>
                <w:webHidden/>
              </w:rPr>
            </w:r>
            <w:r>
              <w:rPr>
                <w:noProof/>
                <w:webHidden/>
              </w:rPr>
              <w:fldChar w:fldCharType="separate"/>
            </w:r>
            <w:r>
              <w:rPr>
                <w:noProof/>
                <w:webHidden/>
              </w:rPr>
              <w:t>48</w:t>
            </w:r>
            <w:r>
              <w:rPr>
                <w:noProof/>
                <w:webHidden/>
              </w:rPr>
              <w:fldChar w:fldCharType="end"/>
            </w:r>
          </w:hyperlink>
        </w:p>
        <w:p w14:paraId="2C3FEB43" w14:textId="322ABDD0" w:rsidR="008841A2" w:rsidRDefault="008841A2">
          <w:pPr>
            <w:pStyle w:val="TOC1"/>
            <w:tabs>
              <w:tab w:val="right" w:leader="dot" w:pos="8494"/>
            </w:tabs>
            <w:rPr>
              <w:rFonts w:eastAsiaTheme="minorEastAsia" w:cstheme="minorBidi"/>
              <w:b w:val="0"/>
              <w:bCs w:val="0"/>
              <w:i w:val="0"/>
              <w:iCs w:val="0"/>
              <w:noProof/>
            </w:rPr>
          </w:pPr>
          <w:hyperlink w:anchor="_Toc1811311" w:history="1">
            <w:r w:rsidRPr="00701B77">
              <w:rPr>
                <w:rStyle w:val="Hyperlink"/>
                <w:noProof/>
              </w:rPr>
              <w:t>9 Conclusion</w:t>
            </w:r>
            <w:r>
              <w:rPr>
                <w:noProof/>
                <w:webHidden/>
              </w:rPr>
              <w:tab/>
            </w:r>
            <w:r>
              <w:rPr>
                <w:noProof/>
                <w:webHidden/>
              </w:rPr>
              <w:fldChar w:fldCharType="begin"/>
            </w:r>
            <w:r>
              <w:rPr>
                <w:noProof/>
                <w:webHidden/>
              </w:rPr>
              <w:instrText xml:space="preserve"> PAGEREF _Toc1811311 \h </w:instrText>
            </w:r>
            <w:r>
              <w:rPr>
                <w:noProof/>
                <w:webHidden/>
              </w:rPr>
            </w:r>
            <w:r>
              <w:rPr>
                <w:noProof/>
                <w:webHidden/>
              </w:rPr>
              <w:fldChar w:fldCharType="separate"/>
            </w:r>
            <w:r>
              <w:rPr>
                <w:noProof/>
                <w:webHidden/>
              </w:rPr>
              <w:t>49</w:t>
            </w:r>
            <w:r>
              <w:rPr>
                <w:noProof/>
                <w:webHidden/>
              </w:rPr>
              <w:fldChar w:fldCharType="end"/>
            </w:r>
          </w:hyperlink>
        </w:p>
        <w:p w14:paraId="2B31408F" w14:textId="0252E83F" w:rsidR="008841A2" w:rsidRDefault="008841A2">
          <w:pPr>
            <w:pStyle w:val="TOC1"/>
            <w:tabs>
              <w:tab w:val="right" w:leader="dot" w:pos="8494"/>
            </w:tabs>
            <w:rPr>
              <w:rFonts w:eastAsiaTheme="minorEastAsia" w:cstheme="minorBidi"/>
              <w:b w:val="0"/>
              <w:bCs w:val="0"/>
              <w:i w:val="0"/>
              <w:iCs w:val="0"/>
              <w:noProof/>
            </w:rPr>
          </w:pPr>
          <w:hyperlink w:anchor="_Toc1811312" w:history="1">
            <w:r w:rsidRPr="00701B77">
              <w:rPr>
                <w:rStyle w:val="Hyperlink"/>
                <w:noProof/>
              </w:rPr>
              <w:t>10 Bibliography</w:t>
            </w:r>
            <w:r>
              <w:rPr>
                <w:noProof/>
                <w:webHidden/>
              </w:rPr>
              <w:tab/>
            </w:r>
            <w:r>
              <w:rPr>
                <w:noProof/>
                <w:webHidden/>
              </w:rPr>
              <w:fldChar w:fldCharType="begin"/>
            </w:r>
            <w:r>
              <w:rPr>
                <w:noProof/>
                <w:webHidden/>
              </w:rPr>
              <w:instrText xml:space="preserve"> PAGEREF _Toc1811312 \h </w:instrText>
            </w:r>
            <w:r>
              <w:rPr>
                <w:noProof/>
                <w:webHidden/>
              </w:rPr>
            </w:r>
            <w:r>
              <w:rPr>
                <w:noProof/>
                <w:webHidden/>
              </w:rPr>
              <w:fldChar w:fldCharType="separate"/>
            </w:r>
            <w:r>
              <w:rPr>
                <w:noProof/>
                <w:webHidden/>
              </w:rPr>
              <w:t>51</w:t>
            </w:r>
            <w:r>
              <w:rPr>
                <w:noProof/>
                <w:webHidden/>
              </w:rPr>
              <w:fldChar w:fldCharType="end"/>
            </w:r>
          </w:hyperlink>
        </w:p>
        <w:p w14:paraId="1B8671E9" w14:textId="6948840C" w:rsidR="008841A2" w:rsidRDefault="008841A2">
          <w:pPr>
            <w:pStyle w:val="TOC1"/>
            <w:tabs>
              <w:tab w:val="right" w:leader="dot" w:pos="8494"/>
            </w:tabs>
            <w:rPr>
              <w:rFonts w:eastAsiaTheme="minorEastAsia" w:cstheme="minorBidi"/>
              <w:b w:val="0"/>
              <w:bCs w:val="0"/>
              <w:i w:val="0"/>
              <w:iCs w:val="0"/>
              <w:noProof/>
            </w:rPr>
          </w:pPr>
          <w:hyperlink w:anchor="_Toc1811313" w:history="1">
            <w:r w:rsidRPr="00701B77">
              <w:rPr>
                <w:rStyle w:val="Hyperlink"/>
                <w:noProof/>
              </w:rPr>
              <w:t>11 Appendices</w:t>
            </w:r>
            <w:r>
              <w:rPr>
                <w:noProof/>
                <w:webHidden/>
              </w:rPr>
              <w:tab/>
            </w:r>
            <w:r>
              <w:rPr>
                <w:noProof/>
                <w:webHidden/>
              </w:rPr>
              <w:fldChar w:fldCharType="begin"/>
            </w:r>
            <w:r>
              <w:rPr>
                <w:noProof/>
                <w:webHidden/>
              </w:rPr>
              <w:instrText xml:space="preserve"> PAGEREF _Toc1811313 \h </w:instrText>
            </w:r>
            <w:r>
              <w:rPr>
                <w:noProof/>
                <w:webHidden/>
              </w:rPr>
            </w:r>
            <w:r>
              <w:rPr>
                <w:noProof/>
                <w:webHidden/>
              </w:rPr>
              <w:fldChar w:fldCharType="separate"/>
            </w:r>
            <w:r>
              <w:rPr>
                <w:noProof/>
                <w:webHidden/>
              </w:rPr>
              <w:t>54</w:t>
            </w:r>
            <w:r>
              <w:rPr>
                <w:noProof/>
                <w:webHidden/>
              </w:rPr>
              <w:fldChar w:fldCharType="end"/>
            </w:r>
          </w:hyperlink>
        </w:p>
        <w:p w14:paraId="0FCCC7D2" w14:textId="17C9B417" w:rsidR="008841A2" w:rsidRDefault="008841A2">
          <w:pPr>
            <w:pStyle w:val="TOC1"/>
            <w:tabs>
              <w:tab w:val="right" w:leader="dot" w:pos="8494"/>
            </w:tabs>
            <w:rPr>
              <w:rFonts w:eastAsiaTheme="minorEastAsia" w:cstheme="minorBidi"/>
              <w:b w:val="0"/>
              <w:bCs w:val="0"/>
              <w:i w:val="0"/>
              <w:iCs w:val="0"/>
              <w:noProof/>
            </w:rPr>
          </w:pPr>
          <w:hyperlink w:anchor="_Toc1811314" w:history="1">
            <w:r w:rsidRPr="00701B77">
              <w:rPr>
                <w:rStyle w:val="Hyperlink"/>
                <w:noProof/>
              </w:rPr>
              <w:t>Appendix A: Plotting the Bethe-Bloch Equation</w:t>
            </w:r>
            <w:r>
              <w:rPr>
                <w:noProof/>
                <w:webHidden/>
              </w:rPr>
              <w:tab/>
            </w:r>
            <w:r>
              <w:rPr>
                <w:noProof/>
                <w:webHidden/>
              </w:rPr>
              <w:fldChar w:fldCharType="begin"/>
            </w:r>
            <w:r>
              <w:rPr>
                <w:noProof/>
                <w:webHidden/>
              </w:rPr>
              <w:instrText xml:space="preserve"> PAGEREF _Toc1811314 \h </w:instrText>
            </w:r>
            <w:r>
              <w:rPr>
                <w:noProof/>
                <w:webHidden/>
              </w:rPr>
            </w:r>
            <w:r>
              <w:rPr>
                <w:noProof/>
                <w:webHidden/>
              </w:rPr>
              <w:fldChar w:fldCharType="separate"/>
            </w:r>
            <w:r>
              <w:rPr>
                <w:noProof/>
                <w:webHidden/>
              </w:rPr>
              <w:t>55</w:t>
            </w:r>
            <w:r>
              <w:rPr>
                <w:noProof/>
                <w:webHidden/>
              </w:rPr>
              <w:fldChar w:fldCharType="end"/>
            </w:r>
          </w:hyperlink>
        </w:p>
        <w:p w14:paraId="3E1A8467" w14:textId="49A5E1D5" w:rsidR="008841A2" w:rsidRDefault="008841A2">
          <w:pPr>
            <w:pStyle w:val="TOC1"/>
            <w:tabs>
              <w:tab w:val="right" w:leader="dot" w:pos="8494"/>
            </w:tabs>
            <w:rPr>
              <w:rFonts w:eastAsiaTheme="minorEastAsia" w:cstheme="minorBidi"/>
              <w:b w:val="0"/>
              <w:bCs w:val="0"/>
              <w:i w:val="0"/>
              <w:iCs w:val="0"/>
              <w:noProof/>
            </w:rPr>
          </w:pPr>
          <w:hyperlink w:anchor="_Toc1811315" w:history="1">
            <w:r w:rsidRPr="00701B77">
              <w:rPr>
                <w:rStyle w:val="Hyperlink"/>
                <w:noProof/>
              </w:rPr>
              <w:t>Appendix B: Plotting Binary Cross-Entropy</w:t>
            </w:r>
            <w:r>
              <w:rPr>
                <w:noProof/>
                <w:webHidden/>
              </w:rPr>
              <w:tab/>
            </w:r>
            <w:r>
              <w:rPr>
                <w:noProof/>
                <w:webHidden/>
              </w:rPr>
              <w:fldChar w:fldCharType="begin"/>
            </w:r>
            <w:r>
              <w:rPr>
                <w:noProof/>
                <w:webHidden/>
              </w:rPr>
              <w:instrText xml:space="preserve"> PAGEREF _Toc1811315 \h </w:instrText>
            </w:r>
            <w:r>
              <w:rPr>
                <w:noProof/>
                <w:webHidden/>
              </w:rPr>
            </w:r>
            <w:r>
              <w:rPr>
                <w:noProof/>
                <w:webHidden/>
              </w:rPr>
              <w:fldChar w:fldCharType="separate"/>
            </w:r>
            <w:r>
              <w:rPr>
                <w:noProof/>
                <w:webHidden/>
              </w:rPr>
              <w:t>62</w:t>
            </w:r>
            <w:r>
              <w:rPr>
                <w:noProof/>
                <w:webHidden/>
              </w:rPr>
              <w:fldChar w:fldCharType="end"/>
            </w:r>
          </w:hyperlink>
        </w:p>
        <w:p w14:paraId="1A563757" w14:textId="53E3908E" w:rsidR="008841A2" w:rsidRDefault="008841A2">
          <w:pPr>
            <w:pStyle w:val="TOC1"/>
            <w:tabs>
              <w:tab w:val="right" w:leader="dot" w:pos="8494"/>
            </w:tabs>
            <w:rPr>
              <w:rFonts w:eastAsiaTheme="minorEastAsia" w:cstheme="minorBidi"/>
              <w:b w:val="0"/>
              <w:bCs w:val="0"/>
              <w:i w:val="0"/>
              <w:iCs w:val="0"/>
              <w:noProof/>
            </w:rPr>
          </w:pPr>
          <w:hyperlink w:anchor="_Toc1811316" w:history="1">
            <w:r w:rsidRPr="00701B7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_Toc1811316 \h </w:instrText>
            </w:r>
            <w:r>
              <w:rPr>
                <w:noProof/>
                <w:webHidden/>
              </w:rPr>
            </w:r>
            <w:r>
              <w:rPr>
                <w:noProof/>
                <w:webHidden/>
              </w:rPr>
              <w:fldChar w:fldCharType="separate"/>
            </w:r>
            <w:r>
              <w:rPr>
                <w:noProof/>
                <w:webHidden/>
              </w:rPr>
              <w:t>63</w:t>
            </w:r>
            <w:r>
              <w:rPr>
                <w:noProof/>
                <w:webHidden/>
              </w:rPr>
              <w:fldChar w:fldCharType="end"/>
            </w:r>
          </w:hyperlink>
        </w:p>
        <w:p w14:paraId="1E78CB3C" w14:textId="75BDEC6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B2786EF" w14:textId="66080392" w:rsidR="008841A2"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1811317" w:history="1">
        <w:r w:rsidR="008841A2" w:rsidRPr="00E47C99">
          <w:rPr>
            <w:rStyle w:val="Hyperlink"/>
            <w:noProof/>
          </w:rPr>
          <w:t>Table 1: The twelve fundamental fermions.</w:t>
        </w:r>
        <w:r w:rsidR="008841A2">
          <w:rPr>
            <w:noProof/>
            <w:webHidden/>
          </w:rPr>
          <w:tab/>
        </w:r>
        <w:r w:rsidR="008841A2">
          <w:rPr>
            <w:noProof/>
            <w:webHidden/>
          </w:rPr>
          <w:fldChar w:fldCharType="begin"/>
        </w:r>
        <w:r w:rsidR="008841A2">
          <w:rPr>
            <w:noProof/>
            <w:webHidden/>
          </w:rPr>
          <w:instrText xml:space="preserve"> PAGEREF _Toc1811317 \h </w:instrText>
        </w:r>
        <w:r w:rsidR="008841A2">
          <w:rPr>
            <w:noProof/>
            <w:webHidden/>
          </w:rPr>
        </w:r>
        <w:r w:rsidR="008841A2">
          <w:rPr>
            <w:noProof/>
            <w:webHidden/>
          </w:rPr>
          <w:fldChar w:fldCharType="separate"/>
        </w:r>
        <w:r w:rsidR="008841A2">
          <w:rPr>
            <w:noProof/>
            <w:webHidden/>
          </w:rPr>
          <w:t>9</w:t>
        </w:r>
        <w:r w:rsidR="008841A2">
          <w:rPr>
            <w:noProof/>
            <w:webHidden/>
          </w:rPr>
          <w:fldChar w:fldCharType="end"/>
        </w:r>
      </w:hyperlink>
    </w:p>
    <w:p w14:paraId="1B1DF88E" w14:textId="2FEF51F2"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4FB88F9" w14:textId="3D86229A" w:rsidR="008841A2"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1811318" w:history="1">
        <w:r w:rsidR="008841A2" w:rsidRPr="00515359">
          <w:rPr>
            <w:rStyle w:val="Hyperlink"/>
            <w:noProof/>
          </w:rPr>
          <w:t>Figure 1: Bethe-Bloch curve for a pion moving at relativistic speeds through silicon medium</w:t>
        </w:r>
        <w:r w:rsidR="008841A2">
          <w:rPr>
            <w:noProof/>
            <w:webHidden/>
          </w:rPr>
          <w:tab/>
        </w:r>
        <w:r w:rsidR="008841A2">
          <w:rPr>
            <w:noProof/>
            <w:webHidden/>
          </w:rPr>
          <w:fldChar w:fldCharType="begin"/>
        </w:r>
        <w:r w:rsidR="008841A2">
          <w:rPr>
            <w:noProof/>
            <w:webHidden/>
          </w:rPr>
          <w:instrText xml:space="preserve"> PAGEREF _Toc1811318 \h </w:instrText>
        </w:r>
        <w:r w:rsidR="008841A2">
          <w:rPr>
            <w:noProof/>
            <w:webHidden/>
          </w:rPr>
        </w:r>
        <w:r w:rsidR="008841A2">
          <w:rPr>
            <w:noProof/>
            <w:webHidden/>
          </w:rPr>
          <w:fldChar w:fldCharType="separate"/>
        </w:r>
        <w:r w:rsidR="008841A2">
          <w:rPr>
            <w:noProof/>
            <w:webHidden/>
          </w:rPr>
          <w:t>11</w:t>
        </w:r>
        <w:r w:rsidR="008841A2">
          <w:rPr>
            <w:noProof/>
            <w:webHidden/>
          </w:rPr>
          <w:fldChar w:fldCharType="end"/>
        </w:r>
      </w:hyperlink>
    </w:p>
    <w:p w14:paraId="20C2A04F" w14:textId="32698FB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19" w:history="1">
        <w:r w:rsidRPr="00515359">
          <w:rPr>
            <w:rStyle w:val="Hyperlink"/>
            <w:noProof/>
          </w:rPr>
          <w:t>Figure 2: Bethe-Bloch curve for an electron moving at relativistic speeds through a silicon medium</w:t>
        </w:r>
        <w:r>
          <w:rPr>
            <w:noProof/>
            <w:webHidden/>
          </w:rPr>
          <w:tab/>
        </w:r>
        <w:r>
          <w:rPr>
            <w:noProof/>
            <w:webHidden/>
          </w:rPr>
          <w:fldChar w:fldCharType="begin"/>
        </w:r>
        <w:r>
          <w:rPr>
            <w:noProof/>
            <w:webHidden/>
          </w:rPr>
          <w:instrText xml:space="preserve"> PAGEREF _Toc1811319 \h </w:instrText>
        </w:r>
        <w:r>
          <w:rPr>
            <w:noProof/>
            <w:webHidden/>
          </w:rPr>
        </w:r>
        <w:r>
          <w:rPr>
            <w:noProof/>
            <w:webHidden/>
          </w:rPr>
          <w:fldChar w:fldCharType="separate"/>
        </w:r>
        <w:r>
          <w:rPr>
            <w:noProof/>
            <w:webHidden/>
          </w:rPr>
          <w:t>12</w:t>
        </w:r>
        <w:r>
          <w:rPr>
            <w:noProof/>
            <w:webHidden/>
          </w:rPr>
          <w:fldChar w:fldCharType="end"/>
        </w:r>
      </w:hyperlink>
    </w:p>
    <w:p w14:paraId="658CC718" w14:textId="781E4084"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0" w:history="1">
        <w:r w:rsidRPr="00515359">
          <w:rPr>
            <w:rStyle w:val="Hyperlink"/>
            <w:noProof/>
          </w:rPr>
          <w:t xml:space="preserve">Figure 3: Simplified diagram of classical states of matter and transitions between them, with the Vacuum added as a fifth element, providing the space in which matter exists </w:t>
        </w:r>
        <w:r w:rsidRPr="00515359">
          <w:rPr>
            <w:rStyle w:val="Hyperlink"/>
            <w:noProof/>
            <w:lang w:val="en-US"/>
          </w:rPr>
          <w:t>(6)</w:t>
        </w:r>
        <w:r w:rsidRPr="00515359">
          <w:rPr>
            <w:rStyle w:val="Hyperlink"/>
            <w:noProof/>
          </w:rPr>
          <w:t xml:space="preserve">, reproduced and modified by the author from </w:t>
        </w:r>
        <w:r w:rsidRPr="00515359">
          <w:rPr>
            <w:rStyle w:val="Hyperlink"/>
            <w:noProof/>
            <w:lang w:val="en-US"/>
          </w:rPr>
          <w:t>(5)</w:t>
        </w:r>
        <w:r>
          <w:rPr>
            <w:noProof/>
            <w:webHidden/>
          </w:rPr>
          <w:tab/>
        </w:r>
        <w:r>
          <w:rPr>
            <w:noProof/>
            <w:webHidden/>
          </w:rPr>
          <w:fldChar w:fldCharType="begin"/>
        </w:r>
        <w:r>
          <w:rPr>
            <w:noProof/>
            <w:webHidden/>
          </w:rPr>
          <w:instrText xml:space="preserve"> PAGEREF _Toc1811320 \h </w:instrText>
        </w:r>
        <w:r>
          <w:rPr>
            <w:noProof/>
            <w:webHidden/>
          </w:rPr>
        </w:r>
        <w:r>
          <w:rPr>
            <w:noProof/>
            <w:webHidden/>
          </w:rPr>
          <w:fldChar w:fldCharType="separate"/>
        </w:r>
        <w:r>
          <w:rPr>
            <w:noProof/>
            <w:webHidden/>
          </w:rPr>
          <w:t>13</w:t>
        </w:r>
        <w:r>
          <w:rPr>
            <w:noProof/>
            <w:webHidden/>
          </w:rPr>
          <w:fldChar w:fldCharType="end"/>
        </w:r>
      </w:hyperlink>
    </w:p>
    <w:p w14:paraId="64BEE019" w14:textId="0CF0969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1" w:history="1">
        <w:r w:rsidRPr="00515359">
          <w:rPr>
            <w:rStyle w:val="Hyperlink"/>
            <w:noProof/>
          </w:rPr>
          <w:t xml:space="preserve">Figure 4: Phase diagram of hadronic matter </w:t>
        </w:r>
        <w:r w:rsidRPr="00515359">
          <w:rPr>
            <w:rStyle w:val="Hyperlink"/>
            <w:noProof/>
            <w:lang w:val="en-US"/>
          </w:rPr>
          <w:t>(7)</w:t>
        </w:r>
        <w:r>
          <w:rPr>
            <w:noProof/>
            <w:webHidden/>
          </w:rPr>
          <w:tab/>
        </w:r>
        <w:r>
          <w:rPr>
            <w:noProof/>
            <w:webHidden/>
          </w:rPr>
          <w:fldChar w:fldCharType="begin"/>
        </w:r>
        <w:r>
          <w:rPr>
            <w:noProof/>
            <w:webHidden/>
          </w:rPr>
          <w:instrText xml:space="preserve"> PAGEREF _Toc1811321 \h </w:instrText>
        </w:r>
        <w:r>
          <w:rPr>
            <w:noProof/>
            <w:webHidden/>
          </w:rPr>
        </w:r>
        <w:r>
          <w:rPr>
            <w:noProof/>
            <w:webHidden/>
          </w:rPr>
          <w:fldChar w:fldCharType="separate"/>
        </w:r>
        <w:r>
          <w:rPr>
            <w:noProof/>
            <w:webHidden/>
          </w:rPr>
          <w:t>14</w:t>
        </w:r>
        <w:r>
          <w:rPr>
            <w:noProof/>
            <w:webHidden/>
          </w:rPr>
          <w:fldChar w:fldCharType="end"/>
        </w:r>
      </w:hyperlink>
    </w:p>
    <w:p w14:paraId="09A80D01" w14:textId="0801301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2" w:history="1">
        <w:r w:rsidRPr="00515359">
          <w:rPr>
            <w:rStyle w:val="Hyperlink"/>
            <w:noProof/>
          </w:rPr>
          <w:t xml:space="preserve">Figure 5: The evolution of the Universe, from the Big Bang to Modern Day </w:t>
        </w:r>
        <w:r w:rsidRPr="00515359">
          <w:rPr>
            <w:rStyle w:val="Hyperlink"/>
            <w:noProof/>
            <w:lang w:val="en-US"/>
          </w:rPr>
          <w:t>(9)</w:t>
        </w:r>
        <w:r>
          <w:rPr>
            <w:noProof/>
            <w:webHidden/>
          </w:rPr>
          <w:tab/>
        </w:r>
        <w:r>
          <w:rPr>
            <w:noProof/>
            <w:webHidden/>
          </w:rPr>
          <w:fldChar w:fldCharType="begin"/>
        </w:r>
        <w:r>
          <w:rPr>
            <w:noProof/>
            <w:webHidden/>
          </w:rPr>
          <w:instrText xml:space="preserve"> PAGEREF _Toc1811322 \h </w:instrText>
        </w:r>
        <w:r>
          <w:rPr>
            <w:noProof/>
            <w:webHidden/>
          </w:rPr>
        </w:r>
        <w:r>
          <w:rPr>
            <w:noProof/>
            <w:webHidden/>
          </w:rPr>
          <w:fldChar w:fldCharType="separate"/>
        </w:r>
        <w:r>
          <w:rPr>
            <w:noProof/>
            <w:webHidden/>
          </w:rPr>
          <w:t>15</w:t>
        </w:r>
        <w:r>
          <w:rPr>
            <w:noProof/>
            <w:webHidden/>
          </w:rPr>
          <w:fldChar w:fldCharType="end"/>
        </w:r>
      </w:hyperlink>
    </w:p>
    <w:p w14:paraId="0F07A4C0" w14:textId="569D6867"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3" w:history="1">
        <w:r w:rsidRPr="00515359">
          <w:rPr>
            <w:rStyle w:val="Hyperlink"/>
            <w:noProof/>
          </w:rPr>
          <w:t xml:space="preserve">Figure 6: CERN facilities in geographical context </w:t>
        </w:r>
        <w:r w:rsidRPr="00515359">
          <w:rPr>
            <w:rStyle w:val="Hyperlink"/>
            <w:noProof/>
            <w:lang w:val="en-US"/>
          </w:rPr>
          <w:t>(14)</w:t>
        </w:r>
        <w:r w:rsidRPr="00515359">
          <w:rPr>
            <w:rStyle w:val="Hyperlink"/>
            <w:noProof/>
          </w:rPr>
          <w:t>.</w:t>
        </w:r>
        <w:r>
          <w:rPr>
            <w:noProof/>
            <w:webHidden/>
          </w:rPr>
          <w:tab/>
        </w:r>
        <w:r>
          <w:rPr>
            <w:noProof/>
            <w:webHidden/>
          </w:rPr>
          <w:fldChar w:fldCharType="begin"/>
        </w:r>
        <w:r>
          <w:rPr>
            <w:noProof/>
            <w:webHidden/>
          </w:rPr>
          <w:instrText xml:space="preserve"> PAGEREF _Toc1811323 \h </w:instrText>
        </w:r>
        <w:r>
          <w:rPr>
            <w:noProof/>
            <w:webHidden/>
          </w:rPr>
        </w:r>
        <w:r>
          <w:rPr>
            <w:noProof/>
            <w:webHidden/>
          </w:rPr>
          <w:fldChar w:fldCharType="separate"/>
        </w:r>
        <w:r>
          <w:rPr>
            <w:noProof/>
            <w:webHidden/>
          </w:rPr>
          <w:t>17</w:t>
        </w:r>
        <w:r>
          <w:rPr>
            <w:noProof/>
            <w:webHidden/>
          </w:rPr>
          <w:fldChar w:fldCharType="end"/>
        </w:r>
      </w:hyperlink>
    </w:p>
    <w:p w14:paraId="334814DF" w14:textId="4E29A2F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4" w:history="1">
        <w:r w:rsidRPr="00515359">
          <w:rPr>
            <w:rStyle w:val="Hyperlink"/>
            <w:noProof/>
          </w:rPr>
          <w:t xml:space="preserve">Figure 7: The LHC Proton Source, connected to the Duoplasmatron device, which strips electrons off Hydrogen molecules, to produce the beams of protons which eventually collide within the LHC </w:t>
        </w:r>
        <w:r w:rsidRPr="00515359">
          <w:rPr>
            <w:rStyle w:val="Hyperlink"/>
            <w:noProof/>
            <w:lang w:val="en-US"/>
          </w:rPr>
          <w:t>(20)</w:t>
        </w:r>
        <w:r>
          <w:rPr>
            <w:noProof/>
            <w:webHidden/>
          </w:rPr>
          <w:tab/>
        </w:r>
        <w:r>
          <w:rPr>
            <w:noProof/>
            <w:webHidden/>
          </w:rPr>
          <w:fldChar w:fldCharType="begin"/>
        </w:r>
        <w:r>
          <w:rPr>
            <w:noProof/>
            <w:webHidden/>
          </w:rPr>
          <w:instrText xml:space="preserve"> PAGEREF _Toc1811324 \h </w:instrText>
        </w:r>
        <w:r>
          <w:rPr>
            <w:noProof/>
            <w:webHidden/>
          </w:rPr>
        </w:r>
        <w:r>
          <w:rPr>
            <w:noProof/>
            <w:webHidden/>
          </w:rPr>
          <w:fldChar w:fldCharType="separate"/>
        </w:r>
        <w:r>
          <w:rPr>
            <w:noProof/>
            <w:webHidden/>
          </w:rPr>
          <w:t>18</w:t>
        </w:r>
        <w:r>
          <w:rPr>
            <w:noProof/>
            <w:webHidden/>
          </w:rPr>
          <w:fldChar w:fldCharType="end"/>
        </w:r>
      </w:hyperlink>
    </w:p>
    <w:p w14:paraId="6F556E8C" w14:textId="1777E6FD"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5" w:history="1">
        <w:r w:rsidRPr="00515359">
          <w:rPr>
            <w:rStyle w:val="Hyperlink"/>
            <w:noProof/>
          </w:rPr>
          <w:t xml:space="preserve">Figure 8: The CERN accelerator complex </w:t>
        </w:r>
        <w:r w:rsidRPr="00515359">
          <w:rPr>
            <w:rStyle w:val="Hyperlink"/>
            <w:noProof/>
            <w:lang w:val="en-US"/>
          </w:rPr>
          <w:t>(23)</w:t>
        </w:r>
        <w:r w:rsidRPr="00515359">
          <w:rPr>
            <w:rStyle w:val="Hyperlink"/>
            <w:noProof/>
          </w:rPr>
          <w:t>.</w:t>
        </w:r>
        <w:r>
          <w:rPr>
            <w:noProof/>
            <w:webHidden/>
          </w:rPr>
          <w:tab/>
        </w:r>
        <w:r>
          <w:rPr>
            <w:noProof/>
            <w:webHidden/>
          </w:rPr>
          <w:fldChar w:fldCharType="begin"/>
        </w:r>
        <w:r>
          <w:rPr>
            <w:noProof/>
            <w:webHidden/>
          </w:rPr>
          <w:instrText xml:space="preserve"> PAGEREF _Toc1811325 \h </w:instrText>
        </w:r>
        <w:r>
          <w:rPr>
            <w:noProof/>
            <w:webHidden/>
          </w:rPr>
        </w:r>
        <w:r>
          <w:rPr>
            <w:noProof/>
            <w:webHidden/>
          </w:rPr>
          <w:fldChar w:fldCharType="separate"/>
        </w:r>
        <w:r>
          <w:rPr>
            <w:noProof/>
            <w:webHidden/>
          </w:rPr>
          <w:t>19</w:t>
        </w:r>
        <w:r>
          <w:rPr>
            <w:noProof/>
            <w:webHidden/>
          </w:rPr>
          <w:fldChar w:fldCharType="end"/>
        </w:r>
      </w:hyperlink>
    </w:p>
    <w:p w14:paraId="3B7EF243" w14:textId="5F68C0D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6" w:history="1">
        <w:r w:rsidRPr="00515359">
          <w:rPr>
            <w:rStyle w:val="Hyperlink"/>
            <w:noProof/>
          </w:rPr>
          <w:t xml:space="preserve">Figure 9: The ALICE detector system </w:t>
        </w:r>
        <w:r w:rsidRPr="00515359">
          <w:rPr>
            <w:rStyle w:val="Hyperlink"/>
            <w:noProof/>
            <w:lang w:val="en-US"/>
          </w:rPr>
          <w:t>(36)</w:t>
        </w:r>
        <w:r>
          <w:rPr>
            <w:noProof/>
            <w:webHidden/>
          </w:rPr>
          <w:tab/>
        </w:r>
        <w:r>
          <w:rPr>
            <w:noProof/>
            <w:webHidden/>
          </w:rPr>
          <w:fldChar w:fldCharType="begin"/>
        </w:r>
        <w:r>
          <w:rPr>
            <w:noProof/>
            <w:webHidden/>
          </w:rPr>
          <w:instrText xml:space="preserve"> PAGEREF _Toc1811326 \h </w:instrText>
        </w:r>
        <w:r>
          <w:rPr>
            <w:noProof/>
            <w:webHidden/>
          </w:rPr>
        </w:r>
        <w:r>
          <w:rPr>
            <w:noProof/>
            <w:webHidden/>
          </w:rPr>
          <w:fldChar w:fldCharType="separate"/>
        </w:r>
        <w:r>
          <w:rPr>
            <w:noProof/>
            <w:webHidden/>
          </w:rPr>
          <w:t>24</w:t>
        </w:r>
        <w:r>
          <w:rPr>
            <w:noProof/>
            <w:webHidden/>
          </w:rPr>
          <w:fldChar w:fldCharType="end"/>
        </w:r>
      </w:hyperlink>
    </w:p>
    <w:p w14:paraId="1020C27E" w14:textId="6F74799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7" w:history="1">
        <w:r w:rsidRPr="00515359">
          <w:rPr>
            <w:rStyle w:val="Hyperlink"/>
            <w:noProof/>
          </w:rPr>
          <w:t xml:space="preserve">Figure 10: ALICE Inner Tracking System (SPD, SDD, SSD)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_Toc1811327 \h </w:instrText>
        </w:r>
        <w:r>
          <w:rPr>
            <w:noProof/>
            <w:webHidden/>
          </w:rPr>
        </w:r>
        <w:r>
          <w:rPr>
            <w:noProof/>
            <w:webHidden/>
          </w:rPr>
          <w:fldChar w:fldCharType="separate"/>
        </w:r>
        <w:r>
          <w:rPr>
            <w:noProof/>
            <w:webHidden/>
          </w:rPr>
          <w:t>25</w:t>
        </w:r>
        <w:r>
          <w:rPr>
            <w:noProof/>
            <w:webHidden/>
          </w:rPr>
          <w:fldChar w:fldCharType="end"/>
        </w:r>
      </w:hyperlink>
    </w:p>
    <w:p w14:paraId="53D2208F" w14:textId="2BD4FF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8" w:history="1">
        <w:r w:rsidRPr="00515359">
          <w:rPr>
            <w:rStyle w:val="Hyperlink"/>
            <w:noProof/>
          </w:rPr>
          <w:t xml:space="preserve">Figure 11: ALICE TPC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_Toc1811328 \h </w:instrText>
        </w:r>
        <w:r>
          <w:rPr>
            <w:noProof/>
            <w:webHidden/>
          </w:rPr>
        </w:r>
        <w:r>
          <w:rPr>
            <w:noProof/>
            <w:webHidden/>
          </w:rPr>
          <w:fldChar w:fldCharType="separate"/>
        </w:r>
        <w:r>
          <w:rPr>
            <w:noProof/>
            <w:webHidden/>
          </w:rPr>
          <w:t>26</w:t>
        </w:r>
        <w:r>
          <w:rPr>
            <w:noProof/>
            <w:webHidden/>
          </w:rPr>
          <w:fldChar w:fldCharType="end"/>
        </w:r>
      </w:hyperlink>
    </w:p>
    <w:p w14:paraId="3F37DE0C" w14:textId="49FAB30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9" w:history="1">
        <w:r w:rsidRPr="00515359">
          <w:rPr>
            <w:rStyle w:val="Hyperlink"/>
            <w:noProof/>
          </w:rPr>
          <w:t xml:space="preserve">Figure 12: ALICE TOF </w:t>
        </w:r>
        <w:r w:rsidRPr="00515359">
          <w:rPr>
            <w:rStyle w:val="Hyperlink"/>
            <w:noProof/>
            <w:lang w:val="en-US"/>
          </w:rPr>
          <w:t>(36)</w:t>
        </w:r>
        <w:r>
          <w:rPr>
            <w:noProof/>
            <w:webHidden/>
          </w:rPr>
          <w:tab/>
        </w:r>
        <w:r>
          <w:rPr>
            <w:noProof/>
            <w:webHidden/>
          </w:rPr>
          <w:fldChar w:fldCharType="begin"/>
        </w:r>
        <w:r>
          <w:rPr>
            <w:noProof/>
            <w:webHidden/>
          </w:rPr>
          <w:instrText xml:space="preserve"> PAGEREF _Toc1811329 \h </w:instrText>
        </w:r>
        <w:r>
          <w:rPr>
            <w:noProof/>
            <w:webHidden/>
          </w:rPr>
        </w:r>
        <w:r>
          <w:rPr>
            <w:noProof/>
            <w:webHidden/>
          </w:rPr>
          <w:fldChar w:fldCharType="separate"/>
        </w:r>
        <w:r>
          <w:rPr>
            <w:noProof/>
            <w:webHidden/>
          </w:rPr>
          <w:t>26</w:t>
        </w:r>
        <w:r>
          <w:rPr>
            <w:noProof/>
            <w:webHidden/>
          </w:rPr>
          <w:fldChar w:fldCharType="end"/>
        </w:r>
      </w:hyperlink>
    </w:p>
    <w:p w14:paraId="5D4E52DE" w14:textId="60B4D22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0" w:history="1">
        <w:r w:rsidRPr="00515359">
          <w:rPr>
            <w:rStyle w:val="Hyperlink"/>
            <w:noProof/>
          </w:rPr>
          <w:t xml:space="preserve">Figure 13: ALICE HMPID </w:t>
        </w:r>
        <w:r w:rsidRPr="00515359">
          <w:rPr>
            <w:rStyle w:val="Hyperlink"/>
            <w:noProof/>
            <w:lang w:val="en-US"/>
          </w:rPr>
          <w:t>(36)</w:t>
        </w:r>
        <w:r>
          <w:rPr>
            <w:noProof/>
            <w:webHidden/>
          </w:rPr>
          <w:tab/>
        </w:r>
        <w:r>
          <w:rPr>
            <w:noProof/>
            <w:webHidden/>
          </w:rPr>
          <w:fldChar w:fldCharType="begin"/>
        </w:r>
        <w:r>
          <w:rPr>
            <w:noProof/>
            <w:webHidden/>
          </w:rPr>
          <w:instrText xml:space="preserve"> PAGEREF _Toc1811330 \h </w:instrText>
        </w:r>
        <w:r>
          <w:rPr>
            <w:noProof/>
            <w:webHidden/>
          </w:rPr>
        </w:r>
        <w:r>
          <w:rPr>
            <w:noProof/>
            <w:webHidden/>
          </w:rPr>
          <w:fldChar w:fldCharType="separate"/>
        </w:r>
        <w:r>
          <w:rPr>
            <w:noProof/>
            <w:webHidden/>
          </w:rPr>
          <w:t>27</w:t>
        </w:r>
        <w:r>
          <w:rPr>
            <w:noProof/>
            <w:webHidden/>
          </w:rPr>
          <w:fldChar w:fldCharType="end"/>
        </w:r>
      </w:hyperlink>
    </w:p>
    <w:p w14:paraId="20CDE6B1" w14:textId="6C6002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1" w:history="1">
        <w:r w:rsidRPr="00515359">
          <w:rPr>
            <w:rStyle w:val="Hyperlink"/>
            <w:noProof/>
          </w:rPr>
          <w:t xml:space="preserve">Figure 14: ALICE TRD </w:t>
        </w:r>
        <w:r w:rsidRPr="00515359">
          <w:rPr>
            <w:rStyle w:val="Hyperlink"/>
            <w:noProof/>
            <w:lang w:val="en-US"/>
          </w:rPr>
          <w:t>(36)</w:t>
        </w:r>
        <w:r>
          <w:rPr>
            <w:noProof/>
            <w:webHidden/>
          </w:rPr>
          <w:tab/>
        </w:r>
        <w:r>
          <w:rPr>
            <w:noProof/>
            <w:webHidden/>
          </w:rPr>
          <w:fldChar w:fldCharType="begin"/>
        </w:r>
        <w:r>
          <w:rPr>
            <w:noProof/>
            <w:webHidden/>
          </w:rPr>
          <w:instrText xml:space="preserve"> PAGEREF _Toc1811331 \h </w:instrText>
        </w:r>
        <w:r>
          <w:rPr>
            <w:noProof/>
            <w:webHidden/>
          </w:rPr>
        </w:r>
        <w:r>
          <w:rPr>
            <w:noProof/>
            <w:webHidden/>
          </w:rPr>
          <w:fldChar w:fldCharType="separate"/>
        </w:r>
        <w:r>
          <w:rPr>
            <w:noProof/>
            <w:webHidden/>
          </w:rPr>
          <w:t>27</w:t>
        </w:r>
        <w:r>
          <w:rPr>
            <w:noProof/>
            <w:webHidden/>
          </w:rPr>
          <w:fldChar w:fldCharType="end"/>
        </w:r>
      </w:hyperlink>
    </w:p>
    <w:p w14:paraId="1617D830" w14:textId="167D98A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2" w:history="1">
        <w:r w:rsidRPr="00515359">
          <w:rPr>
            <w:rStyle w:val="Hyperlink"/>
            <w:noProof/>
          </w:rPr>
          <w:t xml:space="preserve">Figure 15: ALICE PHOS </w:t>
        </w:r>
        <w:r w:rsidRPr="00515359">
          <w:rPr>
            <w:rStyle w:val="Hyperlink"/>
            <w:noProof/>
            <w:lang w:val="en-US"/>
          </w:rPr>
          <w:t>(36)</w:t>
        </w:r>
        <w:r>
          <w:rPr>
            <w:noProof/>
            <w:webHidden/>
          </w:rPr>
          <w:tab/>
        </w:r>
        <w:r>
          <w:rPr>
            <w:noProof/>
            <w:webHidden/>
          </w:rPr>
          <w:fldChar w:fldCharType="begin"/>
        </w:r>
        <w:r>
          <w:rPr>
            <w:noProof/>
            <w:webHidden/>
          </w:rPr>
          <w:instrText xml:space="preserve"> PAGEREF _Toc1811332 \h </w:instrText>
        </w:r>
        <w:r>
          <w:rPr>
            <w:noProof/>
            <w:webHidden/>
          </w:rPr>
        </w:r>
        <w:r>
          <w:rPr>
            <w:noProof/>
            <w:webHidden/>
          </w:rPr>
          <w:fldChar w:fldCharType="separate"/>
        </w:r>
        <w:r>
          <w:rPr>
            <w:noProof/>
            <w:webHidden/>
          </w:rPr>
          <w:t>28</w:t>
        </w:r>
        <w:r>
          <w:rPr>
            <w:noProof/>
            <w:webHidden/>
          </w:rPr>
          <w:fldChar w:fldCharType="end"/>
        </w:r>
      </w:hyperlink>
    </w:p>
    <w:p w14:paraId="2BCD72A5" w14:textId="6EDB0D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3" w:history="1">
        <w:r w:rsidRPr="00515359">
          <w:rPr>
            <w:rStyle w:val="Hyperlink"/>
            <w:noProof/>
          </w:rPr>
          <w:t xml:space="preserve">Figure 16: ALICE EmCal </w:t>
        </w:r>
        <w:r w:rsidRPr="00515359">
          <w:rPr>
            <w:rStyle w:val="Hyperlink"/>
            <w:noProof/>
            <w:lang w:val="en-US"/>
          </w:rPr>
          <w:t>(36)</w:t>
        </w:r>
        <w:r>
          <w:rPr>
            <w:noProof/>
            <w:webHidden/>
          </w:rPr>
          <w:tab/>
        </w:r>
        <w:r>
          <w:rPr>
            <w:noProof/>
            <w:webHidden/>
          </w:rPr>
          <w:fldChar w:fldCharType="begin"/>
        </w:r>
        <w:r>
          <w:rPr>
            <w:noProof/>
            <w:webHidden/>
          </w:rPr>
          <w:instrText xml:space="preserve"> PAGEREF _Toc1811333 \h </w:instrText>
        </w:r>
        <w:r>
          <w:rPr>
            <w:noProof/>
            <w:webHidden/>
          </w:rPr>
        </w:r>
        <w:r>
          <w:rPr>
            <w:noProof/>
            <w:webHidden/>
          </w:rPr>
          <w:fldChar w:fldCharType="separate"/>
        </w:r>
        <w:r>
          <w:rPr>
            <w:noProof/>
            <w:webHidden/>
          </w:rPr>
          <w:t>28</w:t>
        </w:r>
        <w:r>
          <w:rPr>
            <w:noProof/>
            <w:webHidden/>
          </w:rPr>
          <w:fldChar w:fldCharType="end"/>
        </w:r>
      </w:hyperlink>
    </w:p>
    <w:p w14:paraId="03B3E92E" w14:textId="42D57F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4" w:history="1">
        <w:r w:rsidRPr="00515359">
          <w:rPr>
            <w:rStyle w:val="Hyperlink"/>
            <w:noProof/>
          </w:rPr>
          <w:t xml:space="preserve">Figure 17: ALICE forward Muon arm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_Toc1811334 \h </w:instrText>
        </w:r>
        <w:r>
          <w:rPr>
            <w:noProof/>
            <w:webHidden/>
          </w:rPr>
        </w:r>
        <w:r>
          <w:rPr>
            <w:noProof/>
            <w:webHidden/>
          </w:rPr>
          <w:fldChar w:fldCharType="separate"/>
        </w:r>
        <w:r>
          <w:rPr>
            <w:noProof/>
            <w:webHidden/>
          </w:rPr>
          <w:t>29</w:t>
        </w:r>
        <w:r>
          <w:rPr>
            <w:noProof/>
            <w:webHidden/>
          </w:rPr>
          <w:fldChar w:fldCharType="end"/>
        </w:r>
      </w:hyperlink>
    </w:p>
    <w:p w14:paraId="280536E5" w14:textId="4CA70F1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5" w:history="1">
        <w:r w:rsidRPr="00515359">
          <w:rPr>
            <w:rStyle w:val="Hyperlink"/>
            <w:noProof/>
          </w:rPr>
          <w:t xml:space="preserve">Figure 18: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515359">
          <w:rPr>
            <w:rStyle w:val="Hyperlink"/>
            <w:noProof/>
          </w:rPr>
          <w:t>, approaches the true y.</w:t>
        </w:r>
        <w:r>
          <w:rPr>
            <w:noProof/>
            <w:webHidden/>
          </w:rPr>
          <w:tab/>
        </w:r>
        <w:r>
          <w:rPr>
            <w:noProof/>
            <w:webHidden/>
          </w:rPr>
          <w:fldChar w:fldCharType="begin"/>
        </w:r>
        <w:r>
          <w:rPr>
            <w:noProof/>
            <w:webHidden/>
          </w:rPr>
          <w:instrText xml:space="preserve"> PAGEREF _Toc1811335 \h </w:instrText>
        </w:r>
        <w:r>
          <w:rPr>
            <w:noProof/>
            <w:webHidden/>
          </w:rPr>
        </w:r>
        <w:r>
          <w:rPr>
            <w:noProof/>
            <w:webHidden/>
          </w:rPr>
          <w:fldChar w:fldCharType="separate"/>
        </w:r>
        <w:r>
          <w:rPr>
            <w:noProof/>
            <w:webHidden/>
          </w:rPr>
          <w:t>36</w:t>
        </w:r>
        <w:r>
          <w:rPr>
            <w:noProof/>
            <w:webHidden/>
          </w:rPr>
          <w:fldChar w:fldCharType="end"/>
        </w:r>
      </w:hyperlink>
    </w:p>
    <w:p w14:paraId="74A23A79" w14:textId="69FE89DB"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2D6484"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2D6484"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5B628930" w14:textId="5401EC66" w:rsidR="008841A2"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6" w:history="1">
        <w:r w:rsidR="008841A2" w:rsidRPr="006B632D">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_Toc1811336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6E35D9B7" w14:textId="1995D51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7" w:history="1">
        <w:r w:rsidRPr="006B632D">
          <w:rPr>
            <w:rStyle w:val="Hyperlink"/>
            <w:noProof/>
          </w:rPr>
          <w:t>Appendix B: Plotting Binary Cross-Entropy</w:t>
        </w:r>
        <w:r>
          <w:rPr>
            <w:noProof/>
            <w:webHidden/>
          </w:rPr>
          <w:tab/>
        </w:r>
        <w:r>
          <w:rPr>
            <w:noProof/>
            <w:webHidden/>
          </w:rPr>
          <w:fldChar w:fldCharType="begin"/>
        </w:r>
        <w:r>
          <w:rPr>
            <w:noProof/>
            <w:webHidden/>
          </w:rPr>
          <w:instrText xml:space="preserve"> PAGEREF _Toc1811337 \h </w:instrText>
        </w:r>
        <w:r>
          <w:rPr>
            <w:noProof/>
            <w:webHidden/>
          </w:rPr>
        </w:r>
        <w:r>
          <w:rPr>
            <w:noProof/>
            <w:webHidden/>
          </w:rPr>
          <w:fldChar w:fldCharType="separate"/>
        </w:r>
        <w:r>
          <w:rPr>
            <w:noProof/>
            <w:webHidden/>
          </w:rPr>
          <w:t>62</w:t>
        </w:r>
        <w:r>
          <w:rPr>
            <w:noProof/>
            <w:webHidden/>
          </w:rPr>
          <w:fldChar w:fldCharType="end"/>
        </w:r>
      </w:hyperlink>
    </w:p>
    <w:p w14:paraId="22EE352C" w14:textId="0FD6F4F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8" w:history="1">
        <w:r w:rsidRPr="006B632D">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_Toc1811338 \h </w:instrText>
        </w:r>
        <w:r>
          <w:rPr>
            <w:noProof/>
            <w:webHidden/>
          </w:rPr>
        </w:r>
        <w:r>
          <w:rPr>
            <w:noProof/>
            <w:webHidden/>
          </w:rPr>
          <w:fldChar w:fldCharType="separate"/>
        </w:r>
        <w:r>
          <w:rPr>
            <w:noProof/>
            <w:webHidden/>
          </w:rPr>
          <w:t>63</w:t>
        </w:r>
        <w:r>
          <w:rPr>
            <w:noProof/>
            <w:webHidden/>
          </w:rPr>
          <w:fldChar w:fldCharType="end"/>
        </w:r>
      </w:hyperlink>
    </w:p>
    <w:p w14:paraId="71D499F2" w14:textId="4A19D08D"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811262"/>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1811263"/>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1811264"/>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1811265"/>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181126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1811267"/>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1811268"/>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1811269"/>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1811270"/>
      <w:r>
        <w:lastRenderedPageBreak/>
        <w:t>Introduction</w:t>
      </w:r>
      <w:bookmarkEnd w:id="14"/>
    </w:p>
    <w:p w14:paraId="38DB076D" w14:textId="77777777" w:rsidR="00AA1EA5" w:rsidRPr="00AA1EA5" w:rsidRDefault="00AA1EA5" w:rsidP="00C3658B"/>
    <w:p w14:paraId="47A9F8D5" w14:textId="2B7970C3"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8841A2">
            <w:rPr>
              <w:noProof/>
              <w:lang w:val="en-US"/>
            </w:rPr>
            <w:t>(1)</w:t>
          </w:r>
          <w:r w:rsidR="00C85BC5">
            <w:fldChar w:fldCharType="end"/>
          </w:r>
        </w:sdtContent>
      </w:sdt>
      <w:r w:rsidR="004C44CE">
        <w:t>.</w:t>
      </w:r>
    </w:p>
    <w:p w14:paraId="34C06BE1" w14:textId="77777777" w:rsidR="00C34125" w:rsidRDefault="00C34125" w:rsidP="00C3658B"/>
    <w:p w14:paraId="4EFF2C69" w14:textId="7A34304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79364E">
        <w:t>.</w:t>
      </w:r>
    </w:p>
    <w:p w14:paraId="2F8ABCF6" w14:textId="77777777" w:rsidR="00296CF3" w:rsidRDefault="00296CF3" w:rsidP="00C3658B"/>
    <w:p w14:paraId="276ADCB4" w14:textId="1DD8EB7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5D5BE0">
        <w:t>.</w:t>
      </w:r>
    </w:p>
    <w:p w14:paraId="610486C2" w14:textId="6EC3F639" w:rsidR="002577E1" w:rsidRDefault="002577E1" w:rsidP="00C3658B"/>
    <w:p w14:paraId="69B07A31" w14:textId="2FA407CB"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1811271"/>
      <w:r>
        <w:t>The Fundamental Particles</w:t>
      </w:r>
      <w:bookmarkEnd w:id="15"/>
      <w:bookmarkEnd w:id="16"/>
    </w:p>
    <w:p w14:paraId="634A6E7A" w14:textId="77777777" w:rsidR="00063A73" w:rsidRPr="00063A73" w:rsidRDefault="00063A73" w:rsidP="00C3658B"/>
    <w:p w14:paraId="79D8D692" w14:textId="5068C112"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974BAF">
        <w:t>.</w:t>
      </w:r>
    </w:p>
    <w:p w14:paraId="749A12FE" w14:textId="77777777" w:rsidR="00CA3906" w:rsidRDefault="00CA3906" w:rsidP="00C3658B"/>
    <w:p w14:paraId="65A24BE9" w14:textId="205E78C2"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220A765F" w14:textId="77777777" w:rsidR="00760D02" w:rsidRDefault="00760D02" w:rsidP="00C3658B"/>
    <w:p w14:paraId="41E649F0" w14:textId="6A79DF8A"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853758">
        <w:t>.</w:t>
      </w:r>
    </w:p>
    <w:p w14:paraId="2B76C4FF" w14:textId="77777777" w:rsidR="00853758" w:rsidRDefault="00853758" w:rsidP="00C3658B"/>
    <w:p w14:paraId="6E128900" w14:textId="2EDC6A51"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t>:</w:t>
      </w:r>
    </w:p>
    <w:p w14:paraId="00965CE6" w14:textId="4E66D4AF" w:rsidR="00221373" w:rsidRDefault="00221373" w:rsidP="00C3658B">
      <w:pPr>
        <w:pStyle w:val="Caption"/>
      </w:pPr>
      <w:bookmarkStart w:id="17" w:name="_Toc181131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8841A2">
        <w:rPr>
          <w:noProof/>
        </w:rPr>
        <w:t>1</w:t>
      </w:r>
      <w:r w:rsidR="00FB64A7">
        <w:rPr>
          <w:noProof/>
        </w:rPr>
        <w:fldChar w:fldCharType="end"/>
      </w:r>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6A38CB49"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C8096C">
        <w:t>.</w:t>
      </w:r>
    </w:p>
    <w:p w14:paraId="5880D6DF" w14:textId="423C1929" w:rsidR="00C8096C" w:rsidRDefault="00C8096C" w:rsidP="00C3658B"/>
    <w:p w14:paraId="169E20C6" w14:textId="3D33DE7B"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2673BFFE"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43B15395"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8" w:name="_Toc1811272"/>
      <w:r>
        <w:t>The Fundamental Forces</w:t>
      </w:r>
      <w:bookmarkEnd w:id="18"/>
    </w:p>
    <w:p w14:paraId="6C9E471F" w14:textId="77777777" w:rsidR="003A30A7" w:rsidRDefault="003A30A7" w:rsidP="00C3658B"/>
    <w:p w14:paraId="6D86B7A2" w14:textId="4078B9B9"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56D2B9F1" w14:textId="77777777" w:rsidR="00DE6104" w:rsidRDefault="00DE6104" w:rsidP="00C3658B"/>
    <w:p w14:paraId="30434B26" w14:textId="03FC73F6"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w:t>
      </w:r>
      <w:r w:rsidR="000F50A1">
        <w:lastRenderedPageBreak/>
        <w:t>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50A1">
        <w:t>.</w:t>
      </w:r>
    </w:p>
    <w:p w14:paraId="38188E30" w14:textId="77777777" w:rsidR="00AD78DD" w:rsidRDefault="00AD78DD" w:rsidP="00C3658B"/>
    <w:p w14:paraId="681BE447" w14:textId="1B13DCDB"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7908">
        <w:t>.</w:t>
      </w:r>
    </w:p>
    <w:p w14:paraId="0FE59527" w14:textId="77777777" w:rsidR="00DD6E14" w:rsidRDefault="00DD6E14" w:rsidP="00C3658B"/>
    <w:p w14:paraId="017952BB" w14:textId="681A9385"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19" w:name="_Toc1811273"/>
      <w:r>
        <w:t>The Higgs Boson</w:t>
      </w:r>
      <w:bookmarkEnd w:id="19"/>
    </w:p>
    <w:p w14:paraId="70185729" w14:textId="77777777" w:rsidR="00FB64A7" w:rsidRDefault="00FB64A7" w:rsidP="00C3658B"/>
    <w:p w14:paraId="690BA616" w14:textId="1DE10FF9"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0A09689"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8841A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22161A0C" w14:textId="64445FFF" w:rsidR="001F453C"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8AEB909" w14:textId="3C897756" w:rsidR="00CC7117" w:rsidRDefault="00CC7117" w:rsidP="00C3658B"/>
    <w:p w14:paraId="53B709B2" w14:textId="2B750727" w:rsidR="00CC7117" w:rsidRDefault="00CC7117" w:rsidP="00CC7117">
      <w:pPr>
        <w:pStyle w:val="Heading2"/>
        <w:spacing w:line="480" w:lineRule="auto"/>
      </w:pPr>
      <w:bookmarkStart w:id="20" w:name="_Toc1811274"/>
      <w:r>
        <w:t>Interactions of Particles with Matter</w:t>
      </w:r>
      <w:bookmarkEnd w:id="20"/>
    </w:p>
    <w:p w14:paraId="2FFBD864" w14:textId="77777777" w:rsidR="00CC7117" w:rsidRDefault="00CC7117" w:rsidP="00CC7117"/>
    <w:p w14:paraId="6BA94F4A" w14:textId="77E15A9D"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1" w:name="_Toc1811275"/>
      <w:bookmarkStart w:id="22" w:name="_Ref1812859"/>
      <w:bookmarkStart w:id="23" w:name="_Ref1812904"/>
      <w:bookmarkStart w:id="24" w:name="_Ref1812912"/>
      <w:r>
        <w:lastRenderedPageBreak/>
        <w:t>The Bethe-Bloch Curve</w:t>
      </w:r>
      <w:bookmarkEnd w:id="21"/>
      <w:bookmarkEnd w:id="22"/>
      <w:bookmarkEnd w:id="23"/>
      <w:bookmarkEnd w:id="24"/>
    </w:p>
    <w:p w14:paraId="7BADE011" w14:textId="77777777" w:rsidR="00CC7117" w:rsidRDefault="00CC7117" w:rsidP="00CC7117"/>
    <w:p w14:paraId="5879ED5A" w14:textId="2FCC0CD8"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2D6484"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13A1B8E5"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8841A2">
        <w:t xml:space="preserve">Figure </w:t>
      </w:r>
      <w:r w:rsidR="008841A2">
        <w:rPr>
          <w:noProof/>
        </w:rPr>
        <w:t>1</w:t>
      </w:r>
      <w:r>
        <w:fldChar w:fldCharType="end"/>
      </w:r>
      <w:r>
        <w:t xml:space="preserve"> and </w:t>
      </w:r>
      <w:r>
        <w:fldChar w:fldCharType="begin"/>
      </w:r>
      <w:r>
        <w:instrText xml:space="preserve"> REF _Ref535605991 \h  \* MERGEFORMAT </w:instrText>
      </w:r>
      <w:r>
        <w:fldChar w:fldCharType="separate"/>
      </w:r>
      <w:r w:rsidR="008841A2">
        <w:t xml:space="preserve">Figure </w:t>
      </w:r>
      <w:r w:rsidR="008841A2">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4FD4291" w:rsidR="00CC7117" w:rsidRDefault="00CC7117" w:rsidP="00CC7117">
      <w:pPr>
        <w:pStyle w:val="Caption"/>
      </w:pPr>
      <w:bookmarkStart w:id="25" w:name="_Ref535605965"/>
      <w:bookmarkStart w:id="26" w:name="_Toc1811318"/>
      <w:r>
        <w:t xml:space="preserve">Figure </w:t>
      </w:r>
      <w:r>
        <w:rPr>
          <w:noProof/>
        </w:rPr>
        <w:fldChar w:fldCharType="begin"/>
      </w:r>
      <w:r>
        <w:rPr>
          <w:noProof/>
        </w:rPr>
        <w:instrText xml:space="preserve"> SEQ Figure \* ARABIC </w:instrText>
      </w:r>
      <w:r>
        <w:rPr>
          <w:noProof/>
        </w:rPr>
        <w:fldChar w:fldCharType="separate"/>
      </w:r>
      <w:r w:rsidR="00727D99">
        <w:rPr>
          <w:noProof/>
        </w:rPr>
        <w:t>1</w:t>
      </w:r>
      <w:r>
        <w:rPr>
          <w:noProof/>
        </w:rPr>
        <w:fldChar w:fldCharType="end"/>
      </w:r>
      <w:bookmarkEnd w:id="25"/>
      <w:r>
        <w:t>: Bethe-Bloch curve for a pion moving at relativistic speeds through silicon medium</w:t>
      </w:r>
      <w:bookmarkEnd w:id="26"/>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A51B27" w:rsidR="00CC7117" w:rsidRPr="00C34125" w:rsidRDefault="00CC7117" w:rsidP="005960F8">
      <w:pPr>
        <w:pStyle w:val="Caption"/>
      </w:pPr>
      <w:bookmarkStart w:id="27" w:name="_Ref535605991"/>
      <w:bookmarkStart w:id="28" w:name="_Toc1811319"/>
      <w:r>
        <w:t xml:space="preserve">Figure </w:t>
      </w:r>
      <w:r>
        <w:rPr>
          <w:noProof/>
        </w:rPr>
        <w:fldChar w:fldCharType="begin"/>
      </w:r>
      <w:r>
        <w:rPr>
          <w:noProof/>
        </w:rPr>
        <w:instrText xml:space="preserve"> SEQ Figure \* ARABIC </w:instrText>
      </w:r>
      <w:r>
        <w:rPr>
          <w:noProof/>
        </w:rPr>
        <w:fldChar w:fldCharType="separate"/>
      </w:r>
      <w:r w:rsidR="00727D99">
        <w:rPr>
          <w:noProof/>
        </w:rPr>
        <w:t>2</w:t>
      </w:r>
      <w:r>
        <w:rPr>
          <w:noProof/>
        </w:rPr>
        <w:fldChar w:fldCharType="end"/>
      </w:r>
      <w:bookmarkEnd w:id="27"/>
      <w:r>
        <w:t>: Bethe-Bloch curve for an electron moving at relativistic speeds through a silicon medium</w:t>
      </w:r>
      <w:bookmarkEnd w:id="28"/>
    </w:p>
    <w:p w14:paraId="297F301F" w14:textId="630ADE45" w:rsidR="009831C8" w:rsidRDefault="00CC7117" w:rsidP="00C3658B">
      <w:pPr>
        <w:pStyle w:val="Heading3"/>
        <w:spacing w:line="480" w:lineRule="auto"/>
      </w:pPr>
      <w:bookmarkStart w:id="29" w:name="_Toc1811276"/>
      <w:r>
        <w:t>Transition Radiation</w:t>
      </w:r>
      <w:bookmarkEnd w:id="29"/>
    </w:p>
    <w:p w14:paraId="591341D6" w14:textId="2C5DA883"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8841A2">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4F03C194"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8841A2">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0" w:name="_Toc1811277"/>
      <w:r>
        <w:t>The Quark Gluon Plasma</w:t>
      </w:r>
      <w:r w:rsidR="00DC1D3B">
        <w:t xml:space="preserve"> (QGP)</w:t>
      </w:r>
      <w:bookmarkEnd w:id="30"/>
    </w:p>
    <w:p w14:paraId="63AB6D18" w14:textId="7EA66870" w:rsidR="007A0A35" w:rsidRDefault="007A0A35" w:rsidP="00DC1D3B">
      <w:pPr>
        <w:pStyle w:val="Heading3"/>
        <w:rPr>
          <w:lang w:eastAsia="en-GB"/>
        </w:rPr>
      </w:pPr>
      <w:bookmarkStart w:id="31" w:name="_Toc1811278"/>
      <w:r>
        <w:rPr>
          <w:lang w:eastAsia="en-GB"/>
        </w:rPr>
        <w:t>A brief overview of Quantum Chromodynamics</w:t>
      </w:r>
      <w:bookmarkEnd w:id="31"/>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2" w:name="_Toc1811279"/>
      <w:r>
        <w:rPr>
          <w:lang w:eastAsia="en-GB"/>
        </w:rPr>
        <w:lastRenderedPageBreak/>
        <w:t>Introduction to QGP</w:t>
      </w:r>
      <w:bookmarkEnd w:id="32"/>
    </w:p>
    <w:p w14:paraId="7622768C" w14:textId="77777777" w:rsidR="00DC1D3B" w:rsidRPr="00DC1D3B" w:rsidRDefault="00DC1D3B" w:rsidP="00DC1D3B">
      <w:pPr>
        <w:rPr>
          <w:lang w:val="en-GB" w:eastAsia="en-GB"/>
        </w:rPr>
      </w:pPr>
    </w:p>
    <w:p w14:paraId="4A0A51B2" w14:textId="169933BA"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8841A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8841A2">
            <w:rPr>
              <w:noProof/>
              <w:lang w:val="en-US"/>
            </w:rPr>
            <w:t>(4)</w:t>
          </w:r>
          <w:r w:rsidR="001F51CF">
            <w:fldChar w:fldCharType="end"/>
          </w:r>
        </w:sdtContent>
      </w:sdt>
      <w:r w:rsidR="00EB656D">
        <w:t>.</w:t>
      </w:r>
    </w:p>
    <w:p w14:paraId="22204F20" w14:textId="616013B7" w:rsidR="00344E58" w:rsidRDefault="00344E58" w:rsidP="00C3658B"/>
    <w:p w14:paraId="12A92896" w14:textId="47A5ADE9"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8841A2">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8841A2">
        <w:t xml:space="preserve">Figure </w:t>
      </w:r>
      <w:r w:rsidR="008841A2">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12776AB" w:rsidR="00DC70C5" w:rsidRDefault="008470BF" w:rsidP="008470BF">
      <w:pPr>
        <w:pStyle w:val="Caption"/>
      </w:pPr>
      <w:bookmarkStart w:id="33" w:name="_Ref1466788"/>
      <w:bookmarkStart w:id="34" w:name="_Toc1811320"/>
      <w:r>
        <w:t xml:space="preserve">Figure </w:t>
      </w:r>
      <w:r>
        <w:fldChar w:fldCharType="begin"/>
      </w:r>
      <w:r>
        <w:instrText xml:space="preserve"> SEQ Figure \* ARABIC </w:instrText>
      </w:r>
      <w:r>
        <w:fldChar w:fldCharType="separate"/>
      </w:r>
      <w:r w:rsidR="00727D99">
        <w:rPr>
          <w:noProof/>
        </w:rPr>
        <w:t>3</w:t>
      </w:r>
      <w:r>
        <w:fldChar w:fldCharType="end"/>
      </w:r>
      <w:bookmarkEnd w:id="3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8841A2">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8841A2">
            <w:rPr>
              <w:noProof/>
              <w:lang w:val="en-US"/>
            </w:rPr>
            <w:t>(5)</w:t>
          </w:r>
          <w:r w:rsidR="00B22247">
            <w:fldChar w:fldCharType="end"/>
          </w:r>
        </w:sdtContent>
      </w:sdt>
      <w:bookmarkEnd w:id="34"/>
    </w:p>
    <w:p w14:paraId="0E0576F3" w14:textId="7FF7CC1E" w:rsidR="00B92AA0" w:rsidRDefault="00B92AA0" w:rsidP="00C3658B"/>
    <w:p w14:paraId="605E86DE" w14:textId="4260C9A0"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8841A2">
            <w:rPr>
              <w:noProof/>
              <w:lang w:val="en-US"/>
            </w:rPr>
            <w:t>(5)</w:t>
          </w:r>
          <w:r w:rsidR="00F123CE">
            <w:fldChar w:fldCharType="end"/>
          </w:r>
        </w:sdtContent>
      </w:sdt>
      <w:r>
        <w:t>.</w:t>
      </w:r>
    </w:p>
    <w:p w14:paraId="15BC924E" w14:textId="465E6AFC" w:rsidR="006A2D52" w:rsidRDefault="006A2D52" w:rsidP="00C3658B"/>
    <w:p w14:paraId="2F3B14BF" w14:textId="4D10EAE1"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8841A2">
            <w:rPr>
              <w:noProof/>
              <w:lang w:val="en-US"/>
            </w:rPr>
            <w:t>(5)</w:t>
          </w:r>
          <w:r w:rsidR="00B35601">
            <w:fldChar w:fldCharType="end"/>
          </w:r>
        </w:sdtContent>
      </w:sdt>
      <w:r>
        <w:t>.</w:t>
      </w:r>
    </w:p>
    <w:p w14:paraId="6E77B393" w14:textId="2047C11B" w:rsidR="00B35601" w:rsidRDefault="00B35601" w:rsidP="00C3658B"/>
    <w:p w14:paraId="7BC7DFCD" w14:textId="40A899B6" w:rsidR="00B35601" w:rsidRDefault="00B35601" w:rsidP="00C3658B">
      <w:r>
        <w:lastRenderedPageBreak/>
        <w:t xml:space="preserve">In </w:t>
      </w:r>
      <w:r>
        <w:fldChar w:fldCharType="begin"/>
      </w:r>
      <w:r>
        <w:instrText xml:space="preserve"> REF _Ref1468789 \h </w:instrText>
      </w:r>
      <w:r>
        <w:fldChar w:fldCharType="separate"/>
      </w:r>
      <w:r w:rsidR="008841A2">
        <w:t xml:space="preserve">Figure </w:t>
      </w:r>
      <w:r w:rsidR="008841A2">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6C8DD60E"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1C4C66">
        <w:rPr>
          <w:noProof/>
        </w:rPr>
        <w:pict w14:anchorId="0C969D14">
          <v:shape id="_x0000_i1029" type="#_x0000_t75" alt="https://upload.wikimedia.org/wikipedia/commons/thumb/b/bc/QCDphasediagram.svg/1024px-QCDphasediagram.svg.png" style="width:424.8pt;height:302.95pt;mso-width-percent:0;mso-height-percent:0;mso-width-percent:0;mso-height-percent:0">
            <v:imagedata r:id="rId18" r:href="rId19"/>
          </v:shape>
        </w:pict>
      </w:r>
      <w:r>
        <w:fldChar w:fldCharType="end"/>
      </w:r>
    </w:p>
    <w:p w14:paraId="3D326D02" w14:textId="54232275" w:rsidR="00167EFD" w:rsidRDefault="00A7402C" w:rsidP="00C3658B">
      <w:pPr>
        <w:pStyle w:val="Caption"/>
        <w:rPr>
          <w:szCs w:val="24"/>
        </w:rPr>
      </w:pPr>
      <w:bookmarkStart w:id="35" w:name="_Ref1468789"/>
      <w:bookmarkStart w:id="36" w:name="_Toc1811321"/>
      <w:r>
        <w:t xml:space="preserve">Figure </w:t>
      </w:r>
      <w:r>
        <w:fldChar w:fldCharType="begin"/>
      </w:r>
      <w:r>
        <w:instrText xml:space="preserve"> SEQ Figure \* ARABIC </w:instrText>
      </w:r>
      <w:r>
        <w:fldChar w:fldCharType="separate"/>
      </w:r>
      <w:r w:rsidR="00727D99">
        <w:rPr>
          <w:noProof/>
        </w:rPr>
        <w:t>4</w:t>
      </w:r>
      <w:r>
        <w:fldChar w:fldCharType="end"/>
      </w:r>
      <w:bookmarkEnd w:id="3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8841A2">
            <w:rPr>
              <w:noProof/>
              <w:lang w:val="en-US"/>
            </w:rPr>
            <w:t>(7)</w:t>
          </w:r>
          <w:r w:rsidR="00A012A0">
            <w:fldChar w:fldCharType="end"/>
          </w:r>
        </w:sdtContent>
      </w:sdt>
      <w:bookmarkEnd w:id="36"/>
    </w:p>
    <w:p w14:paraId="5AC8EDB3" w14:textId="77777777" w:rsidR="00167EFD" w:rsidRDefault="00167EFD" w:rsidP="00C3658B"/>
    <w:p w14:paraId="1185DE8B" w14:textId="74015E55" w:rsidR="00A40C6A" w:rsidRDefault="00A40C6A" w:rsidP="006B5D05">
      <w:pPr>
        <w:pStyle w:val="Heading3"/>
      </w:pPr>
      <w:bookmarkStart w:id="37" w:name="_Toc1811280"/>
      <w:r>
        <w:t>QGP</w:t>
      </w:r>
      <w:r w:rsidR="00E84CC0">
        <w:t>, the Big Bang</w:t>
      </w:r>
      <w:r>
        <w:t xml:space="preserve"> and the </w:t>
      </w:r>
      <w:r w:rsidR="00E85971">
        <w:t>Micro Bang</w:t>
      </w:r>
      <w:bookmarkEnd w:id="37"/>
    </w:p>
    <w:p w14:paraId="1749A1F1" w14:textId="77777777" w:rsidR="001812DA" w:rsidRDefault="001812DA" w:rsidP="00361A16">
      <w:pPr>
        <w:rPr>
          <w:lang w:val="en-GB"/>
        </w:rPr>
      </w:pPr>
    </w:p>
    <w:p w14:paraId="4FFCB8C0" w14:textId="15C649C3"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8841A2" w:rsidRPr="008841A2">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3BCF4732"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8841A2" w:rsidRPr="008841A2">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1DB16D0F"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8841A2" w:rsidRPr="008841A2">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19016C0D"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1C4C66">
        <w:rPr>
          <w:noProof/>
        </w:rPr>
        <w:pict w14:anchorId="06DE02B1">
          <v:shape id="_x0000_i1028" type="#_x0000_t75" alt="http://www.ctc.cam.ac.uk/images/contentpics/outreach/cp_universe_chronology_large.jpg" style="width:424.8pt;height:603.7pt;mso-width-percent:0;mso-height-percent:0;mso-width-percent:0;mso-height-percent:0">
            <v:imagedata r:id="rId20" r:href="rId21"/>
          </v:shape>
        </w:pict>
      </w:r>
      <w:r>
        <w:fldChar w:fldCharType="end"/>
      </w:r>
    </w:p>
    <w:p w14:paraId="6B02BFB6" w14:textId="70E8C271" w:rsidR="00681C9C" w:rsidRPr="00526165" w:rsidRDefault="00EC589C" w:rsidP="00526165">
      <w:pPr>
        <w:pStyle w:val="Caption"/>
        <w:rPr>
          <w:szCs w:val="24"/>
        </w:rPr>
      </w:pPr>
      <w:bookmarkStart w:id="38" w:name="_Toc1811322"/>
      <w:r>
        <w:t xml:space="preserve">Figure </w:t>
      </w:r>
      <w:r>
        <w:fldChar w:fldCharType="begin"/>
      </w:r>
      <w:r>
        <w:instrText xml:space="preserve"> SEQ Figure \* ARABIC </w:instrText>
      </w:r>
      <w:r>
        <w:fldChar w:fldCharType="separate"/>
      </w:r>
      <w:r w:rsidR="00727D99">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8841A2">
            <w:rPr>
              <w:noProof/>
              <w:lang w:val="en-US"/>
            </w:rPr>
            <w:t>(9)</w:t>
          </w:r>
          <w:r w:rsidR="00AC1547">
            <w:fldChar w:fldCharType="end"/>
          </w:r>
        </w:sdtContent>
      </w:sdt>
      <w:bookmarkEnd w:id="38"/>
    </w:p>
    <w:p w14:paraId="4C373E33" w14:textId="1D4B4877" w:rsidR="001512C1" w:rsidRDefault="001512C1" w:rsidP="00241D70">
      <w:pPr>
        <w:pStyle w:val="Heading2"/>
        <w:spacing w:line="480" w:lineRule="auto"/>
      </w:pPr>
      <w:bookmarkStart w:id="39" w:name="_Toc1811281"/>
      <w:r>
        <w:lastRenderedPageBreak/>
        <w:t>The CERN Experiment</w:t>
      </w:r>
      <w:bookmarkEnd w:id="39"/>
    </w:p>
    <w:p w14:paraId="02EB3707" w14:textId="77777777" w:rsidR="00B45DB3" w:rsidRPr="00B45DB3" w:rsidRDefault="00B45DB3" w:rsidP="00C3658B"/>
    <w:p w14:paraId="1A1C516F" w14:textId="3641F2D5"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8841A2">
            <w:rPr>
              <w:noProof/>
              <w:lang w:val="en-US"/>
            </w:rPr>
            <w:t>(10)</w:t>
          </w:r>
          <w:r w:rsidR="00C74119">
            <w:fldChar w:fldCharType="end"/>
          </w:r>
        </w:sdtContent>
      </w:sdt>
      <w:r w:rsidR="00C74119">
        <w:t>.</w:t>
      </w:r>
    </w:p>
    <w:p w14:paraId="41E0346E" w14:textId="77777777" w:rsidR="00C74119" w:rsidRDefault="00C74119" w:rsidP="00C3658B"/>
    <w:p w14:paraId="5E5482B3" w14:textId="19086874"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8841A2">
            <w:rPr>
              <w:noProof/>
              <w:lang w:val="en-US"/>
            </w:rPr>
            <w:t>(11)</w:t>
          </w:r>
          <w:r w:rsidR="00CB7428">
            <w:fldChar w:fldCharType="end"/>
          </w:r>
        </w:sdtContent>
      </w:sdt>
      <w:r>
        <w:t>.</w:t>
      </w:r>
    </w:p>
    <w:p w14:paraId="003B6015" w14:textId="74F99476" w:rsidR="0079545B" w:rsidRDefault="0079545B" w:rsidP="00C3658B"/>
    <w:p w14:paraId="068C3D76" w14:textId="0DE051CA"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8841A2">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0" w:name="_Toc1811282"/>
      <w:r>
        <w:t>Hardware</w:t>
      </w:r>
      <w:bookmarkEnd w:id="40"/>
    </w:p>
    <w:p w14:paraId="63F58F12" w14:textId="36B9F898" w:rsidR="00973019" w:rsidRDefault="00973019" w:rsidP="00C3658B"/>
    <w:p w14:paraId="1782B5C4" w14:textId="17BD75E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8841A2">
        <w:t xml:space="preserve">Figure </w:t>
      </w:r>
      <w:r w:rsidR="008841A2">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8841A2">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68CCA987" w:rsidR="00DC6D27" w:rsidRDefault="007B290E" w:rsidP="00C3658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1C4C66">
        <w:rPr>
          <w:noProof/>
        </w:rPr>
        <w:pict w14:anchorId="59983D21">
          <v:shape id="_x0000_i1027" type="#_x0000_t75" alt="https://www.symmetrymagazine.org/sites/default/files/styles/2015_hero/public/images/standard/LHC_map-s.jpg?itok=UXbYWaVW" style="width:424.8pt;height:238.7pt;mso-width-percent:0;mso-height-percent:0;mso-width-percent:0;mso-height-percent:0">
            <v:imagedata r:id="rId22" r:href="rId23"/>
          </v:shape>
        </w:pict>
      </w:r>
      <w:r w:rsidRPr="007B290E">
        <w:fldChar w:fldCharType="end"/>
      </w:r>
    </w:p>
    <w:p w14:paraId="1F96F7B4" w14:textId="4A512E2A" w:rsidR="007B290E" w:rsidRPr="009D376C" w:rsidRDefault="00DC6D27" w:rsidP="00C3658B">
      <w:pPr>
        <w:pStyle w:val="Caption"/>
      </w:pPr>
      <w:bookmarkStart w:id="41" w:name="_Ref536289914"/>
      <w:bookmarkStart w:id="42" w:name="_Toc181132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27D99">
        <w:rPr>
          <w:noProof/>
        </w:rPr>
        <w:t>6</w:t>
      </w:r>
      <w:r w:rsidR="00355351">
        <w:rPr>
          <w:noProof/>
        </w:rPr>
        <w:fldChar w:fldCharType="end"/>
      </w:r>
      <w:bookmarkEnd w:id="41"/>
      <w:r>
        <w:t xml:space="preserve">: </w:t>
      </w:r>
      <w:bookmarkStart w:id="43" w:name="_Ref536289902"/>
      <w:r>
        <w:t>CERN facilities in geographic</w:t>
      </w:r>
      <w:r w:rsidR="00984603">
        <w:t>al</w:t>
      </w:r>
      <w:r>
        <w:t xml:space="preserve"> context</w:t>
      </w:r>
      <w:bookmarkEnd w:id="4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8841A2">
            <w:rPr>
              <w:noProof/>
              <w:lang w:val="en-US"/>
            </w:rPr>
            <w:t>(14)</w:t>
          </w:r>
          <w:r w:rsidR="00CF6D94">
            <w:fldChar w:fldCharType="end"/>
          </w:r>
        </w:sdtContent>
      </w:sdt>
      <w:r w:rsidR="00CF6D94">
        <w:t>.</w:t>
      </w:r>
      <w:bookmarkEnd w:id="42"/>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3F8F3E47"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8841A2">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8841A2">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8841A2">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8841A2">
            <w:rPr>
              <w:noProof/>
              <w:lang w:val="en-US"/>
            </w:rPr>
            <w:t>(18)</w:t>
          </w:r>
          <w:r w:rsidR="007E68E6">
            <w:fldChar w:fldCharType="end"/>
          </w:r>
        </w:sdtContent>
      </w:sdt>
      <w:r w:rsidR="00186631">
        <w:t>.</w:t>
      </w:r>
    </w:p>
    <w:p w14:paraId="36CA1BA6" w14:textId="77777777" w:rsidR="00A06169" w:rsidRDefault="00A06169" w:rsidP="00C3658B"/>
    <w:p w14:paraId="7993833C" w14:textId="0090705B"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8841A2">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8841A2">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8841A2">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8841A2">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5D2D6FF"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8841A2">
        <w:t xml:space="preserve">Figure </w:t>
      </w:r>
      <w:r w:rsidR="008841A2">
        <w:rPr>
          <w:noProof/>
        </w:rPr>
        <w:t>8</w:t>
      </w:r>
      <w:r w:rsidR="005B1FA1">
        <w:fldChar w:fldCharType="end"/>
      </w:r>
      <w:r w:rsidR="005B1FA1">
        <w:t>.</w:t>
      </w:r>
      <w:r w:rsidR="0077709F">
        <w:t xml:space="preserve"> </w:t>
      </w:r>
    </w:p>
    <w:p w14:paraId="18B8B417" w14:textId="77777777" w:rsidR="00282663" w:rsidRDefault="00282663" w:rsidP="00C3658B"/>
    <w:p w14:paraId="7B040009" w14:textId="2166DE87"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2DD56A7A" w:rsidR="00172CCF" w:rsidRDefault="00F42297" w:rsidP="00C3658B">
      <w:r>
        <w:lastRenderedPageBreak/>
        <w:fldChar w:fldCharType="begin"/>
      </w:r>
      <w:r>
        <w:instrText xml:space="preserve"> INCLUDEPICTURE "https://www.lhc-closer.es/webapp/files/1435153339_c198796447bb0ebc42927e1da733d86a.jpg" \* MERGEFORMATINET </w:instrText>
      </w:r>
      <w:r>
        <w:fldChar w:fldCharType="separate"/>
      </w:r>
      <w:r w:rsidR="001C4C66">
        <w:rPr>
          <w:noProof/>
        </w:rPr>
        <w:pict w14:anchorId="6459A161">
          <v:shape id="_x0000_i1026" type="#_x0000_t75" alt="https://www.lhc-closer.es/webapp/files/1435153339_c198796447bb0ebc42927e1da733d86a.jpg" style="width:244.8pt;height:100.25pt;mso-width-percent:0;mso-height-percent:0;mso-width-percent:0;mso-height-percent:0">
            <v:imagedata r:id="rId24" r:href="rId25"/>
          </v:shape>
        </w:pict>
      </w:r>
      <w:r>
        <w:fldChar w:fldCharType="end"/>
      </w:r>
    </w:p>
    <w:p w14:paraId="53044E4F" w14:textId="6D2E9F58" w:rsidR="00F42297" w:rsidRDefault="00172CCF" w:rsidP="00C3658B">
      <w:pPr>
        <w:pStyle w:val="Caption"/>
      </w:pPr>
      <w:bookmarkStart w:id="44" w:name="_Toc1811324"/>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27D99">
        <w:rPr>
          <w:noProof/>
        </w:rPr>
        <w:t>7</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bookmarkEnd w:id="44"/>
    </w:p>
    <w:p w14:paraId="03CD12CE" w14:textId="2D1FD443" w:rsidR="001F0CCB" w:rsidRDefault="001F0CCB" w:rsidP="00C3658B"/>
    <w:p w14:paraId="391EE4CF" w14:textId="77777777" w:rsidR="001F0CCB" w:rsidRDefault="001F0CCB" w:rsidP="00C3658B"/>
    <w:p w14:paraId="57CEE314" w14:textId="608DE01C" w:rsidR="00E35167" w:rsidRDefault="0011017B" w:rsidP="00C3658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3FD548D2" w:rsidR="008C0C09" w:rsidRDefault="002D6484"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8841A2">
            <w:rPr>
              <w:noProof/>
              <w:lang w:val="en-US"/>
            </w:rPr>
            <w:t>(1)</w:t>
          </w:r>
          <w:r w:rsidR="0041294D">
            <w:fldChar w:fldCharType="end"/>
          </w:r>
        </w:sdtContent>
      </w:sdt>
    </w:p>
    <w:p w14:paraId="0BB72726" w14:textId="31194B83" w:rsidR="00B828D3" w:rsidRDefault="00B828D3" w:rsidP="00C3658B"/>
    <w:p w14:paraId="3272A7B3" w14:textId="288525F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8841A2">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2F37761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8841A2">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A9C0CD7" w:rsidR="00923AF0" w:rsidRPr="00923AF0" w:rsidRDefault="00C35C83" w:rsidP="00C3658B">
      <w:pPr>
        <w:pStyle w:val="Caption"/>
      </w:pPr>
      <w:bookmarkStart w:id="45" w:name="_Ref536345361"/>
      <w:bookmarkStart w:id="46" w:name="_Toc181132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27D99">
        <w:rPr>
          <w:noProof/>
        </w:rPr>
        <w:t>8</w:t>
      </w:r>
      <w:r w:rsidR="00355351">
        <w:rPr>
          <w:noProof/>
        </w:rPr>
        <w:fldChar w:fldCharType="end"/>
      </w:r>
      <w:bookmarkEnd w:id="45"/>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8841A2">
            <w:rPr>
              <w:noProof/>
              <w:lang w:val="en-US"/>
            </w:rPr>
            <w:t>(23)</w:t>
          </w:r>
          <w:r>
            <w:fldChar w:fldCharType="end"/>
          </w:r>
        </w:sdtContent>
      </w:sdt>
      <w:r>
        <w:t>.</w:t>
      </w:r>
      <w:bookmarkEnd w:id="46"/>
    </w:p>
    <w:p w14:paraId="7D1B8363" w14:textId="36C17F3B" w:rsidR="00973019" w:rsidRDefault="00973019" w:rsidP="00C3658B"/>
    <w:p w14:paraId="235FE34F" w14:textId="2B3B5536"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8841A2">
            <w:rPr>
              <w:noProof/>
              <w:lang w:val="en-US"/>
            </w:rPr>
            <w:t>(21)</w:t>
          </w:r>
          <w:r w:rsidR="00F9749B">
            <w:fldChar w:fldCharType="end"/>
          </w:r>
        </w:sdtContent>
      </w:sdt>
      <w:r w:rsidR="00F9749B">
        <w:t>.</w:t>
      </w:r>
    </w:p>
    <w:p w14:paraId="676FC060" w14:textId="77777777" w:rsidR="00006249" w:rsidRDefault="00006249" w:rsidP="00C3658B"/>
    <w:p w14:paraId="383AB9C0" w14:textId="14F48991"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8841A2">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320E189" w:rsidR="00363C2B" w:rsidRDefault="00363C2B" w:rsidP="00363C2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8841A2">
            <w:rPr>
              <w:noProof/>
              <w:lang w:val="en-US"/>
            </w:rPr>
            <w:t>(24)</w:t>
          </w:r>
          <w:r w:rsidR="009B238E">
            <w:rPr>
              <w:lang w:val="en-GB"/>
            </w:rPr>
            <w:fldChar w:fldCharType="end"/>
          </w:r>
        </w:sdtContent>
      </w:sdt>
      <w:r>
        <w:rPr>
          <w:lang w:val="en-GB"/>
        </w:rPr>
        <w:t>.</w:t>
      </w:r>
    </w:p>
    <w:p w14:paraId="5F3DA52F" w14:textId="3C91C3DF" w:rsidR="00EC6BBC" w:rsidRDefault="00BF6DB4" w:rsidP="00363C2B">
      <w:r>
        <w:lastRenderedPageBreak/>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8841A2">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8841A2">
            <w:rPr>
              <w:noProof/>
              <w:lang w:val="en-US"/>
            </w:rPr>
            <w:t>(25)</w:t>
          </w:r>
          <w:r w:rsidR="00D06FC0">
            <w:fldChar w:fldCharType="end"/>
          </w:r>
        </w:sdtContent>
      </w:sdt>
      <w:r w:rsidR="00D06FC0">
        <w:t>.</w:t>
      </w:r>
    </w:p>
    <w:p w14:paraId="544CFC0C" w14:textId="77777777" w:rsidR="00EC6BBC" w:rsidRDefault="00EC6BBC" w:rsidP="00363C2B"/>
    <w:p w14:paraId="1541331E" w14:textId="01E6A16B"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8841A2">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8841A2">
            <w:rPr>
              <w:noProof/>
              <w:lang w:val="en-US"/>
            </w:rPr>
            <w:t>(27)</w:t>
          </w:r>
          <w:r w:rsidR="00A1523A">
            <w:fldChar w:fldCharType="end"/>
          </w:r>
        </w:sdtContent>
      </w:sdt>
      <w:r w:rsidR="00306C11">
        <w:t>.</w:t>
      </w:r>
    </w:p>
    <w:p w14:paraId="3C166F64" w14:textId="77777777" w:rsidR="00EC6BBC" w:rsidRDefault="00EC6BBC" w:rsidP="00363C2B"/>
    <w:p w14:paraId="5B465D57" w14:textId="3E75C40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8841A2">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2699C0AE"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8841A2">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7" w:name="_Toc1811283"/>
      <w:r>
        <w:t xml:space="preserve">HEP </w:t>
      </w:r>
      <w:r w:rsidR="001512C1">
        <w:t>Software</w:t>
      </w:r>
      <w:bookmarkEnd w:id="47"/>
    </w:p>
    <w:p w14:paraId="3F82D959" w14:textId="2F3F1CA1" w:rsidR="00557C3C" w:rsidRDefault="003F4CAE" w:rsidP="003F4CAE">
      <w:pPr>
        <w:pStyle w:val="Heading4"/>
      </w:pPr>
      <w:r>
        <w:t>ROOT</w:t>
      </w:r>
    </w:p>
    <w:p w14:paraId="3661D8A6" w14:textId="77777777" w:rsidR="00557C3C" w:rsidRDefault="00557C3C" w:rsidP="00C3658B"/>
    <w:p w14:paraId="7D8AE1BE" w14:textId="50ED5FD7"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8841A2">
            <w:rPr>
              <w:noProof/>
              <w:lang w:val="en-US"/>
            </w:rPr>
            <w:t>(30)</w:t>
          </w:r>
          <w:r w:rsidR="006A2B60">
            <w:fldChar w:fldCharType="end"/>
          </w:r>
        </w:sdtContent>
      </w:sdt>
      <w:r w:rsidR="004261FC">
        <w:t>.</w:t>
      </w:r>
    </w:p>
    <w:p w14:paraId="083CF071" w14:textId="77777777" w:rsidR="004261FC" w:rsidRDefault="004261FC" w:rsidP="00C3658B"/>
    <w:p w14:paraId="1DF4BEAA" w14:textId="0892124E"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8841A2">
            <w:rPr>
              <w:noProof/>
              <w:lang w:val="en-US"/>
            </w:rPr>
            <w:t>(30)</w:t>
          </w:r>
          <w:r w:rsidR="003158A0">
            <w:fldChar w:fldCharType="end"/>
          </w:r>
        </w:sdtContent>
      </w:sdt>
      <w:r w:rsidR="003158A0">
        <w:t>.</w:t>
      </w:r>
    </w:p>
    <w:p w14:paraId="36DD7911" w14:textId="004EDF62" w:rsidR="00C54369" w:rsidRDefault="00C54369" w:rsidP="00C3658B"/>
    <w:p w14:paraId="6CDC6D7E" w14:textId="34FECCEB"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8841A2">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8841A2">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26E7D1C1"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8841A2">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8841A2">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B4D4535" w:rsidR="00CC35BD" w:rsidRDefault="005A07AF" w:rsidP="00C3658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8841A2">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8" w:name="_Toc1811284"/>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8"/>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49" w:name="_Toc1811285"/>
      <w:r>
        <w:lastRenderedPageBreak/>
        <w:t>The</w:t>
      </w:r>
      <w:r w:rsidR="00066DDB">
        <w:t xml:space="preserve"> ALICE </w:t>
      </w:r>
      <w:r w:rsidR="00820E09">
        <w:t>Detector</w:t>
      </w:r>
      <w:r w:rsidR="004A3A1C">
        <w:t xml:space="preserve"> System</w:t>
      </w:r>
      <w:bookmarkEnd w:id="49"/>
    </w:p>
    <w:p w14:paraId="31FFF333" w14:textId="77777777" w:rsidR="009969A2" w:rsidRPr="009969A2" w:rsidRDefault="009969A2" w:rsidP="009969A2">
      <w:pPr>
        <w:rPr>
          <w:lang w:val="en-GB" w:eastAsia="en-GB"/>
        </w:rPr>
      </w:pPr>
    </w:p>
    <w:p w14:paraId="71DAA5BC" w14:textId="22F3CB8B"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8841A2">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8841A2">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EE88C08"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8841A2">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75C74D9A"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8841A2">
        <w:t xml:space="preserve">Figure </w:t>
      </w:r>
      <w:r w:rsidR="008841A2">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8841A2">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779C46FC"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1C4C66">
        <w:rPr>
          <w:noProof/>
        </w:rPr>
        <w:pict w14:anchorId="15BCB3C9">
          <v:shape id="_x0000_i1025" type="#_x0000_t75" alt="https://cds.cern.ch/record/2302924/files/ALICE-3D-Run2-General-WithoutITSinlay-NoName-v0-2017-05-11-B+W.png?subformat=icon-1440" style="width:424.8pt;height:239.8pt;mso-width-percent:0;mso-height-percent:0;mso-width-percent:0;mso-height-percent:0">
            <v:imagedata r:id="rId27" r:href="rId28"/>
          </v:shape>
        </w:pict>
      </w:r>
      <w:r>
        <w:fldChar w:fldCharType="end"/>
      </w:r>
    </w:p>
    <w:p w14:paraId="03249B2F" w14:textId="4B31947F" w:rsidR="004A3A1C" w:rsidRDefault="004A3A1C" w:rsidP="004A3A1C">
      <w:pPr>
        <w:pStyle w:val="Caption"/>
        <w:rPr>
          <w:szCs w:val="24"/>
        </w:rPr>
      </w:pPr>
      <w:bookmarkStart w:id="50" w:name="_Ref1640608"/>
      <w:bookmarkStart w:id="51" w:name="_Toc1811326"/>
      <w:r>
        <w:t xml:space="preserve">Figure </w:t>
      </w:r>
      <w:r>
        <w:fldChar w:fldCharType="begin"/>
      </w:r>
      <w:r>
        <w:instrText xml:space="preserve"> SEQ Figure \* ARABIC </w:instrText>
      </w:r>
      <w:r>
        <w:fldChar w:fldCharType="separate"/>
      </w:r>
      <w:r w:rsidR="00727D99">
        <w:rPr>
          <w:noProof/>
        </w:rPr>
        <w:t>9</w:t>
      </w:r>
      <w:r>
        <w:fldChar w:fldCharType="end"/>
      </w:r>
      <w:bookmarkEnd w:id="5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8841A2">
            <w:rPr>
              <w:noProof/>
              <w:lang w:val="en-US"/>
            </w:rPr>
            <w:t>(36)</w:t>
          </w:r>
          <w:r w:rsidR="00CB39CB">
            <w:fldChar w:fldCharType="end"/>
          </w:r>
        </w:sdtContent>
      </w:sdt>
      <w:bookmarkEnd w:id="51"/>
    </w:p>
    <w:p w14:paraId="7E898225" w14:textId="77777777" w:rsidR="00BB36F4" w:rsidRDefault="00BB36F4" w:rsidP="00DA3BF0">
      <w:pPr>
        <w:rPr>
          <w:lang w:val="en-GB" w:eastAsia="en-GB"/>
        </w:rPr>
      </w:pPr>
    </w:p>
    <w:p w14:paraId="1A457974" w14:textId="534CB875"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8841A2">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4BD321B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8841A2">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535370B"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8841A2">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8841A2">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6EA568EE"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8841A2">
        <w:t xml:space="preserve">Figure </w:t>
      </w:r>
      <w:r w:rsidR="008841A2">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8841A2">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17ECA91E" w:rsidR="00591091" w:rsidRDefault="00591091" w:rsidP="00591091">
      <w:pPr>
        <w:pStyle w:val="Caption"/>
      </w:pPr>
      <w:bookmarkStart w:id="52" w:name="_Ref1808661"/>
      <w:bookmarkStart w:id="53" w:name="_Toc1811327"/>
      <w:r>
        <w:t xml:space="preserve">Figure </w:t>
      </w:r>
      <w:r>
        <w:fldChar w:fldCharType="begin"/>
      </w:r>
      <w:r>
        <w:instrText xml:space="preserve"> SEQ Figure \* ARABIC </w:instrText>
      </w:r>
      <w:r>
        <w:fldChar w:fldCharType="separate"/>
      </w:r>
      <w:r w:rsidR="00727D99">
        <w:rPr>
          <w:noProof/>
        </w:rPr>
        <w:t>10</w:t>
      </w:r>
      <w:r>
        <w:fldChar w:fldCharType="end"/>
      </w:r>
      <w:bookmarkEnd w:id="5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3"/>
    </w:p>
    <w:p w14:paraId="283B7877" w14:textId="59A67EC7" w:rsidR="00D81B17" w:rsidRDefault="00D81B17" w:rsidP="00D81B17"/>
    <w:p w14:paraId="635A701B" w14:textId="411239AA" w:rsidR="00D81B17" w:rsidRPr="00D81B17" w:rsidRDefault="00D81B17" w:rsidP="00D81B17">
      <w:r>
        <w:t>The main functions of the ITS</w:t>
      </w:r>
      <w:r w:rsidR="00400B58">
        <w:t xml:space="preserve"> are: 1) the reconstruction of secondary vertices in the decay of strange- and heavy flavour particles, 2) particle identification </w:t>
      </w:r>
      <w:proofErr w:type="spellStart"/>
      <w:r w:rsidR="00400B58">
        <w:t xml:space="preserve">and </w:t>
      </w:r>
      <w:proofErr w:type="spellEnd"/>
      <w:r w:rsidR="00400B58">
        <w:t>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457577">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457577">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B339F0E"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8841A2">
        <w:t xml:space="preserve">Figure </w:t>
      </w:r>
      <w:r w:rsidR="008841A2">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1EB10A9" w:rsidR="00B87B89" w:rsidRDefault="00B87B89" w:rsidP="00B87B89">
      <w:pPr>
        <w:pStyle w:val="Caption"/>
      </w:pPr>
      <w:bookmarkStart w:id="54" w:name="_Ref1809267"/>
      <w:bookmarkStart w:id="55" w:name="_Toc1811328"/>
      <w:r>
        <w:t xml:space="preserve">Figure </w:t>
      </w:r>
      <w:r>
        <w:fldChar w:fldCharType="begin"/>
      </w:r>
      <w:r>
        <w:instrText xml:space="preserve"> SEQ Figure \* ARABIC </w:instrText>
      </w:r>
      <w:r>
        <w:fldChar w:fldCharType="separate"/>
      </w:r>
      <w:r w:rsidR="00727D99">
        <w:rPr>
          <w:noProof/>
        </w:rPr>
        <w:t>11</w:t>
      </w:r>
      <w:r>
        <w:fldChar w:fldCharType="end"/>
      </w:r>
      <w:bookmarkEnd w:id="54"/>
      <w:r>
        <w:t xml:space="preserve">: ALICE TPC </w:t>
      </w:r>
      <w:sdt>
        <w:sdtPr>
          <w:id w:val="-102739983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5"/>
    </w:p>
    <w:p w14:paraId="14D9C707" w14:textId="680F4F8E" w:rsidR="005416B4" w:rsidRDefault="005416B4" w:rsidP="005416B4"/>
    <w:p w14:paraId="2E6BD733" w14:textId="48859882"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E7A93">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1A883DA8"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8841A2">
        <w:t xml:space="preserve">Figure </w:t>
      </w:r>
      <w:r w:rsidR="008841A2">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6EBD1CA" w:rsidR="00095F16" w:rsidRDefault="00095F16" w:rsidP="00095F16">
      <w:pPr>
        <w:pStyle w:val="Caption"/>
      </w:pPr>
      <w:bookmarkStart w:id="56" w:name="_Ref1809501"/>
      <w:bookmarkStart w:id="57" w:name="_Toc1811329"/>
      <w:r>
        <w:t xml:space="preserve">Figure </w:t>
      </w:r>
      <w:r>
        <w:fldChar w:fldCharType="begin"/>
      </w:r>
      <w:r>
        <w:instrText xml:space="preserve"> SEQ Figure \* ARABIC </w:instrText>
      </w:r>
      <w:r>
        <w:fldChar w:fldCharType="separate"/>
      </w:r>
      <w:r w:rsidR="00727D99">
        <w:rPr>
          <w:noProof/>
        </w:rPr>
        <w:t>12</w:t>
      </w:r>
      <w:r>
        <w:fldChar w:fldCharType="end"/>
      </w:r>
      <w:bookmarkEnd w:id="56"/>
      <w:r>
        <w:t xml:space="preserve">: ALICE TOF </w:t>
      </w:r>
      <w:sdt>
        <w:sdtPr>
          <w:id w:val="-81779671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7"/>
      <w:r w:rsidR="00B02EB1">
        <w:t>.</w:t>
      </w:r>
    </w:p>
    <w:p w14:paraId="199BFB33" w14:textId="7B9CDF1F" w:rsidR="00B02EB1" w:rsidRDefault="00B02EB1" w:rsidP="00B02EB1"/>
    <w:p w14:paraId="4C28AB9C" w14:textId="50DB7EBE" w:rsidR="00B02EB1" w:rsidRPr="00B02EB1" w:rsidRDefault="00B02EB1" w:rsidP="00B02EB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108E4042" w:rsidR="00BF0CCE" w:rsidRDefault="00BF0CCE" w:rsidP="00C3658B">
      <w:r>
        <w:t xml:space="preserve">Next, we find Ring Imaging Cherenkov Detectors (HMPID, </w:t>
      </w:r>
      <w:r>
        <w:fldChar w:fldCharType="begin"/>
      </w:r>
      <w:r>
        <w:instrText xml:space="preserve"> REF _Ref1809680 \h </w:instrText>
      </w:r>
      <w:r>
        <w:fldChar w:fldCharType="separate"/>
      </w:r>
      <w:r w:rsidR="008841A2">
        <w:t xml:space="preserve">Figure </w:t>
      </w:r>
      <w:r w:rsidR="008841A2">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087A017" w:rsidR="00BF0CCE" w:rsidRDefault="00BF0CCE" w:rsidP="00BF0CCE">
      <w:pPr>
        <w:pStyle w:val="Caption"/>
      </w:pPr>
      <w:bookmarkStart w:id="58" w:name="_Ref1809680"/>
      <w:bookmarkStart w:id="59" w:name="_Toc1811330"/>
      <w:r>
        <w:t xml:space="preserve">Figure </w:t>
      </w:r>
      <w:r>
        <w:fldChar w:fldCharType="begin"/>
      </w:r>
      <w:r>
        <w:instrText xml:space="preserve"> SEQ Figure \* ARABIC </w:instrText>
      </w:r>
      <w:r>
        <w:fldChar w:fldCharType="separate"/>
      </w:r>
      <w:r w:rsidR="00727D99">
        <w:rPr>
          <w:noProof/>
        </w:rPr>
        <w:t>13</w:t>
      </w:r>
      <w:r>
        <w:fldChar w:fldCharType="end"/>
      </w:r>
      <w:bookmarkEnd w:id="58"/>
      <w:r>
        <w:t xml:space="preserve">: ALICE HMPID </w:t>
      </w:r>
      <w:sdt>
        <w:sdtPr>
          <w:id w:val="1223722604"/>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9"/>
      <w:r w:rsidR="000273BB">
        <w:t>.</w:t>
      </w:r>
    </w:p>
    <w:p w14:paraId="33B61A9C" w14:textId="26EFD533" w:rsidR="000273BB" w:rsidRDefault="000273BB" w:rsidP="000273BB"/>
    <w:p w14:paraId="59D2C3B7" w14:textId="315BDC75"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FD3974">
            <w:rPr>
              <w:noProof/>
              <w:lang w:val="en-US"/>
            </w:rPr>
            <w:t>(37)</w:t>
          </w:r>
          <w:r w:rsidR="00FD3974">
            <w:fldChar w:fldCharType="end"/>
          </w:r>
        </w:sdtContent>
      </w:sdt>
      <w:r w:rsidR="00FD3974">
        <w:t>.</w:t>
      </w:r>
    </w:p>
    <w:p w14:paraId="3BAD2D96" w14:textId="77777777" w:rsidR="00ED6CAC" w:rsidRDefault="00ED6CAC" w:rsidP="00C3658B"/>
    <w:p w14:paraId="10171E95" w14:textId="38FDED60"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8841A2">
        <w:t xml:space="preserve">Figure </w:t>
      </w:r>
      <w:r w:rsidR="008841A2">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C5756FB" w:rsidR="00ED6CAC" w:rsidRDefault="00ED6CAC" w:rsidP="00ED6CAC">
      <w:pPr>
        <w:pStyle w:val="Caption"/>
      </w:pPr>
      <w:bookmarkStart w:id="60" w:name="_Ref1810007"/>
      <w:bookmarkStart w:id="61" w:name="_Toc1811331"/>
      <w:r>
        <w:t xml:space="preserve">Figure </w:t>
      </w:r>
      <w:r>
        <w:fldChar w:fldCharType="begin"/>
      </w:r>
      <w:r>
        <w:instrText xml:space="preserve"> SEQ Figure \* ARABIC </w:instrText>
      </w:r>
      <w:r>
        <w:fldChar w:fldCharType="separate"/>
      </w:r>
      <w:r w:rsidR="00727D99">
        <w:rPr>
          <w:noProof/>
        </w:rPr>
        <w:t>14</w:t>
      </w:r>
      <w:r>
        <w:fldChar w:fldCharType="end"/>
      </w:r>
      <w:bookmarkEnd w:id="60"/>
      <w:r>
        <w:t xml:space="preserve">: ALICE TRD </w:t>
      </w:r>
      <w:sdt>
        <w:sdtPr>
          <w:id w:val="1956291719"/>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1"/>
    </w:p>
    <w:p w14:paraId="5B881C1B" w14:textId="3454664E" w:rsidR="006F312E" w:rsidRDefault="006F312E" w:rsidP="00C3658B"/>
    <w:p w14:paraId="24E595C7" w14:textId="78DDEF2F" w:rsidR="00B8783C" w:rsidRPr="00C8545E" w:rsidRDefault="00081D35" w:rsidP="00C3658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B289A">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m:t>
            </m:r>
            <m:r>
              <m:rPr>
                <m:sty m:val="p"/>
              </m:rPr>
              <w:rPr>
                <w:rFonts w:ascii="Cambria Math" w:hAnsi="Cambria Math"/>
              </w:rPr>
              <m:t>e-</m:t>
            </m:r>
            <m:r>
              <m:rPr>
                <m:sty m:val="p"/>
              </m:rPr>
              <w:rPr>
                <w:rFonts w:ascii="Cambria Math" w:hAnsi="Cambria Math"/>
              </w:rPr>
              <m:t>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8545E">
            <w:rPr>
              <w:noProof/>
              <w:lang w:val="en-US"/>
            </w:rPr>
            <w:t>(37)</w:t>
          </w:r>
          <w:r w:rsidR="00C8545E">
            <w:fldChar w:fldCharType="end"/>
          </w:r>
        </w:sdtContent>
      </w:sdt>
      <w:r w:rsidR="00C8545E">
        <w:t>.</w:t>
      </w:r>
    </w:p>
    <w:p w14:paraId="1C2B68AF" w14:textId="77777777" w:rsidR="00B8783C" w:rsidRDefault="00B8783C" w:rsidP="00C3658B"/>
    <w:p w14:paraId="3E0A1BF7" w14:textId="03B990ED"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8841A2">
        <w:t xml:space="preserve">Figure </w:t>
      </w:r>
      <w:r w:rsidR="008841A2">
        <w:rPr>
          <w:noProof/>
        </w:rPr>
        <w:t>15</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8841A2">
        <w:t xml:space="preserve">Figure </w:t>
      </w:r>
      <w:r w:rsidR="008841A2">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4FA8A0" w:rsidR="005703E0" w:rsidRDefault="005703E0" w:rsidP="005703E0">
      <w:pPr>
        <w:pStyle w:val="Caption"/>
      </w:pPr>
      <w:bookmarkStart w:id="62" w:name="_Ref1810272"/>
      <w:bookmarkStart w:id="63" w:name="_Toc1811332"/>
      <w:r>
        <w:t xml:space="preserve">Figure </w:t>
      </w:r>
      <w:r>
        <w:fldChar w:fldCharType="begin"/>
      </w:r>
      <w:r>
        <w:instrText xml:space="preserve"> SEQ Figure \* ARABIC </w:instrText>
      </w:r>
      <w:r>
        <w:fldChar w:fldCharType="separate"/>
      </w:r>
      <w:r w:rsidR="00727D99">
        <w:rPr>
          <w:noProof/>
        </w:rPr>
        <w:t>15</w:t>
      </w:r>
      <w:r>
        <w:fldChar w:fldCharType="end"/>
      </w:r>
      <w:bookmarkEnd w:id="62"/>
      <w:r>
        <w:t xml:space="preserve">: ALICE PHOS </w:t>
      </w:r>
      <w:sdt>
        <w:sdtPr>
          <w:id w:val="-434055697"/>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3"/>
      <w:r w:rsidR="001F6EB2">
        <w:t>.</w:t>
      </w:r>
    </w:p>
    <w:p w14:paraId="2F8128E7" w14:textId="1D2A2D01" w:rsidR="001F6EB2" w:rsidRDefault="001F6EB2" w:rsidP="001F6EB2"/>
    <w:p w14:paraId="760D4EEF" w14:textId="681F26E2"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93E93">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9FE8CF4" w:rsidR="005703E0" w:rsidRDefault="005703E0" w:rsidP="005703E0">
      <w:pPr>
        <w:pStyle w:val="Caption"/>
      </w:pPr>
      <w:bookmarkStart w:id="64" w:name="_Ref1810282"/>
      <w:bookmarkStart w:id="65" w:name="_Toc1811333"/>
      <w:r>
        <w:t xml:space="preserve">Figure </w:t>
      </w:r>
      <w:r>
        <w:fldChar w:fldCharType="begin"/>
      </w:r>
      <w:r>
        <w:instrText xml:space="preserve"> SEQ Figure \* ARABIC </w:instrText>
      </w:r>
      <w:r>
        <w:fldChar w:fldCharType="separate"/>
      </w:r>
      <w:r w:rsidR="00727D99">
        <w:rPr>
          <w:noProof/>
        </w:rPr>
        <w:t>16</w:t>
      </w:r>
      <w:r>
        <w:fldChar w:fldCharType="end"/>
      </w:r>
      <w:bookmarkEnd w:id="64"/>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5"/>
      <w:r w:rsidR="00D031AF">
        <w:t>.</w:t>
      </w:r>
    </w:p>
    <w:p w14:paraId="7577B443" w14:textId="1FF2E743" w:rsidR="00D031AF" w:rsidRDefault="00D031AF" w:rsidP="00D031AF"/>
    <w:p w14:paraId="449EB81A" w14:textId="40835F94"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FA77BA">
            <w:rPr>
              <w:noProof/>
              <w:lang w:val="en-US"/>
            </w:rPr>
            <w:t>(37)</w:t>
          </w:r>
          <w:r w:rsidR="00FA77BA">
            <w:fldChar w:fldCharType="end"/>
          </w:r>
        </w:sdtContent>
      </w:sdt>
      <w:r w:rsidR="00FA77BA">
        <w:t>.</w:t>
      </w:r>
    </w:p>
    <w:p w14:paraId="57B9981B" w14:textId="6EA5E68D" w:rsidR="00505AE0" w:rsidRDefault="00505AE0" w:rsidP="00505AE0"/>
    <w:p w14:paraId="6D8AA322" w14:textId="0DB3442E"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8841A2">
            <w:rPr>
              <w:noProof/>
              <w:lang w:val="en-US"/>
            </w:rPr>
            <w:t>(37)</w:t>
          </w:r>
          <w:r>
            <w:fldChar w:fldCharType="end"/>
          </w:r>
        </w:sdtContent>
      </w:sdt>
      <w:r>
        <w:t>.</w:t>
      </w:r>
    </w:p>
    <w:p w14:paraId="6D3B3AB0" w14:textId="1663216E" w:rsidR="00F41009" w:rsidRDefault="00F41009" w:rsidP="00505AE0"/>
    <w:p w14:paraId="78AEAF55" w14:textId="55E72E37"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8841A2">
            <w:rPr>
              <w:noProof/>
              <w:lang w:val="en-US"/>
            </w:rPr>
            <w:t>(37)</w:t>
          </w:r>
          <w:r w:rsidR="008841A2">
            <w:fldChar w:fldCharType="end"/>
          </w:r>
        </w:sdtContent>
      </w:sdt>
      <w:r w:rsidR="004D6400">
        <w:t>.</w:t>
      </w:r>
    </w:p>
    <w:p w14:paraId="35EE552A" w14:textId="77777777" w:rsidR="008841A2" w:rsidRDefault="008841A2" w:rsidP="00505AE0"/>
    <w:p w14:paraId="740641A3" w14:textId="20ECC2E1"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8841A2">
        <w:t xml:space="preserve">Figure </w:t>
      </w:r>
      <w:r w:rsidR="008841A2">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147515">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CADE640" w:rsidR="00BA74B6" w:rsidRDefault="00BA74B6" w:rsidP="00BA74B6">
      <w:pPr>
        <w:pStyle w:val="Caption"/>
      </w:pPr>
      <w:bookmarkStart w:id="66" w:name="_Ref1810984"/>
      <w:bookmarkStart w:id="67" w:name="_Toc1811334"/>
      <w:r>
        <w:t xml:space="preserve">Figure </w:t>
      </w:r>
      <w:r>
        <w:fldChar w:fldCharType="begin"/>
      </w:r>
      <w:r>
        <w:instrText xml:space="preserve"> SEQ Figure \* ARABIC </w:instrText>
      </w:r>
      <w:r>
        <w:fldChar w:fldCharType="separate"/>
      </w:r>
      <w:r w:rsidR="00727D99">
        <w:rPr>
          <w:noProof/>
        </w:rPr>
        <w:t>17</w:t>
      </w:r>
      <w:r>
        <w:fldChar w:fldCharType="end"/>
      </w:r>
      <w:bookmarkEnd w:id="6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67"/>
    </w:p>
    <w:p w14:paraId="2116EDF4" w14:textId="526D2F1A" w:rsidR="00A157E6" w:rsidRDefault="00A157E6" w:rsidP="00A157E6"/>
    <w:p w14:paraId="41B4E22B" w14:textId="47BC1FE0"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107763">
            <w:rPr>
              <w:noProof/>
              <w:lang w:val="en-US"/>
            </w:rPr>
            <w:t>(37)</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8" w:name="_Toc1811286"/>
      <w:r>
        <w:lastRenderedPageBreak/>
        <w:t>The Transition Radiation</w:t>
      </w:r>
      <w:r w:rsidR="00E63642">
        <w:t xml:space="preserve"> </w:t>
      </w:r>
      <w:commentRangeStart w:id="69"/>
      <w:r w:rsidR="00E63642">
        <w:t>Detec</w:t>
      </w:r>
      <w:r w:rsidR="00780566">
        <w:t>tor</w:t>
      </w:r>
      <w:r w:rsidR="00E63642">
        <w:t>s</w:t>
      </w:r>
      <w:commentRangeEnd w:id="69"/>
      <w:r w:rsidR="009463C2">
        <w:rPr>
          <w:rStyle w:val="CommentReference"/>
          <w:rFonts w:cs="Times New Roman"/>
          <w:iCs w:val="0"/>
          <w:kern w:val="0"/>
        </w:rPr>
        <w:commentReference w:id="69"/>
      </w:r>
      <w:bookmarkEnd w:id="68"/>
    </w:p>
    <w:p w14:paraId="5932CD93" w14:textId="286FD1C4"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03E21">
            <w:rPr>
              <w:noProof/>
              <w:lang w:val="en-US" w:eastAsia="en-GB"/>
            </w:rPr>
            <w:t>(38)</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1555029D" w:rsidR="002E24EE" w:rsidRDefault="00FA72E7" w:rsidP="00FA72E7">
      <w:pPr>
        <w:pStyle w:val="Heading3"/>
        <w:rPr>
          <w:lang w:eastAsia="en-GB"/>
        </w:rPr>
      </w:pPr>
      <w:r>
        <w:rPr>
          <w:lang w:eastAsia="en-GB"/>
        </w:rPr>
        <w:t>A Note on Geometry</w:t>
      </w:r>
    </w:p>
    <w:p w14:paraId="7951FE2C" w14:textId="000336F9" w:rsidR="007B2137" w:rsidRDefault="007B2137" w:rsidP="007B2137">
      <w:pPr>
        <w:rPr>
          <w:lang w:val="en-GB" w:eastAsia="en-GB"/>
        </w:rPr>
      </w:pPr>
    </w:p>
    <w:p w14:paraId="16608D08" w14:textId="30934C8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t xml:space="preserve">Figure </w:t>
      </w:r>
      <w:r>
        <w:rPr>
          <w:noProof/>
        </w:rPr>
        <w:t>18</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28129750"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94301">
            <w:rPr>
              <w:noProof/>
              <w:lang w:val="en-US" w:eastAsia="en-GB"/>
            </w:rPr>
            <w:t>(37)</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77777777"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Pr>
          <w:noProof/>
        </w:rPr>
        <w:drawing>
          <wp:inline distT="0" distB="0" distL="0" distR="0" wp14:anchorId="1DCE24FF" wp14:editId="383E6BB9">
            <wp:extent cx="2201594" cy="1906898"/>
            <wp:effectExtent l="0" t="0" r="0" b="0"/>
            <wp:docPr id="53" name="Picture 53" descr="https://root.cern.ch/root/htmldoc/guides/users-guide/pictures/030001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root.cern.ch/root/htmldoc/guides/users-guide/pictures/030001A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6543" cy="1911184"/>
                    </a:xfrm>
                    <a:prstGeom prst="rect">
                      <a:avLst/>
                    </a:prstGeom>
                    <a:noFill/>
                    <a:ln>
                      <a:noFill/>
                    </a:ln>
                  </pic:spPr>
                </pic:pic>
              </a:graphicData>
            </a:graphic>
          </wp:inline>
        </w:drawing>
      </w:r>
      <w:r>
        <w:fldChar w:fldCharType="end"/>
      </w:r>
    </w:p>
    <w:p w14:paraId="086E1E56" w14:textId="18F1BFE0" w:rsidR="00CE6A9D" w:rsidRDefault="00CE6A9D" w:rsidP="00CE6A9D">
      <w:pPr>
        <w:pStyle w:val="Caption"/>
        <w:rPr>
          <w:szCs w:val="24"/>
        </w:rPr>
      </w:pPr>
      <w:bookmarkStart w:id="70" w:name="_Ref1821989"/>
      <w:r>
        <w:t xml:space="preserve">Figure </w:t>
      </w:r>
      <w:r>
        <w:fldChar w:fldCharType="begin"/>
      </w:r>
      <w:r>
        <w:instrText xml:space="preserve"> SEQ Figure \* ARABIC </w:instrText>
      </w:r>
      <w:r>
        <w:fldChar w:fldCharType="separate"/>
      </w:r>
      <w:r w:rsidR="00727D99">
        <w:rPr>
          <w:noProof/>
        </w:rPr>
        <w:t>18</w:t>
      </w:r>
      <w:r>
        <w:fldChar w:fldCharType="end"/>
      </w:r>
      <w:bookmarkEnd w:id="7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344FD">
            <w:rPr>
              <w:noProof/>
              <w:lang w:val="en-US"/>
            </w:rPr>
            <w:t>(39)</w:t>
          </w:r>
          <w:r w:rsidR="006344FD">
            <w:fldChar w:fldCharType="end"/>
          </w:r>
        </w:sdtContent>
      </w:sdt>
      <w:r w:rsidR="006344FD">
        <w:t>.</w:t>
      </w:r>
    </w:p>
    <w:p w14:paraId="652E0240" w14:textId="6A55042A" w:rsidR="00CE6A9D" w:rsidRDefault="00CE6A9D" w:rsidP="00FA72E7">
      <w:pPr>
        <w:rPr>
          <w:lang w:val="en-GB" w:eastAsia="en-GB"/>
        </w:rPr>
      </w:pPr>
    </w:p>
    <w:p w14:paraId="5A8DA828" w14:textId="417CE8B0"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94301">
            <w:rPr>
              <w:noProof/>
              <w:lang w:val="en-US" w:eastAsia="en-GB"/>
            </w:rPr>
            <w:t>(37)</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0877A739"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1"/>
      <w:r w:rsidR="002E620D">
        <w:rPr>
          <w:lang w:val="en-GB" w:eastAsia="en-GB"/>
        </w:rPr>
        <w:t>firstly</w:t>
      </w:r>
      <w:r w:rsidR="00395704">
        <w:rPr>
          <w:lang w:val="en-GB" w:eastAsia="en-GB"/>
        </w:rPr>
        <w:t xml:space="preserve"> </w:t>
      </w:r>
      <w:commentRangeEnd w:id="71"/>
      <w:r w:rsidR="007D5A9A">
        <w:rPr>
          <w:rStyle w:val="CommentReference"/>
        </w:rPr>
        <w:commentReference w:id="71"/>
      </w:r>
      <w:r w:rsidR="00395704">
        <w:rPr>
          <w:lang w:val="en-GB" w:eastAsia="en-GB"/>
        </w:rPr>
        <w:t xml:space="preserve">obtain </w:t>
      </w:r>
      <w:r w:rsidR="00395704" w:rsidRPr="00395704">
        <w:rPr>
          <w:lang w:val="en-GB" w:eastAsia="en-GB"/>
        </w:rPr>
        <w:t>ρ</w:t>
      </w:r>
      <w:r w:rsidR="00395704">
        <w:rPr>
          <w:lang w:val="en-GB" w:eastAsia="en-GB"/>
        </w:rPr>
        <w:t>,</w:t>
      </w:r>
      <w:r w:rsidR="00395704">
        <w:rPr>
          <w:lang w:val="en-GB" w:eastAsia="en-GB"/>
        </w:rPr>
        <w:t xml:space="preserve"> by measuring</w:t>
      </w:r>
      <w:r w:rsidR="00395704">
        <w:rPr>
          <w:lang w:val="en-GB" w:eastAsia="en-GB"/>
        </w:rPr>
        <w:t xml:space="preserve"> the distance from the origin to point </w:t>
      </w:r>
      <w:r w:rsidR="00395704">
        <w:rPr>
          <w:lang w:val="en-GB" w:eastAsia="en-GB"/>
        </w:rPr>
        <w:t>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2E620D">
            <w:rPr>
              <w:noProof/>
              <w:lang w:val="en-US" w:eastAsia="en-GB"/>
            </w:rPr>
            <w:t>(40)</w:t>
          </w:r>
          <w:r w:rsidR="002E620D">
            <w:rPr>
              <w:lang w:val="en-GB" w:eastAsia="en-GB"/>
            </w:rPr>
            <w:fldChar w:fldCharType="end"/>
          </w:r>
        </w:sdtContent>
      </w:sdt>
      <w:r w:rsidR="00395704">
        <w:rPr>
          <w:lang w:val="en-GB" w:eastAsia="en-GB"/>
        </w:rPr>
        <w:t>.</w:t>
      </w:r>
      <w:bookmarkStart w:id="72" w:name="_GoBack"/>
      <w:bookmarkEnd w:id="72"/>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6EB0A027" w:rsidR="00395704" w:rsidRDefault="00395704" w:rsidP="00395704">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73" w:name="_Toc1811287"/>
      <w:r>
        <w:lastRenderedPageBreak/>
        <w:t>Experimental Findings: QGP</w:t>
      </w:r>
      <w:bookmarkEnd w:id="73"/>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74" w:name="_Toc1811288"/>
      <w:r w:rsidRPr="000A198C">
        <w:lastRenderedPageBreak/>
        <w:t>Deep Learning</w:t>
      </w:r>
      <w:bookmarkEnd w:id="74"/>
    </w:p>
    <w:p w14:paraId="21A51490" w14:textId="01FAA809" w:rsidR="00074EDC" w:rsidRDefault="004F4443" w:rsidP="00241D70">
      <w:pPr>
        <w:pStyle w:val="Heading2"/>
        <w:spacing w:line="480" w:lineRule="auto"/>
      </w:pPr>
      <w:r>
        <w:br w:type="page"/>
      </w:r>
      <w:bookmarkStart w:id="75" w:name="_Toc1811289"/>
      <w:r w:rsidR="00FD46A1">
        <w:lastRenderedPageBreak/>
        <w:t>Deep Learning within the Context of Artificial Intelligence and Machine Learning</w:t>
      </w:r>
      <w:bookmarkEnd w:id="75"/>
    </w:p>
    <w:p w14:paraId="080D1340" w14:textId="727AB0A2" w:rsidR="00FD46A1" w:rsidRDefault="00FD46A1" w:rsidP="00C3658B"/>
    <w:p w14:paraId="67D73747" w14:textId="30690C4E"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8841A2">
            <w:rPr>
              <w:noProof/>
              <w:lang w:val="en-US"/>
            </w:rPr>
            <w:t>(38)</w:t>
          </w:r>
          <w:r w:rsidR="00A27524">
            <w:fldChar w:fldCharType="end"/>
          </w:r>
        </w:sdtContent>
      </w:sdt>
      <w:r w:rsidR="00143A47">
        <w:t>.</w:t>
      </w:r>
    </w:p>
    <w:p w14:paraId="5DEF4EE0" w14:textId="786869D2" w:rsidR="007D5B61" w:rsidRDefault="007D5B61" w:rsidP="00C3658B"/>
    <w:p w14:paraId="58B091A7" w14:textId="0715AB09"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023AE9">
        <w:t>.</w:t>
      </w:r>
    </w:p>
    <w:p w14:paraId="52A85488" w14:textId="10D7389E" w:rsidR="00813257" w:rsidRDefault="00813257" w:rsidP="00C3658B"/>
    <w:p w14:paraId="2BA3D187" w14:textId="4E4E705C"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p>
    <w:p w14:paraId="31508146" w14:textId="30D39E0A" w:rsidR="00AB33AA" w:rsidRDefault="00AB33AA" w:rsidP="00C3658B"/>
    <w:p w14:paraId="4162ABEA" w14:textId="6520BF93"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8841A2">
            <w:rPr>
              <w:noProof/>
              <w:lang w:val="en-US"/>
            </w:rPr>
            <w:t>(38)</w:t>
          </w:r>
          <w:r w:rsidR="008B0D99">
            <w:fldChar w:fldCharType="end"/>
          </w:r>
        </w:sdtContent>
      </w:sdt>
      <w:r w:rsidR="008B0D99">
        <w:t>.</w:t>
      </w:r>
    </w:p>
    <w:p w14:paraId="02B47C82" w14:textId="6821E9FF" w:rsidR="005B7289" w:rsidRDefault="005B7289" w:rsidP="00C3658B"/>
    <w:p w14:paraId="43023D14" w14:textId="7BA6F6A6"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8841A2">
            <w:rPr>
              <w:noProof/>
              <w:lang w:val="en-US"/>
            </w:rPr>
            <w:t>(38)</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76" w:name="_Toc1811290"/>
      <w:r>
        <w:t>M</w:t>
      </w:r>
      <w:r w:rsidR="004F4443" w:rsidRPr="004F4443">
        <w:t>athematical Background</w:t>
      </w:r>
      <w:r>
        <w:t xml:space="preserve"> for Deep Learning</w:t>
      </w:r>
      <w:bookmarkEnd w:id="76"/>
    </w:p>
    <w:p w14:paraId="45AF4BAF" w14:textId="410EE89C" w:rsidR="008A44AD" w:rsidRDefault="008A44AD" w:rsidP="00241D70">
      <w:pPr>
        <w:pStyle w:val="Heading3"/>
        <w:spacing w:line="480" w:lineRule="auto"/>
      </w:pPr>
      <w:bookmarkStart w:id="77" w:name="_Toc1811291"/>
      <w:r>
        <w:t>Rosenblatt’s Perceptron</w:t>
      </w:r>
      <w:bookmarkEnd w:id="77"/>
    </w:p>
    <w:p w14:paraId="319B33AA" w14:textId="77777777" w:rsidR="008A44AD" w:rsidRPr="008A44AD" w:rsidRDefault="008A44AD" w:rsidP="00C3658B"/>
    <w:p w14:paraId="5912A8F1" w14:textId="0AB1133A"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3F97BA09"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w:t>
      </w:r>
      <w:proofErr w:type="spellStart"/>
      <w:r>
        <w:t>sms</w:t>
      </w:r>
      <w:proofErr w:type="spellEnd"/>
      <w:r>
        <w:t xml:space="preserve">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8841A2">
            <w:rPr>
              <w:noProof/>
              <w:lang w:val="en-US"/>
            </w:rPr>
            <w:t xml:space="preserve"> (39)</w:t>
          </w:r>
          <w:r w:rsidR="00CA3906">
            <w:fldChar w:fldCharType="end"/>
          </w:r>
        </w:sdtContent>
      </w:sdt>
    </w:p>
    <w:p w14:paraId="027EAA8F" w14:textId="278D3449" w:rsidR="004308F9" w:rsidRDefault="004308F9" w:rsidP="00C3658B"/>
    <w:p w14:paraId="7970CBD8" w14:textId="21F824FC"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78" w:name="_Toc1811292"/>
      <w:r>
        <w:t>Deep Feedforward Neural Networks</w:t>
      </w:r>
      <w:bookmarkEnd w:id="78"/>
    </w:p>
    <w:p w14:paraId="530BD8EC" w14:textId="77777777" w:rsidR="00921C6C" w:rsidRDefault="00921C6C" w:rsidP="00C3658B"/>
    <w:p w14:paraId="284F417F" w14:textId="2EF420AA"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09329827"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w:t>
      </w:r>
    </w:p>
    <w:p w14:paraId="3989D289" w14:textId="048F9AB8" w:rsidR="004308F9" w:rsidRDefault="004308F9" w:rsidP="00C3658B"/>
    <w:p w14:paraId="4C60FBF6" w14:textId="47657CCC"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CA3906">
        <w:t>.</w:t>
      </w:r>
    </w:p>
    <w:p w14:paraId="3C9CDF9D" w14:textId="77777777" w:rsidR="00921C6C" w:rsidRDefault="00921C6C" w:rsidP="00C3658B"/>
    <w:p w14:paraId="47D6A131" w14:textId="45DF90F7"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t>.</w:t>
      </w:r>
    </w:p>
    <w:p w14:paraId="71ED699B" w14:textId="070E6678" w:rsidR="00F66900" w:rsidRDefault="00F66900" w:rsidP="00C3658B"/>
    <w:p w14:paraId="120056A6" w14:textId="5F6B8E6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rsidR="00773926">
        <w:t>.</w:t>
      </w:r>
    </w:p>
    <w:p w14:paraId="09E27BB8" w14:textId="77777777" w:rsidR="00C16DAD" w:rsidRDefault="00C16DAD" w:rsidP="00C3658B"/>
    <w:p w14:paraId="4E7DC696" w14:textId="79CD6D11"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t>.</w:t>
      </w:r>
    </w:p>
    <w:p w14:paraId="0569A385" w14:textId="690D6A16" w:rsidR="00EA5161" w:rsidRDefault="00EA5161" w:rsidP="00C3658B"/>
    <w:p w14:paraId="42ABCEB8" w14:textId="4E93117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or activation func</w:t>
      </w:r>
      <w:proofErr w:type="spellStart"/>
      <w:r>
        <w:t>tion</w:t>
      </w:r>
      <w:proofErr w:type="spellEnd"/>
      <w:r>
        <w:t xml:space="preserve">,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26A03501"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08EE5325"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7477CD76" w14:textId="77777777" w:rsidR="00D96BD4" w:rsidRDefault="00D96BD4" w:rsidP="00C3658B"/>
    <w:p w14:paraId="012AE0CD" w14:textId="6C797C5C"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8841A2">
        <w:t xml:space="preserve">Figure </w:t>
      </w:r>
      <w:r w:rsidR="008841A2">
        <w:rPr>
          <w:noProof/>
        </w:rPr>
        <w:t>18</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6B94C98" w:rsidR="00254AA6" w:rsidRDefault="00154E7B" w:rsidP="00C3658B">
      <w:pPr>
        <w:pStyle w:val="Caption"/>
      </w:pPr>
      <w:bookmarkStart w:id="79" w:name="_Ref535606052"/>
      <w:bookmarkStart w:id="80" w:name="_Toc1811335"/>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27D99">
        <w:rPr>
          <w:noProof/>
        </w:rPr>
        <w:t>20</w:t>
      </w:r>
      <w:r w:rsidR="009831C8">
        <w:rPr>
          <w:noProof/>
        </w:rPr>
        <w:fldChar w:fldCharType="end"/>
      </w:r>
      <w:bookmarkEnd w:id="7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80"/>
    </w:p>
    <w:p w14:paraId="4106CDBD" w14:textId="77777777" w:rsidR="00E039F6" w:rsidRDefault="00E039F6" w:rsidP="00C3658B"/>
    <w:p w14:paraId="322A91C2" w14:textId="7ED389D3"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w:t>
      </w:r>
      <w:proofErr w:type="spellStart"/>
      <w:r>
        <w:t>ll</w:t>
      </w:r>
      <w:proofErr w:type="spellEnd"/>
      <w:r>
        <w:t xml:space="preserve">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81" w:name="_Toc1811293"/>
      <w:r>
        <w:t>Regularization</w:t>
      </w:r>
      <w:r w:rsidR="00F566CD">
        <w:t xml:space="preserve"> and Optimization</w:t>
      </w:r>
      <w:r>
        <w:t xml:space="preserve"> for Deep Learning</w:t>
      </w:r>
      <w:bookmarkEnd w:id="81"/>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82" w:name="_Toc1811294"/>
      <w:r>
        <w:lastRenderedPageBreak/>
        <w:t>Convolutional Neural Networks</w:t>
      </w:r>
      <w:bookmarkEnd w:id="82"/>
    </w:p>
    <w:p w14:paraId="1B441A2D" w14:textId="78E80C6C" w:rsidR="00772D97" w:rsidRDefault="00772D97" w:rsidP="00772D97">
      <w:pPr>
        <w:pStyle w:val="Heading3"/>
        <w:rPr>
          <w:lang w:eastAsia="en-GB"/>
        </w:rPr>
      </w:pPr>
      <w:bookmarkStart w:id="83" w:name="_Toc1811295"/>
      <w:r>
        <w:rPr>
          <w:lang w:eastAsia="en-GB"/>
        </w:rPr>
        <w:t>The Kernel</w:t>
      </w:r>
      <w:r w:rsidR="00C15C85">
        <w:rPr>
          <w:lang w:eastAsia="en-GB"/>
        </w:rPr>
        <w:t xml:space="preserve"> Concept</w:t>
      </w:r>
      <w:r>
        <w:rPr>
          <w:lang w:eastAsia="en-GB"/>
        </w:rPr>
        <w:t xml:space="preserve"> and Motivation for CNNs</w:t>
      </w:r>
      <w:bookmarkEnd w:id="83"/>
    </w:p>
    <w:p w14:paraId="07A17992" w14:textId="77777777" w:rsidR="00772D97" w:rsidRPr="00772D97" w:rsidRDefault="00772D97" w:rsidP="00772D97">
      <w:pPr>
        <w:rPr>
          <w:lang w:val="en-GB" w:eastAsia="en-GB"/>
        </w:rPr>
      </w:pPr>
    </w:p>
    <w:p w14:paraId="68AE4065" w14:textId="306204C8"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8841A2">
            <w:rPr>
              <w:noProof/>
              <w:lang w:val="en-US" w:eastAsia="en-GB"/>
            </w:rPr>
            <w:t>(38)</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2F22DCE9"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8841A2">
            <w:rPr>
              <w:noProof/>
              <w:lang w:val="en-US" w:eastAsia="en-GB"/>
            </w:rPr>
            <w:t>(38)</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2D6484"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2D6484"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7FBB5F17"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8841A2">
            <w:rPr>
              <w:noProof/>
              <w:lang w:val="en-US" w:eastAsia="en-GB"/>
            </w:rPr>
            <w:t>(38)</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27AF9A6C"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8841A2">
            <w:rPr>
              <w:noProof/>
              <w:lang w:val="en-US" w:eastAsia="en-GB"/>
            </w:rPr>
            <w:t>(38)</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4EFD2E0D"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w:t>
      </w:r>
      <w:proofErr w:type="spellStart"/>
      <w:r w:rsidR="006F2155">
        <w:rPr>
          <w:lang w:val="en-GB" w:eastAsia="en-GB"/>
        </w:rPr>
        <w:t>iant</w:t>
      </w:r>
      <w:proofErr w:type="spellEnd"/>
      <w:r w:rsidR="006F2155">
        <w:rPr>
          <w:lang w:val="en-GB" w:eastAsia="en-GB"/>
        </w:rPr>
        <w:t xml:space="preserve">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8841A2">
            <w:rPr>
              <w:noProof/>
              <w:lang w:val="en-US" w:eastAsia="en-GB"/>
            </w:rPr>
            <w:t>(38)</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84" w:name="_Toc1811296"/>
      <w:r>
        <w:rPr>
          <w:lang w:eastAsia="en-GB"/>
        </w:rPr>
        <w:t>Pooling</w:t>
      </w:r>
      <w:bookmarkEnd w:id="84"/>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85" w:name="_Toc1811297"/>
      <w:r>
        <w:lastRenderedPageBreak/>
        <w:t>Variational Autoencoders</w:t>
      </w:r>
      <w:bookmarkEnd w:id="85"/>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86" w:name="_Toc1811298"/>
      <w:r>
        <w:lastRenderedPageBreak/>
        <w:t>Generative Adversarial Networks</w:t>
      </w:r>
      <w:bookmarkEnd w:id="86"/>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87" w:name="_Toc1811299"/>
      <w:r>
        <w:lastRenderedPageBreak/>
        <w:t>Data</w:t>
      </w:r>
      <w:bookmarkEnd w:id="87"/>
    </w:p>
    <w:p w14:paraId="33773656" w14:textId="1764A038" w:rsidR="00E07FD1" w:rsidRDefault="00E07FD1" w:rsidP="00241D70">
      <w:pPr>
        <w:pStyle w:val="Heading1"/>
        <w:spacing w:line="480" w:lineRule="auto"/>
      </w:pPr>
      <w:bookmarkStart w:id="88" w:name="_Toc1811300"/>
      <w:r w:rsidRPr="000A198C">
        <w:lastRenderedPageBreak/>
        <w:t>Methods</w:t>
      </w:r>
      <w:bookmarkEnd w:id="88"/>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89" w:name="_Toc1811301"/>
      <w:r>
        <w:lastRenderedPageBreak/>
        <w:t>Software Environment</w:t>
      </w:r>
      <w:bookmarkEnd w:id="89"/>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90" w:name="_Toc1811302"/>
      <w:proofErr w:type="spellStart"/>
      <w:r>
        <w:t>Ai</w:t>
      </w:r>
      <w:r w:rsidR="00163CA2">
        <w:t>ROOT</w:t>
      </w:r>
      <w:bookmarkEnd w:id="90"/>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91" w:name="_Toc1811303"/>
      <w:r>
        <w:rPr>
          <w:lang w:eastAsia="en-GB"/>
        </w:rPr>
        <w:t>R Statistical Software</w:t>
      </w:r>
      <w:bookmarkEnd w:id="91"/>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92" w:name="_Toc1811304"/>
      <w:r>
        <w:rPr>
          <w:lang w:eastAsia="en-GB"/>
        </w:rPr>
        <w:t>ROOTR</w:t>
      </w:r>
      <w:bookmarkEnd w:id="92"/>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93" w:name="_Toc1811305"/>
      <w:proofErr w:type="spellStart"/>
      <w:r>
        <w:rPr>
          <w:lang w:eastAsia="en-GB"/>
        </w:rPr>
        <w:t>Keras</w:t>
      </w:r>
      <w:proofErr w:type="spellEnd"/>
      <w:r>
        <w:rPr>
          <w:lang w:eastAsia="en-GB"/>
        </w:rPr>
        <w:t xml:space="preserve"> &amp; </w:t>
      </w:r>
      <w:proofErr w:type="spellStart"/>
      <w:r>
        <w:rPr>
          <w:lang w:eastAsia="en-GB"/>
        </w:rPr>
        <w:t>Tensorflow</w:t>
      </w:r>
      <w:bookmarkEnd w:id="93"/>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94" w:name="_Toc1811306"/>
      <w:r>
        <w:rPr>
          <w:lang w:eastAsia="en-GB"/>
        </w:rPr>
        <w:t>Utilities</w:t>
      </w:r>
      <w:bookmarkEnd w:id="94"/>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13B4CBD5" w14:textId="588BC12D" w:rsidR="00174A31" w:rsidRPr="00174A31" w:rsidRDefault="00174A31" w:rsidP="00174A31">
      <w:pPr>
        <w:pStyle w:val="Heading3"/>
        <w:rPr>
          <w:lang w:eastAsia="en-GB"/>
        </w:rPr>
      </w:pPr>
      <w:bookmarkStart w:id="95" w:name="_Toc1811307"/>
      <w:r>
        <w:rPr>
          <w:lang w:eastAsia="en-GB"/>
        </w:rPr>
        <w:t>Python</w:t>
      </w:r>
      <w:bookmarkEnd w:id="95"/>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96" w:name="_Toc1811308"/>
      <w:r>
        <w:lastRenderedPageBreak/>
        <w:t>Data Extraction from WLCG</w:t>
      </w:r>
      <w:bookmarkEnd w:id="96"/>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97" w:name="_Toc1811309"/>
      <w:r>
        <w:lastRenderedPageBreak/>
        <w:t>Results</w:t>
      </w:r>
      <w:bookmarkEnd w:id="97"/>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98" w:name="_Toc1811310"/>
      <w:r>
        <w:lastRenderedPageBreak/>
        <w:t>Discussion</w:t>
      </w:r>
      <w:bookmarkEnd w:id="98"/>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99" w:name="_Toc1811311"/>
      <w:r>
        <w:lastRenderedPageBreak/>
        <w:t>Conclusion</w:t>
      </w:r>
      <w:bookmarkEnd w:id="99"/>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00" w:name="_Toc181131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00"/>
        </w:p>
        <w:sdt>
          <w:sdtPr>
            <w:id w:val="111145805"/>
            <w:bibliography/>
          </w:sdtPr>
          <w:sdtContent>
            <w:p w14:paraId="0E39169D" w14:textId="77777777" w:rsidR="008841A2" w:rsidRDefault="00F41874" w:rsidP="008841A2">
              <w:pPr>
                <w:pStyle w:val="Bibliography"/>
                <w:rPr>
                  <w:noProof/>
                  <w:lang w:val="en-GB"/>
                </w:rPr>
              </w:pPr>
              <w:r>
                <w:fldChar w:fldCharType="begin"/>
              </w:r>
              <w:r>
                <w:instrText xml:space="preserve"> BIBLIOGRAPHY </w:instrText>
              </w:r>
              <w:r>
                <w:fldChar w:fldCharType="separate"/>
              </w:r>
              <w:r w:rsidR="008841A2">
                <w:rPr>
                  <w:noProof/>
                  <w:lang w:val="en-GB"/>
                </w:rPr>
                <w:t xml:space="preserve">1. </w:t>
              </w:r>
              <w:r w:rsidR="008841A2">
                <w:rPr>
                  <w:i/>
                  <w:iCs/>
                  <w:noProof/>
                  <w:lang w:val="en-GB"/>
                </w:rPr>
                <w:t xml:space="preserve">Modern Particle Physics. </w:t>
              </w:r>
              <w:r w:rsidR="008841A2">
                <w:rPr>
                  <w:b/>
                  <w:bCs/>
                  <w:noProof/>
                  <w:lang w:val="en-GB"/>
                </w:rPr>
                <w:t>Thomson, Mark.</w:t>
              </w:r>
              <w:r w:rsidR="008841A2">
                <w:rPr>
                  <w:noProof/>
                  <w:lang w:val="en-GB"/>
                </w:rPr>
                <w:t xml:space="preserve"> Cambridge, UK : Cambridge University Press, 2013. ISBN 978-1-107-03426-6.</w:t>
              </w:r>
            </w:p>
            <w:p w14:paraId="3F254600" w14:textId="77777777" w:rsidR="008841A2" w:rsidRDefault="008841A2" w:rsidP="008841A2">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13FB33FC" w14:textId="77777777" w:rsidR="008841A2" w:rsidRDefault="008841A2" w:rsidP="008841A2">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2706170D" w14:textId="77777777" w:rsidR="008841A2" w:rsidRDefault="008841A2" w:rsidP="008841A2">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2FAF12A8" w14:textId="77777777" w:rsidR="008841A2" w:rsidRDefault="008841A2" w:rsidP="008841A2">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6A6B9510" w14:textId="77777777" w:rsidR="008841A2" w:rsidRDefault="008841A2" w:rsidP="008841A2">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3C428571" w14:textId="77777777" w:rsidR="008841A2" w:rsidRDefault="008841A2" w:rsidP="008841A2">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5F0618D7" w14:textId="77777777" w:rsidR="008841A2" w:rsidRDefault="008841A2" w:rsidP="008841A2">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7F3D350" w14:textId="77777777" w:rsidR="008841A2" w:rsidRDefault="008841A2" w:rsidP="008841A2">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2FFE6A6C" w14:textId="77777777" w:rsidR="008841A2" w:rsidRDefault="008841A2" w:rsidP="008841A2">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4E457A37" w14:textId="77777777" w:rsidR="008841A2" w:rsidRDefault="008841A2" w:rsidP="008841A2">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E66AC" w14:textId="77777777" w:rsidR="008841A2" w:rsidRDefault="008841A2" w:rsidP="008841A2">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5865B464" w14:textId="77777777" w:rsidR="008841A2" w:rsidRDefault="008841A2" w:rsidP="008841A2">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50C64D59" w14:textId="77777777" w:rsidR="008841A2" w:rsidRDefault="008841A2" w:rsidP="008841A2">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292342F" w14:textId="77777777" w:rsidR="008841A2" w:rsidRDefault="008841A2" w:rsidP="008841A2">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E8DBA6" w14:textId="77777777" w:rsidR="008841A2" w:rsidRDefault="008841A2" w:rsidP="008841A2">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093F2A5A" w14:textId="77777777" w:rsidR="008841A2" w:rsidRDefault="008841A2" w:rsidP="008841A2">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7487744" w14:textId="77777777" w:rsidR="008841A2" w:rsidRDefault="008841A2" w:rsidP="008841A2">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2144ADD" w14:textId="77777777" w:rsidR="008841A2" w:rsidRDefault="008841A2" w:rsidP="008841A2">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2F88CDFD" w14:textId="77777777" w:rsidR="008841A2" w:rsidRDefault="008841A2" w:rsidP="008841A2">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2E532440" w14:textId="77777777" w:rsidR="008841A2" w:rsidRDefault="008841A2" w:rsidP="008841A2">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46A26DB6" w14:textId="77777777" w:rsidR="008841A2" w:rsidRDefault="008841A2" w:rsidP="008841A2">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057BD60" w14:textId="77777777" w:rsidR="008841A2" w:rsidRDefault="008841A2" w:rsidP="008841A2">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108F90C" w14:textId="77777777" w:rsidR="008841A2" w:rsidRDefault="008841A2" w:rsidP="008841A2">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70470DC9" w14:textId="77777777" w:rsidR="008841A2" w:rsidRDefault="008841A2" w:rsidP="008841A2">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70E8BC59" w14:textId="77777777" w:rsidR="008841A2" w:rsidRDefault="008841A2" w:rsidP="008841A2">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2B8E8491" w14:textId="77777777" w:rsidR="008841A2" w:rsidRDefault="008841A2" w:rsidP="008841A2">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15806740" w14:textId="77777777" w:rsidR="008841A2" w:rsidRDefault="008841A2" w:rsidP="008841A2">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7A05BB0B" w14:textId="77777777" w:rsidR="008841A2" w:rsidRDefault="008841A2" w:rsidP="008841A2">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48E5890F" w14:textId="77777777" w:rsidR="008841A2" w:rsidRDefault="008841A2" w:rsidP="008841A2">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28C7EC3A" w14:textId="77777777" w:rsidR="008841A2" w:rsidRDefault="008841A2" w:rsidP="008841A2">
              <w:pPr>
                <w:pStyle w:val="Bibliography"/>
                <w:rPr>
                  <w:b/>
                  <w:bCs/>
                  <w:noProof/>
                  <w:lang w:val="en-GB"/>
                </w:rPr>
              </w:pPr>
              <w:r>
                <w:rPr>
                  <w:b/>
                  <w:bCs/>
                  <w:noProof/>
                  <w:lang w:val="en-GB"/>
                </w:rPr>
                <w:t>31. [Online] https://root.cern.ch/.</w:t>
              </w:r>
            </w:p>
            <w:p w14:paraId="18BE3681" w14:textId="77777777" w:rsidR="008841A2" w:rsidRDefault="008841A2" w:rsidP="008841A2">
              <w:pPr>
                <w:pStyle w:val="Bibliography"/>
                <w:rPr>
                  <w:b/>
                  <w:bCs/>
                  <w:noProof/>
                  <w:lang w:val="en-GB"/>
                </w:rPr>
              </w:pPr>
              <w:r>
                <w:rPr>
                  <w:b/>
                  <w:bCs/>
                  <w:noProof/>
                  <w:lang w:val="en-GB"/>
                </w:rPr>
                <w:t>32. ROOT 5 Reference Guide. [Online] https://root.cern/root/html534/ClassIndex.html.</w:t>
              </w:r>
            </w:p>
            <w:p w14:paraId="543DA6A3" w14:textId="77777777" w:rsidR="008841A2" w:rsidRDefault="008841A2" w:rsidP="008841A2">
              <w:pPr>
                <w:pStyle w:val="Bibliography"/>
                <w:rPr>
                  <w:b/>
                  <w:bCs/>
                  <w:noProof/>
                  <w:lang w:val="en-GB"/>
                </w:rPr>
              </w:pPr>
              <w:r>
                <w:rPr>
                  <w:b/>
                  <w:bCs/>
                  <w:noProof/>
                  <w:lang w:val="en-GB"/>
                </w:rPr>
                <w:t>33. ROOT 6 Reference Guide. [Online] https://root.cern/doc/v616/.</w:t>
              </w:r>
            </w:p>
            <w:p w14:paraId="5C2EA8C2" w14:textId="77777777" w:rsidR="008841A2" w:rsidRDefault="008841A2" w:rsidP="008841A2">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050D09C0" w14:textId="77777777" w:rsidR="008841A2" w:rsidRDefault="008841A2" w:rsidP="008841A2">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603BB41C" w14:textId="77777777" w:rsidR="008841A2" w:rsidRDefault="008841A2" w:rsidP="008841A2">
              <w:pPr>
                <w:pStyle w:val="Bibliography"/>
                <w:rPr>
                  <w:b/>
                  <w:bCs/>
                  <w:noProof/>
                  <w:lang w:val="en-GB"/>
                </w:rPr>
              </w:pPr>
              <w:r>
                <w:rPr>
                  <w:b/>
                  <w:bCs/>
                  <w:noProof/>
                  <w:lang w:val="en-GB"/>
                </w:rPr>
                <w:lastRenderedPageBreak/>
                <w:t xml:space="preserve">36. CERN. </w:t>
              </w:r>
              <w:r>
                <w:rPr>
                  <w:b/>
                  <w:bCs/>
                  <w:i/>
                  <w:iCs/>
                  <w:noProof/>
                  <w:lang w:val="en-GB"/>
                </w:rPr>
                <w:t xml:space="preserve">CERN Document Server. </w:t>
              </w:r>
              <w:r>
                <w:rPr>
                  <w:b/>
                  <w:bCs/>
                  <w:noProof/>
                  <w:lang w:val="en-GB"/>
                </w:rPr>
                <w:t>[Online] [Cited: 21 February 2019.] https://cds.cern.ch/record/2302924.</w:t>
              </w:r>
            </w:p>
            <w:p w14:paraId="6D797A33" w14:textId="77777777" w:rsidR="008841A2" w:rsidRDefault="008841A2" w:rsidP="008841A2">
              <w:pPr>
                <w:pStyle w:val="Bibliography"/>
                <w:rPr>
                  <w:b/>
                  <w:bCs/>
                  <w:noProof/>
                  <w:lang w:val="en-GB"/>
                </w:rPr>
              </w:pPr>
              <w:r>
                <w:rPr>
                  <w:b/>
                  <w:bCs/>
                  <w:noProof/>
                  <w:lang w:val="en-GB"/>
                </w:rPr>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51E32C" w14:textId="77777777" w:rsidR="008841A2" w:rsidRDefault="008841A2" w:rsidP="008841A2">
              <w:pPr>
                <w:pStyle w:val="Bibliography"/>
                <w:rPr>
                  <w:b/>
                  <w:bCs/>
                  <w:noProof/>
                  <w:lang w:val="en-GB"/>
                </w:rPr>
              </w:pPr>
              <w:r>
                <w:rPr>
                  <w:b/>
                  <w:bCs/>
                  <w:noProof/>
                  <w:lang w:val="en-GB"/>
                </w:rPr>
                <w:t xml:space="preserve">38. Goodfellow, Ian, Bengio, Yoshua and Courville, Aaron. </w:t>
              </w:r>
              <w:r>
                <w:rPr>
                  <w:b/>
                  <w:bCs/>
                  <w:i/>
                  <w:iCs/>
                  <w:noProof/>
                  <w:lang w:val="en-GB"/>
                </w:rPr>
                <w:t xml:space="preserve">Deep Learning. </w:t>
              </w:r>
              <w:r>
                <w:rPr>
                  <w:b/>
                  <w:bCs/>
                  <w:noProof/>
                  <w:lang w:val="en-GB"/>
                </w:rPr>
                <w:t>Cambridge, Masachusetts : The MIT Press, 2016. ISBN 9780262035613.</w:t>
              </w:r>
            </w:p>
            <w:p w14:paraId="2884F783" w14:textId="77777777" w:rsidR="008841A2" w:rsidRDefault="008841A2" w:rsidP="008841A2">
              <w:pPr>
                <w:pStyle w:val="Bibliography"/>
                <w:rPr>
                  <w:b/>
                  <w:bCs/>
                  <w:noProof/>
                  <w:lang w:val="en-GB"/>
                </w:rPr>
              </w:pPr>
              <w:r>
                <w:rPr>
                  <w:b/>
                  <w:bCs/>
                  <w:noProof/>
                  <w:lang w:val="en-GB"/>
                </w:rPr>
                <w:t xml:space="preserve">39.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10181EFB" w14:textId="77777777" w:rsidR="008841A2" w:rsidRDefault="008841A2" w:rsidP="008841A2">
              <w:pPr>
                <w:pStyle w:val="Bibliography"/>
                <w:rPr>
                  <w:b/>
                  <w:bCs/>
                  <w:noProof/>
                  <w:lang w:val="en-GB"/>
                </w:rPr>
              </w:pPr>
              <w:r>
                <w:rPr>
                  <w:b/>
                  <w:bCs/>
                  <w:noProof/>
                  <w:lang w:val="en-GB"/>
                </w:rPr>
                <w:t xml:space="preserve">40. Weinberg, Steven. </w:t>
              </w:r>
              <w:r>
                <w:rPr>
                  <w:b/>
                  <w:bCs/>
                  <w:i/>
                  <w:iCs/>
                  <w:noProof/>
                  <w:lang w:val="en-GB"/>
                </w:rPr>
                <w:t xml:space="preserve">The First Three Minutes. </w:t>
              </w:r>
              <w:r>
                <w:rPr>
                  <w:b/>
                  <w:bCs/>
                  <w:noProof/>
                  <w:lang w:val="en-GB"/>
                </w:rPr>
                <w:t>Cambridge, Masachusettes : Fontana Paperbacks, 1976.</w:t>
              </w:r>
            </w:p>
            <w:p w14:paraId="1DF531DC" w14:textId="1C1F19C2" w:rsidR="00F41874" w:rsidRDefault="00F41874" w:rsidP="008841A2">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2"/>
          <w:headerReference w:type="default" r:id="rId43"/>
          <w:footerReference w:type="even" r:id="rId44"/>
          <w:footerReference w:type="default" r:id="rId45"/>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101" w:name="_Toc1811313"/>
      <w:r>
        <w:lastRenderedPageBreak/>
        <w:t>Appendices</w:t>
      </w:r>
      <w:bookmarkEnd w:id="101"/>
    </w:p>
    <w:p w14:paraId="267CD6EF" w14:textId="01949A78" w:rsidR="008841A2"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9" w:history="1">
        <w:r w:rsidR="008841A2" w:rsidRPr="00883C17">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_Toc1811339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1E4E4E37" w14:textId="620E280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0" w:history="1">
        <w:r w:rsidRPr="00883C17">
          <w:rPr>
            <w:rStyle w:val="Hyperlink"/>
            <w:noProof/>
          </w:rPr>
          <w:t>Appendix B: Plotting Binary Cross-Entropy</w:t>
        </w:r>
        <w:r>
          <w:rPr>
            <w:noProof/>
            <w:webHidden/>
          </w:rPr>
          <w:tab/>
        </w:r>
        <w:r>
          <w:rPr>
            <w:noProof/>
            <w:webHidden/>
          </w:rPr>
          <w:fldChar w:fldCharType="begin"/>
        </w:r>
        <w:r>
          <w:rPr>
            <w:noProof/>
            <w:webHidden/>
          </w:rPr>
          <w:instrText xml:space="preserve"> PAGEREF _Toc1811340 \h </w:instrText>
        </w:r>
        <w:r>
          <w:rPr>
            <w:noProof/>
            <w:webHidden/>
          </w:rPr>
        </w:r>
        <w:r>
          <w:rPr>
            <w:noProof/>
            <w:webHidden/>
          </w:rPr>
          <w:fldChar w:fldCharType="separate"/>
        </w:r>
        <w:r>
          <w:rPr>
            <w:noProof/>
            <w:webHidden/>
          </w:rPr>
          <w:t>62</w:t>
        </w:r>
        <w:r>
          <w:rPr>
            <w:noProof/>
            <w:webHidden/>
          </w:rPr>
          <w:fldChar w:fldCharType="end"/>
        </w:r>
      </w:hyperlink>
    </w:p>
    <w:p w14:paraId="3D1B6115" w14:textId="7AA3954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1" w:history="1">
        <w:r w:rsidRPr="00883C1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_Toc1811341 \h </w:instrText>
        </w:r>
        <w:r>
          <w:rPr>
            <w:noProof/>
            <w:webHidden/>
          </w:rPr>
        </w:r>
        <w:r>
          <w:rPr>
            <w:noProof/>
            <w:webHidden/>
          </w:rPr>
          <w:fldChar w:fldCharType="separate"/>
        </w:r>
        <w:r>
          <w:rPr>
            <w:noProof/>
            <w:webHidden/>
          </w:rPr>
          <w:t>63</w:t>
        </w:r>
        <w:r>
          <w:rPr>
            <w:noProof/>
            <w:webHidden/>
          </w:rPr>
          <w:fldChar w:fldCharType="end"/>
        </w:r>
      </w:hyperlink>
    </w:p>
    <w:p w14:paraId="5D69CED0" w14:textId="55C94C31"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02" w:name="_Toc1811314"/>
      <w:bookmarkStart w:id="103" w:name="_Toc1811336"/>
      <w:bookmarkStart w:id="104" w:name="_Toc1811339"/>
      <w:r>
        <w:lastRenderedPageBreak/>
        <w:t xml:space="preserve">Appendix A: </w:t>
      </w:r>
      <w:r w:rsidR="0018289F">
        <w:t>Plotting</w:t>
      </w:r>
      <w:r>
        <w:t xml:space="preserve"> the Bethe-Bloch Equation</w:t>
      </w:r>
      <w:bookmarkEnd w:id="102"/>
      <w:bookmarkEnd w:id="103"/>
      <w:bookmarkEnd w:id="104"/>
    </w:p>
    <w:p w14:paraId="2F3D4615" w14:textId="0F0D4C15" w:rsidR="00D91F18" w:rsidRDefault="00D91F18" w:rsidP="00C3658B">
      <w:bookmarkStart w:id="105" w:name="create-a-bethe-bloch-function"/>
      <w:bookmarkEnd w:id="105"/>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06" w:name="_Toc1811315"/>
      <w:bookmarkStart w:id="107" w:name="_Toc1811337"/>
      <w:bookmarkStart w:id="108" w:name="_Toc1811340"/>
      <w:r>
        <w:lastRenderedPageBreak/>
        <w:t xml:space="preserve">Appendix B: </w:t>
      </w:r>
      <w:r w:rsidR="0018289F">
        <w:t xml:space="preserve">Plotting </w:t>
      </w:r>
      <w:r>
        <w:t>Binary Cross-Entropy</w:t>
      </w:r>
      <w:bookmarkEnd w:id="106"/>
      <w:bookmarkEnd w:id="107"/>
      <w:bookmarkEnd w:id="108"/>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09" w:name="for-binary-classification"/>
      <w:bookmarkEnd w:id="109"/>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10" w:name="_Toc1811316"/>
      <w:bookmarkStart w:id="111" w:name="_Toc1811338"/>
      <w:bookmarkStart w:id="112" w:name="_Toc1811341"/>
      <w:r>
        <w:lastRenderedPageBreak/>
        <w:t xml:space="preserve">Appendix C: The Anatomy Of An </w:t>
      </w:r>
      <w:proofErr w:type="spellStart"/>
      <w:r>
        <w:t>AliROOT</w:t>
      </w:r>
      <w:proofErr w:type="spellEnd"/>
      <w:r>
        <w:t xml:space="preserve"> Analysis Task</w:t>
      </w:r>
      <w:bookmarkEnd w:id="110"/>
      <w:bookmarkEnd w:id="111"/>
      <w:bookmarkEnd w:id="112"/>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0502DFBD"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46EBF123"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62789111"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24ABD044"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9" w:author="Gerhard Viljoen" w:date="2019-01-26T13:52:00Z" w:initials="GV">
    <w:p w14:paraId="389857E4" w14:textId="77777777" w:rsidR="00727D99" w:rsidRDefault="00727D99" w:rsidP="009463C2">
      <w:pPr>
        <w:pStyle w:val="Centred"/>
      </w:pPr>
      <w:r>
        <w:rPr>
          <w:rStyle w:val="CommentReference"/>
        </w:rPr>
        <w:annotationRef/>
      </w:r>
      <w:proofErr w:type="spellStart"/>
      <w:r>
        <w:t>Sauli</w:t>
      </w:r>
      <w:proofErr w:type="spellEnd"/>
      <w:r>
        <w:t xml:space="preserve"> 1978</w:t>
      </w:r>
    </w:p>
    <w:p w14:paraId="47708870" w14:textId="77777777" w:rsidR="00727D99" w:rsidRDefault="00727D99"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727D99" w:rsidRDefault="00727D99"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727D99" w:rsidRDefault="00727D99" w:rsidP="009463C2">
      <w:pPr>
        <w:pStyle w:val="Centred"/>
      </w:pPr>
      <w:r>
        <w:t xml:space="preserve">Data/ </w:t>
      </w:r>
      <w:proofErr w:type="spellStart"/>
      <w:r>
        <w:t>signsl</w:t>
      </w:r>
      <w:proofErr w:type="spellEnd"/>
      <w:r>
        <w:t xml:space="preserve"> descry</w:t>
      </w:r>
    </w:p>
    <w:p w14:paraId="57A5D315" w14:textId="77777777" w:rsidR="00727D99" w:rsidRDefault="00727D99"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727D99" w:rsidRDefault="00727D99" w:rsidP="009463C2">
      <w:pPr>
        <w:pStyle w:val="Centred"/>
      </w:pPr>
      <w:r>
        <w:t xml:space="preserve">Ideal 6 </w:t>
      </w:r>
      <w:proofErr w:type="spellStart"/>
      <w:r>
        <w:t>tracklets</w:t>
      </w:r>
      <w:proofErr w:type="spellEnd"/>
      <w:r>
        <w:t xml:space="preserve"> per track;</w:t>
      </w:r>
    </w:p>
    <w:p w14:paraId="7B4660C7" w14:textId="77777777" w:rsidR="00727D99" w:rsidRDefault="00727D99" w:rsidP="009463C2">
      <w:pPr>
        <w:pStyle w:val="Centred"/>
      </w:pPr>
      <w:r>
        <w:t xml:space="preserve">Can also look at any track regardless of number of </w:t>
      </w:r>
      <w:proofErr w:type="spellStart"/>
      <w:r>
        <w:t>tracklets</w:t>
      </w:r>
      <w:proofErr w:type="spellEnd"/>
      <w:r>
        <w:t>;</w:t>
      </w:r>
    </w:p>
    <w:p w14:paraId="55FBAC46" w14:textId="77777777" w:rsidR="00727D99" w:rsidRDefault="00727D99"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727D99" w:rsidRDefault="00727D99" w:rsidP="00C3658B">
      <w:pPr>
        <w:pStyle w:val="CommentText"/>
      </w:pPr>
    </w:p>
  </w:comment>
  <w:comment w:id="71" w:author="Gerhard Viljoen" w:date="2019-02-23T14:21:00Z" w:initials="GV">
    <w:p w14:paraId="6972C65B" w14:textId="664A7723" w:rsidR="007D5A9A" w:rsidRDefault="007D5A9A">
      <w:pPr>
        <w:pStyle w:val="CommentText"/>
      </w:pPr>
      <w:r>
        <w:rPr>
          <w:rStyle w:val="CommentReference"/>
        </w:rPr>
        <w:annotationRef/>
      </w:r>
      <w:r>
        <w:t>I don’t think I got this right. Phi and Eta seem to be the same value (angle from x-axis)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4BDEA" w14:textId="77777777" w:rsidR="001C4C66" w:rsidRDefault="001C4C66" w:rsidP="00C3658B">
      <w:r>
        <w:separator/>
      </w:r>
    </w:p>
    <w:p w14:paraId="7926A12E" w14:textId="77777777" w:rsidR="001C4C66" w:rsidRDefault="001C4C66" w:rsidP="00C3658B"/>
    <w:p w14:paraId="5A02667C" w14:textId="77777777" w:rsidR="001C4C66" w:rsidRDefault="001C4C66" w:rsidP="00C3658B"/>
    <w:p w14:paraId="292277CB" w14:textId="77777777" w:rsidR="001C4C66" w:rsidRDefault="001C4C66" w:rsidP="00C3658B"/>
    <w:p w14:paraId="2A5A6AEF" w14:textId="77777777" w:rsidR="001C4C66" w:rsidRDefault="001C4C66" w:rsidP="00C3658B"/>
    <w:p w14:paraId="69C51189" w14:textId="77777777" w:rsidR="001C4C66" w:rsidRDefault="001C4C66" w:rsidP="00C3658B"/>
    <w:p w14:paraId="483EB63F" w14:textId="77777777" w:rsidR="001C4C66" w:rsidRDefault="001C4C66" w:rsidP="00C3658B"/>
    <w:p w14:paraId="28E263EF" w14:textId="77777777" w:rsidR="001C4C66" w:rsidRDefault="001C4C66" w:rsidP="00C3658B"/>
    <w:p w14:paraId="10208186" w14:textId="77777777" w:rsidR="001C4C66" w:rsidRDefault="001C4C66" w:rsidP="00C3658B"/>
    <w:p w14:paraId="4A159FE9" w14:textId="77777777" w:rsidR="001C4C66" w:rsidRDefault="001C4C66" w:rsidP="00C3658B"/>
    <w:p w14:paraId="3AA48A42" w14:textId="77777777" w:rsidR="001C4C66" w:rsidRDefault="001C4C66" w:rsidP="00C3658B"/>
    <w:p w14:paraId="5558CCEF" w14:textId="77777777" w:rsidR="001C4C66" w:rsidRDefault="001C4C66" w:rsidP="00C3658B"/>
    <w:p w14:paraId="4ABAC730" w14:textId="77777777" w:rsidR="001C4C66" w:rsidRDefault="001C4C66" w:rsidP="00C3658B"/>
    <w:p w14:paraId="7A785885" w14:textId="77777777" w:rsidR="001C4C66" w:rsidRDefault="001C4C66" w:rsidP="00C3658B"/>
    <w:p w14:paraId="75E8EF95" w14:textId="77777777" w:rsidR="001C4C66" w:rsidRDefault="001C4C66" w:rsidP="00C3658B"/>
    <w:p w14:paraId="043C1E58" w14:textId="77777777" w:rsidR="001C4C66" w:rsidRDefault="001C4C66" w:rsidP="00C3658B"/>
    <w:p w14:paraId="1164C926" w14:textId="77777777" w:rsidR="001C4C66" w:rsidRDefault="001C4C66" w:rsidP="00C3658B"/>
    <w:p w14:paraId="62856C9A" w14:textId="77777777" w:rsidR="001C4C66" w:rsidRDefault="001C4C66" w:rsidP="00C3658B"/>
    <w:p w14:paraId="33A439D2" w14:textId="77777777" w:rsidR="001C4C66" w:rsidRDefault="001C4C66" w:rsidP="00C3658B"/>
    <w:p w14:paraId="3E4AFA04" w14:textId="77777777" w:rsidR="001C4C66" w:rsidRDefault="001C4C66" w:rsidP="0095525B"/>
    <w:p w14:paraId="5D66454A" w14:textId="77777777" w:rsidR="001C4C66" w:rsidRDefault="001C4C66"/>
  </w:endnote>
  <w:endnote w:type="continuationSeparator" w:id="0">
    <w:p w14:paraId="563E53C2" w14:textId="77777777" w:rsidR="001C4C66" w:rsidRDefault="001C4C66" w:rsidP="00C3658B">
      <w:r>
        <w:continuationSeparator/>
      </w:r>
    </w:p>
    <w:p w14:paraId="30202E11" w14:textId="77777777" w:rsidR="001C4C66" w:rsidRDefault="001C4C66" w:rsidP="00C3658B"/>
    <w:p w14:paraId="5D940DED" w14:textId="77777777" w:rsidR="001C4C66" w:rsidRDefault="001C4C66" w:rsidP="00C3658B"/>
    <w:p w14:paraId="13E72F71" w14:textId="77777777" w:rsidR="001C4C66" w:rsidRDefault="001C4C66" w:rsidP="00C3658B"/>
    <w:p w14:paraId="2713BC92" w14:textId="77777777" w:rsidR="001C4C66" w:rsidRDefault="001C4C66" w:rsidP="00C3658B"/>
    <w:p w14:paraId="3B36018F" w14:textId="77777777" w:rsidR="001C4C66" w:rsidRDefault="001C4C66" w:rsidP="00C3658B"/>
    <w:p w14:paraId="21E6A098" w14:textId="77777777" w:rsidR="001C4C66" w:rsidRDefault="001C4C66" w:rsidP="00C3658B"/>
    <w:p w14:paraId="27ABB24C" w14:textId="77777777" w:rsidR="001C4C66" w:rsidRDefault="001C4C66" w:rsidP="00C3658B"/>
    <w:p w14:paraId="00E3E79A" w14:textId="77777777" w:rsidR="001C4C66" w:rsidRDefault="001C4C66" w:rsidP="00C3658B"/>
    <w:p w14:paraId="4238B831" w14:textId="77777777" w:rsidR="001C4C66" w:rsidRDefault="001C4C66" w:rsidP="00C3658B"/>
    <w:p w14:paraId="14FF00F4" w14:textId="77777777" w:rsidR="001C4C66" w:rsidRDefault="001C4C66" w:rsidP="00C3658B"/>
    <w:p w14:paraId="15D444B8" w14:textId="77777777" w:rsidR="001C4C66" w:rsidRDefault="001C4C66" w:rsidP="00C3658B"/>
    <w:p w14:paraId="0B5D038A" w14:textId="77777777" w:rsidR="001C4C66" w:rsidRDefault="001C4C66" w:rsidP="00C3658B"/>
    <w:p w14:paraId="0A5D7D8F" w14:textId="77777777" w:rsidR="001C4C66" w:rsidRDefault="001C4C66" w:rsidP="00C3658B"/>
    <w:p w14:paraId="3FA681CF" w14:textId="77777777" w:rsidR="001C4C66" w:rsidRDefault="001C4C66" w:rsidP="00C3658B"/>
    <w:p w14:paraId="71CEB824" w14:textId="77777777" w:rsidR="001C4C66" w:rsidRDefault="001C4C66" w:rsidP="00C3658B"/>
    <w:p w14:paraId="227B2408" w14:textId="77777777" w:rsidR="001C4C66" w:rsidRDefault="001C4C66" w:rsidP="00C3658B"/>
    <w:p w14:paraId="6922108F" w14:textId="77777777" w:rsidR="001C4C66" w:rsidRDefault="001C4C66" w:rsidP="00C3658B"/>
    <w:p w14:paraId="5AE22CFE" w14:textId="77777777" w:rsidR="001C4C66" w:rsidRDefault="001C4C66" w:rsidP="00C3658B"/>
    <w:p w14:paraId="31E4ED75" w14:textId="77777777" w:rsidR="001C4C66" w:rsidRDefault="001C4C66" w:rsidP="00C3658B"/>
    <w:p w14:paraId="36766B89" w14:textId="77777777" w:rsidR="001C4C66" w:rsidRDefault="001C4C66" w:rsidP="00C3658B"/>
    <w:p w14:paraId="78082BED" w14:textId="77777777" w:rsidR="001C4C66" w:rsidRDefault="001C4C66" w:rsidP="00C3658B"/>
    <w:p w14:paraId="6C8A1609" w14:textId="77777777" w:rsidR="001C4C66" w:rsidRDefault="001C4C66" w:rsidP="00C3658B"/>
    <w:p w14:paraId="087C49B0" w14:textId="77777777" w:rsidR="001C4C66" w:rsidRDefault="001C4C66" w:rsidP="0095525B"/>
    <w:p w14:paraId="2323A680" w14:textId="77777777" w:rsidR="001C4C66" w:rsidRDefault="001C4C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D690070" w:rsidR="00727D99" w:rsidRDefault="00727D9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5E149C3" w:rsidR="00727D99" w:rsidRDefault="00727D99"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ADB50" w14:textId="77777777" w:rsidR="001C4C66" w:rsidRDefault="001C4C66" w:rsidP="00C3658B">
      <w:r>
        <w:separator/>
      </w:r>
    </w:p>
    <w:p w14:paraId="4A9C5172" w14:textId="77777777" w:rsidR="001C4C66" w:rsidRDefault="001C4C66" w:rsidP="00C3658B"/>
    <w:p w14:paraId="69ED63E5" w14:textId="77777777" w:rsidR="001C4C66" w:rsidRDefault="001C4C66" w:rsidP="00C3658B"/>
    <w:p w14:paraId="531E2E18" w14:textId="77777777" w:rsidR="001C4C66" w:rsidRDefault="001C4C66" w:rsidP="00C3658B"/>
    <w:p w14:paraId="47DB29C2" w14:textId="77777777" w:rsidR="001C4C66" w:rsidRDefault="001C4C66" w:rsidP="00C3658B"/>
    <w:p w14:paraId="3DDDC58D" w14:textId="77777777" w:rsidR="001C4C66" w:rsidRDefault="001C4C66" w:rsidP="00C3658B"/>
    <w:p w14:paraId="7FF09666" w14:textId="77777777" w:rsidR="001C4C66" w:rsidRDefault="001C4C66" w:rsidP="00C3658B"/>
    <w:p w14:paraId="4BC6C1A3" w14:textId="77777777" w:rsidR="001C4C66" w:rsidRDefault="001C4C66" w:rsidP="00C3658B"/>
    <w:p w14:paraId="22FF6A5A" w14:textId="77777777" w:rsidR="001C4C66" w:rsidRDefault="001C4C66" w:rsidP="00C3658B"/>
    <w:p w14:paraId="3B9FB3E5" w14:textId="77777777" w:rsidR="001C4C66" w:rsidRDefault="001C4C66" w:rsidP="00C3658B"/>
    <w:p w14:paraId="78C530AE" w14:textId="77777777" w:rsidR="001C4C66" w:rsidRDefault="001C4C66" w:rsidP="00C3658B"/>
    <w:p w14:paraId="3FE970E8" w14:textId="77777777" w:rsidR="001C4C66" w:rsidRDefault="001C4C66" w:rsidP="00C3658B"/>
    <w:p w14:paraId="799D4B1F" w14:textId="77777777" w:rsidR="001C4C66" w:rsidRDefault="001C4C66" w:rsidP="00C3658B"/>
    <w:p w14:paraId="2257D21C" w14:textId="77777777" w:rsidR="001C4C66" w:rsidRDefault="001C4C66" w:rsidP="00C3658B"/>
    <w:p w14:paraId="1E243ABD" w14:textId="77777777" w:rsidR="001C4C66" w:rsidRDefault="001C4C66" w:rsidP="00C3658B"/>
    <w:p w14:paraId="6EEE31D5" w14:textId="77777777" w:rsidR="001C4C66" w:rsidRDefault="001C4C66" w:rsidP="00C3658B"/>
    <w:p w14:paraId="42FABC07" w14:textId="77777777" w:rsidR="001C4C66" w:rsidRDefault="001C4C66" w:rsidP="00C3658B"/>
    <w:p w14:paraId="280C37EE" w14:textId="77777777" w:rsidR="001C4C66" w:rsidRDefault="001C4C66" w:rsidP="00C3658B"/>
    <w:p w14:paraId="77CA61B3" w14:textId="77777777" w:rsidR="001C4C66" w:rsidRDefault="001C4C66" w:rsidP="00C3658B"/>
    <w:p w14:paraId="2A1311BB" w14:textId="77777777" w:rsidR="001C4C66" w:rsidRDefault="001C4C66" w:rsidP="0095525B"/>
    <w:p w14:paraId="389BF698" w14:textId="77777777" w:rsidR="001C4C66" w:rsidRDefault="001C4C66"/>
  </w:footnote>
  <w:footnote w:type="continuationSeparator" w:id="0">
    <w:p w14:paraId="621852B2" w14:textId="77777777" w:rsidR="001C4C66" w:rsidRDefault="001C4C66" w:rsidP="00C3658B">
      <w:r>
        <w:continuationSeparator/>
      </w:r>
    </w:p>
    <w:p w14:paraId="5A296F72" w14:textId="77777777" w:rsidR="001C4C66" w:rsidRDefault="001C4C66" w:rsidP="00C3658B"/>
    <w:p w14:paraId="02A56121" w14:textId="77777777" w:rsidR="001C4C66" w:rsidRDefault="001C4C66" w:rsidP="00C3658B"/>
    <w:p w14:paraId="1D8BD401" w14:textId="77777777" w:rsidR="001C4C66" w:rsidRDefault="001C4C66" w:rsidP="00C3658B"/>
    <w:p w14:paraId="1850F9DE" w14:textId="77777777" w:rsidR="001C4C66" w:rsidRDefault="001C4C66" w:rsidP="00C3658B"/>
    <w:p w14:paraId="758E7969" w14:textId="77777777" w:rsidR="001C4C66" w:rsidRDefault="001C4C66" w:rsidP="00C3658B"/>
    <w:p w14:paraId="75D4A116" w14:textId="77777777" w:rsidR="001C4C66" w:rsidRDefault="001C4C66" w:rsidP="00C3658B"/>
    <w:p w14:paraId="7934B137" w14:textId="77777777" w:rsidR="001C4C66" w:rsidRDefault="001C4C66" w:rsidP="00C3658B"/>
    <w:p w14:paraId="757F7E4B" w14:textId="77777777" w:rsidR="001C4C66" w:rsidRDefault="001C4C66" w:rsidP="00C3658B"/>
    <w:p w14:paraId="371CF211" w14:textId="77777777" w:rsidR="001C4C66" w:rsidRDefault="001C4C66" w:rsidP="00C3658B"/>
    <w:p w14:paraId="6C7F4286" w14:textId="77777777" w:rsidR="001C4C66" w:rsidRDefault="001C4C66" w:rsidP="00C3658B"/>
    <w:p w14:paraId="69281267" w14:textId="77777777" w:rsidR="001C4C66" w:rsidRDefault="001C4C66" w:rsidP="00C3658B"/>
    <w:p w14:paraId="4156DFD8" w14:textId="77777777" w:rsidR="001C4C66" w:rsidRDefault="001C4C66" w:rsidP="00C3658B"/>
    <w:p w14:paraId="3CD646EC" w14:textId="77777777" w:rsidR="001C4C66" w:rsidRDefault="001C4C66" w:rsidP="00C3658B"/>
    <w:p w14:paraId="036BA354" w14:textId="77777777" w:rsidR="001C4C66" w:rsidRDefault="001C4C66" w:rsidP="00C3658B"/>
    <w:p w14:paraId="53658DF4" w14:textId="77777777" w:rsidR="001C4C66" w:rsidRDefault="001C4C66" w:rsidP="00C3658B"/>
    <w:p w14:paraId="7A03AB92" w14:textId="77777777" w:rsidR="001C4C66" w:rsidRDefault="001C4C66" w:rsidP="00C3658B"/>
    <w:p w14:paraId="79D9E963" w14:textId="77777777" w:rsidR="001C4C66" w:rsidRDefault="001C4C66" w:rsidP="00C3658B"/>
    <w:p w14:paraId="37DB63CA" w14:textId="77777777" w:rsidR="001C4C66" w:rsidRDefault="001C4C66" w:rsidP="00C3658B"/>
    <w:p w14:paraId="76901AB7" w14:textId="77777777" w:rsidR="001C4C66" w:rsidRDefault="001C4C66" w:rsidP="0095525B"/>
    <w:p w14:paraId="115DD29F" w14:textId="77777777" w:rsidR="001C4C66" w:rsidRDefault="001C4C66"/>
  </w:footnote>
  <w:footnote w:type="continuationNotice" w:id="1">
    <w:p w14:paraId="7B3DBE9E" w14:textId="77777777" w:rsidR="001C4C66" w:rsidRPr="00523508" w:rsidRDefault="001C4C66" w:rsidP="00523508">
      <w:pPr>
        <w:pStyle w:val="Footer"/>
      </w:pPr>
    </w:p>
    <w:p w14:paraId="0AC6B028" w14:textId="77777777" w:rsidR="001C4C66" w:rsidRDefault="001C4C66" w:rsidP="00C3658B"/>
    <w:p w14:paraId="0360B2A5" w14:textId="77777777" w:rsidR="001C4C66" w:rsidRDefault="001C4C66" w:rsidP="00C3658B"/>
    <w:p w14:paraId="2FB21BB0" w14:textId="77777777" w:rsidR="001C4C66" w:rsidRDefault="001C4C66" w:rsidP="00C3658B"/>
    <w:p w14:paraId="5EDD0E2B" w14:textId="77777777" w:rsidR="001C4C66" w:rsidRDefault="001C4C66" w:rsidP="00C3658B"/>
    <w:p w14:paraId="617582A7" w14:textId="77777777" w:rsidR="001C4C66" w:rsidRDefault="001C4C66" w:rsidP="00C3658B"/>
    <w:p w14:paraId="7422243F" w14:textId="77777777" w:rsidR="001C4C66" w:rsidRDefault="001C4C66" w:rsidP="00C3658B"/>
    <w:p w14:paraId="5CD56E16" w14:textId="77777777" w:rsidR="001C4C66" w:rsidRDefault="001C4C66" w:rsidP="00C3658B"/>
    <w:p w14:paraId="02ED1CBC" w14:textId="77777777" w:rsidR="001C4C66" w:rsidRDefault="001C4C66" w:rsidP="00C3658B"/>
    <w:p w14:paraId="5D740A7F" w14:textId="77777777" w:rsidR="001C4C66" w:rsidRDefault="001C4C66" w:rsidP="00C3658B"/>
    <w:p w14:paraId="47C39ECD" w14:textId="77777777" w:rsidR="001C4C66" w:rsidRDefault="001C4C66" w:rsidP="00C3658B"/>
    <w:p w14:paraId="36B00833" w14:textId="77777777" w:rsidR="001C4C66" w:rsidRDefault="001C4C66" w:rsidP="00C3658B"/>
    <w:p w14:paraId="1A374B52" w14:textId="77777777" w:rsidR="001C4C66" w:rsidRDefault="001C4C66" w:rsidP="00C3658B"/>
    <w:p w14:paraId="56514482" w14:textId="77777777" w:rsidR="001C4C66" w:rsidRDefault="001C4C66" w:rsidP="00C3658B"/>
    <w:p w14:paraId="06BE0027" w14:textId="77777777" w:rsidR="001C4C66" w:rsidRDefault="001C4C66" w:rsidP="00C3658B"/>
    <w:p w14:paraId="4218923D" w14:textId="77777777" w:rsidR="001C4C66" w:rsidRDefault="001C4C66" w:rsidP="00C3658B"/>
    <w:p w14:paraId="43AEFF3C" w14:textId="77777777" w:rsidR="001C4C66" w:rsidRDefault="001C4C66" w:rsidP="00C3658B"/>
    <w:p w14:paraId="2B8268CE" w14:textId="77777777" w:rsidR="001C4C66" w:rsidRDefault="001C4C66" w:rsidP="00C3658B"/>
    <w:p w14:paraId="44FB6FAB" w14:textId="77777777" w:rsidR="001C4C66" w:rsidRDefault="001C4C66" w:rsidP="00C3658B"/>
    <w:p w14:paraId="7CF7BBE0" w14:textId="77777777" w:rsidR="001C4C66" w:rsidRDefault="001C4C66" w:rsidP="0095525B"/>
    <w:p w14:paraId="46EF6886" w14:textId="77777777" w:rsidR="001C4C66" w:rsidRDefault="001C4C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727D99" w:rsidRDefault="00727D9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27D99" w:rsidRPr="00D555E0" w:rsidRDefault="00727D9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27D99" w:rsidRDefault="00727D9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9A87147" w:rsidR="00727D99" w:rsidRDefault="00727D9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D5A9A" w:rsidRPr="007D5A9A">
      <w:rPr>
        <w:b/>
        <w:bCs/>
        <w:noProof/>
        <w:lang w:val="en-US"/>
      </w:rPr>
      <w:t>THE APPLICATION OF MACHINE LEARNING TECHNIQUES TOWARDS THE OPTIMIZATION</w:t>
    </w:r>
    <w:r w:rsidR="007D5A9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C5E8434" w:rsidR="00727D99" w:rsidRDefault="00727D9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D5A9A">
      <w:rPr>
        <w:noProof/>
      </w:rPr>
      <w:t>3</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7D5A9A">
      <w:rPr>
        <w:noProof/>
      </w:rPr>
      <w:t>Tying it All Together: The ALICE Detector, The Transition Radiation Detector (In-Depth) &amp; QGP Findings To-Date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4"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8"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3"/>
  </w:num>
  <w:num w:numId="3">
    <w:abstractNumId w:val="24"/>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0"/>
  </w:num>
  <w:num w:numId="18">
    <w:abstractNumId w:val="25"/>
  </w:num>
  <w:num w:numId="19">
    <w:abstractNumId w:val="25"/>
    <w:lvlOverride w:ilvl="0">
      <w:startOverride w:val="2"/>
    </w:lvlOverride>
  </w:num>
  <w:num w:numId="20">
    <w:abstractNumId w:val="34"/>
  </w:num>
  <w:num w:numId="21">
    <w:abstractNumId w:val="21"/>
  </w:num>
  <w:num w:numId="22">
    <w:abstractNumId w:val="32"/>
  </w:num>
  <w:num w:numId="23">
    <w:abstractNumId w:val="12"/>
  </w:num>
  <w:num w:numId="24">
    <w:abstractNumId w:val="30"/>
  </w:num>
  <w:num w:numId="25">
    <w:abstractNumId w:val="18"/>
  </w:num>
  <w:num w:numId="26">
    <w:abstractNumId w:val="22"/>
  </w:num>
  <w:num w:numId="27">
    <w:abstractNumId w:val="14"/>
  </w:num>
  <w:num w:numId="28">
    <w:abstractNumId w:val="15"/>
  </w:num>
  <w:num w:numId="29">
    <w:abstractNumId w:val="35"/>
  </w:num>
  <w:num w:numId="30">
    <w:abstractNumId w:val="16"/>
  </w:num>
  <w:num w:numId="31">
    <w:abstractNumId w:val="24"/>
  </w:num>
  <w:num w:numId="32">
    <w:abstractNumId w:val="24"/>
    <w:lvlOverride w:ilvl="0">
      <w:startOverride w:val="1"/>
    </w:lvlOverride>
  </w:num>
  <w:num w:numId="33">
    <w:abstractNumId w:val="24"/>
    <w:lvlOverride w:ilvl="0">
      <w:startOverride w:val="1"/>
    </w:lvlOverride>
  </w:num>
  <w:num w:numId="34">
    <w:abstractNumId w:val="11"/>
  </w:num>
  <w:num w:numId="35">
    <w:abstractNumId w:val="11"/>
  </w:num>
  <w:num w:numId="36">
    <w:abstractNumId w:val="13"/>
  </w:num>
  <w:num w:numId="37">
    <w:abstractNumId w:val="33"/>
  </w:num>
  <w:num w:numId="38">
    <w:abstractNumId w:val="34"/>
    <w:lvlOverride w:ilvl="0">
      <w:startOverride w:val="1"/>
    </w:lvlOverride>
  </w:num>
  <w:num w:numId="39">
    <w:abstractNumId w:val="28"/>
  </w:num>
  <w:num w:numId="40">
    <w:abstractNumId w:val="29"/>
  </w:num>
  <w:num w:numId="41">
    <w:abstractNumId w:val="19"/>
  </w:num>
  <w:num w:numId="42">
    <w:abstractNumId w:val="0"/>
  </w:num>
  <w:num w:numId="43">
    <w:abstractNumId w:val="26"/>
  </w:num>
  <w:num w:numId="44">
    <w:abstractNumId w:val="3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4091"/>
    <w:rsid w:val="000342D1"/>
    <w:rsid w:val="000366ED"/>
    <w:rsid w:val="0003718E"/>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1D35"/>
    <w:rsid w:val="00084640"/>
    <w:rsid w:val="00087CEE"/>
    <w:rsid w:val="00090C47"/>
    <w:rsid w:val="00094301"/>
    <w:rsid w:val="00094F5F"/>
    <w:rsid w:val="00095F16"/>
    <w:rsid w:val="000A198C"/>
    <w:rsid w:val="000A1F52"/>
    <w:rsid w:val="000A269D"/>
    <w:rsid w:val="000B071D"/>
    <w:rsid w:val="000B1BC5"/>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32C7"/>
    <w:rsid w:val="000D43F5"/>
    <w:rsid w:val="000D446A"/>
    <w:rsid w:val="000D4B0A"/>
    <w:rsid w:val="000D5DC1"/>
    <w:rsid w:val="000D7E04"/>
    <w:rsid w:val="000E017C"/>
    <w:rsid w:val="000E3003"/>
    <w:rsid w:val="000E6DB8"/>
    <w:rsid w:val="000F1781"/>
    <w:rsid w:val="000F2A1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6631"/>
    <w:rsid w:val="0018682A"/>
    <w:rsid w:val="00187EF4"/>
    <w:rsid w:val="00190A7A"/>
    <w:rsid w:val="0019419F"/>
    <w:rsid w:val="00196C10"/>
    <w:rsid w:val="00197152"/>
    <w:rsid w:val="0019732F"/>
    <w:rsid w:val="00197F21"/>
    <w:rsid w:val="001B2B5E"/>
    <w:rsid w:val="001B2EA5"/>
    <w:rsid w:val="001C0C19"/>
    <w:rsid w:val="001C3E2B"/>
    <w:rsid w:val="001C4C66"/>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CD3"/>
    <w:rsid w:val="00233DCB"/>
    <w:rsid w:val="00235EDF"/>
    <w:rsid w:val="00240C4E"/>
    <w:rsid w:val="00241946"/>
    <w:rsid w:val="00241D70"/>
    <w:rsid w:val="0024409D"/>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499B"/>
    <w:rsid w:val="00272FF3"/>
    <w:rsid w:val="0027605A"/>
    <w:rsid w:val="002769B9"/>
    <w:rsid w:val="00276E74"/>
    <w:rsid w:val="002770F5"/>
    <w:rsid w:val="00280510"/>
    <w:rsid w:val="00282663"/>
    <w:rsid w:val="00282D7C"/>
    <w:rsid w:val="00283262"/>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428D"/>
    <w:rsid w:val="002B4603"/>
    <w:rsid w:val="002B4D6B"/>
    <w:rsid w:val="002B7893"/>
    <w:rsid w:val="002C12B2"/>
    <w:rsid w:val="002C1968"/>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6F49"/>
    <w:rsid w:val="00341C43"/>
    <w:rsid w:val="0034307A"/>
    <w:rsid w:val="003438EB"/>
    <w:rsid w:val="00344E58"/>
    <w:rsid w:val="003503D0"/>
    <w:rsid w:val="0035090D"/>
    <w:rsid w:val="003511F4"/>
    <w:rsid w:val="003519D9"/>
    <w:rsid w:val="00353451"/>
    <w:rsid w:val="00353D56"/>
    <w:rsid w:val="00355351"/>
    <w:rsid w:val="00360053"/>
    <w:rsid w:val="00360829"/>
    <w:rsid w:val="00361A16"/>
    <w:rsid w:val="003622B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A2664"/>
    <w:rsid w:val="003A30A7"/>
    <w:rsid w:val="003A3B6D"/>
    <w:rsid w:val="003A3FFD"/>
    <w:rsid w:val="003A52E7"/>
    <w:rsid w:val="003A53C9"/>
    <w:rsid w:val="003A57D5"/>
    <w:rsid w:val="003A5B95"/>
    <w:rsid w:val="003A6DB3"/>
    <w:rsid w:val="003A759E"/>
    <w:rsid w:val="003B0C59"/>
    <w:rsid w:val="003B45C2"/>
    <w:rsid w:val="003C2BFA"/>
    <w:rsid w:val="003C3442"/>
    <w:rsid w:val="003C55C4"/>
    <w:rsid w:val="003C6373"/>
    <w:rsid w:val="003D096E"/>
    <w:rsid w:val="003D3680"/>
    <w:rsid w:val="003D4A13"/>
    <w:rsid w:val="003D4A49"/>
    <w:rsid w:val="003D7423"/>
    <w:rsid w:val="003E0BD0"/>
    <w:rsid w:val="003E1159"/>
    <w:rsid w:val="003E267E"/>
    <w:rsid w:val="003E5CFF"/>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50D1"/>
    <w:rsid w:val="00475A6F"/>
    <w:rsid w:val="00476112"/>
    <w:rsid w:val="004779E2"/>
    <w:rsid w:val="00481E42"/>
    <w:rsid w:val="0048218A"/>
    <w:rsid w:val="00483800"/>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C796D"/>
    <w:rsid w:val="004D09B2"/>
    <w:rsid w:val="004D6400"/>
    <w:rsid w:val="004E0B3E"/>
    <w:rsid w:val="004E4714"/>
    <w:rsid w:val="004F039E"/>
    <w:rsid w:val="004F25A0"/>
    <w:rsid w:val="004F3AE0"/>
    <w:rsid w:val="004F4443"/>
    <w:rsid w:val="00501A66"/>
    <w:rsid w:val="00502B87"/>
    <w:rsid w:val="00502EB4"/>
    <w:rsid w:val="00505393"/>
    <w:rsid w:val="00505AE0"/>
    <w:rsid w:val="0050662B"/>
    <w:rsid w:val="00506933"/>
    <w:rsid w:val="0051257E"/>
    <w:rsid w:val="0052149C"/>
    <w:rsid w:val="005215DD"/>
    <w:rsid w:val="00521FEA"/>
    <w:rsid w:val="005220AC"/>
    <w:rsid w:val="00523508"/>
    <w:rsid w:val="00524505"/>
    <w:rsid w:val="0052594F"/>
    <w:rsid w:val="00526165"/>
    <w:rsid w:val="0052675B"/>
    <w:rsid w:val="00532355"/>
    <w:rsid w:val="00535440"/>
    <w:rsid w:val="00540539"/>
    <w:rsid w:val="005407B8"/>
    <w:rsid w:val="00540AE4"/>
    <w:rsid w:val="005416B4"/>
    <w:rsid w:val="00541EC2"/>
    <w:rsid w:val="005441E0"/>
    <w:rsid w:val="00544E70"/>
    <w:rsid w:val="00545481"/>
    <w:rsid w:val="00545672"/>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B58"/>
    <w:rsid w:val="005C64BA"/>
    <w:rsid w:val="005C77DA"/>
    <w:rsid w:val="005D1AFF"/>
    <w:rsid w:val="005D4CF6"/>
    <w:rsid w:val="005D5BE0"/>
    <w:rsid w:val="005D7608"/>
    <w:rsid w:val="005D7E9F"/>
    <w:rsid w:val="005E1533"/>
    <w:rsid w:val="005E1FAD"/>
    <w:rsid w:val="005E5D3E"/>
    <w:rsid w:val="005F1A09"/>
    <w:rsid w:val="005F1B83"/>
    <w:rsid w:val="005F6455"/>
    <w:rsid w:val="005F73C2"/>
    <w:rsid w:val="006001D3"/>
    <w:rsid w:val="00600E29"/>
    <w:rsid w:val="00602035"/>
    <w:rsid w:val="00603CC9"/>
    <w:rsid w:val="00611266"/>
    <w:rsid w:val="0061193B"/>
    <w:rsid w:val="006158BF"/>
    <w:rsid w:val="00617632"/>
    <w:rsid w:val="0062021F"/>
    <w:rsid w:val="006306CC"/>
    <w:rsid w:val="00631534"/>
    <w:rsid w:val="006344FD"/>
    <w:rsid w:val="00634BFE"/>
    <w:rsid w:val="00636843"/>
    <w:rsid w:val="0064112F"/>
    <w:rsid w:val="006425BF"/>
    <w:rsid w:val="0065092F"/>
    <w:rsid w:val="0065155A"/>
    <w:rsid w:val="00652FB0"/>
    <w:rsid w:val="00653825"/>
    <w:rsid w:val="00670AFC"/>
    <w:rsid w:val="006715EA"/>
    <w:rsid w:val="006724BB"/>
    <w:rsid w:val="006726D3"/>
    <w:rsid w:val="00672757"/>
    <w:rsid w:val="006737EE"/>
    <w:rsid w:val="00680162"/>
    <w:rsid w:val="00681C9C"/>
    <w:rsid w:val="00682CE0"/>
    <w:rsid w:val="0068373B"/>
    <w:rsid w:val="00687279"/>
    <w:rsid w:val="006933E6"/>
    <w:rsid w:val="0069364C"/>
    <w:rsid w:val="006964EB"/>
    <w:rsid w:val="006A2572"/>
    <w:rsid w:val="006A2B60"/>
    <w:rsid w:val="006A2D52"/>
    <w:rsid w:val="006A65EF"/>
    <w:rsid w:val="006A7644"/>
    <w:rsid w:val="006B3034"/>
    <w:rsid w:val="006B5D05"/>
    <w:rsid w:val="006B6597"/>
    <w:rsid w:val="006C0D9D"/>
    <w:rsid w:val="006C215A"/>
    <w:rsid w:val="006C26A4"/>
    <w:rsid w:val="006C4BFD"/>
    <w:rsid w:val="006C4C8F"/>
    <w:rsid w:val="006C6381"/>
    <w:rsid w:val="006D1344"/>
    <w:rsid w:val="006D16B0"/>
    <w:rsid w:val="006D545D"/>
    <w:rsid w:val="006D5BDC"/>
    <w:rsid w:val="006E3253"/>
    <w:rsid w:val="006E4E08"/>
    <w:rsid w:val="006E4E3B"/>
    <w:rsid w:val="006E51BF"/>
    <w:rsid w:val="006E5620"/>
    <w:rsid w:val="006E5A06"/>
    <w:rsid w:val="006F01F3"/>
    <w:rsid w:val="006F14D0"/>
    <w:rsid w:val="006F2155"/>
    <w:rsid w:val="006F312E"/>
    <w:rsid w:val="006F60EF"/>
    <w:rsid w:val="00704D3C"/>
    <w:rsid w:val="00706963"/>
    <w:rsid w:val="007106CE"/>
    <w:rsid w:val="00713ED6"/>
    <w:rsid w:val="0071690C"/>
    <w:rsid w:val="0072052F"/>
    <w:rsid w:val="007222DC"/>
    <w:rsid w:val="00723E65"/>
    <w:rsid w:val="0072520D"/>
    <w:rsid w:val="0072607F"/>
    <w:rsid w:val="00727D99"/>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70BF"/>
    <w:rsid w:val="008470C0"/>
    <w:rsid w:val="008471B3"/>
    <w:rsid w:val="0084765B"/>
    <w:rsid w:val="008503B9"/>
    <w:rsid w:val="00850594"/>
    <w:rsid w:val="0085210A"/>
    <w:rsid w:val="00852334"/>
    <w:rsid w:val="00853758"/>
    <w:rsid w:val="00860785"/>
    <w:rsid w:val="00863069"/>
    <w:rsid w:val="00863E74"/>
    <w:rsid w:val="0086429C"/>
    <w:rsid w:val="00867808"/>
    <w:rsid w:val="00870E8D"/>
    <w:rsid w:val="00873875"/>
    <w:rsid w:val="00874A9C"/>
    <w:rsid w:val="00874C6E"/>
    <w:rsid w:val="0087620B"/>
    <w:rsid w:val="00877A21"/>
    <w:rsid w:val="00882CB6"/>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C0C09"/>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9EE"/>
    <w:rsid w:val="0095525B"/>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40962"/>
    <w:rsid w:val="00A40AFC"/>
    <w:rsid w:val="00A40C6A"/>
    <w:rsid w:val="00A41FC7"/>
    <w:rsid w:val="00A42286"/>
    <w:rsid w:val="00A423B0"/>
    <w:rsid w:val="00A46272"/>
    <w:rsid w:val="00A47868"/>
    <w:rsid w:val="00A5496A"/>
    <w:rsid w:val="00A55677"/>
    <w:rsid w:val="00A64108"/>
    <w:rsid w:val="00A64854"/>
    <w:rsid w:val="00A73A67"/>
    <w:rsid w:val="00A73F14"/>
    <w:rsid w:val="00A7402C"/>
    <w:rsid w:val="00A74589"/>
    <w:rsid w:val="00A77183"/>
    <w:rsid w:val="00A803AD"/>
    <w:rsid w:val="00A8075C"/>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11B9"/>
    <w:rsid w:val="00B4218F"/>
    <w:rsid w:val="00B424D9"/>
    <w:rsid w:val="00B442F9"/>
    <w:rsid w:val="00B45A07"/>
    <w:rsid w:val="00B45DB3"/>
    <w:rsid w:val="00B4620D"/>
    <w:rsid w:val="00B47496"/>
    <w:rsid w:val="00B52A1D"/>
    <w:rsid w:val="00B53FA4"/>
    <w:rsid w:val="00B5760A"/>
    <w:rsid w:val="00B6005A"/>
    <w:rsid w:val="00B60EFC"/>
    <w:rsid w:val="00B611CE"/>
    <w:rsid w:val="00B61E03"/>
    <w:rsid w:val="00B63526"/>
    <w:rsid w:val="00B70809"/>
    <w:rsid w:val="00B7211A"/>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6F4"/>
    <w:rsid w:val="00BF6DB4"/>
    <w:rsid w:val="00BF6EFF"/>
    <w:rsid w:val="00C05360"/>
    <w:rsid w:val="00C0691B"/>
    <w:rsid w:val="00C140B9"/>
    <w:rsid w:val="00C15A1D"/>
    <w:rsid w:val="00C15C85"/>
    <w:rsid w:val="00C16DAD"/>
    <w:rsid w:val="00C178A1"/>
    <w:rsid w:val="00C2110E"/>
    <w:rsid w:val="00C23EC9"/>
    <w:rsid w:val="00C2552C"/>
    <w:rsid w:val="00C31134"/>
    <w:rsid w:val="00C3219D"/>
    <w:rsid w:val="00C34125"/>
    <w:rsid w:val="00C35C83"/>
    <w:rsid w:val="00C3658B"/>
    <w:rsid w:val="00C370EF"/>
    <w:rsid w:val="00C42761"/>
    <w:rsid w:val="00C42B1E"/>
    <w:rsid w:val="00C455D9"/>
    <w:rsid w:val="00C461E7"/>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504E"/>
    <w:rsid w:val="00D809A7"/>
    <w:rsid w:val="00D814B2"/>
    <w:rsid w:val="00D81B17"/>
    <w:rsid w:val="00D81BA6"/>
    <w:rsid w:val="00D826F4"/>
    <w:rsid w:val="00D847F4"/>
    <w:rsid w:val="00D86341"/>
    <w:rsid w:val="00D870AF"/>
    <w:rsid w:val="00D91F18"/>
    <w:rsid w:val="00D93634"/>
    <w:rsid w:val="00D93E93"/>
    <w:rsid w:val="00D951AC"/>
    <w:rsid w:val="00D96BD4"/>
    <w:rsid w:val="00D96D1B"/>
    <w:rsid w:val="00D97CFC"/>
    <w:rsid w:val="00DA3BF0"/>
    <w:rsid w:val="00DA4B37"/>
    <w:rsid w:val="00DA4DF3"/>
    <w:rsid w:val="00DA60A6"/>
    <w:rsid w:val="00DA6555"/>
    <w:rsid w:val="00DA79CF"/>
    <w:rsid w:val="00DB289A"/>
    <w:rsid w:val="00DB34A9"/>
    <w:rsid w:val="00DB3B8B"/>
    <w:rsid w:val="00DC1D3B"/>
    <w:rsid w:val="00DC2BC8"/>
    <w:rsid w:val="00DC305E"/>
    <w:rsid w:val="00DC38B7"/>
    <w:rsid w:val="00DC6D27"/>
    <w:rsid w:val="00DC70C5"/>
    <w:rsid w:val="00DD1F68"/>
    <w:rsid w:val="00DD5581"/>
    <w:rsid w:val="00DD6E14"/>
    <w:rsid w:val="00DE09B4"/>
    <w:rsid w:val="00DE31E8"/>
    <w:rsid w:val="00DE3900"/>
    <w:rsid w:val="00DE48F1"/>
    <w:rsid w:val="00DE6104"/>
    <w:rsid w:val="00DE7D09"/>
    <w:rsid w:val="00DF1D70"/>
    <w:rsid w:val="00E02F0A"/>
    <w:rsid w:val="00E039F6"/>
    <w:rsid w:val="00E050A5"/>
    <w:rsid w:val="00E05B51"/>
    <w:rsid w:val="00E062F9"/>
    <w:rsid w:val="00E07FD1"/>
    <w:rsid w:val="00E122E0"/>
    <w:rsid w:val="00E163BE"/>
    <w:rsid w:val="00E2766D"/>
    <w:rsid w:val="00E35167"/>
    <w:rsid w:val="00E36F22"/>
    <w:rsid w:val="00E41E86"/>
    <w:rsid w:val="00E4259F"/>
    <w:rsid w:val="00E503DB"/>
    <w:rsid w:val="00E53766"/>
    <w:rsid w:val="00E543BC"/>
    <w:rsid w:val="00E603EA"/>
    <w:rsid w:val="00E62D6B"/>
    <w:rsid w:val="00E63642"/>
    <w:rsid w:val="00E65D7F"/>
    <w:rsid w:val="00E670FE"/>
    <w:rsid w:val="00E71879"/>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6A3A"/>
    <w:rsid w:val="00EA216A"/>
    <w:rsid w:val="00EA2A6D"/>
    <w:rsid w:val="00EA4B57"/>
    <w:rsid w:val="00EA5161"/>
    <w:rsid w:val="00EA5CEF"/>
    <w:rsid w:val="00EB28F7"/>
    <w:rsid w:val="00EB4F1E"/>
    <w:rsid w:val="00EB6554"/>
    <w:rsid w:val="00EB656D"/>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5B29"/>
    <w:rsid w:val="00F0751A"/>
    <w:rsid w:val="00F1154C"/>
    <w:rsid w:val="00F123CE"/>
    <w:rsid w:val="00F12BCF"/>
    <w:rsid w:val="00F13683"/>
    <w:rsid w:val="00F13A08"/>
    <w:rsid w:val="00F1459B"/>
    <w:rsid w:val="00F24B50"/>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954B5"/>
    <w:rsid w:val="00F96BEC"/>
    <w:rsid w:val="00F9749B"/>
    <w:rsid w:val="00FA5CE0"/>
    <w:rsid w:val="00FA5D85"/>
    <w:rsid w:val="00FA6C4A"/>
    <w:rsid w:val="00FA72E7"/>
    <w:rsid w:val="00FA77BA"/>
    <w:rsid w:val="00FB05AC"/>
    <w:rsid w:val="00FB4974"/>
    <w:rsid w:val="00FB64A7"/>
    <w:rsid w:val="00FB7958"/>
    <w:rsid w:val="00FB7B5C"/>
    <w:rsid w:val="00FC32EE"/>
    <w:rsid w:val="00FC5104"/>
    <w:rsid w:val="00FC5CC9"/>
    <w:rsid w:val="00FC78A1"/>
    <w:rsid w:val="00FC7FDD"/>
    <w:rsid w:val="00FD3136"/>
    <w:rsid w:val="00FD3220"/>
    <w:rsid w:val="00FD3974"/>
    <w:rsid w:val="00FD46A1"/>
    <w:rsid w:val="00FD59C8"/>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header" Target="header4.xml"/><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http://www.sapc.org.za/sapc/wp-content/uploads/2018/02/UCTLogo1.jpg" TargetMode="External"/><Relationship Id="rId19" Type="http://schemas.openxmlformats.org/officeDocument/2006/relationships/image" Target="https://upload.wikimedia.org/wikipedia/commons/thumb/b/bc/QCDphasediagram.svg/1024px-QCDphasediagram.svg.png"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5.xml"/><Relationship Id="rId48" Type="http://schemas.openxmlformats.org/officeDocument/2006/relationships/image" Target="media/image25.png"/><Relationship Id="rId8" Type="http://schemas.openxmlformats.org/officeDocument/2006/relationships/endnotes" Target="endnotes.xml"/><Relationship Id="rId51"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image" Target="media/image23.png"/><Relationship Id="rId20" Type="http://schemas.openxmlformats.org/officeDocument/2006/relationships/image" Target="media/image8.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4C9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42</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43</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38</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39</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44</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E1DFC5-01A4-0C47-B10D-4009B4B1A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1914</TotalTime>
  <Pages>82</Pages>
  <Words>13214</Words>
  <Characters>75326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88364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729</cp:revision>
  <cp:lastPrinted>2019-01-08T21:35:00Z</cp:lastPrinted>
  <dcterms:created xsi:type="dcterms:W3CDTF">2019-01-06T17:52:00Z</dcterms:created>
  <dcterms:modified xsi:type="dcterms:W3CDTF">2019-02-23T12:22:00Z</dcterms:modified>
</cp:coreProperties>
</file>