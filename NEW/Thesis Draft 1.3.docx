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E74772">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E74772">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1F5CAE">
        <w:rPr>
          <w:noProof/>
        </w:rPr>
        <w:fldChar w:fldCharType="begin"/>
      </w:r>
      <w:r w:rsidR="001F5CAE">
        <w:rPr>
          <w:noProof/>
        </w:rPr>
        <w:instrText xml:space="preserve"> INCLUDEPICTURE  "http://www.sapc.org.za/sapc/wp-content/uploads/2018/02/UCTLogo1.jpg"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  "http://www.sapc.org.za/sapc/wp-content/uploads/2018/02/UCTLogo1.jpg" \* MERGEFORMATINET</w:instrText>
      </w:r>
      <w:r w:rsidR="001E4E95">
        <w:rPr>
          <w:noProof/>
        </w:rPr>
        <w:instrText xml:space="preserve"> </w:instrText>
      </w:r>
      <w:r w:rsidR="001E4E95">
        <w:rPr>
          <w:noProof/>
        </w:rPr>
        <w:fldChar w:fldCharType="separate"/>
      </w:r>
      <w:r w:rsidR="001E4E95">
        <w:rPr>
          <w:noProof/>
        </w:rPr>
        <w:pict w14:anchorId="62C3864C">
          <v:shape id="_x0000_i1033" type="#_x0000_t75" alt="http://www.sapc.org.za/sapc/wp-content/uploads/2018/02/UCTLogo1.jpg" style="width:424.8pt;height:399.3pt;mso-width-percent:0;mso-height-percent:0;mso-width-percent:0;mso-height-percent:0">
            <v:imagedata r:id="rId9" r:href="rId10"/>
          </v:shape>
        </w:pict>
      </w:r>
      <w:r w:rsidR="001E4E95">
        <w:rPr>
          <w:noProof/>
        </w:rPr>
        <w:fldChar w:fldCharType="end"/>
      </w:r>
      <w:r w:rsidR="001F5CAE">
        <w:rPr>
          <w:noProof/>
        </w:rPr>
        <w:fldChar w:fldCharType="end"/>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E74772"/>
    <w:p w14:paraId="7ECC6F22" w14:textId="6D32C30D" w:rsidR="000C451E" w:rsidRPr="00976E45" w:rsidRDefault="00E062F9" w:rsidP="00E74772">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E74772"/>
    <w:p w14:paraId="6320B5E7" w14:textId="77777777" w:rsidR="000C451E" w:rsidRDefault="000C451E" w:rsidP="00E74772"/>
    <w:p w14:paraId="78EF3B61" w14:textId="77777777" w:rsidR="000C451E" w:rsidRDefault="000C451E" w:rsidP="00E74772"/>
    <w:p w14:paraId="0CC5E317" w14:textId="312F3819" w:rsidR="000C451E" w:rsidRDefault="000C451E" w:rsidP="00E74772"/>
    <w:p w14:paraId="7B87E84D" w14:textId="27E7CE48" w:rsidR="006001D3" w:rsidRDefault="006001D3" w:rsidP="00E74772"/>
    <w:p w14:paraId="65672BE2" w14:textId="4F870333" w:rsidR="006001D3" w:rsidRDefault="006001D3" w:rsidP="00E74772">
      <w:pPr>
        <w:pStyle w:val="Dedication"/>
      </w:pPr>
    </w:p>
    <w:p w14:paraId="4B0CEAF3" w14:textId="77777777" w:rsidR="006001D3" w:rsidRDefault="006001D3" w:rsidP="00E74772">
      <w:pPr>
        <w:pStyle w:val="Dedication"/>
      </w:pPr>
    </w:p>
    <w:p w14:paraId="6A747492" w14:textId="77777777" w:rsidR="006001D3" w:rsidRDefault="006001D3" w:rsidP="00E74772">
      <w:pPr>
        <w:pStyle w:val="Dedication"/>
      </w:pPr>
    </w:p>
    <w:p w14:paraId="144D2407" w14:textId="1A8570FD" w:rsidR="000C451E" w:rsidRDefault="00576119" w:rsidP="00E74772">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E74772"/>
    <w:p w14:paraId="3880E333" w14:textId="77777777" w:rsidR="00F67766" w:rsidRDefault="00F67766" w:rsidP="00E74772">
      <w:r>
        <w:br w:type="page"/>
      </w:r>
    </w:p>
    <w:p w14:paraId="4398DD64" w14:textId="77777777" w:rsidR="000C451E" w:rsidRDefault="000C451E" w:rsidP="00E74772"/>
    <w:p w14:paraId="5A721234" w14:textId="77777777" w:rsidR="000C451E" w:rsidRDefault="000C451E" w:rsidP="00E74772"/>
    <w:p w14:paraId="65313CAA" w14:textId="77777777" w:rsidR="000C451E" w:rsidRDefault="000C451E" w:rsidP="00E74772"/>
    <w:p w14:paraId="2F2E42C3" w14:textId="1B5D8895" w:rsidR="006001D3" w:rsidRDefault="006001D3" w:rsidP="00E74772"/>
    <w:p w14:paraId="6E4D8A47" w14:textId="2FBEB0F1" w:rsidR="008841A2" w:rsidRDefault="008841A2" w:rsidP="00E74772"/>
    <w:p w14:paraId="4196DDCD" w14:textId="53C7C98E" w:rsidR="008841A2" w:rsidRDefault="008841A2" w:rsidP="00E74772"/>
    <w:p w14:paraId="328C1C63" w14:textId="4429C699" w:rsidR="008841A2" w:rsidRDefault="008841A2" w:rsidP="00E74772"/>
    <w:p w14:paraId="11B4C41C" w14:textId="5ED4288F" w:rsidR="008841A2" w:rsidRDefault="008841A2" w:rsidP="00E74772"/>
    <w:p w14:paraId="0C24CD3F" w14:textId="7AE28E73" w:rsidR="008841A2" w:rsidRDefault="008841A2" w:rsidP="00E74772"/>
    <w:p w14:paraId="607FC431" w14:textId="209673BB" w:rsidR="008841A2" w:rsidRDefault="008841A2" w:rsidP="00E74772"/>
    <w:p w14:paraId="46E27DF0" w14:textId="7A063215" w:rsidR="008841A2" w:rsidRDefault="008841A2" w:rsidP="00E74772"/>
    <w:p w14:paraId="5ABC3DEC" w14:textId="02A06EF7" w:rsidR="008841A2" w:rsidRDefault="008841A2" w:rsidP="00E74772"/>
    <w:p w14:paraId="5FCDA03E" w14:textId="6E89524D" w:rsidR="008841A2" w:rsidRDefault="008841A2" w:rsidP="00E74772"/>
    <w:p w14:paraId="25273468" w14:textId="77777777" w:rsidR="008841A2" w:rsidRDefault="008841A2" w:rsidP="00E74772"/>
    <w:p w14:paraId="3CA03C5D" w14:textId="77777777" w:rsidR="000C451E" w:rsidRDefault="000C451E" w:rsidP="00E74772"/>
    <w:p w14:paraId="6A3882F7" w14:textId="77777777" w:rsidR="000C451E" w:rsidRDefault="000C451E" w:rsidP="00E74772"/>
    <w:p w14:paraId="2E485B72" w14:textId="6D759104" w:rsidR="000C451E" w:rsidRDefault="008841A2" w:rsidP="00E74772">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E74772">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E74772">
      <w:pPr>
        <w:rPr>
          <w:lang w:val="en-US"/>
        </w:rPr>
      </w:pPr>
    </w:p>
    <w:p w14:paraId="7B080AC4" w14:textId="77777777" w:rsidR="00066DDB" w:rsidRDefault="000C451E" w:rsidP="00E74772">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E74772">
      <w:r>
        <w:t xml:space="preserve">It has not been previously submitted, in part or whole, to any university of institution for any degree, diploma, or other qualification. </w:t>
      </w:r>
    </w:p>
    <w:p w14:paraId="20A888A4" w14:textId="77777777" w:rsidR="000C451E" w:rsidRDefault="000C451E" w:rsidP="00E74772">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E74772"/>
    <w:p w14:paraId="0C903337" w14:textId="77777777" w:rsidR="000C451E" w:rsidRDefault="000C451E" w:rsidP="00E74772"/>
    <w:p w14:paraId="13096AF9" w14:textId="77777777" w:rsidR="000C451E" w:rsidRDefault="000C451E" w:rsidP="00E74772">
      <w:r>
        <w:t>Signed:______________________________________________________________</w:t>
      </w:r>
    </w:p>
    <w:p w14:paraId="6B598974" w14:textId="77777777" w:rsidR="000C451E" w:rsidRDefault="000C451E" w:rsidP="00E74772"/>
    <w:p w14:paraId="64FB0D6A" w14:textId="77777777" w:rsidR="000C451E" w:rsidRDefault="000C451E" w:rsidP="00E74772"/>
    <w:p w14:paraId="0E3E9977" w14:textId="77777777" w:rsidR="000C451E" w:rsidRDefault="000C451E" w:rsidP="00E74772">
      <w:r>
        <w:t>Date:_________________________________________________________________</w:t>
      </w:r>
    </w:p>
    <w:p w14:paraId="0C7BC40E" w14:textId="77777777" w:rsidR="000C451E" w:rsidRDefault="000C451E" w:rsidP="00E74772"/>
    <w:p w14:paraId="031D1013" w14:textId="77777777" w:rsidR="000C451E" w:rsidRDefault="001E4E95" w:rsidP="00E74772">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E74772">
      <w:r>
        <w:t>Cape Town</w:t>
      </w:r>
    </w:p>
    <w:p w14:paraId="1763ED4F" w14:textId="77777777" w:rsidR="00757724" w:rsidRDefault="00757724" w:rsidP="00E74772">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E74772">
      <w:pPr>
        <w:rPr>
          <w:lang w:val="en-US"/>
        </w:rPr>
      </w:pPr>
    </w:p>
    <w:p w14:paraId="0FBBF5F8" w14:textId="77777777" w:rsidR="000C451E" w:rsidRPr="00CF777E" w:rsidRDefault="000C451E" w:rsidP="00E74772">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E74772">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E74772">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E74772"/>
    <w:p w14:paraId="7CFF2612" w14:textId="77777777" w:rsidR="00AF6E26" w:rsidRDefault="00AF6E26" w:rsidP="00E74772">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E74772"/>
    <w:p w14:paraId="57E12A3E" w14:textId="77777777" w:rsidR="006C215A" w:rsidRDefault="006C215A" w:rsidP="00E74772"/>
    <w:p w14:paraId="19289FB7" w14:textId="55965B00" w:rsidR="001E5D5F" w:rsidRDefault="001E5D5F" w:rsidP="00E74772">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E74772"/>
    <w:p w14:paraId="4683FDA1" w14:textId="702AC195" w:rsidR="001E5D5F" w:rsidRDefault="001E5D5F" w:rsidP="00E74772">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E74772"/>
    <w:p w14:paraId="50A5F4A3" w14:textId="56B7B8BA" w:rsidR="001E5D5F" w:rsidRDefault="001E5D5F" w:rsidP="00E74772">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E74772"/>
    <w:p w14:paraId="4E5DC30B" w14:textId="09A6E151" w:rsidR="00F67766" w:rsidRDefault="001E5D5F" w:rsidP="00E74772">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rsidP="00E74772">
          <w:pPr>
            <w:pStyle w:val="TOC1"/>
            <w:rPr>
              <w:rFonts w:eastAsiaTheme="minorEastAsia" w:cstheme="minorBidi"/>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1E4E95" w:rsidP="00E74772">
          <w:pPr>
            <w:pStyle w:val="TOC2"/>
            <w:rPr>
              <w:rFonts w:eastAsiaTheme="minorEastAsia" w:cstheme="minorBidi"/>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1E4E95" w:rsidP="00E74772">
          <w:pPr>
            <w:pStyle w:val="TOC2"/>
            <w:rPr>
              <w:rFonts w:eastAsiaTheme="minorEastAsia" w:cstheme="minorBidi"/>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1E4E95" w:rsidP="00E74772">
          <w:pPr>
            <w:pStyle w:val="TOC2"/>
            <w:rPr>
              <w:rFonts w:eastAsiaTheme="minorEastAsia" w:cstheme="minorBidi"/>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1E4E95" w:rsidP="00E74772">
          <w:pPr>
            <w:pStyle w:val="TOC2"/>
            <w:rPr>
              <w:rFonts w:eastAsiaTheme="minorEastAsia" w:cstheme="minorBidi"/>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1E4E95" w:rsidP="00E74772">
          <w:pPr>
            <w:pStyle w:val="TOC1"/>
            <w:rPr>
              <w:rFonts w:eastAsiaTheme="minorEastAsia" w:cstheme="minorBidi"/>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1E4E95" w:rsidP="00E74772">
          <w:pPr>
            <w:pStyle w:val="TOC2"/>
            <w:rPr>
              <w:rFonts w:eastAsiaTheme="minorEastAsia" w:cstheme="minorBidi"/>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1E4E95" w:rsidP="00E74772">
          <w:pPr>
            <w:pStyle w:val="TOC2"/>
            <w:rPr>
              <w:rFonts w:eastAsiaTheme="minorEastAsia" w:cstheme="minorBidi"/>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1E4E95" w:rsidP="00E74772">
          <w:pPr>
            <w:pStyle w:val="TOC3"/>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1E4E95" w:rsidP="00E74772">
          <w:pPr>
            <w:pStyle w:val="TOC3"/>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1E4E95" w:rsidP="00E74772">
          <w:pPr>
            <w:pStyle w:val="TOC3"/>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1E4E95" w:rsidP="00E74772">
          <w:pPr>
            <w:pStyle w:val="TOC3"/>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1E4E95" w:rsidP="00E74772">
          <w:pPr>
            <w:pStyle w:val="TOC2"/>
            <w:rPr>
              <w:rFonts w:eastAsiaTheme="minorEastAsia" w:cstheme="minorBidi"/>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1E4E95" w:rsidP="00E74772">
          <w:pPr>
            <w:pStyle w:val="TOC2"/>
            <w:rPr>
              <w:rFonts w:eastAsiaTheme="minorEastAsia" w:cstheme="minorBidi"/>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1E4E95" w:rsidP="00E74772">
          <w:pPr>
            <w:pStyle w:val="TOC3"/>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1E4E95" w:rsidP="00E74772">
          <w:pPr>
            <w:pStyle w:val="TOC3"/>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1E4E95" w:rsidP="00E74772">
          <w:pPr>
            <w:pStyle w:val="TOC2"/>
            <w:rPr>
              <w:rFonts w:eastAsiaTheme="minorEastAsia" w:cstheme="minorBidi"/>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1E4E95" w:rsidP="00E74772">
          <w:pPr>
            <w:pStyle w:val="TOC3"/>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1E4E95" w:rsidP="00E74772">
          <w:pPr>
            <w:pStyle w:val="TOC3"/>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1E4E95" w:rsidP="00E74772">
          <w:pPr>
            <w:pStyle w:val="TOC3"/>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1E4E95" w:rsidP="00E74772">
          <w:pPr>
            <w:pStyle w:val="TOC2"/>
            <w:rPr>
              <w:rFonts w:eastAsiaTheme="minorEastAsia" w:cstheme="minorBidi"/>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1E4E95" w:rsidP="00E74772">
          <w:pPr>
            <w:pStyle w:val="TOC3"/>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1E4E95" w:rsidP="00E74772">
          <w:pPr>
            <w:pStyle w:val="TOC3"/>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1E4E95" w:rsidP="00E74772">
          <w:pPr>
            <w:pStyle w:val="TOC1"/>
            <w:rPr>
              <w:rFonts w:eastAsiaTheme="minorEastAsia" w:cstheme="minorBidi"/>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1E4E95" w:rsidP="00E74772">
          <w:pPr>
            <w:pStyle w:val="TOC2"/>
            <w:rPr>
              <w:rFonts w:eastAsiaTheme="minorEastAsia" w:cstheme="minorBidi"/>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1E4E95" w:rsidP="00E74772">
          <w:pPr>
            <w:pStyle w:val="TOC2"/>
            <w:rPr>
              <w:rFonts w:eastAsiaTheme="minorEastAsia" w:cstheme="minorBidi"/>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1E4E95" w:rsidP="00E74772">
          <w:pPr>
            <w:pStyle w:val="TOC3"/>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1E4E95" w:rsidP="00E74772">
          <w:pPr>
            <w:pStyle w:val="TOC3"/>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1E4E95" w:rsidP="00E74772">
          <w:pPr>
            <w:pStyle w:val="TOC3"/>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1E4E95" w:rsidP="00E74772">
          <w:pPr>
            <w:pStyle w:val="TOC2"/>
            <w:rPr>
              <w:rFonts w:eastAsiaTheme="minorEastAsia" w:cstheme="minorBidi"/>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1E4E95" w:rsidP="00E74772">
          <w:pPr>
            <w:pStyle w:val="TOC1"/>
            <w:rPr>
              <w:rFonts w:eastAsiaTheme="minorEastAsia" w:cstheme="minorBidi"/>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1E4E95" w:rsidP="00E74772">
          <w:pPr>
            <w:pStyle w:val="TOC2"/>
            <w:rPr>
              <w:rFonts w:eastAsiaTheme="minorEastAsia" w:cstheme="minorBidi"/>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1E4E95" w:rsidP="00E74772">
          <w:pPr>
            <w:pStyle w:val="TOC2"/>
            <w:rPr>
              <w:rFonts w:eastAsiaTheme="minorEastAsia" w:cstheme="minorBidi"/>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1E4E95" w:rsidP="00E74772">
          <w:pPr>
            <w:pStyle w:val="TOC3"/>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1E4E95" w:rsidP="00E74772">
          <w:pPr>
            <w:pStyle w:val="TOC3"/>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1E4E95" w:rsidP="00E74772">
          <w:pPr>
            <w:pStyle w:val="TOC3"/>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1E4E95" w:rsidP="00E74772">
          <w:pPr>
            <w:pStyle w:val="TOC2"/>
            <w:rPr>
              <w:rFonts w:eastAsiaTheme="minorEastAsia" w:cstheme="minorBidi"/>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1E4E95" w:rsidP="00E74772">
          <w:pPr>
            <w:pStyle w:val="TOC3"/>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1E4E95" w:rsidP="00E74772">
          <w:pPr>
            <w:pStyle w:val="TOC3"/>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1E4E95" w:rsidP="00E74772">
          <w:pPr>
            <w:pStyle w:val="TOC3"/>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1E4E95" w:rsidP="00E74772">
          <w:pPr>
            <w:pStyle w:val="TOC2"/>
            <w:rPr>
              <w:rFonts w:eastAsiaTheme="minorEastAsia" w:cstheme="minorBidi"/>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1E4E95" w:rsidP="00E74772">
          <w:pPr>
            <w:pStyle w:val="TOC2"/>
            <w:rPr>
              <w:rFonts w:eastAsiaTheme="minorEastAsia" w:cstheme="minorBidi"/>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1E4E95" w:rsidP="00E74772">
          <w:pPr>
            <w:pStyle w:val="TOC2"/>
            <w:rPr>
              <w:rFonts w:eastAsiaTheme="minorEastAsia" w:cstheme="minorBidi"/>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1E4E95" w:rsidP="00E74772">
          <w:pPr>
            <w:pStyle w:val="TOC1"/>
            <w:rPr>
              <w:rFonts w:eastAsiaTheme="minorEastAsia" w:cstheme="minorBidi"/>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1E4E95" w:rsidP="00E74772">
          <w:pPr>
            <w:pStyle w:val="TOC1"/>
            <w:rPr>
              <w:rFonts w:eastAsiaTheme="minorEastAsia" w:cstheme="minorBidi"/>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1E4E95" w:rsidP="00E74772">
          <w:pPr>
            <w:pStyle w:val="TOC2"/>
            <w:rPr>
              <w:rFonts w:eastAsiaTheme="minorEastAsia" w:cstheme="minorBidi"/>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1E4E95" w:rsidP="00E74772">
          <w:pPr>
            <w:pStyle w:val="TOC3"/>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1E4E95" w:rsidP="00E74772">
          <w:pPr>
            <w:pStyle w:val="TOC3"/>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1E4E95" w:rsidP="00E74772">
          <w:pPr>
            <w:pStyle w:val="TOC3"/>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1E4E95" w:rsidP="00E74772">
          <w:pPr>
            <w:pStyle w:val="TOC3"/>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1E4E95" w:rsidP="00E74772">
          <w:pPr>
            <w:pStyle w:val="TOC3"/>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1E4E95" w:rsidP="00E74772">
          <w:pPr>
            <w:pStyle w:val="TOC2"/>
            <w:rPr>
              <w:rFonts w:eastAsiaTheme="minorEastAsia" w:cstheme="minorBidi"/>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1E4E95" w:rsidP="00E74772">
          <w:pPr>
            <w:pStyle w:val="TOC1"/>
            <w:rPr>
              <w:rFonts w:eastAsiaTheme="minorEastAsia" w:cstheme="minorBidi"/>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1E4E95" w:rsidP="00E74772">
          <w:pPr>
            <w:pStyle w:val="TOC1"/>
            <w:rPr>
              <w:rFonts w:eastAsiaTheme="minorEastAsia" w:cstheme="minorBidi"/>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1E4E95" w:rsidP="00E74772">
          <w:pPr>
            <w:pStyle w:val="TOC1"/>
            <w:rPr>
              <w:rFonts w:eastAsiaTheme="minorEastAsia" w:cstheme="minorBidi"/>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1E4E95" w:rsidP="00E74772">
          <w:pPr>
            <w:pStyle w:val="TOC1"/>
            <w:rPr>
              <w:rFonts w:eastAsiaTheme="minorEastAsia" w:cstheme="minorBidi"/>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1E4E95" w:rsidP="00E74772">
          <w:pPr>
            <w:pStyle w:val="TOC1"/>
            <w:rPr>
              <w:rFonts w:eastAsiaTheme="minorEastAsia" w:cstheme="minorBidi"/>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1E4E95" w:rsidP="00E74772">
          <w:pPr>
            <w:pStyle w:val="TOC1"/>
            <w:rPr>
              <w:rFonts w:eastAsiaTheme="minorEastAsia" w:cstheme="minorBidi"/>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1E4E95" w:rsidP="00E74772">
          <w:pPr>
            <w:pStyle w:val="TOC1"/>
            <w:rPr>
              <w:rFonts w:eastAsiaTheme="minorEastAsia" w:cstheme="minorBidi"/>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1E4E95" w:rsidP="00E74772">
          <w:pPr>
            <w:pStyle w:val="TOC1"/>
            <w:rPr>
              <w:rFonts w:eastAsiaTheme="minorEastAsia" w:cstheme="minorBidi"/>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1E4E95" w:rsidP="00E74772">
          <w:pPr>
            <w:pStyle w:val="TOC1"/>
            <w:rPr>
              <w:rFonts w:eastAsiaTheme="minorEastAsia" w:cstheme="minorBidi"/>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1E4E95" w:rsidP="00E74772">
          <w:pPr>
            <w:pStyle w:val="TOC2"/>
            <w:rPr>
              <w:rFonts w:eastAsiaTheme="minorEastAsia" w:cstheme="minorBidi"/>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1E4E95" w:rsidP="00E74772">
          <w:pPr>
            <w:pStyle w:val="TOC3"/>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1E4E95" w:rsidP="00E74772">
          <w:pPr>
            <w:pStyle w:val="TOC3"/>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1E4E95" w:rsidP="00E74772">
          <w:pPr>
            <w:pStyle w:val="TOC3"/>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1E4E95" w:rsidP="00E74772">
          <w:pPr>
            <w:pStyle w:val="TOC3"/>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1E4E95" w:rsidP="00E74772">
          <w:pPr>
            <w:pStyle w:val="TOC3"/>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1E4E95" w:rsidP="00E74772">
          <w:pPr>
            <w:pStyle w:val="TOC3"/>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1E4E95" w:rsidP="00E74772">
          <w:pPr>
            <w:pStyle w:val="TOC1"/>
            <w:rPr>
              <w:rFonts w:eastAsiaTheme="minorEastAsia" w:cstheme="minorBidi"/>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E74772">
          <w:r>
            <w:rPr>
              <w:noProof/>
            </w:rPr>
            <w:fldChar w:fldCharType="end"/>
          </w:r>
        </w:p>
      </w:sdtContent>
    </w:sdt>
    <w:p w14:paraId="3C9ACA3E" w14:textId="77777777" w:rsidR="00F41874" w:rsidRDefault="00F41874" w:rsidP="00E74772">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rsidP="00E74772">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E74772">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rsidP="00E74772">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1E4E95" w:rsidP="00E74772">
      <w:pPr>
        <w:pStyle w:val="TableofFigures"/>
        <w:rPr>
          <w:rFonts w:asciiTheme="minorHAnsi" w:eastAsiaTheme="minorEastAsia" w:hAnsiTheme="minorHAnsi" w:cstheme="minorBidi"/>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1E4E95" w:rsidP="00E74772">
      <w:pPr>
        <w:pStyle w:val="TableofFigures"/>
        <w:rPr>
          <w:rFonts w:asciiTheme="minorHAnsi" w:eastAsiaTheme="minorEastAsia" w:hAnsiTheme="minorHAnsi" w:cstheme="minorBidi"/>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1E4E95" w:rsidP="00E74772">
      <w:pPr>
        <w:pStyle w:val="TableofFigures"/>
        <w:rPr>
          <w:rFonts w:asciiTheme="minorHAnsi" w:eastAsiaTheme="minorEastAsia" w:hAnsiTheme="minorHAnsi" w:cstheme="minorBidi"/>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1E4E95" w:rsidP="00E74772">
      <w:pPr>
        <w:pStyle w:val="TableofFigures"/>
        <w:rPr>
          <w:rFonts w:asciiTheme="minorHAnsi" w:eastAsiaTheme="minorEastAsia" w:hAnsiTheme="minorHAnsi" w:cstheme="minorBidi"/>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1E4E95" w:rsidP="00E74772">
      <w:pPr>
        <w:pStyle w:val="TableofFigures"/>
        <w:rPr>
          <w:rFonts w:asciiTheme="minorHAnsi" w:eastAsiaTheme="minorEastAsia" w:hAnsiTheme="minorHAnsi" w:cstheme="minorBidi"/>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1E4E95" w:rsidP="00E74772">
      <w:pPr>
        <w:pStyle w:val="TableofFigures"/>
        <w:rPr>
          <w:rFonts w:asciiTheme="minorHAnsi" w:eastAsiaTheme="minorEastAsia" w:hAnsiTheme="minorHAnsi" w:cstheme="minorBidi"/>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1E4E95" w:rsidP="00E74772">
      <w:pPr>
        <w:pStyle w:val="TableofFigures"/>
        <w:rPr>
          <w:rFonts w:asciiTheme="minorHAnsi" w:eastAsiaTheme="minorEastAsia" w:hAnsiTheme="minorHAnsi" w:cstheme="minorBidi"/>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1E4E95" w:rsidP="00E74772">
      <w:pPr>
        <w:pStyle w:val="TableofFigures"/>
        <w:rPr>
          <w:rFonts w:asciiTheme="minorHAnsi" w:eastAsiaTheme="minorEastAsia" w:hAnsiTheme="minorHAnsi" w:cstheme="minorBidi"/>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1E4E95" w:rsidP="00E74772">
      <w:pPr>
        <w:pStyle w:val="TableofFigures"/>
        <w:rPr>
          <w:rFonts w:asciiTheme="minorHAnsi" w:eastAsiaTheme="minorEastAsia" w:hAnsiTheme="minorHAnsi" w:cstheme="minorBidi"/>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1E4E95" w:rsidP="00E74772">
      <w:pPr>
        <w:pStyle w:val="TableofFigures"/>
        <w:rPr>
          <w:rFonts w:asciiTheme="minorHAnsi" w:eastAsiaTheme="minorEastAsia" w:hAnsiTheme="minorHAnsi" w:cstheme="minorBidi"/>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1E4E95" w:rsidP="00E74772">
      <w:pPr>
        <w:pStyle w:val="TableofFigures"/>
        <w:rPr>
          <w:rFonts w:asciiTheme="minorHAnsi" w:eastAsiaTheme="minorEastAsia" w:hAnsiTheme="minorHAnsi" w:cstheme="minorBidi"/>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1E4E95" w:rsidP="00E74772">
      <w:pPr>
        <w:pStyle w:val="TableofFigures"/>
        <w:rPr>
          <w:rFonts w:asciiTheme="minorHAnsi" w:eastAsiaTheme="minorEastAsia" w:hAnsiTheme="minorHAnsi" w:cstheme="minorBidi"/>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1E4E95" w:rsidP="00E74772">
      <w:pPr>
        <w:pStyle w:val="TableofFigures"/>
        <w:rPr>
          <w:rFonts w:asciiTheme="minorHAnsi" w:eastAsiaTheme="minorEastAsia" w:hAnsiTheme="minorHAnsi" w:cstheme="minorBidi"/>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1E4E95" w:rsidP="00E74772">
      <w:pPr>
        <w:pStyle w:val="TableofFigures"/>
        <w:rPr>
          <w:rFonts w:asciiTheme="minorHAnsi" w:eastAsiaTheme="minorEastAsia" w:hAnsiTheme="minorHAnsi" w:cstheme="minorBidi"/>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1E4E95" w:rsidP="00E74772">
      <w:pPr>
        <w:pStyle w:val="TableofFigures"/>
        <w:rPr>
          <w:rFonts w:asciiTheme="minorHAnsi" w:eastAsiaTheme="minorEastAsia" w:hAnsiTheme="minorHAnsi" w:cstheme="minorBidi"/>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1E4E95" w:rsidP="00E74772">
      <w:pPr>
        <w:pStyle w:val="TableofFigures"/>
        <w:rPr>
          <w:rFonts w:asciiTheme="minorHAnsi" w:eastAsiaTheme="minorEastAsia" w:hAnsiTheme="minorHAnsi" w:cstheme="minorBidi"/>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1E4E95" w:rsidP="00E74772">
      <w:pPr>
        <w:pStyle w:val="TableofFigures"/>
        <w:rPr>
          <w:rFonts w:asciiTheme="minorHAnsi" w:eastAsiaTheme="minorEastAsia" w:hAnsiTheme="minorHAnsi" w:cstheme="minorBidi"/>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1E4E95" w:rsidP="00E74772">
      <w:pPr>
        <w:pStyle w:val="TableofFigures"/>
        <w:rPr>
          <w:rFonts w:asciiTheme="minorHAnsi" w:eastAsiaTheme="minorEastAsia" w:hAnsiTheme="minorHAnsi" w:cstheme="minorBidi"/>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1E4E95" w:rsidP="00E74772">
      <w:pPr>
        <w:pStyle w:val="TableofFigures"/>
        <w:rPr>
          <w:rFonts w:asciiTheme="minorHAnsi" w:eastAsiaTheme="minorEastAsia" w:hAnsiTheme="minorHAnsi" w:cstheme="minorBidi"/>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1E4E95" w:rsidP="00E74772">
      <w:pPr>
        <w:pStyle w:val="TableofFigures"/>
        <w:rPr>
          <w:rFonts w:asciiTheme="minorHAnsi" w:eastAsiaTheme="minorEastAsia" w:hAnsiTheme="minorHAnsi" w:cstheme="minorBidi"/>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1E4E95" w:rsidP="00E74772">
      <w:pPr>
        <w:pStyle w:val="TableofFigures"/>
        <w:rPr>
          <w:rFonts w:asciiTheme="minorHAnsi" w:eastAsiaTheme="minorEastAsia" w:hAnsiTheme="minorHAnsi" w:cstheme="minorBidi"/>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1E4E95" w:rsidP="00E74772">
      <w:pPr>
        <w:pStyle w:val="TableofFigures"/>
        <w:rPr>
          <w:rFonts w:asciiTheme="minorHAnsi" w:eastAsiaTheme="minorEastAsia" w:hAnsiTheme="minorHAnsi" w:cstheme="minorBidi"/>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1E4E95" w:rsidP="00E74772">
      <w:pPr>
        <w:pStyle w:val="TableofFigures"/>
        <w:rPr>
          <w:rFonts w:asciiTheme="minorHAnsi" w:eastAsiaTheme="minorEastAsia" w:hAnsiTheme="minorHAnsi" w:cstheme="minorBidi"/>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1E4E95" w:rsidP="00E74772">
      <w:pPr>
        <w:pStyle w:val="TableofFigures"/>
        <w:rPr>
          <w:rFonts w:asciiTheme="minorHAnsi" w:eastAsiaTheme="minorEastAsia" w:hAnsiTheme="minorHAnsi" w:cstheme="minorBidi"/>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1E4E95" w:rsidP="00E74772">
      <w:pPr>
        <w:pStyle w:val="TableofFigures"/>
        <w:rPr>
          <w:rFonts w:asciiTheme="minorHAnsi" w:eastAsiaTheme="minorEastAsia" w:hAnsiTheme="minorHAnsi" w:cstheme="minorBidi"/>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1E4E95" w:rsidP="00E74772">
      <w:pPr>
        <w:pStyle w:val="TableofFigures"/>
        <w:rPr>
          <w:rFonts w:asciiTheme="minorHAnsi" w:eastAsiaTheme="minorEastAsia" w:hAnsiTheme="minorHAnsi" w:cstheme="minorBidi"/>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1E4E95" w:rsidP="00E74772">
      <w:pPr>
        <w:pStyle w:val="TableofFigures"/>
        <w:rPr>
          <w:rFonts w:asciiTheme="minorHAnsi" w:eastAsiaTheme="minorEastAsia" w:hAnsiTheme="minorHAnsi" w:cstheme="minorBidi"/>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1E4E95" w:rsidP="00E74772">
      <w:pPr>
        <w:pStyle w:val="TableofFigures"/>
        <w:rPr>
          <w:rFonts w:asciiTheme="minorHAnsi" w:eastAsiaTheme="minorEastAsia" w:hAnsiTheme="minorHAnsi" w:cstheme="minorBidi"/>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1E4E95" w:rsidP="00E74772">
      <w:pPr>
        <w:pStyle w:val="TableofFigures"/>
        <w:rPr>
          <w:rFonts w:asciiTheme="minorHAnsi" w:eastAsiaTheme="minorEastAsia" w:hAnsiTheme="minorHAnsi" w:cstheme="minorBidi"/>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1E4E95" w:rsidP="00E74772">
      <w:pPr>
        <w:pStyle w:val="TableofFigures"/>
        <w:rPr>
          <w:rFonts w:asciiTheme="minorHAnsi" w:eastAsiaTheme="minorEastAsia" w:hAnsiTheme="minorHAnsi" w:cstheme="minorBidi"/>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1E4E95" w:rsidP="00E74772">
      <w:pPr>
        <w:pStyle w:val="TableofFigures"/>
        <w:rPr>
          <w:rFonts w:asciiTheme="minorHAnsi" w:eastAsiaTheme="minorEastAsia" w:hAnsiTheme="minorHAnsi" w:cstheme="minorBidi"/>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E74772">
      <w:r>
        <w:rPr>
          <w:noProof/>
          <w:lang w:val="en-US"/>
        </w:rPr>
        <w:fldChar w:fldCharType="end"/>
      </w:r>
    </w:p>
    <w:p w14:paraId="0EAA270D" w14:textId="77777777" w:rsidR="00810CCA" w:rsidRDefault="00810CCA" w:rsidP="00E74772"/>
    <w:p w14:paraId="30A8D133" w14:textId="77777777" w:rsidR="00F67766" w:rsidRDefault="00F67766" w:rsidP="00E74772">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E747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E74772"/>
          <w:p w14:paraId="5196F66D" w14:textId="3A3CB2BF" w:rsidR="00372041" w:rsidRPr="00372041" w:rsidRDefault="00372041" w:rsidP="00E74772"/>
        </w:tc>
        <w:tc>
          <w:tcPr>
            <w:tcW w:w="4360" w:type="dxa"/>
          </w:tcPr>
          <w:p w14:paraId="2778A1F8" w14:textId="4F3D0980" w:rsidR="00F41874" w:rsidRPr="00F41874" w:rsidRDefault="00F41874" w:rsidP="00E74772"/>
        </w:tc>
      </w:tr>
      <w:tr w:rsidR="00372041" w:rsidRPr="00F41874" w14:paraId="723C644E" w14:textId="77777777" w:rsidTr="00974BAF">
        <w:tc>
          <w:tcPr>
            <w:tcW w:w="4360" w:type="dxa"/>
          </w:tcPr>
          <w:p w14:paraId="37E78F03" w14:textId="6C287B1C" w:rsidR="00372041" w:rsidRPr="00372041" w:rsidRDefault="00372041" w:rsidP="00E74772">
            <w:r w:rsidRPr="00372041">
              <w:t>ALICE</w:t>
            </w:r>
          </w:p>
        </w:tc>
        <w:tc>
          <w:tcPr>
            <w:tcW w:w="4360" w:type="dxa"/>
          </w:tcPr>
          <w:p w14:paraId="49663CEE" w14:textId="00E43FEC" w:rsidR="00372041" w:rsidRDefault="00372041" w:rsidP="00E74772">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E74772">
            <w:r w:rsidRPr="00372041">
              <w:t>TRD</w:t>
            </w:r>
          </w:p>
        </w:tc>
        <w:tc>
          <w:tcPr>
            <w:tcW w:w="4360" w:type="dxa"/>
          </w:tcPr>
          <w:p w14:paraId="25055659" w14:textId="40097D82" w:rsidR="00372041" w:rsidRPr="00F41874" w:rsidRDefault="00372041" w:rsidP="00E74772">
            <w:r>
              <w:t>Transition Radiation Detector</w:t>
            </w:r>
          </w:p>
        </w:tc>
      </w:tr>
      <w:tr w:rsidR="00372041" w:rsidRPr="00F41874" w14:paraId="49406C99" w14:textId="77777777" w:rsidTr="00974BAF">
        <w:tc>
          <w:tcPr>
            <w:tcW w:w="4360" w:type="dxa"/>
          </w:tcPr>
          <w:p w14:paraId="7F68C20E" w14:textId="4874DB18" w:rsidR="00372041" w:rsidRPr="00372041" w:rsidRDefault="00372041" w:rsidP="00E74772">
            <w:r w:rsidRPr="00372041">
              <w:t>CERN</w:t>
            </w:r>
          </w:p>
        </w:tc>
        <w:tc>
          <w:tcPr>
            <w:tcW w:w="4360" w:type="dxa"/>
          </w:tcPr>
          <w:p w14:paraId="70E98280" w14:textId="24BC0324" w:rsidR="00372041" w:rsidRPr="00F41874" w:rsidRDefault="00372041" w:rsidP="00E74772">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E74772">
            <w:r w:rsidRPr="00372041">
              <w:t>QGP</w:t>
            </w:r>
          </w:p>
        </w:tc>
        <w:tc>
          <w:tcPr>
            <w:tcW w:w="4360" w:type="dxa"/>
          </w:tcPr>
          <w:p w14:paraId="6F500862" w14:textId="19945EA2" w:rsidR="00372041" w:rsidRPr="00F41874" w:rsidRDefault="00372041" w:rsidP="00E74772">
            <w:r>
              <w:t>Quark Gluon Plasma</w:t>
            </w:r>
          </w:p>
        </w:tc>
      </w:tr>
      <w:tr w:rsidR="00372041" w:rsidRPr="00F41874" w14:paraId="7A08EB9E" w14:textId="77777777" w:rsidTr="00974BAF">
        <w:tc>
          <w:tcPr>
            <w:tcW w:w="4360" w:type="dxa"/>
          </w:tcPr>
          <w:p w14:paraId="09C5908E" w14:textId="0A8444BE" w:rsidR="00372041" w:rsidRPr="00372041" w:rsidRDefault="00372041" w:rsidP="00E74772">
            <w:r w:rsidRPr="00372041">
              <w:t>LHC</w:t>
            </w:r>
          </w:p>
        </w:tc>
        <w:tc>
          <w:tcPr>
            <w:tcW w:w="4360" w:type="dxa"/>
          </w:tcPr>
          <w:p w14:paraId="7B47515A" w14:textId="7AB73CC3" w:rsidR="00372041" w:rsidRPr="00F41874" w:rsidRDefault="00372041" w:rsidP="00E74772">
            <w:r>
              <w:t>Large Hadron Collider</w:t>
            </w:r>
          </w:p>
        </w:tc>
      </w:tr>
      <w:tr w:rsidR="00372041" w:rsidRPr="00F41874" w14:paraId="557368B9" w14:textId="77777777" w:rsidTr="00974BAF">
        <w:tc>
          <w:tcPr>
            <w:tcW w:w="4360" w:type="dxa"/>
          </w:tcPr>
          <w:p w14:paraId="68126568" w14:textId="3B0FFF2F" w:rsidR="00372041" w:rsidRPr="00372041" w:rsidRDefault="00372041" w:rsidP="00E74772">
            <w:r w:rsidRPr="00372041">
              <w:t>WLCG</w:t>
            </w:r>
          </w:p>
        </w:tc>
        <w:tc>
          <w:tcPr>
            <w:tcW w:w="4360" w:type="dxa"/>
          </w:tcPr>
          <w:p w14:paraId="24C93142" w14:textId="576695C8" w:rsidR="00372041" w:rsidRPr="00F41874" w:rsidRDefault="00372041" w:rsidP="00E74772">
            <w:r>
              <w:t>Worldwide LHC Computing Grid</w:t>
            </w:r>
          </w:p>
        </w:tc>
      </w:tr>
      <w:tr w:rsidR="00372041" w:rsidRPr="00F41874" w14:paraId="10920A11" w14:textId="77777777" w:rsidTr="00974BAF">
        <w:tc>
          <w:tcPr>
            <w:tcW w:w="4360" w:type="dxa"/>
          </w:tcPr>
          <w:p w14:paraId="1F82AD6D" w14:textId="4B23ECA1" w:rsidR="00372041" w:rsidRPr="00372041" w:rsidRDefault="00372041" w:rsidP="00E74772">
            <w:r w:rsidRPr="00372041">
              <w:t>QCD</w:t>
            </w:r>
          </w:p>
        </w:tc>
        <w:tc>
          <w:tcPr>
            <w:tcW w:w="4360" w:type="dxa"/>
          </w:tcPr>
          <w:p w14:paraId="7343F16E" w14:textId="3F9F1159" w:rsidR="00372041" w:rsidRPr="00F41874" w:rsidRDefault="00372041" w:rsidP="00E74772">
            <w:r>
              <w:t>Quantum Chromodynamics</w:t>
            </w:r>
          </w:p>
        </w:tc>
      </w:tr>
      <w:tr w:rsidR="00372041" w:rsidRPr="00F41874" w14:paraId="43442301" w14:textId="77777777" w:rsidTr="00974BAF">
        <w:tc>
          <w:tcPr>
            <w:tcW w:w="4360" w:type="dxa"/>
          </w:tcPr>
          <w:p w14:paraId="5BA865BE" w14:textId="4C3E33EF" w:rsidR="00372041" w:rsidRPr="00372041" w:rsidRDefault="00372041" w:rsidP="00E74772">
            <w:r w:rsidRPr="00372041">
              <w:t>QGP</w:t>
            </w:r>
          </w:p>
        </w:tc>
        <w:tc>
          <w:tcPr>
            <w:tcW w:w="4360" w:type="dxa"/>
          </w:tcPr>
          <w:p w14:paraId="665418B1" w14:textId="758CB1CD" w:rsidR="00372041" w:rsidRPr="00F41874" w:rsidRDefault="00372041" w:rsidP="00E74772">
            <w:r>
              <w:t>Quark-Gluon Plasma</w:t>
            </w:r>
          </w:p>
        </w:tc>
      </w:tr>
      <w:tr w:rsidR="00372041" w:rsidRPr="00F41874" w14:paraId="3384A3C5" w14:textId="77777777" w:rsidTr="00974BAF">
        <w:tc>
          <w:tcPr>
            <w:tcW w:w="4360" w:type="dxa"/>
          </w:tcPr>
          <w:p w14:paraId="4D4341B4" w14:textId="01F19558" w:rsidR="00372041" w:rsidRPr="00372041" w:rsidRDefault="00372041" w:rsidP="00E74772">
            <w:r w:rsidRPr="00372041">
              <w:t>ML</w:t>
            </w:r>
          </w:p>
        </w:tc>
        <w:tc>
          <w:tcPr>
            <w:tcW w:w="4360" w:type="dxa"/>
          </w:tcPr>
          <w:p w14:paraId="283C7C98" w14:textId="071E0977" w:rsidR="00372041" w:rsidRPr="00F41874" w:rsidRDefault="00372041" w:rsidP="00E74772">
            <w:r>
              <w:t>Machine Learning</w:t>
            </w:r>
          </w:p>
        </w:tc>
      </w:tr>
      <w:tr w:rsidR="00372041" w:rsidRPr="00F41874" w14:paraId="349A1686" w14:textId="77777777" w:rsidTr="00974BAF">
        <w:tc>
          <w:tcPr>
            <w:tcW w:w="4360" w:type="dxa"/>
          </w:tcPr>
          <w:p w14:paraId="0482451F" w14:textId="138FA50A" w:rsidR="00372041" w:rsidRPr="00372041" w:rsidRDefault="00372041" w:rsidP="00E74772">
            <w:proofErr w:type="spellStart"/>
            <w:r w:rsidRPr="00372041">
              <w:t>Pb-Pb</w:t>
            </w:r>
            <w:proofErr w:type="spellEnd"/>
          </w:p>
        </w:tc>
        <w:tc>
          <w:tcPr>
            <w:tcW w:w="4360" w:type="dxa"/>
          </w:tcPr>
          <w:p w14:paraId="14A26219" w14:textId="073CBA07" w:rsidR="00372041" w:rsidRPr="00F41874" w:rsidRDefault="00372041" w:rsidP="00E74772">
            <w:r>
              <w:t>Lead-Lead Collisions</w:t>
            </w:r>
          </w:p>
        </w:tc>
      </w:tr>
      <w:tr w:rsidR="00372041" w:rsidRPr="00F41874" w14:paraId="7B81DD5C" w14:textId="77777777" w:rsidTr="00974BAF">
        <w:tc>
          <w:tcPr>
            <w:tcW w:w="4360" w:type="dxa"/>
          </w:tcPr>
          <w:p w14:paraId="165EEA6C" w14:textId="70FF63F0" w:rsidR="00372041" w:rsidRPr="00372041" w:rsidRDefault="001E4E95" w:rsidP="00E74772">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E74772">
            <w:r>
              <w:t>Electron</w:t>
            </w:r>
          </w:p>
        </w:tc>
      </w:tr>
      <w:tr w:rsidR="00372041" w:rsidRPr="00F41874" w14:paraId="652546C0" w14:textId="77777777" w:rsidTr="00974BAF">
        <w:tc>
          <w:tcPr>
            <w:tcW w:w="4360" w:type="dxa"/>
          </w:tcPr>
          <w:p w14:paraId="4015FC85" w14:textId="62A11EB2" w:rsidR="00372041" w:rsidRPr="00372041" w:rsidRDefault="00372041" w:rsidP="00E74772">
            <m:oMathPara>
              <m:oMath>
                <m:r>
                  <m:rPr>
                    <m:sty m:val="bi"/>
                  </m:rPr>
                  <w:rPr>
                    <w:rFonts w:ascii="Cambria Math" w:hAnsi="Cambria Math"/>
                  </w:rPr>
                  <m:t>π</m:t>
                </m:r>
              </m:oMath>
            </m:oMathPara>
          </w:p>
        </w:tc>
        <w:tc>
          <w:tcPr>
            <w:tcW w:w="4360" w:type="dxa"/>
          </w:tcPr>
          <w:p w14:paraId="26855BF3" w14:textId="174EFEA0" w:rsidR="00372041" w:rsidRPr="00F41874" w:rsidRDefault="00372041" w:rsidP="00E74772">
            <w:r>
              <w:t>Pion</w:t>
            </w:r>
          </w:p>
        </w:tc>
      </w:tr>
      <w:tr w:rsidR="00372041" w:rsidRPr="00F41874" w14:paraId="426199BB" w14:textId="77777777" w:rsidTr="00974BAF">
        <w:tc>
          <w:tcPr>
            <w:tcW w:w="4360" w:type="dxa"/>
          </w:tcPr>
          <w:p w14:paraId="62182CE8" w14:textId="27F9E0B8" w:rsidR="00372041" w:rsidRPr="00F41874" w:rsidRDefault="00585CC9" w:rsidP="00E74772">
            <w:r>
              <w:t>QED</w:t>
            </w:r>
          </w:p>
        </w:tc>
        <w:tc>
          <w:tcPr>
            <w:tcW w:w="4360" w:type="dxa"/>
          </w:tcPr>
          <w:p w14:paraId="547FB578" w14:textId="58BD4DC7" w:rsidR="00372041" w:rsidRPr="00F41874" w:rsidRDefault="00585CC9" w:rsidP="00E74772">
            <w:r>
              <w:t>Quantum Electrodynamics</w:t>
            </w:r>
          </w:p>
        </w:tc>
      </w:tr>
      <w:tr w:rsidR="00B4218F" w:rsidRPr="00F41874" w14:paraId="39EC19BF" w14:textId="77777777" w:rsidTr="00974BAF">
        <w:tc>
          <w:tcPr>
            <w:tcW w:w="4360" w:type="dxa"/>
          </w:tcPr>
          <w:p w14:paraId="33B3064A" w14:textId="1039E7C1" w:rsidR="00B4218F" w:rsidRPr="0042250F" w:rsidRDefault="0042250F" w:rsidP="00E74772">
            <w:r>
              <w:t>p</w:t>
            </w:r>
          </w:p>
        </w:tc>
        <w:tc>
          <w:tcPr>
            <w:tcW w:w="4360" w:type="dxa"/>
          </w:tcPr>
          <w:p w14:paraId="7605070B" w14:textId="06AE0657" w:rsidR="00B4218F" w:rsidRDefault="0042250F" w:rsidP="00E74772">
            <w:r>
              <w:t>Proton</w:t>
            </w:r>
          </w:p>
        </w:tc>
      </w:tr>
      <w:tr w:rsidR="00B4218F" w:rsidRPr="00F41874" w14:paraId="5D0AD63D" w14:textId="77777777" w:rsidTr="00974BAF">
        <w:tc>
          <w:tcPr>
            <w:tcW w:w="4360" w:type="dxa"/>
          </w:tcPr>
          <w:p w14:paraId="4381CDE9" w14:textId="30A928C8" w:rsidR="00B4218F" w:rsidRPr="0042250F" w:rsidRDefault="0042250F" w:rsidP="00E74772">
            <w:r>
              <w:t>n</w:t>
            </w:r>
          </w:p>
        </w:tc>
        <w:tc>
          <w:tcPr>
            <w:tcW w:w="4360" w:type="dxa"/>
          </w:tcPr>
          <w:p w14:paraId="65C54C3E" w14:textId="0D903A8D" w:rsidR="00B4218F" w:rsidRDefault="0042250F" w:rsidP="00E74772">
            <w:r>
              <w:t>Neutron</w:t>
            </w:r>
          </w:p>
        </w:tc>
      </w:tr>
      <w:tr w:rsidR="00B4218F" w:rsidRPr="00F41874" w14:paraId="566EA7C8" w14:textId="77777777" w:rsidTr="00974BAF">
        <w:tc>
          <w:tcPr>
            <w:tcW w:w="4360" w:type="dxa"/>
          </w:tcPr>
          <w:p w14:paraId="395E20A0" w14:textId="096F1764" w:rsidR="00B4218F" w:rsidRDefault="001E4E95" w:rsidP="00E74772">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E74772">
            <w:r>
              <w:t>Electron Neutrino</w:t>
            </w:r>
          </w:p>
        </w:tc>
      </w:tr>
      <w:tr w:rsidR="00B4218F" w:rsidRPr="00F41874" w14:paraId="0D3F602B" w14:textId="77777777" w:rsidTr="00974BAF">
        <w:tc>
          <w:tcPr>
            <w:tcW w:w="4360" w:type="dxa"/>
          </w:tcPr>
          <w:p w14:paraId="4DF427CF" w14:textId="77777777" w:rsidR="00B4218F" w:rsidRDefault="00B4218F" w:rsidP="00E74772"/>
        </w:tc>
        <w:tc>
          <w:tcPr>
            <w:tcW w:w="4360" w:type="dxa"/>
          </w:tcPr>
          <w:p w14:paraId="2AA81521" w14:textId="77777777" w:rsidR="00B4218F" w:rsidRDefault="00B4218F" w:rsidP="00E74772"/>
        </w:tc>
      </w:tr>
      <w:tr w:rsidR="00B4218F" w:rsidRPr="00F41874" w14:paraId="43CAACDD" w14:textId="77777777" w:rsidTr="00974BAF">
        <w:tc>
          <w:tcPr>
            <w:tcW w:w="4360" w:type="dxa"/>
          </w:tcPr>
          <w:p w14:paraId="45755E48" w14:textId="77777777" w:rsidR="00B4218F" w:rsidRDefault="00B4218F" w:rsidP="00E74772"/>
        </w:tc>
        <w:tc>
          <w:tcPr>
            <w:tcW w:w="4360" w:type="dxa"/>
          </w:tcPr>
          <w:p w14:paraId="42AEB7B7" w14:textId="77777777" w:rsidR="00B4218F" w:rsidRDefault="00B4218F" w:rsidP="00E74772"/>
        </w:tc>
      </w:tr>
    </w:tbl>
    <w:p w14:paraId="7DF22998" w14:textId="4E067F8C" w:rsidR="00C0691B" w:rsidRDefault="00C0691B" w:rsidP="00E74772"/>
    <w:p w14:paraId="4E329E56" w14:textId="77777777" w:rsidR="00C0691B" w:rsidRDefault="00C0691B" w:rsidP="00E74772"/>
    <w:p w14:paraId="06F1154C" w14:textId="77777777" w:rsidR="00C0691B" w:rsidRDefault="00C0691B" w:rsidP="00E74772"/>
    <w:p w14:paraId="69CAC618" w14:textId="77777777" w:rsidR="00F67766" w:rsidRDefault="00F67766" w:rsidP="00E74772">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1E4E95" w:rsidP="00E74772">
      <w:pPr>
        <w:pStyle w:val="TableofFigures"/>
        <w:rPr>
          <w:rFonts w:asciiTheme="minorHAnsi" w:eastAsiaTheme="minorEastAsia" w:hAnsiTheme="minorHAnsi" w:cstheme="minorBidi"/>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1E4E95" w:rsidP="00E74772">
      <w:pPr>
        <w:pStyle w:val="TableofFigures"/>
        <w:rPr>
          <w:rFonts w:asciiTheme="minorHAnsi" w:eastAsiaTheme="minorEastAsia" w:hAnsiTheme="minorHAnsi" w:cstheme="minorBidi"/>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1E4E95" w:rsidP="00E74772">
      <w:pPr>
        <w:pStyle w:val="TableofFigures"/>
        <w:rPr>
          <w:rFonts w:asciiTheme="minorHAnsi" w:eastAsiaTheme="minorEastAsia" w:hAnsiTheme="minorHAnsi" w:cstheme="minorBidi"/>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1E4E95" w:rsidP="00E74772">
      <w:pPr>
        <w:pStyle w:val="TableofFigures"/>
        <w:rPr>
          <w:rFonts w:asciiTheme="minorHAnsi" w:eastAsiaTheme="minorEastAsia" w:hAnsiTheme="minorHAnsi" w:cstheme="minorBidi"/>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E74772">
      <w:r>
        <w:fldChar w:fldCharType="end"/>
      </w:r>
    </w:p>
    <w:p w14:paraId="0422C4AA" w14:textId="77777777" w:rsidR="00C0691B" w:rsidRDefault="00C0691B" w:rsidP="00E74772"/>
    <w:p w14:paraId="44DF6907" w14:textId="77777777" w:rsidR="00C0691B" w:rsidRDefault="00C0691B" w:rsidP="00E74772"/>
    <w:p w14:paraId="49CCFF05" w14:textId="77777777" w:rsidR="00F67766" w:rsidRDefault="00F67766" w:rsidP="00E74772">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E74772">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E74772"/>
    <w:p w14:paraId="1857E2F1" w14:textId="420BD6B0" w:rsidR="00294055" w:rsidRDefault="00976AD1" w:rsidP="00E74772">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E74772"/>
    <w:p w14:paraId="0E605263" w14:textId="4B708F8C" w:rsidR="000C0BAA" w:rsidRDefault="00294055" w:rsidP="00E74772">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E74772">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E74772">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E74772">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E74772">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E74772"/>
    <w:p w14:paraId="4A831DCA" w14:textId="4F890F44" w:rsidR="00C8378C" w:rsidRDefault="00C8378C" w:rsidP="00E74772">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E74772"/>
    <w:p w14:paraId="5F726A23" w14:textId="77777777" w:rsidR="00C8378C" w:rsidRDefault="00B12925" w:rsidP="00E74772">
      <w:r>
        <w:t>In 1803, Dalton refined this model to state that these indivisible atoms can have distinguishing chemical and physical traits and that they combine to form chemical compounds.</w:t>
      </w:r>
    </w:p>
    <w:p w14:paraId="7F89D5EB" w14:textId="77777777" w:rsidR="00C8378C" w:rsidRDefault="00C8378C" w:rsidP="00E74772"/>
    <w:p w14:paraId="7D3EF1A2" w14:textId="37A0132B" w:rsidR="00C8378C" w:rsidRDefault="00B12925" w:rsidP="00E74772">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E74772"/>
    <w:p w14:paraId="3902C60D" w14:textId="7831E925" w:rsidR="00C8378C" w:rsidRDefault="00B12925" w:rsidP="00E74772">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E74772"/>
    <w:p w14:paraId="6288A328" w14:textId="77777777" w:rsidR="00C8378C" w:rsidRDefault="008471B3" w:rsidP="00E74772">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E74772"/>
    <w:p w14:paraId="4A455296" w14:textId="77777777" w:rsidR="00C8378C" w:rsidRDefault="008471B3" w:rsidP="00E74772">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E74772"/>
    <w:p w14:paraId="0AB31009" w14:textId="2A1D22A5" w:rsidR="008471B3" w:rsidRDefault="008471B3" w:rsidP="00E74772">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E74772"/>
    <w:p w14:paraId="1B926F49" w14:textId="507D5F01" w:rsidR="0098432A" w:rsidRPr="00B12925" w:rsidRDefault="0098432A" w:rsidP="00E74772">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E74772"/>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E74772"/>
    <w:p w14:paraId="47A9F8D5" w14:textId="1657BBF9" w:rsidR="00C34125" w:rsidRDefault="00C05360" w:rsidP="00E74772">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E74772"/>
    <w:p w14:paraId="4EFF2C69" w14:textId="05BEBDDA" w:rsidR="00296CF3" w:rsidRDefault="00554F48" w:rsidP="00E74772">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E74772"/>
    <w:p w14:paraId="276ADCB4" w14:textId="69391375" w:rsidR="00706963" w:rsidRDefault="00296CF3" w:rsidP="00E74772">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E74772"/>
    <w:p w14:paraId="69B07A31" w14:textId="6B4D7917" w:rsidR="00706963" w:rsidRDefault="002577E1" w:rsidP="00E74772">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E74772"/>
    <w:p w14:paraId="79D8D692" w14:textId="0D75F5C5" w:rsidR="0034307A" w:rsidRDefault="00706963" w:rsidP="00E74772">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E74772"/>
    <w:p w14:paraId="65A24BE9" w14:textId="00A539E5" w:rsidR="00760D02" w:rsidRDefault="0034307A" w:rsidP="00E74772">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E74772"/>
    <w:p w14:paraId="41E649F0" w14:textId="140C483B" w:rsidR="00853758" w:rsidRDefault="00760D02" w:rsidP="00E74772">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E74772"/>
    <w:p w14:paraId="6E128900" w14:textId="1FEDC566" w:rsidR="00853758" w:rsidRDefault="00853758" w:rsidP="00E74772">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E74772"/>
    <w:p w14:paraId="00965CE6" w14:textId="2F8C5008" w:rsidR="00221373" w:rsidRDefault="00221373" w:rsidP="00E74772">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E74772">
            <w:r>
              <w:t>Leptons</w:t>
            </w:r>
          </w:p>
        </w:tc>
        <w:tc>
          <w:tcPr>
            <w:tcW w:w="3817" w:type="dxa"/>
            <w:gridSpan w:val="3"/>
          </w:tcPr>
          <w:p w14:paraId="12D60E19" w14:textId="1612FDC8" w:rsidR="00853758" w:rsidRDefault="00853758" w:rsidP="00E74772">
            <w:r>
              <w:t>Quarks</w:t>
            </w:r>
          </w:p>
        </w:tc>
      </w:tr>
      <w:tr w:rsidR="008A52C2" w14:paraId="410B00D1" w14:textId="77777777" w:rsidTr="00221373">
        <w:tc>
          <w:tcPr>
            <w:tcW w:w="1357" w:type="dxa"/>
          </w:tcPr>
          <w:p w14:paraId="247D327D" w14:textId="77777777" w:rsidR="008A52C2" w:rsidRDefault="008A52C2" w:rsidP="00E74772"/>
        </w:tc>
        <w:tc>
          <w:tcPr>
            <w:tcW w:w="1709" w:type="dxa"/>
          </w:tcPr>
          <w:p w14:paraId="72069955" w14:textId="33535E06" w:rsidR="008A52C2" w:rsidRDefault="008A52C2" w:rsidP="00E74772">
            <w:r>
              <w:t>Particle</w:t>
            </w:r>
          </w:p>
        </w:tc>
        <w:tc>
          <w:tcPr>
            <w:tcW w:w="561" w:type="dxa"/>
          </w:tcPr>
          <w:p w14:paraId="02354D5D" w14:textId="30CB686A" w:rsidR="008A52C2" w:rsidRDefault="008A52C2" w:rsidP="00E74772">
            <w:r>
              <w:t>Q</w:t>
            </w:r>
          </w:p>
        </w:tc>
        <w:tc>
          <w:tcPr>
            <w:tcW w:w="1276" w:type="dxa"/>
          </w:tcPr>
          <w:p w14:paraId="51E5A973" w14:textId="4FE13B20" w:rsidR="008A52C2" w:rsidRDefault="008A52C2" w:rsidP="00E74772">
            <w:r>
              <w:t>Mass/GeV</w:t>
            </w:r>
          </w:p>
        </w:tc>
        <w:tc>
          <w:tcPr>
            <w:tcW w:w="1817" w:type="dxa"/>
          </w:tcPr>
          <w:p w14:paraId="5CDF983D" w14:textId="3CFB651E" w:rsidR="008A52C2" w:rsidRDefault="008A52C2" w:rsidP="00E74772">
            <w:r>
              <w:t>Particle</w:t>
            </w:r>
          </w:p>
        </w:tc>
        <w:tc>
          <w:tcPr>
            <w:tcW w:w="733" w:type="dxa"/>
          </w:tcPr>
          <w:p w14:paraId="08E03CE5" w14:textId="425D45A9" w:rsidR="008A52C2" w:rsidRDefault="008A52C2" w:rsidP="00E74772">
            <w:r>
              <w:t>Q</w:t>
            </w:r>
          </w:p>
        </w:tc>
        <w:tc>
          <w:tcPr>
            <w:tcW w:w="1267" w:type="dxa"/>
          </w:tcPr>
          <w:p w14:paraId="1D8CE3C7" w14:textId="21237996" w:rsidR="008A52C2" w:rsidRDefault="008A52C2" w:rsidP="00E74772">
            <w:r>
              <w:t>Mass/GeV</w:t>
            </w:r>
          </w:p>
        </w:tc>
      </w:tr>
      <w:tr w:rsidR="008A52C2" w14:paraId="5E12021C" w14:textId="77777777" w:rsidTr="00221373">
        <w:tc>
          <w:tcPr>
            <w:tcW w:w="1357" w:type="dxa"/>
            <w:vMerge w:val="restart"/>
          </w:tcPr>
          <w:p w14:paraId="5E2B1C41" w14:textId="14FD64C2" w:rsidR="008A52C2" w:rsidRDefault="008A52C2" w:rsidP="00E74772">
            <w:r>
              <w:t>First Generation</w:t>
            </w:r>
          </w:p>
        </w:tc>
        <w:tc>
          <w:tcPr>
            <w:tcW w:w="1709" w:type="dxa"/>
          </w:tcPr>
          <w:p w14:paraId="36E7CAA5" w14:textId="013E5424" w:rsidR="008A52C2" w:rsidRDefault="008A52C2" w:rsidP="00E74772">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E74772">
            <w:r>
              <w:t>-1</w:t>
            </w:r>
          </w:p>
        </w:tc>
        <w:tc>
          <w:tcPr>
            <w:tcW w:w="1276" w:type="dxa"/>
          </w:tcPr>
          <w:p w14:paraId="7F0D5C74" w14:textId="6E098860" w:rsidR="008A52C2" w:rsidRDefault="005F6455" w:rsidP="00E74772">
            <w:r>
              <w:t>0.005</w:t>
            </w:r>
          </w:p>
        </w:tc>
        <w:tc>
          <w:tcPr>
            <w:tcW w:w="1817" w:type="dxa"/>
          </w:tcPr>
          <w:p w14:paraId="38022FC5" w14:textId="0A3361FE" w:rsidR="008A52C2" w:rsidRDefault="008A52C2" w:rsidP="00E74772">
            <w:r>
              <w:t>Down (d)</w:t>
            </w:r>
          </w:p>
        </w:tc>
        <w:tc>
          <w:tcPr>
            <w:tcW w:w="733" w:type="dxa"/>
          </w:tcPr>
          <w:p w14:paraId="46EF782D" w14:textId="7F12623D" w:rsidR="008A52C2" w:rsidRDefault="00221373" w:rsidP="00E74772">
            <w:r>
              <w:t>-1/3</w:t>
            </w:r>
          </w:p>
        </w:tc>
        <w:tc>
          <w:tcPr>
            <w:tcW w:w="1267" w:type="dxa"/>
          </w:tcPr>
          <w:p w14:paraId="6BE2277E" w14:textId="6AF033D3" w:rsidR="008A52C2" w:rsidRDefault="00221373" w:rsidP="00E74772">
            <w:r>
              <w:t>0.003</w:t>
            </w:r>
          </w:p>
        </w:tc>
      </w:tr>
      <w:tr w:rsidR="008A52C2" w14:paraId="5EB69226" w14:textId="77777777" w:rsidTr="00221373">
        <w:tc>
          <w:tcPr>
            <w:tcW w:w="1357" w:type="dxa"/>
            <w:vMerge/>
          </w:tcPr>
          <w:p w14:paraId="73E7D764" w14:textId="200EB155" w:rsidR="008A52C2" w:rsidRDefault="008A52C2" w:rsidP="00E74772"/>
        </w:tc>
        <w:tc>
          <w:tcPr>
            <w:tcW w:w="1709" w:type="dxa"/>
          </w:tcPr>
          <w:p w14:paraId="203F14C3" w14:textId="4F0A01FE"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E74772">
            <w:r>
              <w:t>0</w:t>
            </w:r>
          </w:p>
        </w:tc>
        <w:tc>
          <w:tcPr>
            <w:tcW w:w="1276" w:type="dxa"/>
          </w:tcPr>
          <w:p w14:paraId="020DE072" w14:textId="32D7581A" w:rsidR="008A52C2" w:rsidRDefault="005F6455"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E74772">
            <w:r>
              <w:t>Up (u)</w:t>
            </w:r>
          </w:p>
        </w:tc>
        <w:tc>
          <w:tcPr>
            <w:tcW w:w="733" w:type="dxa"/>
          </w:tcPr>
          <w:p w14:paraId="29F6B81D" w14:textId="18063C88" w:rsidR="008A52C2" w:rsidRDefault="00221373" w:rsidP="00E74772">
            <w:r>
              <w:t>+2/3</w:t>
            </w:r>
          </w:p>
        </w:tc>
        <w:tc>
          <w:tcPr>
            <w:tcW w:w="1267" w:type="dxa"/>
          </w:tcPr>
          <w:p w14:paraId="79020CEB" w14:textId="57CEDA03" w:rsidR="008A52C2" w:rsidRDefault="00221373" w:rsidP="00E74772">
            <w:r>
              <w:t>0.005</w:t>
            </w:r>
          </w:p>
        </w:tc>
      </w:tr>
      <w:tr w:rsidR="008A52C2" w14:paraId="6F768E5D" w14:textId="77777777" w:rsidTr="00221373">
        <w:tc>
          <w:tcPr>
            <w:tcW w:w="1357" w:type="dxa"/>
            <w:vMerge w:val="restart"/>
          </w:tcPr>
          <w:p w14:paraId="1D11A289" w14:textId="5F5B04FB" w:rsidR="008A52C2" w:rsidRDefault="008A52C2" w:rsidP="00E74772">
            <w:r>
              <w:t>Second Generation</w:t>
            </w:r>
          </w:p>
        </w:tc>
        <w:tc>
          <w:tcPr>
            <w:tcW w:w="1709" w:type="dxa"/>
          </w:tcPr>
          <w:p w14:paraId="4895165E" w14:textId="1D365EE9" w:rsidR="008A52C2" w:rsidRDefault="008A52C2" w:rsidP="00E74772">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E74772">
            <w:r>
              <w:t>-1</w:t>
            </w:r>
          </w:p>
        </w:tc>
        <w:tc>
          <w:tcPr>
            <w:tcW w:w="1276" w:type="dxa"/>
          </w:tcPr>
          <w:p w14:paraId="6EB2F2B2" w14:textId="36ED1C05" w:rsidR="008A52C2" w:rsidRDefault="00221373" w:rsidP="00E74772">
            <w:r>
              <w:t>0.106</w:t>
            </w:r>
          </w:p>
        </w:tc>
        <w:tc>
          <w:tcPr>
            <w:tcW w:w="1817" w:type="dxa"/>
          </w:tcPr>
          <w:p w14:paraId="70639EBD" w14:textId="18F0F7DC" w:rsidR="008A52C2" w:rsidRDefault="008A52C2" w:rsidP="00E74772">
            <w:r>
              <w:t>Strange (s)</w:t>
            </w:r>
          </w:p>
        </w:tc>
        <w:tc>
          <w:tcPr>
            <w:tcW w:w="733" w:type="dxa"/>
          </w:tcPr>
          <w:p w14:paraId="38CDAFCC" w14:textId="20545F03" w:rsidR="008A52C2" w:rsidRDefault="00221373" w:rsidP="00E74772">
            <w:r>
              <w:t>-1/3</w:t>
            </w:r>
          </w:p>
        </w:tc>
        <w:tc>
          <w:tcPr>
            <w:tcW w:w="1267" w:type="dxa"/>
          </w:tcPr>
          <w:p w14:paraId="45DDF7C1" w14:textId="3F7A518D" w:rsidR="008A52C2" w:rsidRDefault="00221373" w:rsidP="00E74772">
            <w:r>
              <w:t>0.1</w:t>
            </w:r>
          </w:p>
        </w:tc>
      </w:tr>
      <w:tr w:rsidR="008A52C2" w14:paraId="6AC7D1D6" w14:textId="77777777" w:rsidTr="00221373">
        <w:tc>
          <w:tcPr>
            <w:tcW w:w="1357" w:type="dxa"/>
            <w:vMerge/>
          </w:tcPr>
          <w:p w14:paraId="32406B2A" w14:textId="71785149" w:rsidR="008A52C2" w:rsidRDefault="008A52C2" w:rsidP="00E74772"/>
        </w:tc>
        <w:tc>
          <w:tcPr>
            <w:tcW w:w="1709" w:type="dxa"/>
          </w:tcPr>
          <w:p w14:paraId="6C5BFAF4" w14:textId="5014C0E9"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E74772">
            <w:r>
              <w:t>0</w:t>
            </w:r>
          </w:p>
        </w:tc>
        <w:tc>
          <w:tcPr>
            <w:tcW w:w="1276" w:type="dxa"/>
          </w:tcPr>
          <w:p w14:paraId="5732C2D7" w14:textId="2F6FBC2E"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E74772">
            <w:r>
              <w:t>Charm (c)</w:t>
            </w:r>
          </w:p>
        </w:tc>
        <w:tc>
          <w:tcPr>
            <w:tcW w:w="733" w:type="dxa"/>
          </w:tcPr>
          <w:p w14:paraId="62D03990" w14:textId="2F5103C3" w:rsidR="008A52C2" w:rsidRDefault="00221373" w:rsidP="00E74772">
            <w:r>
              <w:t>+2/3</w:t>
            </w:r>
          </w:p>
        </w:tc>
        <w:tc>
          <w:tcPr>
            <w:tcW w:w="1267" w:type="dxa"/>
          </w:tcPr>
          <w:p w14:paraId="693D2BD7" w14:textId="5A756EBE" w:rsidR="008A52C2" w:rsidRDefault="00221373" w:rsidP="00E74772">
            <w:r>
              <w:t>1.3</w:t>
            </w:r>
          </w:p>
        </w:tc>
      </w:tr>
      <w:tr w:rsidR="008A52C2" w14:paraId="5D90BC8B" w14:textId="77777777" w:rsidTr="00221373">
        <w:tc>
          <w:tcPr>
            <w:tcW w:w="1357" w:type="dxa"/>
            <w:vMerge w:val="restart"/>
          </w:tcPr>
          <w:p w14:paraId="0EC9ECD1" w14:textId="16106DD1" w:rsidR="008A52C2" w:rsidRDefault="008A52C2" w:rsidP="00E74772">
            <w:r>
              <w:t>Third Generation</w:t>
            </w:r>
          </w:p>
        </w:tc>
        <w:tc>
          <w:tcPr>
            <w:tcW w:w="1709" w:type="dxa"/>
          </w:tcPr>
          <w:p w14:paraId="738EBAF4" w14:textId="71B6D8B1" w:rsidR="008A52C2" w:rsidRDefault="008A52C2" w:rsidP="00E74772">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E74772">
            <w:r>
              <w:t>-1</w:t>
            </w:r>
          </w:p>
        </w:tc>
        <w:tc>
          <w:tcPr>
            <w:tcW w:w="1276" w:type="dxa"/>
          </w:tcPr>
          <w:p w14:paraId="38E4DF26" w14:textId="176BAF0B" w:rsidR="008A52C2" w:rsidRDefault="00221373" w:rsidP="00E74772">
            <w:r>
              <w:t>1.78</w:t>
            </w:r>
          </w:p>
        </w:tc>
        <w:tc>
          <w:tcPr>
            <w:tcW w:w="1817" w:type="dxa"/>
          </w:tcPr>
          <w:p w14:paraId="36084B0E" w14:textId="2CBE23BE" w:rsidR="008A52C2" w:rsidRDefault="008A52C2" w:rsidP="00E74772">
            <w:r>
              <w:t>Bottom (b)</w:t>
            </w:r>
          </w:p>
        </w:tc>
        <w:tc>
          <w:tcPr>
            <w:tcW w:w="733" w:type="dxa"/>
          </w:tcPr>
          <w:p w14:paraId="77342B67" w14:textId="5A5F2934" w:rsidR="008A52C2" w:rsidRDefault="00221373" w:rsidP="00E74772">
            <w:r>
              <w:t>-1/3</w:t>
            </w:r>
          </w:p>
        </w:tc>
        <w:tc>
          <w:tcPr>
            <w:tcW w:w="1267" w:type="dxa"/>
          </w:tcPr>
          <w:p w14:paraId="27720E06" w14:textId="6EC7149B" w:rsidR="008A52C2" w:rsidRDefault="00221373" w:rsidP="00E74772">
            <w:r>
              <w:t>4.5</w:t>
            </w:r>
          </w:p>
        </w:tc>
      </w:tr>
      <w:tr w:rsidR="008A52C2" w14:paraId="7E3BA55D" w14:textId="77777777" w:rsidTr="00221373">
        <w:tc>
          <w:tcPr>
            <w:tcW w:w="1357" w:type="dxa"/>
            <w:vMerge/>
          </w:tcPr>
          <w:p w14:paraId="149DFB76" w14:textId="77777777" w:rsidR="008A52C2" w:rsidRDefault="008A52C2" w:rsidP="00E74772"/>
        </w:tc>
        <w:tc>
          <w:tcPr>
            <w:tcW w:w="1709" w:type="dxa"/>
          </w:tcPr>
          <w:p w14:paraId="0BC4A4FA" w14:textId="7B3113F5"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E74772">
            <w:r>
              <w:t>0</w:t>
            </w:r>
          </w:p>
        </w:tc>
        <w:tc>
          <w:tcPr>
            <w:tcW w:w="1276" w:type="dxa"/>
          </w:tcPr>
          <w:p w14:paraId="37310252" w14:textId="5B5CAF01"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E74772">
            <w:r>
              <w:t>Top (t)</w:t>
            </w:r>
          </w:p>
        </w:tc>
        <w:tc>
          <w:tcPr>
            <w:tcW w:w="733" w:type="dxa"/>
          </w:tcPr>
          <w:p w14:paraId="578B9D09" w14:textId="1C238848" w:rsidR="008A52C2" w:rsidRDefault="00221373" w:rsidP="00E74772">
            <w:r>
              <w:t>+2/3</w:t>
            </w:r>
          </w:p>
        </w:tc>
        <w:tc>
          <w:tcPr>
            <w:tcW w:w="1267" w:type="dxa"/>
          </w:tcPr>
          <w:p w14:paraId="2214422E" w14:textId="704ED02A" w:rsidR="008A52C2" w:rsidRDefault="00221373" w:rsidP="00E74772">
            <w:r>
              <w:t>174</w:t>
            </w:r>
          </w:p>
        </w:tc>
      </w:tr>
    </w:tbl>
    <w:p w14:paraId="07A9E1E1" w14:textId="66F33111" w:rsidR="00853758" w:rsidRDefault="00853758" w:rsidP="00E74772"/>
    <w:p w14:paraId="1AAE430D" w14:textId="23DC04EB" w:rsidR="00250515" w:rsidRDefault="00250515" w:rsidP="00E74772">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E74772"/>
    <w:p w14:paraId="169E20C6" w14:textId="0C9D5AE0" w:rsidR="00C8096C" w:rsidRDefault="00C8096C" w:rsidP="00E74772">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E74772"/>
    <w:p w14:paraId="3E91B3D2" w14:textId="4190DE16" w:rsidR="00F26658" w:rsidRDefault="00F26658" w:rsidP="00E74772">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E74772"/>
    <w:p w14:paraId="3640566F" w14:textId="3FC8A3E0" w:rsidR="00B12211" w:rsidRDefault="00B12211" w:rsidP="00E74772">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E74772"/>
    <w:p w14:paraId="6D86B7A2" w14:textId="610F2738" w:rsidR="00DE6104" w:rsidRDefault="00DE6104" w:rsidP="00E74772">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E74772"/>
    <w:p w14:paraId="30434B26" w14:textId="051B3FB4" w:rsidR="0002687A" w:rsidRDefault="00DE6104" w:rsidP="00E74772">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E74772"/>
    <w:p w14:paraId="681BE447" w14:textId="01CC581C" w:rsidR="00DD6E14" w:rsidRDefault="00AD78DD" w:rsidP="00E74772">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E74772"/>
    <w:p w14:paraId="017952BB" w14:textId="3D6C9B3C" w:rsidR="002623D8" w:rsidRDefault="00DD6E14" w:rsidP="00E74772">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E74772"/>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E74772"/>
    <w:p w14:paraId="690BA616" w14:textId="3477E6CD" w:rsidR="003503D0" w:rsidRDefault="00FB64A7" w:rsidP="00E74772">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E74772"/>
    <w:p w14:paraId="1BC692D5" w14:textId="3ECAC726" w:rsidR="00A46272" w:rsidRDefault="003503D0" w:rsidP="00E74772">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E74772"/>
    <w:p w14:paraId="1BC77778" w14:textId="37D0FC8C" w:rsidR="002962C2" w:rsidRDefault="002962C2" w:rsidP="00E74772">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E74772"/>
    <w:p w14:paraId="38AEB909" w14:textId="70E97BBF" w:rsidR="00CC7117" w:rsidRDefault="001F453C" w:rsidP="00E74772">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E74772"/>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E74772">
      <w:pPr>
        <w:rPr>
          <w:lang w:val="en-GB" w:eastAsia="en-GB"/>
        </w:rPr>
      </w:pPr>
    </w:p>
    <w:p w14:paraId="2B20ECF6" w14:textId="0953BB6A" w:rsidR="00BF61D7" w:rsidRDefault="00956369" w:rsidP="00E74772">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E74772">
      <w:pPr>
        <w:rPr>
          <w:lang w:val="en-GB" w:eastAsia="en-GB"/>
        </w:rPr>
      </w:pPr>
    </w:p>
    <w:p w14:paraId="1C72DD09" w14:textId="43A7FA20" w:rsidR="00C237E8" w:rsidRDefault="00C237E8" w:rsidP="00E74772">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E74772">
      <w:pPr>
        <w:rPr>
          <w:lang w:val="en-GB" w:eastAsia="en-GB"/>
        </w:rPr>
      </w:pPr>
    </w:p>
    <w:p w14:paraId="25D98C3D" w14:textId="105EB659" w:rsidR="003530E4" w:rsidRDefault="003530E4" w:rsidP="00E74772">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E74772">
      <w:pPr>
        <w:rPr>
          <w:lang w:val="en-GB" w:eastAsia="en-GB"/>
        </w:rPr>
      </w:pPr>
    </w:p>
    <w:p w14:paraId="26A11642" w14:textId="06E58578" w:rsidR="004A4671" w:rsidRDefault="004A4671" w:rsidP="00E74772">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"https://upload.wikimedia.org/wikipedia/commons/7/75/Standard_Model_Feynman_Diagram_Vertices.png"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  "https://upload.wikimedia.org/wikipedia/commons/7/75/Standard_Model_Feynman_Diagram_Vertices.png" \* MERGEFORMATINET</w:instrText>
      </w:r>
      <w:r w:rsidR="001E4E95">
        <w:rPr>
          <w:noProof/>
        </w:rPr>
        <w:instrText xml:space="preserve"> </w:instrText>
      </w:r>
      <w:r w:rsidR="001E4E95">
        <w:rPr>
          <w:noProof/>
        </w:rPr>
        <w:fldChar w:fldCharType="separate"/>
      </w:r>
      <w:r w:rsidR="001E4E95">
        <w:rPr>
          <w:noProof/>
        </w:rPr>
        <w:pict w14:anchorId="7FBDD5D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1E4E95">
        <w:rPr>
          <w:noProof/>
        </w:rPr>
        <w:fldChar w:fldCharType="end"/>
      </w:r>
      <w:r w:rsidR="001F5CAE">
        <w:rPr>
          <w:noProof/>
        </w:rPr>
        <w:fldChar w:fldCharType="end"/>
      </w:r>
      <w:r w:rsidR="00386017">
        <w:rPr>
          <w:noProof/>
        </w:rPr>
        <w:fldChar w:fldCharType="end"/>
      </w:r>
      <w:r>
        <w:fldChar w:fldCharType="end"/>
      </w:r>
    </w:p>
    <w:p w14:paraId="1D5BDCEC" w14:textId="06939FF7" w:rsidR="004A4671" w:rsidRDefault="004A4671" w:rsidP="00E74772">
      <w:pPr>
        <w:pStyle w:val="Caption"/>
        <w:rPr>
          <w:szCs w:val="24"/>
        </w:rPr>
      </w:pPr>
      <w:bookmarkStart w:id="22" w:name="_Toc4919203"/>
      <w:r>
        <w:t xml:space="preserve">Figure </w:t>
      </w:r>
      <w:r>
        <w:fldChar w:fldCharType="begin"/>
      </w:r>
      <w:r>
        <w:instrText xml:space="preserve"> SEQ Figure \* ARABIC </w:instrText>
      </w:r>
      <w:r>
        <w:fldChar w:fldCharType="separate"/>
      </w:r>
      <w:r w:rsidR="00A46BEC">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E74772">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E74772"/>
    <w:p w14:paraId="6BA94F4A" w14:textId="1C05667A" w:rsidR="00CC7117" w:rsidRDefault="00CC7117" w:rsidP="00E74772">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E74772"/>
    <w:p w14:paraId="5879ED5A" w14:textId="227DD4A8" w:rsidR="00CC7117" w:rsidRDefault="00CC7117" w:rsidP="00E74772">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E74772"/>
    <w:p w14:paraId="2C05229D" w14:textId="77777777" w:rsidR="00CC7117" w:rsidRPr="00FB05AC" w:rsidRDefault="001E4E95" w:rsidP="00E74772">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E74772"/>
    <w:p w14:paraId="14C440B0" w14:textId="4880404E" w:rsidR="00CC7117" w:rsidRDefault="00CC7117" w:rsidP="00E74772">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E74772">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686932B" w:rsidR="00CC7117" w:rsidRDefault="00CC7117" w:rsidP="00E74772">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A46BEC">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E74772">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3F7A5806" w:rsidR="00CC7117" w:rsidRPr="00C34125" w:rsidRDefault="00CC7117" w:rsidP="00E74772">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A46BEC">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E7477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E74772">
      <w:pPr>
        <w:rPr>
          <w:lang w:val="en-GB"/>
        </w:rPr>
      </w:pPr>
    </w:p>
    <w:p w14:paraId="75798F78" w14:textId="1797CEF4" w:rsidR="00A5496A" w:rsidRPr="000020E2" w:rsidRDefault="00A5496A" w:rsidP="00E7477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E74772">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E74772">
      <w:pPr>
        <w:rPr>
          <w:lang w:val="en-GB" w:eastAsia="en-GB"/>
        </w:rPr>
      </w:pPr>
    </w:p>
    <w:p w14:paraId="4A0A51B2" w14:textId="5CBD8D7B" w:rsidR="00EB656D" w:rsidRDefault="00924D30" w:rsidP="00E74772">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E74772"/>
    <w:p w14:paraId="12A92896" w14:textId="04E9F637" w:rsidR="00167EFD" w:rsidRDefault="00602035" w:rsidP="00E74772">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E74772"/>
    <w:p w14:paraId="1328AB94" w14:textId="77777777" w:rsidR="008470BF" w:rsidRDefault="00DC70C5" w:rsidP="00E74772">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D899DB0" w:rsidR="00DC70C5" w:rsidRDefault="008470BF" w:rsidP="00E74772">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A46BEC">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E74772"/>
    <w:p w14:paraId="605E86DE" w14:textId="02E754D2" w:rsidR="00B92AA0" w:rsidRDefault="009D423D" w:rsidP="00E74772">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E74772"/>
    <w:p w14:paraId="2F3B14BF" w14:textId="7CDE8931" w:rsidR="006A2D52" w:rsidRDefault="00476112" w:rsidP="00E74772">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E74772"/>
    <w:p w14:paraId="7BC7DFCD" w14:textId="226C9979" w:rsidR="00B35601" w:rsidRDefault="00B35601" w:rsidP="00E74772">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E74772"/>
    <w:p w14:paraId="4DAA5E57" w14:textId="620FECEB" w:rsidR="00A7402C" w:rsidRDefault="00167EFD" w:rsidP="00E74772">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"https://upload.wikimedia.org/wikipedia/commons/thumb/b/bc/QCDphasediagram.svg/1024px-QCDphasediagram.svg.png"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w:instrText>
      </w:r>
      <w:r w:rsidR="001E4E95">
        <w:rPr>
          <w:noProof/>
        </w:rPr>
        <w:instrText>CLUDEPICTURE  "https://upload.wikimedia.org/wikipedia/commons/thumb/b/bc/QCDphasediagram.svg/1024px-QCDphasediagram.svg.png" \* MERGEFORMATINET</w:instrText>
      </w:r>
      <w:r w:rsidR="001E4E95">
        <w:rPr>
          <w:noProof/>
        </w:rPr>
        <w:instrText xml:space="preserve"> </w:instrText>
      </w:r>
      <w:r w:rsidR="001E4E95">
        <w:rPr>
          <w:noProof/>
        </w:rPr>
        <w:fldChar w:fldCharType="separate"/>
      </w:r>
      <w:r w:rsidR="001E4E95">
        <w:rPr>
          <w:noProof/>
        </w:rPr>
        <w:pict w14:anchorId="5BF6887C">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1E4E95">
        <w:rPr>
          <w:noProof/>
        </w:rPr>
        <w:fldChar w:fldCharType="end"/>
      </w:r>
      <w:r w:rsidR="001F5CAE">
        <w:rPr>
          <w:noProof/>
        </w:rPr>
        <w:fldChar w:fldCharType="end"/>
      </w:r>
      <w:r w:rsidR="00386017">
        <w:rPr>
          <w:noProof/>
        </w:rPr>
        <w:fldChar w:fldCharType="end"/>
      </w:r>
      <w:r>
        <w:fldChar w:fldCharType="end"/>
      </w:r>
    </w:p>
    <w:p w14:paraId="3D326D02" w14:textId="4E6BAA75" w:rsidR="00167EFD" w:rsidRDefault="00A7402C" w:rsidP="00E74772">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A46BEC">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E74772"/>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E74772">
      <w:pPr>
        <w:rPr>
          <w:lang w:val="en-GB"/>
        </w:rPr>
      </w:pPr>
    </w:p>
    <w:p w14:paraId="4FFCB8C0" w14:textId="38AEB639" w:rsidR="000F605D" w:rsidRPr="00E85971" w:rsidRDefault="000F605D" w:rsidP="00E74772">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E74772">
      <w:pPr>
        <w:rPr>
          <w:lang w:val="en-GB"/>
        </w:rPr>
      </w:pPr>
    </w:p>
    <w:p w14:paraId="6161D256" w14:textId="581240A1" w:rsidR="00BD470C" w:rsidRDefault="001812DA" w:rsidP="00E74772">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E74772">
      <w:pPr>
        <w:rPr>
          <w:lang w:val="en-GB"/>
        </w:rPr>
      </w:pPr>
    </w:p>
    <w:p w14:paraId="23686C40" w14:textId="0FD56BD1" w:rsidR="002F795E" w:rsidRDefault="002F795E" w:rsidP="00E74772">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E74772">
      <w:pPr>
        <w:rPr>
          <w:lang w:val="en-GB"/>
        </w:rPr>
      </w:pPr>
    </w:p>
    <w:p w14:paraId="5AE2C5F8" w14:textId="641FFAB7" w:rsidR="00EC589C" w:rsidRDefault="00EC589C" w:rsidP="00E74772">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1F5CAE">
        <w:rPr>
          <w:noProof/>
        </w:rPr>
        <w:fldChar w:fldCharType="begin"/>
      </w:r>
      <w:r w:rsidR="001F5CAE">
        <w:rPr>
          <w:noProof/>
        </w:rPr>
        <w:instrText xml:space="preserve"> INCLUDEPICTURE  "http://www.ctc.cam.ac.uk/images/contentpics/outreach/cp_universe_chronology_large.jpg"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w:instrText>
      </w:r>
      <w:r w:rsidR="001E4E95">
        <w:rPr>
          <w:noProof/>
        </w:rPr>
        <w:instrText>PICTURE  "http://www.ctc.cam.ac.uk/images/contentpics/outreach/cp_universe_chronology_large.jpg" \* MERGEFORMATINET</w:instrText>
      </w:r>
      <w:r w:rsidR="001E4E95">
        <w:rPr>
          <w:noProof/>
        </w:rPr>
        <w:instrText xml:space="preserve"> </w:instrText>
      </w:r>
      <w:r w:rsidR="001E4E95">
        <w:rPr>
          <w:noProof/>
        </w:rPr>
        <w:fldChar w:fldCharType="separate"/>
      </w:r>
      <w:r w:rsidR="001E4E95">
        <w:rPr>
          <w:noProof/>
        </w:rPr>
        <w:pict w14:anchorId="7B9BD6A4">
          <v:shape id="_x0000_i1030" type="#_x0000_t75" alt="http://www.ctc.cam.ac.uk/images/contentpics/outreach/cp_universe_chronology_large.jpg" style="width:424.8pt;height:603.7pt;mso-width-percent:0;mso-height-percent:0;mso-width-percent:0;mso-height-percent:0">
            <v:imagedata r:id="rId22" r:href="rId23"/>
          </v:shape>
        </w:pict>
      </w:r>
      <w:r w:rsidR="001E4E95">
        <w:rPr>
          <w:noProof/>
        </w:rPr>
        <w:fldChar w:fldCharType="end"/>
      </w:r>
      <w:r w:rsidR="001F5CAE">
        <w:rPr>
          <w:noProof/>
        </w:rPr>
        <w:fldChar w:fldCharType="end"/>
      </w:r>
      <w:r w:rsidR="00386017">
        <w:rPr>
          <w:noProof/>
        </w:rPr>
        <w:fldChar w:fldCharType="end"/>
      </w:r>
      <w:r>
        <w:fldChar w:fldCharType="end"/>
      </w:r>
    </w:p>
    <w:p w14:paraId="6B02BFB6" w14:textId="0C908988" w:rsidR="00681C9C" w:rsidRPr="00526165" w:rsidRDefault="00EC589C" w:rsidP="00E74772">
      <w:pPr>
        <w:pStyle w:val="Caption"/>
        <w:rPr>
          <w:szCs w:val="24"/>
        </w:rPr>
      </w:pPr>
      <w:bookmarkStart w:id="41" w:name="_Toc4919208"/>
      <w:r>
        <w:t xml:space="preserve">Figure </w:t>
      </w:r>
      <w:r>
        <w:fldChar w:fldCharType="begin"/>
      </w:r>
      <w:r>
        <w:instrText xml:space="preserve"> SEQ Figure \* ARABIC </w:instrText>
      </w:r>
      <w:r>
        <w:fldChar w:fldCharType="separate"/>
      </w:r>
      <w:r w:rsidR="00A46BEC">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E74772"/>
    <w:p w14:paraId="1A1C516F" w14:textId="41ACD85A" w:rsidR="00C74119" w:rsidRPr="003B45C2" w:rsidRDefault="003B45C2" w:rsidP="00E74772">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E74772"/>
    <w:p w14:paraId="5E5482B3" w14:textId="292E41B7" w:rsidR="00EA2A6D" w:rsidRDefault="00C74119" w:rsidP="00E74772">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E74772"/>
    <w:p w14:paraId="068C3D76" w14:textId="3C3EC8AA" w:rsidR="001512C1" w:rsidRPr="007F638D" w:rsidRDefault="0079545B" w:rsidP="00E74772">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E74772"/>
    <w:p w14:paraId="1782B5C4" w14:textId="35D72E58" w:rsidR="007B290E" w:rsidRDefault="007B290E" w:rsidP="00E74772">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E74772"/>
    <w:p w14:paraId="7CA1AA81" w14:textId="5EB097E7" w:rsidR="00DC6D27" w:rsidRDefault="007B290E" w:rsidP="00E74772">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1F5CAE">
        <w:rPr>
          <w:noProof/>
        </w:rPr>
        <w:fldChar w:fldCharType="begin"/>
      </w:r>
      <w:r w:rsidR="001F5CAE">
        <w:rPr>
          <w:noProof/>
        </w:rPr>
        <w:instrText xml:space="preserve"> INCLUDEPICTURE  "https://www.symmetrymagazine.org/sites/default/files/styles/2015_hero/public/images/standard/LHC_map-s.jpg?itok=UXbYWaVW"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  "https://www.symmetrymagazine.org/sites/default/files/styles/2015_hero/public/images/standard/LHC_map-s.jpg?itok=UXbYWaVW" \* MERGEFORMATINET</w:instrText>
      </w:r>
      <w:r w:rsidR="001E4E95">
        <w:rPr>
          <w:noProof/>
        </w:rPr>
        <w:instrText xml:space="preserve"> </w:instrText>
      </w:r>
      <w:r w:rsidR="001E4E95">
        <w:rPr>
          <w:noProof/>
        </w:rPr>
        <w:fldChar w:fldCharType="separate"/>
      </w:r>
      <w:r w:rsidR="001E4E95">
        <w:rPr>
          <w:noProof/>
        </w:rPr>
        <w:pict w14:anchorId="6D900D05">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1E4E95">
        <w:rPr>
          <w:noProof/>
        </w:rPr>
        <w:fldChar w:fldCharType="end"/>
      </w:r>
      <w:r w:rsidR="001F5CAE">
        <w:rPr>
          <w:noProof/>
        </w:rPr>
        <w:fldChar w:fldCharType="end"/>
      </w:r>
      <w:r w:rsidR="00386017">
        <w:rPr>
          <w:noProof/>
        </w:rPr>
        <w:fldChar w:fldCharType="end"/>
      </w:r>
      <w:r w:rsidRPr="007B290E">
        <w:fldChar w:fldCharType="end"/>
      </w:r>
    </w:p>
    <w:p w14:paraId="1F96F7B4" w14:textId="6D7FB801" w:rsidR="007B290E" w:rsidRPr="009D376C" w:rsidRDefault="00DC6D27" w:rsidP="00E74772">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E74772"/>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E74772"/>
    <w:p w14:paraId="5BE9BBFC" w14:textId="6A80CA6E" w:rsidR="00355351" w:rsidRDefault="00A06169" w:rsidP="00E74772">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E74772"/>
    <w:p w14:paraId="7993833C" w14:textId="2006DA1B" w:rsidR="00302A17" w:rsidRDefault="00A06169" w:rsidP="00E74772">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E74772"/>
    <w:p w14:paraId="07C7886F" w14:textId="5F069530" w:rsidR="00873875" w:rsidRDefault="00873875" w:rsidP="00241D70">
      <w:pPr>
        <w:pStyle w:val="Heading5"/>
        <w:spacing w:line="480" w:lineRule="auto"/>
      </w:pPr>
      <w:r>
        <w:t>The LHC</w:t>
      </w:r>
    </w:p>
    <w:p w14:paraId="1A963A11" w14:textId="3748B2E6" w:rsidR="00AE3881" w:rsidRDefault="00AE3881" w:rsidP="00E74772"/>
    <w:p w14:paraId="031710D4" w14:textId="2E574DF3" w:rsidR="00282663" w:rsidRDefault="00AE3881" w:rsidP="00E74772">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E74772"/>
    <w:p w14:paraId="7B040009" w14:textId="344802B1" w:rsidR="00AE3881" w:rsidRDefault="007F638D" w:rsidP="00E74772">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E74772"/>
    <w:p w14:paraId="20C8B17A" w14:textId="0808A873" w:rsidR="00F42297" w:rsidRDefault="00F42297" w:rsidP="00E74772"/>
    <w:p w14:paraId="0E812CE8" w14:textId="2F4024D4" w:rsidR="00172CCF" w:rsidRDefault="00F42297" w:rsidP="00E74772">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1F5CAE">
        <w:rPr>
          <w:noProof/>
        </w:rPr>
        <w:fldChar w:fldCharType="begin"/>
      </w:r>
      <w:r w:rsidR="001F5CAE">
        <w:rPr>
          <w:noProof/>
        </w:rPr>
        <w:instrText xml:space="preserve"> INCLUDEPICTURE  "https://www.lhc-closer.es/webapp/files/1435153339_c198796447bb0ebc42927e1da733d86a.jpg"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  "https://www.lhc-closer.es/webapp/files/1435153339_c198796447bb0ebc42927e1da733d86a.jpg" \* M</w:instrText>
      </w:r>
      <w:r w:rsidR="001E4E95">
        <w:rPr>
          <w:noProof/>
        </w:rPr>
        <w:instrText>ERGEFORMATINET</w:instrText>
      </w:r>
      <w:r w:rsidR="001E4E95">
        <w:rPr>
          <w:noProof/>
        </w:rPr>
        <w:instrText xml:space="preserve"> </w:instrText>
      </w:r>
      <w:r w:rsidR="001E4E95">
        <w:rPr>
          <w:noProof/>
        </w:rPr>
        <w:fldChar w:fldCharType="separate"/>
      </w:r>
      <w:r w:rsidR="001E4E95">
        <w:rPr>
          <w:noProof/>
        </w:rPr>
        <w:pict w14:anchorId="67EAEF8A">
          <v:shape id="_x0000_i1028" type="#_x0000_t75" alt="https://www.lhc-closer.es/webapp/files/1435153339_c198796447bb0ebc42927e1da733d86a.jpg" style="width:244.8pt;height:100.25pt;mso-width-percent:0;mso-height-percent:0;mso-width-percent:0;mso-height-percent:0">
            <v:imagedata r:id="rId26" r:href="rId27"/>
          </v:shape>
        </w:pict>
      </w:r>
      <w:r w:rsidR="001E4E95">
        <w:rPr>
          <w:noProof/>
        </w:rPr>
        <w:fldChar w:fldCharType="end"/>
      </w:r>
      <w:r w:rsidR="001F5CAE">
        <w:rPr>
          <w:noProof/>
        </w:rPr>
        <w:fldChar w:fldCharType="end"/>
      </w:r>
      <w:r w:rsidR="00386017">
        <w:rPr>
          <w:noProof/>
        </w:rPr>
        <w:fldChar w:fldCharType="end"/>
      </w:r>
      <w:r>
        <w:fldChar w:fldCharType="end"/>
      </w:r>
    </w:p>
    <w:p w14:paraId="53044E4F" w14:textId="056C1B70" w:rsidR="00F42297" w:rsidRDefault="00172CCF" w:rsidP="00E74772">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A46BEC">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E74772"/>
    <w:p w14:paraId="391EE4CF" w14:textId="77777777" w:rsidR="001F0CCB" w:rsidRDefault="001F0CCB" w:rsidP="00E74772"/>
    <w:p w14:paraId="57CEE314" w14:textId="653B5A13" w:rsidR="00E35167" w:rsidRDefault="0011017B" w:rsidP="00E74772">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E74772"/>
    <w:p w14:paraId="4B64E2B1" w14:textId="043F6D13" w:rsidR="00F42297" w:rsidRDefault="00E35167" w:rsidP="00E74772">
      <w:r>
        <w:t>To calculate</w:t>
      </w:r>
      <w:r w:rsidR="008C0C09">
        <w:t xml:space="preserve"> the centre-of-mass energy </w:t>
      </w:r>
      <w:r>
        <w:t>at collision-time</w:t>
      </w:r>
      <w:r w:rsidR="008058F1">
        <w:t>, we do</w:t>
      </w:r>
      <w:r w:rsidR="008C0C09">
        <w:t>:</w:t>
      </w:r>
    </w:p>
    <w:p w14:paraId="08613F54" w14:textId="5DE44D69" w:rsidR="008C0C09" w:rsidRDefault="008C0C09" w:rsidP="00E74772"/>
    <w:p w14:paraId="1A7A9CFF" w14:textId="57C9DE76" w:rsidR="008C0C09" w:rsidRDefault="001E4E95" w:rsidP="00E74772">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E74772"/>
    <w:p w14:paraId="3272A7B3" w14:textId="635649B4" w:rsidR="00B828D3" w:rsidRDefault="00D55940" w:rsidP="00E74772">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E74772"/>
    <w:p w14:paraId="3A9A3386" w14:textId="39B3A65F" w:rsidR="00302A17" w:rsidRDefault="00302A17" w:rsidP="00E74772"/>
    <w:p w14:paraId="3C025F08" w14:textId="601CDB91" w:rsidR="006E4E08" w:rsidRDefault="006E4E08" w:rsidP="00E74772">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E74772"/>
    <w:p w14:paraId="677EF681" w14:textId="77777777" w:rsidR="00C35C83" w:rsidRDefault="00C35C83" w:rsidP="00E74772">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23D0385" w:rsidR="00923AF0" w:rsidRPr="00923AF0" w:rsidRDefault="00C35C83" w:rsidP="00E74772">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E74772"/>
    <w:p w14:paraId="235FE34F" w14:textId="27F1DAA1" w:rsidR="00006249" w:rsidRDefault="00115CC5" w:rsidP="00E74772">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E74772"/>
    <w:p w14:paraId="383AB9C0" w14:textId="2C46A276" w:rsidR="00115CC5" w:rsidRDefault="00115CC5" w:rsidP="00E74772">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E74772"/>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E74772">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E74772">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E74772"/>
    <w:p w14:paraId="1541331E" w14:textId="5B3DC1AB" w:rsidR="00EC6BBC" w:rsidRDefault="00D301E6" w:rsidP="00E74772">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E74772"/>
    <w:p w14:paraId="5B465D57" w14:textId="5AC1D231" w:rsidR="00BF6DB4" w:rsidRDefault="00D301E6" w:rsidP="00E74772">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E74772">
      <w:pPr>
        <w:rPr>
          <w:lang w:val="en-GB"/>
        </w:rPr>
      </w:pPr>
    </w:p>
    <w:p w14:paraId="2C2C59A0" w14:textId="13F634DE" w:rsidR="00F6311B" w:rsidRDefault="00F6311B" w:rsidP="00E74772">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E74772">
      <w:pPr>
        <w:rPr>
          <w:lang w:val="en-GB"/>
        </w:rPr>
      </w:pPr>
    </w:p>
    <w:p w14:paraId="40C8E997" w14:textId="46EE9DC0" w:rsidR="000538E8" w:rsidRDefault="000538E8" w:rsidP="00E74772"/>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E74772"/>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E74772"/>
    <w:p w14:paraId="7D8AE1BE" w14:textId="36565126" w:rsidR="004261FC" w:rsidRDefault="00743547" w:rsidP="00E74772">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E74772"/>
    <w:p w14:paraId="1DF4BEAA" w14:textId="38AFD4A7" w:rsidR="00134F38" w:rsidRDefault="008D5C50" w:rsidP="00E74772">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E74772"/>
    <w:p w14:paraId="6CDC6D7E" w14:textId="64A7FF99" w:rsidR="00C54369" w:rsidRDefault="00C54369" w:rsidP="00E74772">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E74772">
      <w:pPr>
        <w:rPr>
          <w:lang w:val="en-GB"/>
        </w:rPr>
      </w:pPr>
    </w:p>
    <w:p w14:paraId="437C5FCD" w14:textId="176E40EA" w:rsidR="008A4F66" w:rsidRPr="008A4F66" w:rsidRDefault="008A4F66" w:rsidP="00E74772">
      <w:pPr>
        <w:rPr>
          <w:lang w:val="en-GB"/>
        </w:rPr>
      </w:pPr>
      <w:r>
        <w:rPr>
          <w:lang w:val="en-GB"/>
        </w:rPr>
        <w:t>Upon installation, running the following line in a Unix terminal</w:t>
      </w:r>
    </w:p>
    <w:p w14:paraId="62755671" w14:textId="1E2E5B56" w:rsidR="008A4F66" w:rsidRDefault="008A4F66" w:rsidP="00E74772">
      <w:pPr>
        <w:rPr>
          <w:lang w:val="en-GB"/>
        </w:rPr>
      </w:pPr>
    </w:p>
    <w:p w14:paraId="7372B4DA" w14:textId="0F60F045" w:rsidR="008A4F66" w:rsidRPr="00816D15" w:rsidRDefault="008A4F66" w:rsidP="00E74772">
      <w:pPr>
        <w:pStyle w:val="Ccode"/>
        <w:rPr>
          <w:rStyle w:val="ControlFlowTok"/>
        </w:rPr>
      </w:pPr>
      <w:r w:rsidRPr="00816D15">
        <w:rPr>
          <w:rStyle w:val="ControlFlowTok"/>
        </w:rPr>
        <w:t>&gt; echo $ROOTSYS</w:t>
      </w:r>
    </w:p>
    <w:p w14:paraId="42100B34" w14:textId="3BBA0FC8" w:rsidR="00C54369" w:rsidRDefault="00C54369" w:rsidP="00E74772"/>
    <w:p w14:paraId="6BFC3FA6" w14:textId="1D78D602" w:rsidR="00C54369" w:rsidRDefault="008A4F66" w:rsidP="00E74772">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E74772"/>
    <w:p w14:paraId="30BC8ED6" w14:textId="2D330326" w:rsidR="008A4F66" w:rsidRPr="00816D15" w:rsidRDefault="008A4F66" w:rsidP="00E74772">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E74772">
      <w:pPr>
        <w:pStyle w:val="Ccode"/>
      </w:pPr>
    </w:p>
    <w:p w14:paraId="0438C20C" w14:textId="0F3AC53B" w:rsidR="00067C9C" w:rsidRDefault="00067C9C" w:rsidP="00E74772">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E74772"/>
    <w:p w14:paraId="116935C8" w14:textId="402998DC" w:rsidR="00436442" w:rsidRPr="00A42286" w:rsidRDefault="00436442" w:rsidP="00E74772">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E74772"/>
    <w:p w14:paraId="22E073A7" w14:textId="5FA89637" w:rsidR="005E1FAD" w:rsidRDefault="005E1FAD" w:rsidP="00E74772">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E74772"/>
    <w:p w14:paraId="3A52A4D4" w14:textId="6E56DADE" w:rsidR="000E6DB8" w:rsidRDefault="00C455D9" w:rsidP="00E74772">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E74772">
      <w:pPr>
        <w:rPr>
          <w:lang w:val="en-GB"/>
        </w:rPr>
      </w:pPr>
    </w:p>
    <w:p w14:paraId="2414B047" w14:textId="44570BC8" w:rsidR="00751EFC" w:rsidRDefault="00BA2239" w:rsidP="00E74772">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E74772">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E74772">
      <w:pPr>
        <w:rPr>
          <w:lang w:val="en-GB"/>
        </w:rPr>
      </w:pPr>
    </w:p>
    <w:p w14:paraId="6AC4255A" w14:textId="77777777" w:rsidR="00D7504E" w:rsidRPr="00D7504E" w:rsidRDefault="00D7504E" w:rsidP="00E74772">
      <w:pPr>
        <w:rPr>
          <w:lang w:val="en-GB"/>
        </w:rPr>
      </w:pPr>
    </w:p>
    <w:p w14:paraId="1DB0B75F" w14:textId="063E1E84" w:rsidR="00F52B7B" w:rsidRDefault="00AD5A18" w:rsidP="00E74772">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E74772"/>
    <w:p w14:paraId="4694E806" w14:textId="54A56920" w:rsidR="00CC35BD" w:rsidRDefault="005A07AF" w:rsidP="00E74772">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E74772"/>
    <w:p w14:paraId="05CF1A12" w14:textId="3ED279BA" w:rsidR="00551FBD" w:rsidRDefault="005A07AF" w:rsidP="00E74772">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E74772"/>
    <w:p w14:paraId="1E739646" w14:textId="542F4C64" w:rsidR="00CB7F0B" w:rsidRDefault="00CB7F0B" w:rsidP="00E74772">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E74772"/>
    <w:p w14:paraId="123B4BCA" w14:textId="2868DE66" w:rsidR="003F4CAE" w:rsidRDefault="003F4CAE" w:rsidP="00251EB6">
      <w:pPr>
        <w:pStyle w:val="Heading4"/>
      </w:pPr>
      <w:proofErr w:type="spellStart"/>
      <w:r>
        <w:t>MonALISA</w:t>
      </w:r>
      <w:proofErr w:type="spellEnd"/>
    </w:p>
    <w:p w14:paraId="5A28B064" w14:textId="28159965" w:rsidR="00C87145" w:rsidRDefault="00C87145" w:rsidP="00E74772">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E74772">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E74772">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E74772">
      <w:pPr>
        <w:rPr>
          <w:lang w:val="en-GB" w:eastAsia="en-GB"/>
        </w:rPr>
      </w:pPr>
    </w:p>
    <w:p w14:paraId="71DAA5BC" w14:textId="1087D056" w:rsidR="00235EDF" w:rsidRDefault="003F1FFA" w:rsidP="00E74772">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E74772">
      <w:pPr>
        <w:rPr>
          <w:lang w:val="en-GB" w:eastAsia="en-GB"/>
        </w:rPr>
      </w:pPr>
    </w:p>
    <w:p w14:paraId="63969A6D" w14:textId="18BB5987" w:rsidR="00DA3BF0" w:rsidRDefault="0056251A" w:rsidP="00E74772">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E74772">
      <w:pPr>
        <w:rPr>
          <w:lang w:val="en-GB" w:eastAsia="en-GB"/>
        </w:rPr>
      </w:pPr>
    </w:p>
    <w:p w14:paraId="49DD792A" w14:textId="40F32BC6" w:rsidR="004A3A1C" w:rsidRDefault="004A3A1C" w:rsidP="00E74772">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E74772">
      <w:pPr>
        <w:rPr>
          <w:lang w:val="en-GB" w:eastAsia="en-GB"/>
        </w:rPr>
      </w:pPr>
    </w:p>
    <w:p w14:paraId="4E4900F5" w14:textId="7E64AF73" w:rsidR="004A3A1C" w:rsidRDefault="004A3A1C" w:rsidP="00E74772">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1F5CAE">
        <w:rPr>
          <w:noProof/>
        </w:rPr>
        <w:fldChar w:fldCharType="begin"/>
      </w:r>
      <w:r w:rsidR="001F5CAE">
        <w:rPr>
          <w:noProof/>
        </w:rPr>
        <w:instrText xml:space="preserve"> INCLUDEPICTURE  "https://cds.cern.ch/record/2302924/files/ALICE-3D-Run2-General-WithoutITSinlay-NoName-v0-2017-05-11-B+W.png?subformat=icon-1440"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w:instrText>
      </w:r>
      <w:r w:rsidR="001E4E95">
        <w:rPr>
          <w:noProof/>
        </w:rPr>
        <w:instrText xml:space="preserve">  "https://cds.cern.ch/record/2302924/files/ALICE-3D-Run2-General-WithoutITSinlay-NoName-v0-2017-05-11-B+W.png?subformat=icon-1440" \* MERGEFORMATINET</w:instrText>
      </w:r>
      <w:r w:rsidR="001E4E95">
        <w:rPr>
          <w:noProof/>
        </w:rPr>
        <w:instrText xml:space="preserve"> </w:instrText>
      </w:r>
      <w:r w:rsidR="001E4E95">
        <w:rPr>
          <w:noProof/>
        </w:rPr>
        <w:fldChar w:fldCharType="separate"/>
      </w:r>
      <w:r w:rsidR="001E4E95">
        <w:rPr>
          <w:noProof/>
        </w:rPr>
        <w:pict w14:anchorId="247E89B0">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1E4E95">
        <w:rPr>
          <w:noProof/>
        </w:rPr>
        <w:fldChar w:fldCharType="end"/>
      </w:r>
      <w:r w:rsidR="001F5CAE">
        <w:rPr>
          <w:noProof/>
        </w:rPr>
        <w:fldChar w:fldCharType="end"/>
      </w:r>
      <w:r w:rsidR="00386017">
        <w:rPr>
          <w:noProof/>
        </w:rPr>
        <w:fldChar w:fldCharType="end"/>
      </w:r>
      <w:r>
        <w:fldChar w:fldCharType="end"/>
      </w:r>
    </w:p>
    <w:p w14:paraId="03249B2F" w14:textId="147EDC4B" w:rsidR="004A3A1C" w:rsidRDefault="004A3A1C" w:rsidP="00E74772">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A46BEC">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E74772">
      <w:pPr>
        <w:rPr>
          <w:lang w:val="en-GB" w:eastAsia="en-GB"/>
        </w:rPr>
      </w:pPr>
    </w:p>
    <w:p w14:paraId="1A457974" w14:textId="3CAE07E5" w:rsidR="004A3A1C" w:rsidRDefault="00BB36F4" w:rsidP="00E74772">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E74772">
      <w:pPr>
        <w:rPr>
          <w:lang w:val="en-GB" w:eastAsia="en-GB"/>
        </w:rPr>
      </w:pPr>
    </w:p>
    <w:p w14:paraId="408724E0" w14:textId="455745BD" w:rsidR="0068373B" w:rsidRDefault="0068373B" w:rsidP="00E74772">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E74772">
      <w:pPr>
        <w:rPr>
          <w:lang w:val="en-GB" w:eastAsia="en-GB"/>
        </w:rPr>
      </w:pPr>
    </w:p>
    <w:p w14:paraId="4A5C7F72" w14:textId="03AD67AA" w:rsidR="00094F5F" w:rsidRDefault="00094F5F" w:rsidP="00E74772">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E74772">
      <w:pPr>
        <w:rPr>
          <w:lang w:val="en-GB" w:eastAsia="en-GB"/>
        </w:rPr>
      </w:pPr>
    </w:p>
    <w:p w14:paraId="71620694" w14:textId="1A908A4E" w:rsidR="00045635" w:rsidRDefault="00045635" w:rsidP="00E74772">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E74772">
      <w:pPr>
        <w:rPr>
          <w:lang w:val="en-GB" w:eastAsia="en-GB"/>
        </w:rPr>
      </w:pPr>
    </w:p>
    <w:p w14:paraId="4A99B466" w14:textId="77777777" w:rsidR="00591091" w:rsidRDefault="00591091" w:rsidP="00E74772">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C61D4B3" w:rsidR="00591091" w:rsidRDefault="00591091" w:rsidP="00E74772">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A46BEC">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E74772"/>
    <w:p w14:paraId="635A701B" w14:textId="58810A6C" w:rsidR="00D81B17" w:rsidRPr="00D81B17" w:rsidRDefault="00D81B17" w:rsidP="00E74772">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E74772">
      <w:pPr>
        <w:rPr>
          <w:lang w:val="en-GB" w:eastAsia="en-GB"/>
        </w:rPr>
      </w:pPr>
    </w:p>
    <w:p w14:paraId="29E2BF8C" w14:textId="635844BB" w:rsidR="00095F16" w:rsidRDefault="00B87B89" w:rsidP="00E74772">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E74772">
      <w:pPr>
        <w:rPr>
          <w:lang w:val="en-GB" w:eastAsia="en-GB"/>
        </w:rPr>
      </w:pPr>
    </w:p>
    <w:p w14:paraId="58B1D7A9" w14:textId="77777777" w:rsidR="00B87B89" w:rsidRDefault="00B87B89" w:rsidP="00E74772">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9B0E2A5" w:rsidR="00B87B89" w:rsidRDefault="00B87B89" w:rsidP="00E74772">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A46BEC">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E74772"/>
    <w:p w14:paraId="2E6BD733" w14:textId="57D322D4" w:rsidR="005416B4" w:rsidRPr="005416B4" w:rsidRDefault="005416B4" w:rsidP="00E74772">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E74772">
      <w:pPr>
        <w:rPr>
          <w:lang w:val="en-GB" w:eastAsia="en-GB"/>
        </w:rPr>
      </w:pPr>
    </w:p>
    <w:p w14:paraId="0DA3F362" w14:textId="3A562D1A" w:rsidR="00095F16" w:rsidRDefault="00095F16" w:rsidP="00E74772">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E74772">
      <w:pPr>
        <w:rPr>
          <w:lang w:val="en-GB" w:eastAsia="en-GB"/>
        </w:rPr>
      </w:pPr>
    </w:p>
    <w:p w14:paraId="0AA08232" w14:textId="77777777" w:rsidR="00095F16" w:rsidRDefault="00095F16" w:rsidP="00E74772">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B1D3B42" w:rsidR="00095F16" w:rsidRDefault="00095F16" w:rsidP="00E74772">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A46BEC">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E74772"/>
    <w:p w14:paraId="4C28AB9C" w14:textId="50DB7EBE" w:rsidR="00B02EB1" w:rsidRPr="00B02EB1" w:rsidRDefault="00B02EB1" w:rsidP="00E74772">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E74772"/>
    <w:p w14:paraId="010C2AD8" w14:textId="44694FF2" w:rsidR="00BF0CCE" w:rsidRDefault="00BF0CCE" w:rsidP="00E74772">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E74772"/>
    <w:p w14:paraId="12E5C2CE" w14:textId="77777777" w:rsidR="00BF0CCE" w:rsidRDefault="00BF0CCE" w:rsidP="00E74772">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216E863" w:rsidR="00BF0CCE" w:rsidRDefault="00BF0CCE" w:rsidP="00E74772">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A46BEC">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E74772"/>
    <w:p w14:paraId="59D2C3B7" w14:textId="111A6226" w:rsidR="000273BB" w:rsidRPr="000273BB" w:rsidRDefault="00C5277E" w:rsidP="00E74772">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E74772"/>
    <w:p w14:paraId="10171E95" w14:textId="118246E7" w:rsidR="00ED6CAC" w:rsidRDefault="00ED6CAC" w:rsidP="00E74772">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E74772"/>
    <w:p w14:paraId="5776A55D" w14:textId="77777777" w:rsidR="00ED6CAC" w:rsidRDefault="00ED6CAC" w:rsidP="00E74772">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C8CFB8E" w:rsidR="00ED6CAC" w:rsidRDefault="00ED6CAC" w:rsidP="00E74772">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A46BEC">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E74772"/>
    <w:p w14:paraId="24E595C7" w14:textId="74CB181D" w:rsidR="00B8783C" w:rsidRPr="00C8545E" w:rsidRDefault="00081D35" w:rsidP="00E74772">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E74772"/>
    <w:p w14:paraId="3E0A1BF7" w14:textId="1C963C2B" w:rsidR="005703E0" w:rsidRDefault="005703E0" w:rsidP="00E74772">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E74772"/>
    <w:p w14:paraId="5BC31CBC" w14:textId="77777777" w:rsidR="005703E0" w:rsidRDefault="005703E0" w:rsidP="00E74772">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54AA943" w:rsidR="005703E0" w:rsidRDefault="005703E0" w:rsidP="00E74772">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A46BEC">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E74772"/>
    <w:p w14:paraId="760D4EEF" w14:textId="4AB9672D" w:rsidR="001F6EB2" w:rsidRPr="001F6EB2" w:rsidRDefault="00545672" w:rsidP="00E7477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E74772"/>
    <w:p w14:paraId="59339A6C" w14:textId="77777777" w:rsidR="005703E0" w:rsidRDefault="005703E0" w:rsidP="00E74772">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EB2167" w:rsidR="005703E0" w:rsidRDefault="005703E0" w:rsidP="00E74772">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A46BEC">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E74772"/>
    <w:p w14:paraId="449EB81A" w14:textId="79F47A2F" w:rsidR="00D031AF" w:rsidRPr="00D031AF" w:rsidRDefault="00960225" w:rsidP="00E74772">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E74772"/>
    <w:p w14:paraId="6D8AA322" w14:textId="5D7CE150" w:rsidR="00505AE0" w:rsidRDefault="00505AE0" w:rsidP="00E74772">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E74772"/>
    <w:p w14:paraId="78AEAF55" w14:textId="5A9994C5" w:rsidR="008841A2" w:rsidRDefault="00F41009" w:rsidP="00E74772">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E74772"/>
    <w:p w14:paraId="740641A3" w14:textId="64C246FF" w:rsidR="00F41009" w:rsidRDefault="004D6400" w:rsidP="00E74772">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E74772"/>
    <w:p w14:paraId="42E76F9F" w14:textId="77777777" w:rsidR="00BA74B6" w:rsidRDefault="00BA74B6" w:rsidP="00E74772">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DB988ED" w:rsidR="00BA74B6" w:rsidRDefault="00BA74B6" w:rsidP="00E74772">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A46BEC">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E74772"/>
    <w:p w14:paraId="41B4E22B" w14:textId="6E4B9D15" w:rsidR="00A157E6" w:rsidRPr="00A157E6" w:rsidRDefault="00B61E03" w:rsidP="00E74772">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E74772"/>
    <w:p w14:paraId="3C2B10FB" w14:textId="3D4357B2" w:rsidR="00066DDB" w:rsidRDefault="00066DDB" w:rsidP="00E74772">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E74772">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E74772">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E74772">
      <w:pPr>
        <w:rPr>
          <w:lang w:val="en-GB" w:eastAsia="en-GB"/>
        </w:rPr>
      </w:pPr>
    </w:p>
    <w:p w14:paraId="16608D08" w14:textId="05052CCC" w:rsidR="007B2137" w:rsidRPr="007B2137" w:rsidRDefault="007B2137" w:rsidP="00E74772">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E74772">
      <w:pPr>
        <w:rPr>
          <w:lang w:val="en-GB" w:eastAsia="en-GB"/>
        </w:rPr>
      </w:pPr>
    </w:p>
    <w:p w14:paraId="133F2AE3" w14:textId="638FAB53" w:rsidR="00FA72E7" w:rsidRDefault="004565B0" w:rsidP="00E74772">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E74772">
      <w:pPr>
        <w:rPr>
          <w:lang w:val="en-GB" w:eastAsia="en-GB"/>
        </w:rPr>
      </w:pPr>
    </w:p>
    <w:p w14:paraId="3482572F" w14:textId="6CA731CA" w:rsidR="00CE6A9D" w:rsidRDefault="00CE6A9D" w:rsidP="00E74772">
      <w:pPr>
        <w:rPr>
          <w:lang w:val="en-GB" w:eastAsia="en-GB"/>
        </w:rPr>
      </w:pPr>
    </w:p>
    <w:p w14:paraId="7A163DD3" w14:textId="0CC92779" w:rsidR="00CE6A9D" w:rsidRDefault="00CE6A9D" w:rsidP="00E74772">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1F5CAE">
        <w:rPr>
          <w:noProof/>
        </w:rPr>
        <w:fldChar w:fldCharType="begin"/>
      </w:r>
      <w:r w:rsidR="001F5CAE">
        <w:rPr>
          <w:noProof/>
        </w:rPr>
        <w:instrText xml:space="preserve"> INCLUDEPICTURE  "https://root.cern.ch/root/htmldoc/guides/users-guide/pictures/030001A9.png"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  "https://root.cern.ch/root/htmldoc/guides/users-guide/pictures/030001A9.png" \* MERGEFORMATINET</w:instrText>
      </w:r>
      <w:r w:rsidR="001E4E95">
        <w:rPr>
          <w:noProof/>
        </w:rPr>
        <w:instrText xml:space="preserve"> </w:instrText>
      </w:r>
      <w:r w:rsidR="001E4E95">
        <w:rPr>
          <w:noProof/>
        </w:rPr>
        <w:fldChar w:fldCharType="separate"/>
      </w:r>
      <w:r w:rsidR="001E4E95">
        <w:rPr>
          <w:noProof/>
        </w:rPr>
        <w:pict w14:anchorId="45C12D23">
          <v:shape id="_x0000_i1026" type="#_x0000_t75" alt="https://root.cern.ch/root/htmldoc/guides/users-guide/pictures/030001A9.png" style="width:152.85pt;height:131.8pt;mso-width-percent:0;mso-height-percent:0;mso-width-percent:0;mso-height-percent:0">
            <v:imagedata r:id="rId42" r:href="rId43"/>
          </v:shape>
        </w:pict>
      </w:r>
      <w:r w:rsidR="001E4E95">
        <w:rPr>
          <w:noProof/>
        </w:rPr>
        <w:fldChar w:fldCharType="end"/>
      </w:r>
      <w:r w:rsidR="001F5CAE">
        <w:rPr>
          <w:noProof/>
        </w:rPr>
        <w:fldChar w:fldCharType="end"/>
      </w:r>
      <w:r w:rsidR="00386017">
        <w:rPr>
          <w:noProof/>
        </w:rPr>
        <w:fldChar w:fldCharType="end"/>
      </w:r>
      <w:r>
        <w:fldChar w:fldCharType="end"/>
      </w:r>
    </w:p>
    <w:p w14:paraId="086E1E56" w14:textId="4BC9549B" w:rsidR="00CE6A9D" w:rsidRDefault="00CE6A9D" w:rsidP="00E74772">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A46BEC">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E74772">
      <w:pPr>
        <w:rPr>
          <w:lang w:val="en-GB" w:eastAsia="en-GB"/>
        </w:rPr>
      </w:pPr>
    </w:p>
    <w:p w14:paraId="5A8DA828" w14:textId="236380C0" w:rsidR="0057671C" w:rsidRDefault="0057671C" w:rsidP="00E74772">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E74772">
      <w:pPr>
        <w:rPr>
          <w:lang w:val="en-GB" w:eastAsia="en-GB"/>
        </w:rPr>
      </w:pPr>
    </w:p>
    <w:p w14:paraId="7163B85F" w14:textId="77777777" w:rsidR="00094301" w:rsidRPr="00FA72E7" w:rsidRDefault="00094301" w:rsidP="00E74772">
      <w:pPr>
        <w:rPr>
          <w:lang w:val="en-GB" w:eastAsia="en-GB"/>
        </w:rPr>
      </w:pPr>
    </w:p>
    <w:p w14:paraId="302BBE32" w14:textId="520450AF" w:rsidR="00727D99" w:rsidRDefault="00727D99" w:rsidP="00E74772">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E74772">
      <w:pPr>
        <w:rPr>
          <w:lang w:val="en-GB" w:eastAsia="en-GB"/>
        </w:rPr>
      </w:pPr>
    </w:p>
    <w:p w14:paraId="2D947DB5" w14:textId="11019FFC" w:rsidR="005C64BA" w:rsidRDefault="005C64BA" w:rsidP="00E74772">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E74772">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E74772">
      <w:pPr>
        <w:rPr>
          <w:lang w:val="en-GB" w:eastAsia="en-GB"/>
        </w:rPr>
      </w:pPr>
    </w:p>
    <w:p w14:paraId="5DC581EB" w14:textId="103E2F7F" w:rsidR="00520FD7" w:rsidRDefault="00DA653A" w:rsidP="00E74772">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E74772">
      <w:pPr>
        <w:rPr>
          <w:lang w:val="en-GB" w:eastAsia="en-GB"/>
        </w:rPr>
      </w:pPr>
    </w:p>
    <w:p w14:paraId="5BA40A72" w14:textId="5083CEE0" w:rsidR="00921C32" w:rsidRDefault="00921C32" w:rsidP="00E74772">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E74772">
      <w:pPr>
        <w:rPr>
          <w:lang w:val="en-GB" w:eastAsia="en-GB"/>
        </w:rPr>
      </w:pPr>
    </w:p>
    <w:p w14:paraId="1FFA6005" w14:textId="498FBB52" w:rsidR="00033C75" w:rsidRDefault="00033C75" w:rsidP="00E74772">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E74772">
      <w:pPr>
        <w:rPr>
          <w:lang w:val="en-GB" w:eastAsia="en-GB"/>
        </w:rPr>
      </w:pPr>
    </w:p>
    <w:p w14:paraId="01101F89" w14:textId="77777777" w:rsidR="004E6928" w:rsidRDefault="004E6928" w:rsidP="00E74772">
      <w:pPr>
        <w:rPr>
          <w:lang w:val="en-GB" w:eastAsia="en-GB"/>
        </w:rPr>
      </w:pPr>
    </w:p>
    <w:p w14:paraId="3792AF03" w14:textId="46F38D3C" w:rsidR="0054151A" w:rsidRDefault="0054151A" w:rsidP="00E74772">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E74772">
      <w:pPr>
        <w:rPr>
          <w:lang w:val="en-GB" w:eastAsia="en-GB"/>
        </w:rPr>
      </w:pPr>
    </w:p>
    <w:p w14:paraId="1B1BF829" w14:textId="719F4C85" w:rsidR="0054151A" w:rsidRDefault="00D90D4E" w:rsidP="00E74772">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E74772">
      <w:pPr>
        <w:rPr>
          <w:lang w:val="en-GB" w:eastAsia="en-GB"/>
        </w:rPr>
      </w:pPr>
    </w:p>
    <w:p w14:paraId="2B4EE94C" w14:textId="469CB760" w:rsidR="00037D1D" w:rsidRDefault="00037D1D" w:rsidP="00E74772">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E74772">
      <w:pPr>
        <w:rPr>
          <w:lang w:val="en-GB" w:eastAsia="en-GB"/>
        </w:rPr>
      </w:pPr>
    </w:p>
    <w:p w14:paraId="25F243F2" w14:textId="3A2ADB07" w:rsidR="00731E86" w:rsidRDefault="00731E86" w:rsidP="00E74772">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E74772">
      <w:pPr>
        <w:rPr>
          <w:lang w:val="en-GB" w:eastAsia="en-GB"/>
        </w:rPr>
      </w:pPr>
    </w:p>
    <w:p w14:paraId="425C1391" w14:textId="64AC2234" w:rsidR="002832C4" w:rsidRDefault="002832C4" w:rsidP="00E74772">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E74772">
      <w:pPr>
        <w:rPr>
          <w:lang w:val="en-GB" w:eastAsia="en-GB"/>
        </w:rPr>
      </w:pPr>
    </w:p>
    <w:p w14:paraId="49F3CBEC" w14:textId="77777777" w:rsidR="00E63666" w:rsidRDefault="00E63666" w:rsidP="00E74772">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775501BA" w:rsidR="00E63666" w:rsidRDefault="00E63666" w:rsidP="00E74772">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A46BEC">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E74772"/>
    <w:p w14:paraId="76A156DA" w14:textId="10CE9BF1" w:rsidR="009A7BF8" w:rsidRDefault="00EB7C9A" w:rsidP="00E74772">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E74772"/>
    <w:p w14:paraId="67C9C299" w14:textId="6FFB5B43" w:rsidR="00362D17" w:rsidRDefault="001F4ECC" w:rsidP="00E74772">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E74772">
      <w:pPr>
        <w:rPr>
          <w:rFonts w:eastAsia="MS Mincho"/>
        </w:rPr>
      </w:pPr>
    </w:p>
    <w:p w14:paraId="0D1EB708" w14:textId="4D246C0E" w:rsidR="008B65B0" w:rsidRDefault="0018593A" w:rsidP="00E74772">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E74772">
      <w:pPr>
        <w:rPr>
          <w:rFonts w:eastAsia="MS Mincho"/>
        </w:rPr>
      </w:pPr>
    </w:p>
    <w:p w14:paraId="51F708C9" w14:textId="77777777" w:rsidR="0018593A" w:rsidRDefault="0018593A" w:rsidP="00E74772">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3009B463" w:rsidR="0018593A" w:rsidRDefault="0018593A" w:rsidP="00E74772">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A46BEC">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E74772"/>
    <w:p w14:paraId="119DA03D" w14:textId="31006670" w:rsidR="00E07C64" w:rsidRDefault="00E07C64" w:rsidP="00E07C64">
      <w:pPr>
        <w:pStyle w:val="Heading4"/>
      </w:pPr>
      <w:r>
        <w:t>Methods used in Particle Identification</w:t>
      </w:r>
    </w:p>
    <w:p w14:paraId="7766AC54" w14:textId="440C83B4" w:rsidR="00E07C64" w:rsidRDefault="00E07C64" w:rsidP="00E74772">
      <w:pPr>
        <w:rPr>
          <w:lang w:val="en-GB"/>
        </w:rPr>
      </w:pPr>
    </w:p>
    <w:p w14:paraId="2F257B64" w14:textId="4ADA891C" w:rsidR="00E07C64" w:rsidRDefault="00F07212" w:rsidP="00E74772">
      <w:pPr>
        <w:rPr>
          <w:lang w:val="en-GB"/>
        </w:rPr>
      </w:pPr>
      <w:r>
        <w:rPr>
          <w:lang w:val="en-GB"/>
        </w:rPr>
        <w:t>Currently, the following methods are employed for particle identification based on TRD data:</w:t>
      </w:r>
    </w:p>
    <w:p w14:paraId="3CCAC53F" w14:textId="441C68BE" w:rsidR="00F07212" w:rsidRDefault="00F07212" w:rsidP="00E74772">
      <w:pPr>
        <w:rPr>
          <w:lang w:val="en-GB"/>
        </w:rPr>
      </w:pPr>
    </w:p>
    <w:p w14:paraId="10EB171F" w14:textId="057894C2" w:rsidR="00F07212" w:rsidRDefault="00F07212" w:rsidP="00E74772">
      <w:pPr>
        <w:pStyle w:val="ListParagraph"/>
        <w:numPr>
          <w:ilvl w:val="0"/>
          <w:numId w:val="45"/>
        </w:numPr>
        <w:rPr>
          <w:lang w:val="en-GB"/>
        </w:rPr>
      </w:pPr>
      <w:r>
        <w:rPr>
          <w:lang w:val="en-GB"/>
        </w:rPr>
        <w:t>Truncated mean of the signal</w:t>
      </w:r>
    </w:p>
    <w:p w14:paraId="266F557E" w14:textId="4AB8132C" w:rsidR="00F07212" w:rsidRDefault="00F07212" w:rsidP="00E74772">
      <w:pPr>
        <w:pStyle w:val="ListParagraph"/>
        <w:numPr>
          <w:ilvl w:val="0"/>
          <w:numId w:val="45"/>
        </w:numPr>
        <w:rPr>
          <w:lang w:val="en-GB"/>
        </w:rPr>
      </w:pPr>
      <w:r>
        <w:rPr>
          <w:lang w:val="en-GB"/>
        </w:rPr>
        <w:t>One- and two-dimensional likelihood estimations</w:t>
      </w:r>
    </w:p>
    <w:p w14:paraId="04CB08E9" w14:textId="6C221820" w:rsidR="00F07212" w:rsidRDefault="00F07212" w:rsidP="00E74772">
      <w:pPr>
        <w:pStyle w:val="ListParagraph"/>
        <w:numPr>
          <w:ilvl w:val="0"/>
          <w:numId w:val="45"/>
        </w:numPr>
        <w:rPr>
          <w:lang w:val="en-GB"/>
        </w:rPr>
      </w:pPr>
      <w:r>
        <w:rPr>
          <w:lang w:val="en-GB"/>
        </w:rPr>
        <w:t>Neural Networks</w:t>
      </w:r>
    </w:p>
    <w:p w14:paraId="7304864C" w14:textId="2B16C777" w:rsidR="00E47988" w:rsidRDefault="00E47988" w:rsidP="00E74772">
      <w:pPr>
        <w:rPr>
          <w:lang w:val="en-GB"/>
        </w:rPr>
      </w:pPr>
    </w:p>
    <w:p w14:paraId="23EEDB20" w14:textId="66028A5A" w:rsidR="00E47988" w:rsidRDefault="00E47988" w:rsidP="00E47988">
      <w:pPr>
        <w:pStyle w:val="Heading5"/>
      </w:pPr>
      <w:r>
        <w:t>Truncated Mean</w:t>
      </w:r>
    </w:p>
    <w:p w14:paraId="0A8286D9" w14:textId="60A8184A" w:rsidR="005148D0" w:rsidRDefault="005148D0" w:rsidP="00E74772">
      <w:pPr>
        <w:rPr>
          <w:lang w:val="en-GB"/>
        </w:rPr>
      </w:pPr>
    </w:p>
    <w:p w14:paraId="2BB8C02D" w14:textId="72ECB2D1" w:rsidR="005148D0" w:rsidRDefault="005148D0" w:rsidP="00E74772">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E74772">
      <w:pPr>
        <w:rPr>
          <w:lang w:val="en-GB"/>
        </w:rPr>
      </w:pPr>
    </w:p>
    <w:p w14:paraId="0F9988E7" w14:textId="77777777" w:rsidR="00617C9D" w:rsidRDefault="00617C9D" w:rsidP="00E74772">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19151663" w:rsidR="005148D0" w:rsidRDefault="00617C9D" w:rsidP="00E74772">
      <w:pPr>
        <w:pStyle w:val="Caption"/>
        <w:rPr>
          <w:lang w:val="en-GB"/>
        </w:rPr>
      </w:pPr>
      <w:bookmarkStart w:id="87" w:name="_Toc4919224"/>
      <w:r>
        <w:t xml:space="preserve">Figure </w:t>
      </w:r>
      <w:r>
        <w:fldChar w:fldCharType="begin"/>
      </w:r>
      <w:r>
        <w:instrText xml:space="preserve"> SEQ Figure \* ARABIC </w:instrText>
      </w:r>
      <w:r>
        <w:fldChar w:fldCharType="separate"/>
      </w:r>
      <w:r w:rsidR="00A46BEC">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E74772">
      <w:pPr>
        <w:rPr>
          <w:lang w:val="en-GB"/>
        </w:rPr>
      </w:pPr>
    </w:p>
    <w:p w14:paraId="27077F1D" w14:textId="77777777" w:rsidR="005148D0" w:rsidRPr="005148D0" w:rsidRDefault="005148D0" w:rsidP="00E74772">
      <w:pPr>
        <w:rPr>
          <w:lang w:val="en-GB"/>
        </w:rPr>
      </w:pPr>
    </w:p>
    <w:p w14:paraId="74C80BE9" w14:textId="1BA2C1FF" w:rsidR="00E47988" w:rsidRDefault="00E47988" w:rsidP="00E74772">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E74772">
      <w:pPr>
        <w:rPr>
          <w:lang w:val="en-GB"/>
        </w:rPr>
      </w:pPr>
    </w:p>
    <w:p w14:paraId="4E267279" w14:textId="6643D286" w:rsidR="00794727" w:rsidRDefault="00794727" w:rsidP="00E74772">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E74772">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651D8C0F" w:rsidR="00794727" w:rsidRDefault="00794727" w:rsidP="00E74772">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A46BEC">
        <w:rPr>
          <w:noProof/>
        </w:rPr>
        <w:t>23</w:t>
      </w:r>
      <w:r>
        <w:fldChar w:fldCharType="end"/>
      </w:r>
      <w:bookmarkEnd w:id="8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E74772">
      <w:pPr>
        <w:rPr>
          <w:lang w:val="en-GB"/>
        </w:rPr>
      </w:pPr>
    </w:p>
    <w:p w14:paraId="432CF5F1" w14:textId="77777777" w:rsidR="00843876" w:rsidRDefault="00843876" w:rsidP="00E74772">
      <w:pPr>
        <w:rPr>
          <w:lang w:val="en-GB"/>
        </w:rPr>
      </w:pPr>
    </w:p>
    <w:p w14:paraId="3EFB93DA" w14:textId="70193DC9" w:rsidR="0047305F" w:rsidRDefault="0047305F" w:rsidP="00E74772">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E74772">
      <w:pPr>
        <w:rPr>
          <w:lang w:val="en-GB"/>
        </w:rPr>
      </w:pPr>
    </w:p>
    <w:p w14:paraId="48EAA7BE" w14:textId="110A923E" w:rsidR="00E47988" w:rsidRDefault="00E47988" w:rsidP="00E74772">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E74772">
      <w:pPr>
        <w:rPr>
          <w:lang w:val="en-GB"/>
        </w:rPr>
      </w:pPr>
    </w:p>
    <w:p w14:paraId="3E771D5D" w14:textId="7CFED720" w:rsidR="007270F8" w:rsidRPr="007270F8" w:rsidRDefault="007270F8" w:rsidP="00E74772">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E74772">
      <w:pPr>
        <w:rPr>
          <w:lang w:val="en-GB"/>
        </w:rPr>
      </w:pPr>
    </w:p>
    <w:p w14:paraId="16DB9F10" w14:textId="252C005E" w:rsidR="00E47988" w:rsidRDefault="00E47988" w:rsidP="00E47988">
      <w:pPr>
        <w:pStyle w:val="Heading5"/>
      </w:pPr>
      <w:r>
        <w:t>Neural Networks</w:t>
      </w:r>
    </w:p>
    <w:p w14:paraId="2416EB0B" w14:textId="33C2BC86" w:rsidR="005C49CA" w:rsidRDefault="005C49CA" w:rsidP="00E74772">
      <w:pPr>
        <w:rPr>
          <w:lang w:val="en-GB"/>
        </w:rPr>
      </w:pPr>
    </w:p>
    <w:p w14:paraId="50C724DD" w14:textId="06623760" w:rsidR="005C49CA" w:rsidRDefault="005C49CA" w:rsidP="00E74772">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E74772">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E74772">
      <w:pPr>
        <w:rPr>
          <w:lang w:val="en-GB"/>
        </w:rPr>
      </w:pPr>
    </w:p>
    <w:p w14:paraId="692C498E" w14:textId="017B90C2" w:rsidR="003B25EA" w:rsidRDefault="008C1CC0" w:rsidP="00E74772">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E74772">
      <w:pPr>
        <w:rPr>
          <w:lang w:val="en-GB"/>
        </w:rPr>
      </w:pPr>
    </w:p>
    <w:p w14:paraId="776247A1" w14:textId="2420DD6E" w:rsidR="006537E0" w:rsidRDefault="006537E0" w:rsidP="00E74772">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E74772">
      <w:pPr>
        <w:rPr>
          <w:lang w:val="en-GB"/>
        </w:rPr>
      </w:pPr>
    </w:p>
    <w:p w14:paraId="23EE39C0" w14:textId="1825B7EE" w:rsidR="00AB6778" w:rsidRDefault="00AB6778" w:rsidP="00E74772">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E74772">
      <w:pPr>
        <w:rPr>
          <w:lang w:val="en-GB"/>
        </w:rPr>
      </w:pPr>
    </w:p>
    <w:p w14:paraId="191566BC" w14:textId="52DD4335" w:rsidR="004F04E2" w:rsidRDefault="004F04E2" w:rsidP="00E74772">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E74772">
      <w:pPr>
        <w:rPr>
          <w:lang w:val="en-GB"/>
        </w:rPr>
      </w:pPr>
    </w:p>
    <w:p w14:paraId="3DC1B424" w14:textId="77777777" w:rsidR="00DF6D24" w:rsidRDefault="00DF6D24" w:rsidP="00E74772">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5EEB5B0" w:rsidR="00FA6D39" w:rsidRDefault="00DF6D24" w:rsidP="00E74772">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A46BEC">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E74772"/>
    <w:p w14:paraId="6F13BF36" w14:textId="77777777" w:rsidR="006537E0" w:rsidRDefault="006537E0" w:rsidP="00E74772">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6EC44D1E" w:rsidR="006537E0" w:rsidRPr="006537E0" w:rsidRDefault="006537E0" w:rsidP="00E74772">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A46BEC">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E74772"/>
    <w:p w14:paraId="2882A807" w14:textId="1C4BFE07" w:rsidR="00263519" w:rsidRDefault="00263519" w:rsidP="00E74772">
      <w:pPr>
        <w:rPr>
          <w:lang w:val="en-GB" w:eastAsia="en-GB"/>
        </w:rPr>
      </w:pPr>
    </w:p>
    <w:p w14:paraId="2A5D0545" w14:textId="77777777" w:rsidR="00263519" w:rsidRPr="00520FD7" w:rsidRDefault="00263519" w:rsidP="00E74772">
      <w:pPr>
        <w:rPr>
          <w:lang w:val="en-GB" w:eastAsia="en-GB"/>
        </w:rPr>
      </w:pPr>
    </w:p>
    <w:p w14:paraId="08FCEC29" w14:textId="77777777" w:rsidR="00395704" w:rsidRPr="00395704" w:rsidRDefault="00395704" w:rsidP="00E74772">
      <w:pPr>
        <w:rPr>
          <w:lang w:val="en-GB" w:eastAsia="en-GB"/>
        </w:rPr>
      </w:pPr>
    </w:p>
    <w:p w14:paraId="73F5694A" w14:textId="1855EABE" w:rsidR="00727D99" w:rsidRDefault="00727D99" w:rsidP="00E74772"/>
    <w:p w14:paraId="642FB907" w14:textId="77777777" w:rsidR="00727D99" w:rsidRPr="00727D99" w:rsidRDefault="00727D99" w:rsidP="00E74772">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E74772">
      <w:pPr>
        <w:rPr>
          <w:lang w:val="en-GB" w:eastAsia="en-GB"/>
        </w:rPr>
      </w:pPr>
    </w:p>
    <w:p w14:paraId="07845ACB" w14:textId="77777777" w:rsidR="00066DDB" w:rsidRDefault="00066DDB" w:rsidP="00E74772">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E74772"/>
    <w:p w14:paraId="67D73747" w14:textId="50B8CD3F" w:rsidR="00FD46A1" w:rsidRDefault="00353D56" w:rsidP="00E74772">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E74772"/>
    <w:p w14:paraId="58B091A7" w14:textId="734E2DA4" w:rsidR="007D5B61" w:rsidRDefault="007D5B61" w:rsidP="00E74772">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E74772"/>
    <w:p w14:paraId="2BA3D187" w14:textId="47F261B6" w:rsidR="00813257" w:rsidRDefault="00813257" w:rsidP="00E74772">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E74772"/>
    <w:p w14:paraId="4162ABEA" w14:textId="18102F81" w:rsidR="00AB33AA" w:rsidRDefault="00AB33AA" w:rsidP="00E74772">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E74772"/>
    <w:p w14:paraId="43023D14" w14:textId="54CD642D" w:rsidR="00FD46A1" w:rsidRPr="00FD46A1" w:rsidRDefault="005B7289" w:rsidP="00E74772">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E74772"/>
    <w:p w14:paraId="5912A8F1" w14:textId="75ACC447" w:rsidR="00F474D7" w:rsidRDefault="007C1017" w:rsidP="00E74772">
      <w:r>
        <w:lastRenderedPageBreak/>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E74772"/>
    <w:p w14:paraId="127F138C" w14:textId="59FBF7D9" w:rsidR="00E53766" w:rsidRDefault="00E53766" w:rsidP="00E74772">
      <w:r>
        <w:t>He outlined a mathematical framework for these mechanisms, at the hand of the following constructs:</w:t>
      </w:r>
    </w:p>
    <w:p w14:paraId="3B896000" w14:textId="77777777" w:rsidR="00C745E2" w:rsidRDefault="00E53766" w:rsidP="00E74772">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E74772">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E74772">
      <w:r>
        <w:t xml:space="preserve">3. S-points are connected in specific ways to A-units and forward their stimulus response to them, in the form of an inhibitory or an excitatory impulse </w:t>
      </w:r>
    </w:p>
    <w:p w14:paraId="7CD52AC6" w14:textId="77777777" w:rsidR="004308F9" w:rsidRDefault="00C745E2" w:rsidP="00E74772">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E74772">
      <w:r>
        <w:t>5. The connections between S-points and A-units, and between A-units themselves is random, and not all elements of such a network are connected to each other</w:t>
      </w:r>
    </w:p>
    <w:p w14:paraId="435683B1" w14:textId="535FFF27" w:rsidR="004308F9" w:rsidRDefault="004308F9" w:rsidP="00E74772">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E74772"/>
    <w:p w14:paraId="7970CBD8" w14:textId="2108504B" w:rsidR="00860785" w:rsidRDefault="004308F9" w:rsidP="00E74772">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E74772"/>
    <w:p w14:paraId="284F417F" w14:textId="6426215E" w:rsidR="00484FAA" w:rsidRDefault="00860785" w:rsidP="00E74772">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E74772"/>
    <w:p w14:paraId="1CBDA508" w14:textId="70ED3ACC" w:rsidR="00E4259F" w:rsidRDefault="00E4259F" w:rsidP="00E74772">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E74772"/>
    <w:p w14:paraId="0E5C2BFC" w14:textId="37E5825F" w:rsidR="00E4259F" w:rsidRPr="009D2A88" w:rsidRDefault="00E4259F" w:rsidP="00E74772">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E74772"/>
    <w:p w14:paraId="21E5683D" w14:textId="4270235D" w:rsidR="008A44AD" w:rsidRDefault="009D2A88" w:rsidP="00E74772">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E74772"/>
    <w:p w14:paraId="4C60FBF6" w14:textId="72CF98AD" w:rsidR="00AA5F9E" w:rsidRDefault="00C5206F" w:rsidP="00E74772">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E74772"/>
    <w:p w14:paraId="47D6A131" w14:textId="52933531" w:rsidR="00921C6C" w:rsidRDefault="00AC0963" w:rsidP="00E74772">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E74772"/>
    <w:p w14:paraId="120056A6" w14:textId="5040304B" w:rsidR="00F45DA0" w:rsidRDefault="00F66900" w:rsidP="00E74772">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E74772"/>
    <w:p w14:paraId="4E7DC696" w14:textId="5B2A6B61" w:rsidR="00F66900" w:rsidRDefault="00773926" w:rsidP="00E74772">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E74772"/>
    <w:p w14:paraId="42ABCEB8" w14:textId="1CCDE399" w:rsidR="00EA5161" w:rsidRDefault="00585ABF" w:rsidP="00E74772">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E74772"/>
    <w:p w14:paraId="1A569755" w14:textId="53CAEAE1" w:rsidR="00C9103F" w:rsidRDefault="00C16DAD" w:rsidP="00E74772">
      <w:r>
        <w:t>Combining the concepts explained above, then gives us a representation for a single hidden layer in an ANN as follows:</w:t>
      </w:r>
    </w:p>
    <w:p w14:paraId="2AA1A0D7" w14:textId="77777777" w:rsidR="00AE50FA" w:rsidRDefault="00AE50FA" w:rsidP="00E74772"/>
    <w:p w14:paraId="445B4294" w14:textId="7E37ED74" w:rsidR="00C16DAD" w:rsidRPr="008C4038" w:rsidRDefault="00C16DAD" w:rsidP="00E74772">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E74772"/>
    <w:p w14:paraId="4636618F" w14:textId="02D4C01F" w:rsidR="008C4038" w:rsidRDefault="008C4038" w:rsidP="00E74772">
      <w:r>
        <w:t>And</w:t>
      </w:r>
      <w:r w:rsidR="00B63526">
        <w:t>, by extension,</w:t>
      </w:r>
      <w:r>
        <w:t xml:space="preserve"> for a </w:t>
      </w:r>
      <w:r w:rsidR="00B63526">
        <w:t>neural network with three hidden layers:</w:t>
      </w:r>
    </w:p>
    <w:p w14:paraId="36DB1C43" w14:textId="3EA05C0A" w:rsidR="00B63526" w:rsidRDefault="00B63526" w:rsidP="00E74772"/>
    <w:p w14:paraId="28F7C759" w14:textId="7B0C80DD" w:rsidR="00B63526" w:rsidRPr="00AE50FA" w:rsidRDefault="001E4E95"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E74772"/>
    <w:p w14:paraId="0554DF68" w14:textId="2A46D94E" w:rsidR="00B63526" w:rsidRPr="00B63526" w:rsidRDefault="001E4E95"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E74772"/>
    <w:p w14:paraId="5CE55FCC" w14:textId="02D2C184" w:rsidR="00B63526" w:rsidRPr="00AE50FA" w:rsidRDefault="001E4E95"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E74772"/>
    <w:p w14:paraId="494F4CA4" w14:textId="650A417C" w:rsidR="00C16DAD" w:rsidRPr="00233DCB" w:rsidRDefault="00AE50FA" w:rsidP="00E74772">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E74772"/>
    <w:p w14:paraId="5C95D1DC" w14:textId="3097FFE7" w:rsidR="00D96BD4" w:rsidRDefault="00CD36D7" w:rsidP="00E74772">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E74772"/>
    <w:p w14:paraId="53A47166" w14:textId="1A35C8C7" w:rsidR="008E38B9" w:rsidRDefault="008E38B9" w:rsidP="00E74772">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E74772"/>
    <w:p w14:paraId="2DF6BC59" w14:textId="32453C1A" w:rsidR="008E38B9" w:rsidRDefault="008E38B9" w:rsidP="00E74772">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E74772"/>
    <w:p w14:paraId="012AE0CD" w14:textId="30468B9A" w:rsidR="00A90EE5" w:rsidRDefault="00D96BD4" w:rsidP="00E74772">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E74772"/>
    <w:p w14:paraId="5D943F0B" w14:textId="77777777" w:rsidR="00154E7B" w:rsidRDefault="00154E7B" w:rsidP="00E74772">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C27294C" w:rsidR="00254AA6" w:rsidRDefault="00154E7B" w:rsidP="00E74772">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A46BEC">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E74772"/>
    <w:p w14:paraId="322A91C2" w14:textId="506E80A7" w:rsidR="00154E7B" w:rsidRDefault="00B63526" w:rsidP="00E74772">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E74772"/>
    <w:p w14:paraId="1D184814" w14:textId="28D3B590" w:rsidR="00E039F6" w:rsidRPr="00E039F6" w:rsidRDefault="00E039F6"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E74772"/>
    <w:p w14:paraId="40C57187" w14:textId="251D610F" w:rsidR="00A96232" w:rsidRDefault="00E039F6" w:rsidP="00E74772">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E74772"/>
    <w:p w14:paraId="5BCCA631" w14:textId="160A9B7D" w:rsidR="005A17A6" w:rsidRPr="00B442F9" w:rsidRDefault="00B442F9"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E74772"/>
    <w:p w14:paraId="17995264" w14:textId="5BECD584" w:rsidR="00B442F9" w:rsidRDefault="00B442F9" w:rsidP="00E74772">
      <w:r>
        <w:t>And the gradients on the weights and the bias term:</w:t>
      </w:r>
    </w:p>
    <w:p w14:paraId="27C81633" w14:textId="77777777" w:rsidR="00BB6312" w:rsidRDefault="00BB6312" w:rsidP="00E74772"/>
    <w:p w14:paraId="7F78D494" w14:textId="5E313419" w:rsidR="00B442F9" w:rsidRPr="00253D72" w:rsidRDefault="001E4E95"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E74772"/>
    <w:p w14:paraId="039D92CB" w14:textId="22524C57" w:rsidR="00253D72" w:rsidRDefault="001E4E95"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E74772"/>
    <w:p w14:paraId="3258907D" w14:textId="05E155DF" w:rsidR="00B442F9" w:rsidRDefault="00824CF4" w:rsidP="00E74772">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E74772"/>
    <w:p w14:paraId="09B1935A" w14:textId="3EA52546" w:rsidR="00781876" w:rsidRDefault="00781876" w:rsidP="00E74772">
      <w:r>
        <w:t>This gradient is then propagated to the activations of the preceding layer:</w:t>
      </w:r>
    </w:p>
    <w:p w14:paraId="5D627AD6" w14:textId="5AB2626B" w:rsidR="00781876" w:rsidRDefault="00781876" w:rsidP="00E74772"/>
    <w:p w14:paraId="0876888E" w14:textId="1B828BE8" w:rsidR="00781876" w:rsidRPr="00AB7A14" w:rsidRDefault="00AB7A14" w:rsidP="00E74772">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E74772"/>
    <w:p w14:paraId="3D1711BF" w14:textId="158A3B88" w:rsidR="00773926" w:rsidRDefault="008165D7" w:rsidP="00E74772">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E74772"/>
    <w:p w14:paraId="6110D95A" w14:textId="77777777" w:rsidR="00DE3900" w:rsidRDefault="00DE3900" w:rsidP="00E74772"/>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E74772"/>
    <w:p w14:paraId="1E67FF42" w14:textId="4457B7C5" w:rsidR="00863A2F" w:rsidRDefault="00E37115" w:rsidP="00E37115">
      <w:pPr>
        <w:pStyle w:val="Heading4"/>
      </w:pPr>
      <w:r>
        <w:t>Regularization</w:t>
      </w:r>
    </w:p>
    <w:p w14:paraId="7431DB87" w14:textId="3C3C1963" w:rsidR="00AF1DEA" w:rsidRDefault="00AF1DEA" w:rsidP="00E74772">
      <w:pPr>
        <w:rPr>
          <w:lang w:val="en-GB"/>
        </w:rPr>
      </w:pPr>
    </w:p>
    <w:p w14:paraId="68A6C254" w14:textId="2A61AC19" w:rsidR="00AF1DEA" w:rsidRDefault="00EC6ABC" w:rsidP="00E74772">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E74772">
      <w:pPr>
        <w:rPr>
          <w:lang w:val="en-GB"/>
        </w:rPr>
      </w:pPr>
    </w:p>
    <w:p w14:paraId="092F8C88" w14:textId="7B61A13D" w:rsidR="005430C6" w:rsidRDefault="005430C6" w:rsidP="00E74772">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E74772">
      <w:pPr>
        <w:rPr>
          <w:lang w:val="en-GB"/>
        </w:rPr>
      </w:pPr>
    </w:p>
    <w:p w14:paraId="0C54EBBF" w14:textId="1B5FF1C3" w:rsidR="000353A9" w:rsidRDefault="00E35FED" w:rsidP="00E74772">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E74772">
      <w:pPr>
        <w:rPr>
          <w:lang w:val="en-GB"/>
        </w:rPr>
      </w:pPr>
    </w:p>
    <w:p w14:paraId="11EA81E1" w14:textId="1EAA98CA" w:rsidR="00E35FED" w:rsidRPr="0070093C" w:rsidRDefault="001E4E95" w:rsidP="00E74772">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E74772">
      <w:pPr>
        <w:rPr>
          <w:lang w:val="en-GB"/>
        </w:rPr>
      </w:pPr>
    </w:p>
    <w:p w14:paraId="759F0D59" w14:textId="46ACFCE2" w:rsidR="0070093C" w:rsidRDefault="0070093C" w:rsidP="00E74772">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E74772">
      <w:pPr>
        <w:rPr>
          <w:lang w:val="en-GB"/>
        </w:rPr>
      </w:pPr>
    </w:p>
    <w:p w14:paraId="732B79F3" w14:textId="120E7DBF" w:rsidR="003C7909" w:rsidRDefault="003C7909" w:rsidP="00E74772">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E74772">
      <w:pPr>
        <w:rPr>
          <w:lang w:val="en-GB"/>
        </w:rPr>
      </w:pPr>
    </w:p>
    <w:p w14:paraId="610B438F" w14:textId="7BF2BBC3" w:rsidR="00492AF9" w:rsidRDefault="00492AF9" w:rsidP="00E74772">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E74772">
      <w:pPr>
        <w:rPr>
          <w:lang w:val="en-GB"/>
        </w:rPr>
      </w:pPr>
    </w:p>
    <w:p w14:paraId="26317FA1" w14:textId="07188CC9" w:rsidR="00156F4F" w:rsidRDefault="00156F4F" w:rsidP="00156F4F">
      <w:pPr>
        <w:pStyle w:val="Heading5"/>
      </w:pPr>
      <w:r>
        <w:t>A Note on Norms</w:t>
      </w:r>
    </w:p>
    <w:p w14:paraId="53DDBADC" w14:textId="70EFA5D9" w:rsidR="00156F4F" w:rsidRDefault="00156F4F" w:rsidP="00E74772">
      <w:pPr>
        <w:rPr>
          <w:lang w:val="en-GB"/>
        </w:rPr>
      </w:pPr>
    </w:p>
    <w:p w14:paraId="34BA6BD8" w14:textId="243F6ACC" w:rsidR="00156F4F" w:rsidRDefault="00156F4F" w:rsidP="00E74772">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E74772">
      <w:pPr>
        <w:rPr>
          <w:lang w:val="en-GB"/>
        </w:rPr>
      </w:pPr>
    </w:p>
    <w:p w14:paraId="6211280D" w14:textId="29129620"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E74772">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E74772">
      <w:pPr>
        <w:rPr>
          <w:lang w:val="en-GB"/>
        </w:rPr>
      </w:pPr>
    </w:p>
    <w:p w14:paraId="6CCBAA6E" w14:textId="77777777" w:rsidR="002726ED" w:rsidRDefault="002726ED" w:rsidP="00E74772">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E74772"/>
    <w:p w14:paraId="579E59B9" w14:textId="72CB9A43" w:rsidR="002726ED" w:rsidRPr="002726ED" w:rsidRDefault="001E4E95" w:rsidP="00E74772">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E74772">
      <w:pPr>
        <w:rPr>
          <w:lang w:val="en-GB"/>
        </w:rPr>
      </w:pPr>
    </w:p>
    <w:p w14:paraId="58E999EE" w14:textId="5E321C88" w:rsidR="005A3258" w:rsidRDefault="001E4E95"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E74772">
      <w:pPr>
        <w:rPr>
          <w:lang w:val="en-GB"/>
        </w:rPr>
      </w:pPr>
    </w:p>
    <w:p w14:paraId="45624694" w14:textId="77777777" w:rsidR="00412F99" w:rsidRDefault="005A3258" w:rsidP="00E74772">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E74772">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E74772"/>
    <w:p w14:paraId="7E44C183" w14:textId="7431B075" w:rsidR="005A3258" w:rsidRDefault="005A3258" w:rsidP="00E74772">
      <w:r>
        <w:t>to the objective function</w:t>
      </w:r>
      <w:r w:rsidR="002726ED">
        <w:t>.</w:t>
      </w:r>
    </w:p>
    <w:p w14:paraId="0D3C5856" w14:textId="39C33BE4" w:rsidR="002726ED" w:rsidRDefault="002726ED" w:rsidP="00E74772"/>
    <w:p w14:paraId="11DD5BB1" w14:textId="0328F2DC" w:rsidR="002726ED" w:rsidRDefault="002726ED" w:rsidP="00E74772">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E74772"/>
    <w:p w14:paraId="46BB0419" w14:textId="1DABD84A" w:rsidR="00627630" w:rsidRDefault="00627630" w:rsidP="00E74772">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E74772"/>
    <w:p w14:paraId="54F3F31F" w14:textId="0039EDDB" w:rsidR="00F37102" w:rsidRDefault="00F37102" w:rsidP="00E74772"/>
    <w:p w14:paraId="7B7C8D7B" w14:textId="05584778" w:rsidR="00627630" w:rsidRDefault="00C21F7B" w:rsidP="00E74772">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"https://upload.wikimedia.org/wikipedia/commons/thumb/f/f8/L1_and_L2_balls.svg/2000px-L1_and_L2_balls.svg.png" \* MERGEFORMATINET </w:instrText>
      </w:r>
      <w:r w:rsidR="001F5CAE">
        <w:rPr>
          <w:noProof/>
        </w:rPr>
        <w:fldChar w:fldCharType="separate"/>
      </w:r>
      <w:r w:rsidR="001E4E95">
        <w:rPr>
          <w:noProof/>
        </w:rPr>
        <w:fldChar w:fldCharType="begin"/>
      </w:r>
      <w:r w:rsidR="001E4E95">
        <w:rPr>
          <w:noProof/>
        </w:rPr>
        <w:instrText xml:space="preserve"> </w:instrText>
      </w:r>
      <w:r w:rsidR="001E4E95">
        <w:rPr>
          <w:noProof/>
        </w:rPr>
        <w:instrText>INCLUDEPICTURE  "https://upload</w:instrText>
      </w:r>
      <w:r w:rsidR="001E4E95">
        <w:rPr>
          <w:noProof/>
        </w:rPr>
        <w:instrText>.wikimedia.org/wikipedia/commons/thumb/f/f8/L1_and_L2_balls.svg/2000px-L1_and_L2_balls.svg.png" \* MERGEFORMATINET</w:instrText>
      </w:r>
      <w:r w:rsidR="001E4E95">
        <w:rPr>
          <w:noProof/>
        </w:rPr>
        <w:instrText xml:space="preserve"> </w:instrText>
      </w:r>
      <w:r w:rsidR="001E4E95">
        <w:rPr>
          <w:noProof/>
        </w:rPr>
        <w:fldChar w:fldCharType="separate"/>
      </w:r>
      <w:r w:rsidR="001E4E95">
        <w:rPr>
          <w:noProof/>
        </w:rPr>
        <w:pict w14:anchorId="34458427">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1E4E95">
        <w:rPr>
          <w:noProof/>
        </w:rPr>
        <w:fldChar w:fldCharType="end"/>
      </w:r>
      <w:r w:rsidR="001F5CAE">
        <w:rPr>
          <w:noProof/>
        </w:rPr>
        <w:fldChar w:fldCharType="end"/>
      </w:r>
      <w:r w:rsidR="00386017">
        <w:rPr>
          <w:noProof/>
        </w:rPr>
        <w:fldChar w:fldCharType="end"/>
      </w:r>
      <w:r>
        <w:fldChar w:fldCharType="end"/>
      </w:r>
    </w:p>
    <w:p w14:paraId="10ED0837" w14:textId="64DFA9BE" w:rsidR="00BC2180" w:rsidRDefault="00627630" w:rsidP="00E74772">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A46BEC">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E74772"/>
    <w:p w14:paraId="300AD4D1" w14:textId="38250A25" w:rsidR="00BC2180" w:rsidRDefault="001E4E95"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E74772">
      <w:pPr>
        <w:rPr>
          <w:lang w:val="en-GB"/>
        </w:rPr>
      </w:pPr>
    </w:p>
    <w:p w14:paraId="05DBEEB8" w14:textId="3BD88055" w:rsidR="00DF79C8" w:rsidRDefault="00DF79C8" w:rsidP="00E74772">
      <w:pPr>
        <w:rPr>
          <w:lang w:val="en-GB"/>
        </w:rPr>
      </w:pPr>
    </w:p>
    <w:p w14:paraId="0C7928EC" w14:textId="77777777" w:rsidR="00412F99" w:rsidRDefault="001E4E95" w:rsidP="00E74772">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E74772">
      <w:pPr>
        <w:rPr>
          <w:lang w:val="en-GB"/>
        </w:rPr>
      </w:pPr>
    </w:p>
    <w:p w14:paraId="3ACEEAB1" w14:textId="77777777" w:rsidR="00412F99" w:rsidRDefault="00412F99" w:rsidP="00E74772">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E74772">
      <w:pPr>
        <w:rPr>
          <w:lang w:val="en-GB"/>
        </w:rPr>
      </w:pPr>
    </w:p>
    <w:p w14:paraId="5E0D9C1A" w14:textId="7413AEC6" w:rsidR="00BC2180" w:rsidRDefault="00412F99" w:rsidP="00E74772">
      <w:pPr>
        <w:rPr>
          <w:lang w:val="en-GB"/>
        </w:rPr>
      </w:pPr>
      <w:r>
        <w:rPr>
          <w:lang w:val="en-GB"/>
        </w:rPr>
        <w:t>to the objective function</w:t>
      </w:r>
      <w:r w:rsidR="00183AC1">
        <w:rPr>
          <w:lang w:val="en-GB"/>
        </w:rPr>
        <w:t>.</w:t>
      </w:r>
    </w:p>
    <w:p w14:paraId="3224D9D1" w14:textId="37D51EE2" w:rsidR="00183AC1" w:rsidRDefault="00183AC1" w:rsidP="00E74772">
      <w:pPr>
        <w:rPr>
          <w:lang w:val="en-GB"/>
        </w:rPr>
      </w:pPr>
    </w:p>
    <w:p w14:paraId="060EA86F" w14:textId="7A9C487E" w:rsidR="00183AC1" w:rsidRDefault="00183AC1" w:rsidP="00E74772">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E74772">
      <w:pPr>
        <w:rPr>
          <w:lang w:val="en-GB"/>
        </w:rPr>
      </w:pPr>
    </w:p>
    <w:p w14:paraId="42B95D94" w14:textId="1D2CF770" w:rsidR="00F10AF0" w:rsidRPr="00F10AF0" w:rsidRDefault="00F10AF0" w:rsidP="00E74772">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E74772">
      <w:pPr>
        <w:rPr>
          <w:lang w:val="en-GB"/>
        </w:rPr>
      </w:pPr>
    </w:p>
    <w:p w14:paraId="25F1A96E" w14:textId="3A380F03" w:rsidR="00BC2180" w:rsidRDefault="00BC2180" w:rsidP="00BC2180">
      <w:pPr>
        <w:pStyle w:val="Heading5"/>
      </w:pPr>
      <w:r>
        <w:t>Early Stopping</w:t>
      </w:r>
    </w:p>
    <w:p w14:paraId="13A4BCC9" w14:textId="652FCFEB" w:rsidR="00842C39" w:rsidRDefault="00842C39" w:rsidP="00E74772">
      <w:pPr>
        <w:rPr>
          <w:lang w:val="en-GB"/>
        </w:rPr>
      </w:pPr>
    </w:p>
    <w:p w14:paraId="4D051AEF" w14:textId="77777777" w:rsidR="00DE379A" w:rsidRDefault="00136E4B" w:rsidP="00E74772">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E74772">
      <w:pPr>
        <w:rPr>
          <w:lang w:val="en-GB"/>
        </w:rPr>
      </w:pPr>
    </w:p>
    <w:p w14:paraId="6694C5E7" w14:textId="3D1C71CB" w:rsidR="00842C39" w:rsidRDefault="00DE379A" w:rsidP="00E74772">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E74772">
      <w:pPr>
        <w:rPr>
          <w:lang w:val="en-GB"/>
        </w:rPr>
      </w:pPr>
    </w:p>
    <w:p w14:paraId="1B109DBB" w14:textId="326E1D2C" w:rsidR="00DE379A" w:rsidRDefault="00DE379A" w:rsidP="00E74772">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E74772">
      <w:pPr>
        <w:rPr>
          <w:lang w:val="en-GB"/>
        </w:rPr>
      </w:pPr>
    </w:p>
    <w:p w14:paraId="61FD2FE8" w14:textId="77777777" w:rsidR="007C09F2" w:rsidRDefault="007C09F2" w:rsidP="00E74772">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E74772">
      <w:pPr>
        <w:rPr>
          <w:lang w:val="en-GB"/>
        </w:rPr>
      </w:pPr>
    </w:p>
    <w:p w14:paraId="3821DFEC" w14:textId="5943E378" w:rsidR="007C09F2" w:rsidRDefault="007C09F2" w:rsidP="00E74772">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E74772">
      <w:pPr>
        <w:rPr>
          <w:lang w:val="en-GB"/>
        </w:rPr>
      </w:pPr>
    </w:p>
    <w:p w14:paraId="2B92566A" w14:textId="3FAFC9BB" w:rsidR="00815D20" w:rsidRDefault="00815D20" w:rsidP="00E74772">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E74772">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E74772">
      <w:pPr>
        <w:rPr>
          <w:lang w:val="en-GB"/>
        </w:rPr>
      </w:pPr>
    </w:p>
    <w:p w14:paraId="1875CE6A" w14:textId="14E1F8ED" w:rsidR="00950407" w:rsidRDefault="008D70EF" w:rsidP="00E74772">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E74772">
      <w:pPr>
        <w:rPr>
          <w:lang w:val="en-GB"/>
        </w:rPr>
      </w:pPr>
    </w:p>
    <w:p w14:paraId="59CE4A92" w14:textId="119F44E0" w:rsidR="009D1111" w:rsidRDefault="009D1111" w:rsidP="00E74772">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E74772">
      <w:pPr>
        <w:rPr>
          <w:lang w:val="en-GB"/>
        </w:rPr>
      </w:pPr>
    </w:p>
    <w:p w14:paraId="125F0E3B" w14:textId="74AD0774" w:rsidR="009D1111" w:rsidRDefault="009D1111" w:rsidP="00E74772">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E74772">
      <w:pPr>
        <w:rPr>
          <w:lang w:val="en-GB"/>
        </w:rPr>
      </w:pPr>
    </w:p>
    <w:p w14:paraId="29D1E333" w14:textId="3AB3E326" w:rsidR="009D1111" w:rsidRPr="00950407" w:rsidRDefault="009D1111" w:rsidP="00E74772">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E74772">
      <w:pPr>
        <w:rPr>
          <w:lang w:val="en-GB"/>
        </w:rPr>
      </w:pPr>
    </w:p>
    <w:p w14:paraId="5E67D01D" w14:textId="1D8EF133" w:rsidR="00BC2180" w:rsidRDefault="00BC2180" w:rsidP="00BC2180">
      <w:pPr>
        <w:pStyle w:val="Heading5"/>
      </w:pPr>
      <w:r>
        <w:t>Dropout</w:t>
      </w:r>
    </w:p>
    <w:p w14:paraId="7A88FF99" w14:textId="37E2B1DA" w:rsidR="0070093C" w:rsidRDefault="0070093C" w:rsidP="00E74772">
      <w:pPr>
        <w:rPr>
          <w:lang w:val="en-GB"/>
        </w:rPr>
      </w:pPr>
    </w:p>
    <w:p w14:paraId="536B2E17" w14:textId="77777777" w:rsidR="00D464D5" w:rsidRDefault="00A530CA" w:rsidP="00E74772">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E74772">
      <w:pPr>
        <w:rPr>
          <w:lang w:val="en-GB"/>
        </w:rPr>
      </w:pPr>
    </w:p>
    <w:p w14:paraId="0726FB73" w14:textId="50806822" w:rsidR="00D464D5" w:rsidRDefault="00D464D5" w:rsidP="00E74772">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E74772">
      <w:pPr>
        <w:rPr>
          <w:lang w:val="en-GB"/>
        </w:rPr>
      </w:pPr>
    </w:p>
    <w:p w14:paraId="0ECDCEBE" w14:textId="78164A2C" w:rsidR="00950407" w:rsidRDefault="00D464D5" w:rsidP="00E74772">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E74772">
      <w:pPr>
        <w:rPr>
          <w:lang w:val="en-GB"/>
        </w:rPr>
      </w:pPr>
    </w:p>
    <w:p w14:paraId="63AA543F" w14:textId="1A5BAF06" w:rsidR="00E37115" w:rsidRDefault="00C06758" w:rsidP="00E74772">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74772">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E74772">
      <w:pPr>
        <w:rPr>
          <w:lang w:val="en-GB"/>
        </w:rPr>
      </w:pPr>
    </w:p>
    <w:p w14:paraId="5D533924" w14:textId="77777777" w:rsidR="007304B5" w:rsidRDefault="00EA7E39" w:rsidP="00E74772">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E74772">
      <w:pPr>
        <w:rPr>
          <w:lang w:val="en-GB"/>
        </w:rPr>
      </w:pPr>
    </w:p>
    <w:p w14:paraId="65482F62" w14:textId="7A8B396C" w:rsidR="00BC2B3A" w:rsidRDefault="007304B5" w:rsidP="00E74772">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E74772">
      <w:pPr>
        <w:rPr>
          <w:lang w:val="en-GB"/>
        </w:rPr>
      </w:pPr>
    </w:p>
    <w:p w14:paraId="17781BF9" w14:textId="63655CB8" w:rsidR="00452473" w:rsidRDefault="00452473" w:rsidP="00452473">
      <w:pPr>
        <w:pStyle w:val="Heading5"/>
      </w:pPr>
      <w:r>
        <w:t>Batch and Minibatch</w:t>
      </w:r>
    </w:p>
    <w:p w14:paraId="42A2E3C1" w14:textId="43DD7F6C" w:rsidR="00614D27" w:rsidRDefault="00614D27" w:rsidP="00E74772">
      <w:pPr>
        <w:rPr>
          <w:lang w:val="en-GB"/>
        </w:rPr>
      </w:pPr>
    </w:p>
    <w:p w14:paraId="236E2FAC" w14:textId="77777777" w:rsidR="00614D27" w:rsidRPr="00614D27" w:rsidRDefault="00614D27" w:rsidP="00E74772">
      <w:pPr>
        <w:rPr>
          <w:lang w:val="en-GB"/>
        </w:rPr>
      </w:pPr>
    </w:p>
    <w:p w14:paraId="7662FFC1" w14:textId="77777777" w:rsidR="00452473" w:rsidRDefault="00452473" w:rsidP="00E74772"/>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E74772">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E74772">
      <w:pPr>
        <w:rPr>
          <w:lang w:val="en-GB"/>
        </w:rPr>
      </w:pPr>
    </w:p>
    <w:p w14:paraId="0A882F31" w14:textId="6862916A" w:rsidR="00452473" w:rsidRDefault="00452473" w:rsidP="00452473">
      <w:pPr>
        <w:pStyle w:val="Heading5"/>
      </w:pPr>
      <w:r>
        <w:t>Momentum</w:t>
      </w:r>
    </w:p>
    <w:p w14:paraId="28717E2E" w14:textId="0F4EA94D" w:rsidR="00452473" w:rsidRDefault="00452473" w:rsidP="00E74772">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E74772">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E74772">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E74772">
      <w:pPr>
        <w:rPr>
          <w:lang w:val="en-GB"/>
        </w:rPr>
      </w:pPr>
    </w:p>
    <w:p w14:paraId="7B867475" w14:textId="42947BED" w:rsidR="00452473" w:rsidRDefault="00452473" w:rsidP="00452473">
      <w:pPr>
        <w:pStyle w:val="Heading6"/>
      </w:pPr>
      <w:r>
        <w:t>AdaGrad</w:t>
      </w:r>
    </w:p>
    <w:p w14:paraId="5563006C" w14:textId="19ACD2BC" w:rsidR="00452473" w:rsidRDefault="00452473" w:rsidP="00E74772">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E74772">
      <w:pPr>
        <w:rPr>
          <w:lang w:val="en-GB"/>
        </w:rPr>
      </w:pPr>
    </w:p>
    <w:p w14:paraId="06A6AE51" w14:textId="3051E539" w:rsidR="00452473" w:rsidRDefault="00452473" w:rsidP="00452473">
      <w:pPr>
        <w:pStyle w:val="Heading6"/>
      </w:pPr>
      <w:r>
        <w:t>Adam</w:t>
      </w:r>
    </w:p>
    <w:p w14:paraId="50D384E9" w14:textId="59C4B8A6" w:rsidR="00452473" w:rsidRDefault="00452473" w:rsidP="00E74772">
      <w:pPr>
        <w:rPr>
          <w:lang w:val="en-GB"/>
        </w:rPr>
      </w:pPr>
    </w:p>
    <w:p w14:paraId="6AECAE9D" w14:textId="5BFC1927" w:rsidR="00452473" w:rsidRDefault="00452473" w:rsidP="00452473">
      <w:pPr>
        <w:pStyle w:val="Heading5"/>
      </w:pPr>
      <w:r>
        <w:t>Second-Order Methods</w:t>
      </w:r>
    </w:p>
    <w:p w14:paraId="715DC86E" w14:textId="438C1E07" w:rsidR="00452473" w:rsidRDefault="00452473" w:rsidP="00E74772">
      <w:pPr>
        <w:rPr>
          <w:lang w:val="en-GB"/>
        </w:rPr>
      </w:pPr>
    </w:p>
    <w:p w14:paraId="7168C14A" w14:textId="39073812" w:rsidR="00452473" w:rsidRDefault="00452473" w:rsidP="00452473">
      <w:pPr>
        <w:pStyle w:val="Heading6"/>
      </w:pPr>
      <w:r>
        <w:t>Newton</w:t>
      </w:r>
    </w:p>
    <w:p w14:paraId="64FEDADC" w14:textId="7D3F6DAF" w:rsidR="00452473" w:rsidRDefault="00452473" w:rsidP="00E74772">
      <w:pPr>
        <w:rPr>
          <w:lang w:val="en-GB"/>
        </w:rPr>
      </w:pPr>
    </w:p>
    <w:p w14:paraId="055FD21B" w14:textId="771F37B7" w:rsidR="00452473" w:rsidRDefault="00452473" w:rsidP="00452473">
      <w:pPr>
        <w:pStyle w:val="Heading6"/>
      </w:pPr>
      <w:r>
        <w:t>BFGS</w:t>
      </w:r>
    </w:p>
    <w:p w14:paraId="03A9569A" w14:textId="1CD4B6B8" w:rsidR="00452473" w:rsidRDefault="00452473" w:rsidP="00E74772">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E74772">
      <w:pPr>
        <w:rPr>
          <w:lang w:val="en-GB"/>
        </w:rPr>
      </w:pPr>
    </w:p>
    <w:p w14:paraId="2F38A684" w14:textId="77777777" w:rsidR="00452473" w:rsidRPr="00452473" w:rsidRDefault="00452473" w:rsidP="00E74772">
      <w:pPr>
        <w:rPr>
          <w:lang w:val="en-GB"/>
        </w:rPr>
      </w:pPr>
    </w:p>
    <w:p w14:paraId="7CCF8F5D" w14:textId="305B6411" w:rsidR="00452473" w:rsidRDefault="00452473" w:rsidP="00E74772">
      <w:pPr>
        <w:rPr>
          <w:lang w:val="en-GB"/>
        </w:rPr>
      </w:pPr>
    </w:p>
    <w:p w14:paraId="3D1AB718" w14:textId="77777777" w:rsidR="00452473" w:rsidRPr="00452473" w:rsidRDefault="00452473" w:rsidP="00E74772">
      <w:pPr>
        <w:rPr>
          <w:lang w:val="en-GB"/>
        </w:rPr>
      </w:pPr>
    </w:p>
    <w:p w14:paraId="5986C576" w14:textId="24C8EC96" w:rsidR="00452473" w:rsidRDefault="00452473" w:rsidP="00E74772">
      <w:pPr>
        <w:rPr>
          <w:lang w:val="en-GB"/>
        </w:rPr>
      </w:pPr>
    </w:p>
    <w:p w14:paraId="4B28F56E" w14:textId="77777777" w:rsidR="00452473" w:rsidRPr="00452473" w:rsidRDefault="00452473" w:rsidP="00E74772">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E74772">
      <w:pPr>
        <w:rPr>
          <w:lang w:val="en-GB" w:eastAsia="en-GB"/>
        </w:rPr>
      </w:pPr>
    </w:p>
    <w:p w14:paraId="68AE4065" w14:textId="218E2E28" w:rsidR="00A40AFC" w:rsidRDefault="00A40AFC" w:rsidP="00E74772">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E74772">
      <w:pPr>
        <w:rPr>
          <w:lang w:val="en-GB" w:eastAsia="en-GB"/>
        </w:rPr>
      </w:pPr>
    </w:p>
    <w:p w14:paraId="402B5F0C" w14:textId="58F27DDA" w:rsidR="009871C1" w:rsidRDefault="009871C1" w:rsidP="00E74772">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E74772">
      <w:pPr>
        <w:rPr>
          <w:lang w:val="en-GB" w:eastAsia="en-GB"/>
        </w:rPr>
      </w:pPr>
    </w:p>
    <w:p w14:paraId="3006678E" w14:textId="5C11F0FF" w:rsidR="00FC5104" w:rsidRDefault="00FC5104" w:rsidP="00E74772">
      <w:pPr>
        <w:rPr>
          <w:lang w:val="en-GB" w:eastAsia="en-GB"/>
        </w:rPr>
      </w:pPr>
    </w:p>
    <w:p w14:paraId="3757498B" w14:textId="55212665" w:rsidR="00FC5104" w:rsidRDefault="001E4E95" w:rsidP="00E74772">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E74772">
      <w:pPr>
        <w:rPr>
          <w:lang w:val="en-GB" w:eastAsia="en-GB"/>
        </w:rPr>
      </w:pPr>
    </w:p>
    <w:p w14:paraId="1A057BCE" w14:textId="609E0A7F" w:rsidR="009871C1" w:rsidRDefault="009871C1" w:rsidP="00E74772">
      <w:pPr>
        <w:rPr>
          <w:lang w:val="en-GB" w:eastAsia="en-GB"/>
        </w:rPr>
      </w:pPr>
      <w:r>
        <w:rPr>
          <w:lang w:val="en-GB" w:eastAsia="en-GB"/>
        </w:rPr>
        <w:t>=</w:t>
      </w:r>
    </w:p>
    <w:p w14:paraId="0CD38E8E" w14:textId="4B9A68F5" w:rsidR="009871C1" w:rsidRDefault="009871C1" w:rsidP="00E74772">
      <w:pPr>
        <w:rPr>
          <w:lang w:val="en-GB" w:eastAsia="en-GB"/>
        </w:rPr>
      </w:pPr>
    </w:p>
    <w:p w14:paraId="7DB96AD3" w14:textId="1F19B06A" w:rsidR="009871C1" w:rsidRDefault="001E4E95" w:rsidP="00E74772">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E74772">
      <w:pPr>
        <w:rPr>
          <w:lang w:val="en-GB" w:eastAsia="en-GB"/>
        </w:rPr>
      </w:pPr>
    </w:p>
    <w:p w14:paraId="4ADE2DA9" w14:textId="77777777" w:rsidR="00014BE8" w:rsidRDefault="00014BE8" w:rsidP="00E74772">
      <w:pPr>
        <w:rPr>
          <w:lang w:val="en-GB" w:eastAsia="en-GB"/>
        </w:rPr>
      </w:pPr>
    </w:p>
    <w:p w14:paraId="59476D98" w14:textId="0A0B8D6E" w:rsidR="00611266" w:rsidRDefault="00611266" w:rsidP="00E74772">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E74772">
      <w:pPr>
        <w:rPr>
          <w:lang w:val="en-GB" w:eastAsia="en-GB"/>
        </w:rPr>
      </w:pPr>
    </w:p>
    <w:p w14:paraId="59726D06" w14:textId="5C4CA3C2" w:rsidR="009C0A2E" w:rsidRDefault="009C0A2E" w:rsidP="00E74772">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E74772">
      <w:pPr>
        <w:rPr>
          <w:lang w:val="en-GB" w:eastAsia="en-GB"/>
        </w:rPr>
      </w:pPr>
    </w:p>
    <w:p w14:paraId="4927AB21" w14:textId="0329360A" w:rsidR="00E76F6C" w:rsidRDefault="00E76F6C" w:rsidP="00E74772">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E74772">
      <w:pPr>
        <w:rPr>
          <w:lang w:val="en-GB" w:eastAsia="en-GB"/>
        </w:rPr>
      </w:pPr>
    </w:p>
    <w:p w14:paraId="7EC76838" w14:textId="6397A45D" w:rsidR="003726FA" w:rsidRDefault="003726FA" w:rsidP="00E74772">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4772">
      <w:pPr>
        <w:rPr>
          <w:lang w:val="en-GB" w:eastAsia="en-GB"/>
        </w:rPr>
      </w:pPr>
    </w:p>
    <w:p w14:paraId="3D49E051" w14:textId="46927CBD" w:rsidR="007222DC" w:rsidRDefault="007222DC" w:rsidP="007222DC">
      <w:pPr>
        <w:pStyle w:val="Heading3"/>
        <w:rPr>
          <w:lang w:eastAsia="en-GB"/>
        </w:rPr>
      </w:pPr>
      <w:bookmarkStart w:id="108" w:name="_Toc4919171"/>
      <w:r>
        <w:rPr>
          <w:lang w:eastAsia="en-GB"/>
        </w:rPr>
        <w:t>Pooling</w:t>
      </w:r>
      <w:bookmarkEnd w:id="108"/>
    </w:p>
    <w:p w14:paraId="65BFD9E6" w14:textId="3A8A1836" w:rsidR="00B96FE1" w:rsidRDefault="00B96FE1" w:rsidP="00E74772">
      <w:pPr>
        <w:rPr>
          <w:lang w:val="en-GB" w:eastAsia="en-GB"/>
        </w:rPr>
      </w:pPr>
    </w:p>
    <w:p w14:paraId="5ECF9287" w14:textId="57364908" w:rsidR="00B96FE1" w:rsidRDefault="003036D4" w:rsidP="00E74772">
      <w:pPr>
        <w:rPr>
          <w:lang w:val="en-GB" w:eastAsia="en-GB"/>
        </w:rPr>
      </w:pPr>
      <w:r>
        <w:rPr>
          <w:lang w:val="en-GB" w:eastAsia="en-GB"/>
        </w:rPr>
        <w:t>CNN layers are generally composed of three operations:</w:t>
      </w:r>
    </w:p>
    <w:p w14:paraId="589C8FE9" w14:textId="4CA976E1" w:rsidR="003036D4" w:rsidRDefault="003036D4" w:rsidP="00E74772">
      <w:pPr>
        <w:rPr>
          <w:lang w:val="en-GB" w:eastAsia="en-GB"/>
        </w:rPr>
      </w:pPr>
    </w:p>
    <w:p w14:paraId="1C426863" w14:textId="5F59B7AE" w:rsidR="003036D4" w:rsidRDefault="003036D4" w:rsidP="00E74772">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E74772">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E74772">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E74772">
      <w:pPr>
        <w:pStyle w:val="ListParagraph"/>
        <w:rPr>
          <w:lang w:val="en-GB" w:eastAsia="en-GB"/>
        </w:rPr>
      </w:pPr>
    </w:p>
    <w:p w14:paraId="543E9F36" w14:textId="63763FFB" w:rsidR="003036D4" w:rsidRDefault="003036D4" w:rsidP="00E74772">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E74772">
      <w:pPr>
        <w:rPr>
          <w:lang w:val="en-GB" w:eastAsia="en-GB"/>
        </w:rPr>
      </w:pPr>
    </w:p>
    <w:p w14:paraId="020EBBE5" w14:textId="0A5DD68E" w:rsidR="00B758FC" w:rsidRDefault="00AD7631" w:rsidP="00E74772">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E74772">
      <w:pPr>
        <w:rPr>
          <w:lang w:val="en-GB" w:eastAsia="en-GB"/>
        </w:rPr>
      </w:pPr>
    </w:p>
    <w:p w14:paraId="14829D97" w14:textId="6C9768F3" w:rsidR="00614D27" w:rsidRDefault="00422B4B" w:rsidP="00E74772">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E74772">
      <w:pPr>
        <w:rPr>
          <w:lang w:val="en-GB" w:eastAsia="en-GB"/>
        </w:rPr>
      </w:pPr>
    </w:p>
    <w:p w14:paraId="2C74261B" w14:textId="77777777" w:rsidR="002F3FF5" w:rsidRDefault="002F3FF5" w:rsidP="00E74772">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E74772">
      <w:pPr>
        <w:pStyle w:val="Caption"/>
      </w:pPr>
    </w:p>
    <w:p w14:paraId="71255464" w14:textId="0B0BC0B4" w:rsidR="002F3FF5" w:rsidRDefault="002F3FF5" w:rsidP="00E74772">
      <w:pPr>
        <w:pStyle w:val="Caption"/>
        <w:rPr>
          <w:noProof/>
        </w:rPr>
      </w:pPr>
      <w:bookmarkStart w:id="109" w:name="_Ref3036196"/>
      <w:bookmarkStart w:id="110" w:name="_Toc4919230"/>
      <w:r>
        <w:t xml:space="preserve">Figure </w:t>
      </w:r>
      <w:r>
        <w:fldChar w:fldCharType="begin"/>
      </w:r>
      <w:r>
        <w:instrText xml:space="preserve"> SEQ Figure \* ARABIC </w:instrText>
      </w:r>
      <w:r>
        <w:fldChar w:fldCharType="separate"/>
      </w:r>
      <w:r w:rsidR="00A46BEC">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0"/>
    </w:p>
    <w:p w14:paraId="4FA152C9" w14:textId="37EE6716" w:rsidR="002F3FF5" w:rsidRDefault="002F3FF5" w:rsidP="00E74772">
      <w:pPr>
        <w:rPr>
          <w:lang w:val="en-GB" w:eastAsia="en-GB"/>
        </w:rPr>
      </w:pPr>
    </w:p>
    <w:p w14:paraId="4FF57F39" w14:textId="685AA39D" w:rsidR="002F3FF5" w:rsidRDefault="002F3FF5" w:rsidP="002F3FF5">
      <w:pPr>
        <w:pStyle w:val="Heading3"/>
        <w:rPr>
          <w:lang w:eastAsia="en-GB"/>
        </w:rPr>
      </w:pPr>
      <w:bookmarkStart w:id="111" w:name="_Toc4919172"/>
      <w:r>
        <w:rPr>
          <w:lang w:eastAsia="en-GB"/>
        </w:rPr>
        <w:t>Variants of the Convolution Function</w:t>
      </w:r>
      <w:bookmarkEnd w:id="111"/>
    </w:p>
    <w:p w14:paraId="6F94FB7C" w14:textId="65D214A3" w:rsidR="002F3FF5" w:rsidRDefault="002F3FF5" w:rsidP="00E74772">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E74772">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E74772">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E74772">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E74772">
      <w:pPr>
        <w:rPr>
          <w:lang w:val="en-GB" w:eastAsia="en-GB"/>
        </w:rPr>
      </w:pPr>
    </w:p>
    <w:p w14:paraId="24A630B2" w14:textId="3961E099" w:rsidR="00752BDB" w:rsidRDefault="00752BDB" w:rsidP="00E74772"/>
    <w:p w14:paraId="7AF231C2" w14:textId="77777777" w:rsidR="00752BDB" w:rsidRPr="00752BDB" w:rsidRDefault="00752BDB" w:rsidP="00E74772"/>
    <w:p w14:paraId="2F359686" w14:textId="21302400" w:rsidR="00FC61CF" w:rsidRDefault="00FC61CF" w:rsidP="00E74772">
      <w:pPr>
        <w:rPr>
          <w:lang w:val="en-GB" w:eastAsia="en-GB"/>
        </w:rPr>
      </w:pPr>
    </w:p>
    <w:p w14:paraId="6F4AF8F4" w14:textId="77777777" w:rsidR="00451522" w:rsidRDefault="00451522" w:rsidP="00E74772">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2" w:name="_Toc4919173"/>
      <w:r>
        <w:lastRenderedPageBreak/>
        <w:t>Recurrent Neural Networks</w:t>
      </w:r>
      <w:bookmarkEnd w:id="112"/>
    </w:p>
    <w:p w14:paraId="7AB2D208" w14:textId="00E72DC8" w:rsidR="00386017" w:rsidRDefault="00386017" w:rsidP="00E74772">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E74772">
      <w:pPr>
        <w:rPr>
          <w:lang w:val="en-GB" w:eastAsia="en-GB"/>
        </w:rPr>
      </w:pPr>
    </w:p>
    <w:p w14:paraId="3B7CAB8A" w14:textId="77777777" w:rsidR="00473F72" w:rsidRPr="00386017" w:rsidRDefault="00473F72" w:rsidP="00E74772">
      <w:pPr>
        <w:rPr>
          <w:lang w:val="en-GB" w:eastAsia="en-GB"/>
        </w:rPr>
      </w:pPr>
    </w:p>
    <w:p w14:paraId="186719F6" w14:textId="77777777" w:rsidR="004F4443" w:rsidRDefault="004F4443" w:rsidP="00E74772">
      <w:pPr>
        <w:rPr>
          <w:rFonts w:cs="Arial"/>
          <w:kern w:val="32"/>
          <w:sz w:val="32"/>
          <w:szCs w:val="28"/>
        </w:rPr>
      </w:pPr>
      <w:r>
        <w:br w:type="page"/>
      </w:r>
    </w:p>
    <w:p w14:paraId="4BCAFBE4" w14:textId="6A357D0F" w:rsidR="004F4443" w:rsidRDefault="004F4443" w:rsidP="00241D70">
      <w:pPr>
        <w:pStyle w:val="Heading2"/>
        <w:spacing w:line="480" w:lineRule="auto"/>
      </w:pPr>
      <w:bookmarkStart w:id="113" w:name="_Toc4919174"/>
      <w:r>
        <w:lastRenderedPageBreak/>
        <w:t>Variational Autoencoders</w:t>
      </w:r>
      <w:bookmarkEnd w:id="113"/>
    </w:p>
    <w:p w14:paraId="5922530C" w14:textId="77777777" w:rsidR="004F4443" w:rsidRDefault="004F4443" w:rsidP="00E74772">
      <w:pPr>
        <w:rPr>
          <w:rFonts w:cs="Arial"/>
          <w:kern w:val="32"/>
          <w:sz w:val="32"/>
          <w:szCs w:val="28"/>
        </w:rPr>
      </w:pPr>
      <w:r>
        <w:br w:type="page"/>
      </w:r>
    </w:p>
    <w:p w14:paraId="145BAECA" w14:textId="695486C3" w:rsidR="000210EB" w:rsidRDefault="004F4443" w:rsidP="00241D70">
      <w:pPr>
        <w:pStyle w:val="Heading2"/>
        <w:spacing w:line="480" w:lineRule="auto"/>
      </w:pPr>
      <w:bookmarkStart w:id="114" w:name="_Toc4919175"/>
      <w:r>
        <w:lastRenderedPageBreak/>
        <w:t>Generative Adversarial Networks</w:t>
      </w:r>
      <w:bookmarkEnd w:id="114"/>
    </w:p>
    <w:p w14:paraId="6766EA95" w14:textId="77777777" w:rsidR="000210EB" w:rsidRDefault="000210EB" w:rsidP="00E74772">
      <w:pPr>
        <w:rPr>
          <w:rFonts w:cs="Arial"/>
          <w:kern w:val="32"/>
          <w:sz w:val="32"/>
          <w:szCs w:val="28"/>
          <w:lang w:val="en-GB" w:eastAsia="en-GB"/>
        </w:rPr>
      </w:pPr>
      <w:r>
        <w:br w:type="page"/>
      </w:r>
    </w:p>
    <w:p w14:paraId="7C2D4C9D" w14:textId="77777777" w:rsidR="000210EB" w:rsidRPr="000210EB" w:rsidRDefault="000210EB" w:rsidP="00E74772">
      <w:pPr>
        <w:rPr>
          <w:lang w:val="en-GB" w:eastAsia="en-GB"/>
        </w:rPr>
      </w:pPr>
    </w:p>
    <w:p w14:paraId="15E95539" w14:textId="77777777" w:rsidR="00E07FD1" w:rsidRDefault="00E07FD1" w:rsidP="00E74772">
      <w:pPr>
        <w:rPr>
          <w:rFonts w:cs="Arial"/>
          <w:kern w:val="32"/>
          <w:sz w:val="72"/>
          <w:szCs w:val="32"/>
        </w:rPr>
      </w:pPr>
      <w:r>
        <w:br w:type="page"/>
      </w:r>
    </w:p>
    <w:p w14:paraId="57620942" w14:textId="7FD6A640" w:rsidR="00493A54" w:rsidRDefault="00493A54" w:rsidP="00241D70">
      <w:pPr>
        <w:pStyle w:val="Heading1"/>
        <w:spacing w:line="480" w:lineRule="auto"/>
      </w:pPr>
      <w:bookmarkStart w:id="115" w:name="_Toc4919176"/>
      <w:r>
        <w:lastRenderedPageBreak/>
        <w:t>Data</w:t>
      </w:r>
      <w:bookmarkEnd w:id="115"/>
    </w:p>
    <w:p w14:paraId="33773656" w14:textId="1764A038" w:rsidR="00E07FD1" w:rsidRDefault="00E07FD1" w:rsidP="00241D70">
      <w:pPr>
        <w:pStyle w:val="Heading1"/>
        <w:spacing w:line="480" w:lineRule="auto"/>
      </w:pPr>
      <w:bookmarkStart w:id="116" w:name="_Toc4919177"/>
      <w:r w:rsidRPr="000A198C">
        <w:lastRenderedPageBreak/>
        <w:t>Methods</w:t>
      </w:r>
      <w:bookmarkEnd w:id="116"/>
    </w:p>
    <w:p w14:paraId="259F2B75" w14:textId="6BFD49B6" w:rsidR="009C133F" w:rsidRDefault="005407B8" w:rsidP="00E74772">
      <w:pPr>
        <w:pStyle w:val="Heading2"/>
      </w:pPr>
      <w:r>
        <w:br w:type="page"/>
      </w:r>
      <w:bookmarkStart w:id="117" w:name="_Toc4919184"/>
      <w:r w:rsidR="00962277">
        <w:lastRenderedPageBreak/>
        <w:t>Deep Learning for Particle Identification</w:t>
      </w:r>
      <w:bookmarkEnd w:id="117"/>
    </w:p>
    <w:p w14:paraId="6F01B4EA" w14:textId="798F7BC5" w:rsidR="000A4B73" w:rsidRDefault="000A4B73" w:rsidP="000A4B73">
      <w:pPr>
        <w:rPr>
          <w:lang w:val="en-GB" w:eastAsia="en-GB"/>
        </w:rPr>
      </w:pPr>
    </w:p>
    <w:p w14:paraId="108C2D5B" w14:textId="5C732A37" w:rsidR="000A4B73" w:rsidRDefault="000A4B73" w:rsidP="000A4B73">
      <w:pPr>
        <w:pStyle w:val="Heading3"/>
        <w:rPr>
          <w:lang w:eastAsia="en-GB"/>
        </w:rPr>
      </w:pPr>
      <w:r>
        <w:rPr>
          <w:lang w:eastAsia="en-GB"/>
        </w:rPr>
        <w:t>Feed forward neural networks</w:t>
      </w:r>
    </w:p>
    <w:p w14:paraId="49275D7E" w14:textId="7B2BC0B5" w:rsidR="000A4B73" w:rsidRDefault="000A4B73" w:rsidP="000A4B73">
      <w:pPr>
        <w:rPr>
          <w:lang w:val="en-GB" w:eastAsia="en-GB"/>
        </w:rPr>
      </w:pPr>
    </w:p>
    <w:p w14:paraId="588CD457" w14:textId="09EA4608" w:rsidR="000A4B73" w:rsidRDefault="000A4B73" w:rsidP="000A4B73">
      <w:pPr>
        <w:pStyle w:val="Heading3"/>
        <w:rPr>
          <w:lang w:eastAsia="en-GB"/>
        </w:rPr>
      </w:pPr>
      <w:r>
        <w:rPr>
          <w:lang w:eastAsia="en-GB"/>
        </w:rPr>
        <w:t>1D Convolutional Neural Networks</w:t>
      </w:r>
    </w:p>
    <w:p w14:paraId="7B8D537B" w14:textId="33888E66" w:rsidR="000A4B73" w:rsidRDefault="000A4B73" w:rsidP="000A4B73">
      <w:pPr>
        <w:rPr>
          <w:lang w:val="en-GB" w:eastAsia="en-GB"/>
        </w:rPr>
      </w:pPr>
    </w:p>
    <w:p w14:paraId="18CBBA3F" w14:textId="32B00F92" w:rsidR="000A4B73" w:rsidRDefault="000A4B73" w:rsidP="000A4B73">
      <w:pPr>
        <w:pStyle w:val="Heading3"/>
        <w:rPr>
          <w:lang w:eastAsia="en-GB"/>
        </w:rPr>
      </w:pPr>
      <w:r>
        <w:rPr>
          <w:lang w:eastAsia="en-GB"/>
        </w:rPr>
        <w:t>2D Convolutional Neural Networks</w:t>
      </w:r>
    </w:p>
    <w:p w14:paraId="275232AD" w14:textId="6A4DAFBA" w:rsidR="000A4B73" w:rsidRDefault="000A4B73" w:rsidP="000A4B73">
      <w:pPr>
        <w:rPr>
          <w:lang w:val="en-GB" w:eastAsia="en-GB"/>
        </w:rPr>
      </w:pPr>
    </w:p>
    <w:p w14:paraId="415B61D7" w14:textId="3CC3819D" w:rsidR="000A4B73" w:rsidRPr="000A4B73" w:rsidRDefault="000A4B73" w:rsidP="000A4B73">
      <w:pPr>
        <w:pStyle w:val="Heading3"/>
        <w:rPr>
          <w:lang w:eastAsia="en-GB"/>
        </w:rPr>
      </w:pPr>
      <w:r>
        <w:rPr>
          <w:lang w:eastAsia="en-GB"/>
        </w:rPr>
        <w:t>Recurrent Neural Networks</w:t>
      </w:r>
      <w:bookmarkStart w:id="118" w:name="_GoBack"/>
      <w:bookmarkEnd w:id="118"/>
    </w:p>
    <w:p w14:paraId="59C243AE" w14:textId="77777777" w:rsidR="00962277" w:rsidRPr="00962277" w:rsidRDefault="00962277" w:rsidP="00E74772">
      <w:pPr>
        <w:rPr>
          <w:lang w:val="en-GB" w:eastAsia="en-GB"/>
        </w:rPr>
      </w:pPr>
    </w:p>
    <w:p w14:paraId="4D528CBB" w14:textId="1E15DF5A" w:rsidR="00163CA2" w:rsidRDefault="00163CA2" w:rsidP="00E74772"/>
    <w:p w14:paraId="48265424" w14:textId="77777777" w:rsidR="00163CA2" w:rsidRPr="00163CA2" w:rsidRDefault="00163CA2" w:rsidP="00E74772"/>
    <w:p w14:paraId="7F6C57C8" w14:textId="77777777" w:rsidR="00E07FD1" w:rsidRDefault="00E07FD1" w:rsidP="00E74772">
      <w:pPr>
        <w:rPr>
          <w:rFonts w:cs="Arial"/>
          <w:kern w:val="32"/>
          <w:sz w:val="72"/>
          <w:szCs w:val="32"/>
        </w:rPr>
      </w:pPr>
      <w:r>
        <w:br w:type="page"/>
      </w:r>
    </w:p>
    <w:p w14:paraId="7A708BFD" w14:textId="2DFF3332" w:rsidR="00810CCA" w:rsidRDefault="00E07FD1" w:rsidP="00241D70">
      <w:pPr>
        <w:pStyle w:val="Heading1"/>
        <w:spacing w:line="480" w:lineRule="auto"/>
      </w:pPr>
      <w:bookmarkStart w:id="119" w:name="_Toc4919185"/>
      <w:r>
        <w:lastRenderedPageBreak/>
        <w:t>Results</w:t>
      </w:r>
      <w:bookmarkEnd w:id="119"/>
    </w:p>
    <w:p w14:paraId="4AB75E53" w14:textId="77777777" w:rsidR="00E07FD1" w:rsidRDefault="00E07FD1" w:rsidP="00E74772">
      <w:pPr>
        <w:rPr>
          <w:rFonts w:cs="Arial"/>
          <w:kern w:val="32"/>
          <w:sz w:val="72"/>
          <w:szCs w:val="32"/>
        </w:rPr>
      </w:pPr>
      <w:r>
        <w:br w:type="page"/>
      </w:r>
    </w:p>
    <w:p w14:paraId="77AA61E7" w14:textId="0C132472" w:rsidR="00E07FD1" w:rsidRDefault="00E07FD1" w:rsidP="00241D70">
      <w:pPr>
        <w:pStyle w:val="Heading1"/>
        <w:spacing w:line="480" w:lineRule="auto"/>
      </w:pPr>
      <w:bookmarkStart w:id="120" w:name="_Toc4919186"/>
      <w:r>
        <w:lastRenderedPageBreak/>
        <w:t>Discussion</w:t>
      </w:r>
      <w:bookmarkEnd w:id="120"/>
    </w:p>
    <w:p w14:paraId="5E7ACD42" w14:textId="77777777" w:rsidR="00E07FD1" w:rsidRDefault="00E07FD1" w:rsidP="00E74772">
      <w:pPr>
        <w:rPr>
          <w:rFonts w:cs="Arial"/>
          <w:kern w:val="32"/>
          <w:sz w:val="72"/>
          <w:szCs w:val="32"/>
        </w:rPr>
      </w:pPr>
      <w:r>
        <w:br w:type="page"/>
      </w:r>
    </w:p>
    <w:p w14:paraId="28213E03" w14:textId="2F023598" w:rsidR="00E07FD1" w:rsidRDefault="00E07FD1" w:rsidP="00241D70">
      <w:pPr>
        <w:pStyle w:val="Heading1"/>
        <w:spacing w:line="480" w:lineRule="auto"/>
      </w:pPr>
      <w:bookmarkStart w:id="121" w:name="_Toc4919187"/>
      <w:r>
        <w:lastRenderedPageBreak/>
        <w:t>Conclusion</w:t>
      </w:r>
      <w:bookmarkEnd w:id="121"/>
    </w:p>
    <w:p w14:paraId="447A24B7" w14:textId="77777777" w:rsidR="00385294" w:rsidRPr="00385294" w:rsidRDefault="00385294" w:rsidP="00E74772"/>
    <w:p w14:paraId="32B7997A" w14:textId="16084D57" w:rsidR="00385294" w:rsidRDefault="00385294" w:rsidP="00E74772">
      <w:r>
        <w:br w:type="page"/>
      </w:r>
    </w:p>
    <w:p w14:paraId="578BBB66" w14:textId="77777777" w:rsidR="00810CCA" w:rsidRPr="003B0C59" w:rsidRDefault="00810CCA" w:rsidP="00E74772"/>
    <w:bookmarkStart w:id="122"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22"/>
        </w:p>
        <w:sdt>
          <w:sdtPr>
            <w:id w:val="111145805"/>
            <w:bibliography/>
          </w:sdtPr>
          <w:sdtEndPr/>
          <w:sdtContent>
            <w:p w14:paraId="2485E6A6" w14:textId="77777777" w:rsidR="00A46BEC" w:rsidRDefault="00F41874" w:rsidP="00E74772">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E74772">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2F22555A" w14:textId="77777777" w:rsidR="00A46BEC" w:rsidRDefault="00A46BEC" w:rsidP="00E74772">
              <w:pPr>
                <w:pStyle w:val="Bibliography"/>
                <w:rPr>
                  <w:noProof/>
                  <w:lang w:val="en-GB"/>
                </w:rPr>
              </w:pPr>
              <w:r>
                <w:rPr>
                  <w:noProof/>
                  <w:lang w:val="en-GB"/>
                </w:rPr>
                <w:t>3. Particle Data Group. The Review of Particle Physics. 2018.</w:t>
              </w:r>
            </w:p>
            <w:p w14:paraId="533139B5" w14:textId="77777777" w:rsidR="00A46BEC" w:rsidRDefault="00A46BEC" w:rsidP="00E74772">
              <w:pPr>
                <w:pStyle w:val="Bibliography"/>
                <w:rPr>
                  <w:noProof/>
                  <w:lang w:val="en-GB"/>
                </w:rPr>
              </w:pPr>
              <w:r>
                <w:rPr>
                  <w:noProof/>
                  <w:lang w:val="en-GB"/>
                </w:rPr>
                <w:t>4. ALICE Collaboration. The ALICE Transition Radiation Detector: construction, operation, and performance. s.l. : CERN, 2017. arXiv:1709.02743v2.</w:t>
              </w:r>
            </w:p>
            <w:p w14:paraId="227FB0B1" w14:textId="77777777" w:rsidR="00A46BEC" w:rsidRDefault="00A46BEC" w:rsidP="00E74772">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7AA4B46" w14:textId="77777777" w:rsidR="00A46BEC" w:rsidRDefault="00A46BEC" w:rsidP="00E74772">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7B166F27" w14:textId="77777777" w:rsidR="00A46BEC" w:rsidRDefault="00A46BEC" w:rsidP="00E74772">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6B32A40" w14:textId="77777777" w:rsidR="00A46BEC" w:rsidRDefault="00A46BEC" w:rsidP="00E74772">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2688F20" w14:textId="77777777" w:rsidR="00A46BEC" w:rsidRDefault="00A46BEC" w:rsidP="00E74772">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4047891B" w14:textId="77777777" w:rsidR="00A46BEC" w:rsidRDefault="00A46BEC" w:rsidP="00E74772">
              <w:pPr>
                <w:pStyle w:val="Bibliography"/>
                <w:rPr>
                  <w:noProof/>
                  <w:lang w:val="en-GB"/>
                </w:rPr>
              </w:pPr>
              <w:r>
                <w:rPr>
                  <w:noProof/>
                  <w:lang w:val="en-GB"/>
                </w:rPr>
                <w:t>10. The Steven Hawking Center for Theoretical Cosmology. [Online] http://www.ctc.cam.ac.uk/images/contentpics/outreach/cp_universe_chronology_large.jpg.</w:t>
              </w:r>
            </w:p>
            <w:p w14:paraId="1363996B" w14:textId="77777777" w:rsidR="00A46BEC" w:rsidRDefault="00A46BEC" w:rsidP="00E74772">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6F0151B8" w14:textId="77777777" w:rsidR="00A46BEC" w:rsidRDefault="00A46BEC" w:rsidP="00E74772">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20A8F45C" w14:textId="77777777" w:rsidR="00A46BEC" w:rsidRDefault="00A46BEC" w:rsidP="00E74772">
              <w:pPr>
                <w:pStyle w:val="Bibliography"/>
                <w:rPr>
                  <w:noProof/>
                  <w:lang w:val="en-GB"/>
                </w:rPr>
              </w:pPr>
              <w:r>
                <w:rPr>
                  <w:noProof/>
                  <w:lang w:val="en-GB"/>
                </w:rPr>
                <w:lastRenderedPageBreak/>
                <w:t xml:space="preserve">13. —. CERN: About: Who We Are: Our Mission. </w:t>
              </w:r>
              <w:r>
                <w:rPr>
                  <w:i/>
                  <w:iCs/>
                  <w:noProof/>
                  <w:lang w:val="en-GB"/>
                </w:rPr>
                <w:t xml:space="preserve">CERN. </w:t>
              </w:r>
              <w:r>
                <w:rPr>
                  <w:noProof/>
                  <w:lang w:val="en-GB"/>
                </w:rPr>
                <w:t>[Online] [Cited: 26 January 2019.] https://home.cern/about/who-we-are/our-mission.</w:t>
              </w:r>
            </w:p>
            <w:p w14:paraId="0CB33249" w14:textId="77777777" w:rsidR="00A46BEC" w:rsidRDefault="00A46BEC" w:rsidP="00E74772">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519CCB39" w14:textId="77777777" w:rsidR="00A46BEC" w:rsidRDefault="00A46BEC" w:rsidP="00E74772">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72D2619" w14:textId="77777777" w:rsidR="00A46BEC" w:rsidRDefault="00A46BEC" w:rsidP="00E74772">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A1B3F22" w14:textId="77777777" w:rsidR="00A46BEC" w:rsidRDefault="00A46BEC" w:rsidP="00E74772">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251E214" w14:textId="77777777" w:rsidR="00A46BEC" w:rsidRDefault="00A46BEC" w:rsidP="00E74772">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0A5AF43B" w14:textId="77777777" w:rsidR="00A46BEC" w:rsidRDefault="00A46BEC" w:rsidP="00E74772">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E58428A" w14:textId="77777777" w:rsidR="00A46BEC" w:rsidRDefault="00A46BEC" w:rsidP="00E74772">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7AFD906E" w14:textId="77777777" w:rsidR="00A46BEC" w:rsidRDefault="00A46BEC" w:rsidP="00E74772">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6C9AC62B" w14:textId="77777777" w:rsidR="00A46BEC" w:rsidRDefault="00A46BEC" w:rsidP="00E74772">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8B1435B" w14:textId="77777777" w:rsidR="00A46BEC" w:rsidRDefault="00A46BEC" w:rsidP="00E74772">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1371A48C" w14:textId="77777777" w:rsidR="00A46BEC" w:rsidRDefault="00A46BEC" w:rsidP="00E74772">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9C241F7" w14:textId="77777777" w:rsidR="00A46BEC" w:rsidRDefault="00A46BEC" w:rsidP="00E74772">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C694F8F" w14:textId="77777777" w:rsidR="00A46BEC" w:rsidRDefault="00A46BEC" w:rsidP="00E74772">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6F1E0EF1" w14:textId="77777777" w:rsidR="00A46BEC" w:rsidRDefault="00A46BEC" w:rsidP="00E74772">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6F302643" w14:textId="77777777" w:rsidR="00A46BEC" w:rsidRDefault="00A46BEC" w:rsidP="00E74772">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2538DC24" w14:textId="77777777" w:rsidR="00A46BEC" w:rsidRDefault="00A46BEC" w:rsidP="00E74772">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1162180A" w14:textId="77777777" w:rsidR="00A46BEC" w:rsidRDefault="00A46BEC" w:rsidP="00E74772">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B40EBA1" w14:textId="77777777" w:rsidR="00A46BEC" w:rsidRDefault="00A46BEC" w:rsidP="00E74772">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49C81F1" w14:textId="77777777" w:rsidR="00A46BEC" w:rsidRDefault="00A46BEC" w:rsidP="00E74772">
              <w:pPr>
                <w:pStyle w:val="Bibliography"/>
                <w:rPr>
                  <w:noProof/>
                  <w:lang w:val="en-GB"/>
                </w:rPr>
              </w:pPr>
              <w:r>
                <w:rPr>
                  <w:noProof/>
                  <w:lang w:val="en-GB"/>
                </w:rPr>
                <w:t>32. [Online] https://root.cern.ch/.</w:t>
              </w:r>
            </w:p>
            <w:p w14:paraId="0331B72C" w14:textId="77777777" w:rsidR="00A46BEC" w:rsidRDefault="00A46BEC" w:rsidP="00E74772">
              <w:pPr>
                <w:pStyle w:val="Bibliography"/>
                <w:rPr>
                  <w:noProof/>
                  <w:lang w:val="en-GB"/>
                </w:rPr>
              </w:pPr>
              <w:r>
                <w:rPr>
                  <w:noProof/>
                  <w:lang w:val="en-GB"/>
                </w:rPr>
                <w:t>33. ROOT 5 Reference Guide. [Online] https://root.cern/root/html534/ClassIndex.html.</w:t>
              </w:r>
            </w:p>
            <w:p w14:paraId="254CC470" w14:textId="77777777" w:rsidR="00A46BEC" w:rsidRDefault="00A46BEC" w:rsidP="00E74772">
              <w:pPr>
                <w:pStyle w:val="Bibliography"/>
                <w:rPr>
                  <w:noProof/>
                  <w:lang w:val="en-GB"/>
                </w:rPr>
              </w:pPr>
              <w:r>
                <w:rPr>
                  <w:noProof/>
                  <w:lang w:val="en-GB"/>
                </w:rPr>
                <w:t>34. ROOT 6 Reference Guide. [Online] https://root.cern/doc/v616/.</w:t>
              </w:r>
            </w:p>
            <w:p w14:paraId="0D18D209" w14:textId="77777777" w:rsidR="00A46BEC" w:rsidRDefault="00A46BEC" w:rsidP="00E74772">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C3E697B" w14:textId="77777777" w:rsidR="00A46BEC" w:rsidRDefault="00A46BEC" w:rsidP="00E74772">
              <w:pPr>
                <w:pStyle w:val="Bibliography"/>
                <w:rPr>
                  <w:noProof/>
                  <w:lang w:val="en-GB"/>
                </w:rPr>
              </w:pPr>
              <w:r>
                <w:rPr>
                  <w:noProof/>
                  <w:lang w:val="en-GB"/>
                </w:rPr>
                <w:lastRenderedPageBreak/>
                <w:t xml:space="preserve">36. ALICE. ALICE Homepage. </w:t>
              </w:r>
              <w:r>
                <w:rPr>
                  <w:i/>
                  <w:iCs/>
                  <w:noProof/>
                  <w:lang w:val="en-GB"/>
                </w:rPr>
                <w:t xml:space="preserve">ALICE. </w:t>
              </w:r>
              <w:r>
                <w:rPr>
                  <w:noProof/>
                  <w:lang w:val="en-GB"/>
                </w:rPr>
                <w:t>[Online] [Cited: 21 February 2019.] http://alice.web.cern.ch/.</w:t>
              </w:r>
            </w:p>
            <w:p w14:paraId="51614EBA" w14:textId="77777777" w:rsidR="00A46BEC" w:rsidRDefault="00A46BEC" w:rsidP="00E74772">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1D161482" w14:textId="77777777" w:rsidR="00A46BEC" w:rsidRDefault="00A46BEC" w:rsidP="00E74772">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31D7805" w14:textId="77777777" w:rsidR="00A46BEC" w:rsidRDefault="00A46BEC" w:rsidP="00E74772">
              <w:pPr>
                <w:pStyle w:val="Bibliography"/>
                <w:rPr>
                  <w:noProof/>
                  <w:lang w:val="en-GB"/>
                </w:rPr>
              </w:pPr>
              <w:r>
                <w:rPr>
                  <w:noProof/>
                  <w:lang w:val="en-GB"/>
                </w:rPr>
                <w:t>39. —. The Technical Design Report of the Transition Radiation Detector. Geneva : CERN, 2001. CERN/LHCC 2001-021 ALICE TDR 9.</w:t>
              </w:r>
            </w:p>
            <w:p w14:paraId="4C924BE1" w14:textId="77777777" w:rsidR="00A46BEC" w:rsidRDefault="00A46BEC" w:rsidP="00E74772">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2375DE84" w14:textId="77777777" w:rsidR="00A46BEC" w:rsidRDefault="00A46BEC" w:rsidP="00E74772">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BE63761" w14:textId="77777777" w:rsidR="00A46BEC" w:rsidRDefault="00A46BEC" w:rsidP="00E74772">
              <w:pPr>
                <w:pStyle w:val="Bibliography"/>
                <w:rPr>
                  <w:noProof/>
                  <w:lang w:val="en-GB"/>
                </w:rPr>
              </w:pPr>
              <w:r>
                <w:rPr>
                  <w:noProof/>
                  <w:lang w:val="en-GB"/>
                </w:rPr>
                <w:t>42. Particle Identification with the ALICE Transition Radiation Detector. Pachmayer, Yvonne. 2014. arXiv:1402.3508v1 [physics.ins-det].</w:t>
              </w:r>
            </w:p>
            <w:p w14:paraId="49E784BD" w14:textId="77777777" w:rsidR="00A46BEC" w:rsidRDefault="00A46BEC" w:rsidP="00E74772">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51DC3448" w14:textId="77777777" w:rsidR="00A46BEC" w:rsidRDefault="00A46BEC" w:rsidP="00E74772">
              <w:pPr>
                <w:pStyle w:val="Bibliography"/>
                <w:rPr>
                  <w:noProof/>
                  <w:lang w:val="en-GB"/>
                </w:rPr>
              </w:pPr>
              <w:r>
                <w:rPr>
                  <w:noProof/>
                  <w:lang w:val="en-GB"/>
                </w:rPr>
                <w:t>44. The Perceptron: A Probabilistic Model for Information Storage and Organization in the Brain. Rosenblatt, F. 6, 1958, Psychological Review, Vol. 65.</w:t>
              </w:r>
            </w:p>
            <w:p w14:paraId="07CE7E09" w14:textId="77777777" w:rsidR="00A46BEC" w:rsidRDefault="00A46BEC" w:rsidP="00E74772">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C5C483" w14:textId="77777777" w:rsidR="00A46BEC" w:rsidRDefault="00A46BEC" w:rsidP="00E74772">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191093A2" w14:textId="77777777" w:rsidR="00A46BEC" w:rsidRDefault="00A46BEC" w:rsidP="00E74772">
              <w:pPr>
                <w:pStyle w:val="Bibliography"/>
                <w:rPr>
                  <w:noProof/>
                  <w:lang w:val="en-GB"/>
                </w:rPr>
              </w:pPr>
              <w:r>
                <w:rPr>
                  <w:noProof/>
                  <w:lang w:val="en-GB"/>
                </w:rPr>
                <w:t>47. Robinson, Donald. [Online] [Cited: 23 February 2019.] http://donrmath.net/CalcIII/unit1/lesson7/u1l7.html.</w:t>
              </w:r>
            </w:p>
            <w:p w14:paraId="1DF531DC" w14:textId="059110C9" w:rsidR="00F41874" w:rsidRDefault="00F41874" w:rsidP="00E74772">
              <w:r>
                <w:rPr>
                  <w:noProof/>
                </w:rPr>
                <w:fldChar w:fldCharType="end"/>
              </w:r>
            </w:p>
          </w:sdtContent>
        </w:sdt>
      </w:sdtContent>
    </w:sdt>
    <w:p w14:paraId="1770E9C1" w14:textId="77777777" w:rsidR="00810CCA" w:rsidRPr="003B0C59" w:rsidRDefault="00810CCA" w:rsidP="00E74772">
      <w:pPr>
        <w:rPr>
          <w:rFonts w:eastAsia="MS Mincho"/>
          <w:lang w:eastAsia="ja-JP"/>
        </w:rPr>
      </w:pPr>
    </w:p>
    <w:p w14:paraId="61C44782" w14:textId="77777777" w:rsidR="00810CCA" w:rsidRPr="003B0C59" w:rsidRDefault="00810CCA" w:rsidP="00E74772"/>
    <w:p w14:paraId="41F8417C" w14:textId="77777777" w:rsidR="00C140B9" w:rsidRDefault="00C140B9" w:rsidP="00E74772"/>
    <w:p w14:paraId="6BF5042A" w14:textId="77777777" w:rsidR="00C0691B" w:rsidRDefault="00C0691B" w:rsidP="00E74772"/>
    <w:p w14:paraId="31ADC275" w14:textId="77777777" w:rsidR="00C0691B" w:rsidRDefault="00C0691B" w:rsidP="00E74772"/>
    <w:p w14:paraId="7209DE70" w14:textId="77777777" w:rsidR="00C0691B" w:rsidRDefault="00C0691B" w:rsidP="00E74772">
      <w:pPr>
        <w:sectPr w:rsidR="00C0691B" w:rsidSect="00793D55">
          <w:headerReference w:type="even" r:id="rId54"/>
          <w:headerReference w:type="default" r:id="rId55"/>
          <w:footerReference w:type="even" r:id="rId56"/>
          <w:footerReference w:type="default" r:id="rId57"/>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3" w:name="_Toc4919189"/>
      <w:r>
        <w:lastRenderedPageBreak/>
        <w:t>Appendices</w:t>
      </w:r>
      <w:bookmarkEnd w:id="123"/>
    </w:p>
    <w:p w14:paraId="5EA23AD8" w14:textId="2F7CEB50" w:rsidR="00A46BEC" w:rsidRDefault="00F54A54"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1E4E95" w:rsidP="00E74772">
      <w:pPr>
        <w:pStyle w:val="TableofFigures"/>
        <w:rPr>
          <w:rFonts w:asciiTheme="minorHAnsi" w:eastAsiaTheme="minorEastAsia" w:hAnsiTheme="minorHAnsi" w:cstheme="minorBidi"/>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1E4E95" w:rsidP="00E74772">
      <w:pPr>
        <w:pStyle w:val="TableofFigures"/>
        <w:rPr>
          <w:rFonts w:asciiTheme="minorHAnsi" w:eastAsiaTheme="minorEastAsia" w:hAnsiTheme="minorHAnsi" w:cstheme="minorBidi"/>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1E4E95" w:rsidP="00E74772">
      <w:pPr>
        <w:pStyle w:val="TableofFigures"/>
        <w:rPr>
          <w:rFonts w:asciiTheme="minorHAnsi" w:eastAsiaTheme="minorEastAsia" w:hAnsiTheme="minorHAnsi" w:cstheme="minorBidi"/>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1E4E95" w:rsidP="00E74772">
      <w:pPr>
        <w:pStyle w:val="TableofFigures"/>
        <w:rPr>
          <w:rFonts w:asciiTheme="minorHAnsi" w:eastAsiaTheme="minorEastAsia" w:hAnsiTheme="minorHAnsi" w:cstheme="minorBidi"/>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E74772">
      <w:r>
        <w:fldChar w:fldCharType="end"/>
      </w:r>
    </w:p>
    <w:p w14:paraId="3F2FDC87" w14:textId="51E4AA48" w:rsidR="004C4B3F" w:rsidRPr="00D91F18" w:rsidRDefault="00D91F18" w:rsidP="00241D70">
      <w:pPr>
        <w:pStyle w:val="AppendixHeading1"/>
        <w:spacing w:line="480" w:lineRule="auto"/>
        <w:rPr>
          <w:b/>
        </w:rPr>
      </w:pPr>
      <w:bookmarkStart w:id="124" w:name="_Toc4919190"/>
      <w:bookmarkStart w:id="125" w:name="_Toc4919235"/>
      <w:bookmarkStart w:id="126" w:name="_Toc491924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E74772">
      <w:bookmarkStart w:id="127" w:name="create-a-bethe-bloch-function"/>
      <w:bookmarkEnd w:id="127"/>
      <w:r>
        <w:t>Create a Bethe-Bloch function:</w:t>
      </w:r>
    </w:p>
    <w:p w14:paraId="5CB6521E" w14:textId="77777777" w:rsidR="00D91F18" w:rsidRDefault="00D91F18" w:rsidP="00E74772">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E74772">
      <w:pPr>
        <w:pStyle w:val="SourceCode"/>
      </w:pPr>
      <w:r>
        <w:rPr>
          <w:rStyle w:val="VerbatimChar"/>
        </w:rPr>
        <w:t>## Loading required package: latex2exp</w:t>
      </w:r>
    </w:p>
    <w:p w14:paraId="1A051E01" w14:textId="77777777" w:rsidR="00D91F18" w:rsidRDefault="00D91F18" w:rsidP="00E74772">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E74772">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E74772">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E74772">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E74772">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E74772">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E74772">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E74772">
      <w:pPr>
        <w:rPr>
          <w:lang w:val="en-US"/>
        </w:rPr>
      </w:pPr>
      <w:r>
        <w:rPr>
          <w:lang w:val="en-US"/>
        </w:rPr>
        <w:br w:type="page"/>
      </w:r>
    </w:p>
    <w:p w14:paraId="0152E9BE" w14:textId="18B37B2A" w:rsidR="00D91F18" w:rsidRDefault="00B94906" w:rsidP="00241D70">
      <w:pPr>
        <w:pStyle w:val="AppendixHeading1"/>
        <w:spacing w:line="480" w:lineRule="auto"/>
      </w:pPr>
      <w:bookmarkStart w:id="128" w:name="_Toc4919191"/>
      <w:bookmarkStart w:id="129" w:name="_Toc4919236"/>
      <w:bookmarkStart w:id="130" w:name="_Toc491924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E74772">
      <w:pPr>
        <w:rPr>
          <w:lang w:val="en-US"/>
        </w:rPr>
      </w:pPr>
    </w:p>
    <w:p w14:paraId="0C534D86" w14:textId="307F03AB" w:rsidR="00B94906" w:rsidRDefault="000B1BC5" w:rsidP="00E74772">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E74772">
      <w:pPr>
        <w:rPr>
          <w:lang w:val="en-US"/>
        </w:rPr>
      </w:pPr>
    </w:p>
    <w:p w14:paraId="350F8302" w14:textId="77777777" w:rsidR="00B94906" w:rsidRDefault="00B94906" w:rsidP="00E74772">
      <w:pPr>
        <w:pStyle w:val="SourceCode"/>
      </w:pPr>
      <w:bookmarkStart w:id="131" w:name="for-binary-classification"/>
      <w:bookmarkEnd w:id="13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E74772">
      <w:pPr>
        <w:pStyle w:val="SourceCode"/>
      </w:pPr>
      <w:r>
        <w:rPr>
          <w:rStyle w:val="VerbatimChar"/>
        </w:rPr>
        <w:t>## Loading required package: latex2exp</w:t>
      </w:r>
    </w:p>
    <w:p w14:paraId="3944B9F3" w14:textId="77777777" w:rsidR="00B94906" w:rsidRDefault="00B94906" w:rsidP="00E74772">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E74772">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2" w:name="_Toc4919192"/>
      <w:bookmarkStart w:id="133" w:name="_Toc4919237"/>
      <w:bookmarkStart w:id="134" w:name="_Toc4919242"/>
      <w:r>
        <w:lastRenderedPageBreak/>
        <w:t xml:space="preserve">Appendix C: The Anatomy Of An </w:t>
      </w:r>
      <w:proofErr w:type="spellStart"/>
      <w:r>
        <w:t>AliROOT</w:t>
      </w:r>
      <w:proofErr w:type="spellEnd"/>
      <w:r>
        <w:t xml:space="preserve"> Analysis Task</w:t>
      </w:r>
      <w:bookmarkEnd w:id="132"/>
      <w:bookmarkEnd w:id="133"/>
      <w:bookmarkEnd w:id="134"/>
    </w:p>
    <w:p w14:paraId="79EC6098" w14:textId="700BD859" w:rsidR="00981153" w:rsidRDefault="00981153" w:rsidP="00E74772">
      <w:pPr>
        <w:rPr>
          <w:lang w:val="en-US"/>
        </w:rPr>
      </w:pPr>
    </w:p>
    <w:p w14:paraId="6AE0EAB1" w14:textId="77777777" w:rsidR="00981153" w:rsidRDefault="00981153" w:rsidP="00E74772">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E74772">
      <w:r w:rsidRPr="00074172">
        <w:t xml:space="preserve"> </w:t>
      </w:r>
    </w:p>
    <w:p w14:paraId="5FC2DC56" w14:textId="77777777" w:rsidR="00981153" w:rsidRDefault="00981153" w:rsidP="00E74772">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E74772"/>
    <w:p w14:paraId="7771EA5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E74772">
      <w:pPr>
        <w:rPr>
          <w:rStyle w:val="ControlFlowTok"/>
        </w:rPr>
      </w:pPr>
    </w:p>
    <w:p w14:paraId="2CBE7D3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E74772">
      <w:pPr>
        <w:rPr>
          <w:rStyle w:val="ControlFlowTok"/>
        </w:rPr>
      </w:pPr>
    </w:p>
    <w:p w14:paraId="7C9F3D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E74772">
      <w:pPr>
        <w:rPr>
          <w:rStyle w:val="ControlFlowTok"/>
        </w:rPr>
      </w:pPr>
    </w:p>
    <w:p w14:paraId="4C956B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E74772">
      <w:pPr>
        <w:rPr>
          <w:rStyle w:val="CommentTok"/>
        </w:rPr>
      </w:pPr>
    </w:p>
    <w:p w14:paraId="24B36204"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E74772">
      <w:pPr>
        <w:rPr>
          <w:rStyle w:val="CommentTok"/>
        </w:rPr>
      </w:pPr>
    </w:p>
    <w:p w14:paraId="468D697C" w14:textId="77777777" w:rsidR="00981153" w:rsidRPr="000C6827"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E74772">
      <w:pPr>
        <w:rPr>
          <w:rStyle w:val="ControlFlowTok"/>
        </w:rPr>
      </w:pPr>
    </w:p>
    <w:p w14:paraId="45123F43" w14:textId="77777777" w:rsidR="00981153" w:rsidRPr="004272A2" w:rsidRDefault="00981153" w:rsidP="00E74772">
      <w:pPr>
        <w:rPr>
          <w:rStyle w:val="ControlFlowTok"/>
        </w:rPr>
      </w:pPr>
    </w:p>
    <w:p w14:paraId="6811CDD8" w14:textId="77777777" w:rsidR="00981153" w:rsidRPr="001F27BE" w:rsidRDefault="00981153" w:rsidP="00E74772"/>
    <w:p w14:paraId="0E12D5E0" w14:textId="77777777" w:rsidR="00981153" w:rsidRDefault="00981153" w:rsidP="00E74772"/>
    <w:p w14:paraId="03A3B644" w14:textId="77777777" w:rsidR="00981153" w:rsidRDefault="00981153" w:rsidP="00E74772">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E74772"/>
    <w:p w14:paraId="58A64D18" w14:textId="77777777" w:rsidR="00981153" w:rsidRDefault="00981153" w:rsidP="00981153">
      <w:pPr>
        <w:pStyle w:val="Heading5"/>
      </w:pPr>
      <w:r>
        <w:t>The Class Header (.h)</w:t>
      </w:r>
    </w:p>
    <w:p w14:paraId="7EE86543" w14:textId="77777777" w:rsidR="00981153" w:rsidRDefault="00981153" w:rsidP="00E74772">
      <w:pPr>
        <w:rPr>
          <w:lang w:val="en-GB"/>
        </w:rPr>
      </w:pPr>
    </w:p>
    <w:p w14:paraId="3481A97C" w14:textId="3415DC27" w:rsidR="00981153" w:rsidRPr="00AD2E31" w:rsidRDefault="00981153" w:rsidP="00E74772">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E74772"/>
    <w:p w14:paraId="2A977C1B" w14:textId="77777777" w:rsidR="00981153" w:rsidRPr="00CF3A49" w:rsidRDefault="00981153" w:rsidP="00E74772">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E74772">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E74772">
      <w:pPr>
        <w:pStyle w:val="HTMLPreformatted"/>
        <w:rPr>
          <w:rStyle w:val="HTMLCode"/>
        </w:rPr>
      </w:pPr>
    </w:p>
    <w:p w14:paraId="44342EC1" w14:textId="77777777" w:rsidR="00981153" w:rsidRPr="009969C6" w:rsidRDefault="00981153" w:rsidP="00E74772">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E74772">
      <w:pPr>
        <w:pStyle w:val="HTMLPreformatted"/>
        <w:rPr>
          <w:rStyle w:val="ControlFlowTok"/>
        </w:rPr>
      </w:pPr>
      <w:r w:rsidRPr="0052675B">
        <w:rPr>
          <w:rStyle w:val="ControlFlowTok"/>
        </w:rPr>
        <w:t>{</w:t>
      </w:r>
    </w:p>
    <w:p w14:paraId="139DD964" w14:textId="77777777" w:rsidR="00981153" w:rsidRPr="0052675B" w:rsidRDefault="00981153" w:rsidP="00E74772">
      <w:pPr>
        <w:pStyle w:val="HTMLPreformatted"/>
        <w:rPr>
          <w:rStyle w:val="ControlFlowTok"/>
        </w:rPr>
      </w:pPr>
      <w:r w:rsidRPr="0052675B">
        <w:rPr>
          <w:rStyle w:val="ControlFlowTok"/>
        </w:rPr>
        <w:t>public:</w:t>
      </w:r>
    </w:p>
    <w:p w14:paraId="29A9893A" w14:textId="77777777" w:rsidR="00981153" w:rsidRPr="0052675B" w:rsidRDefault="00981153" w:rsidP="00E74772">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E74772">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E74772">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E74772">
      <w:pPr>
        <w:pStyle w:val="HTMLPreformatted"/>
        <w:rPr>
          <w:rStyle w:val="CommentTok"/>
        </w:rPr>
      </w:pPr>
    </w:p>
    <w:p w14:paraId="6DAC1DA7" w14:textId="77777777" w:rsidR="00981153" w:rsidRDefault="00981153" w:rsidP="00E74772">
      <w:pPr>
        <w:pStyle w:val="HTMLPreformatted"/>
        <w:rPr>
          <w:rStyle w:val="CommentTok"/>
        </w:rPr>
      </w:pPr>
      <w:r>
        <w:rPr>
          <w:rStyle w:val="CommentTok"/>
        </w:rPr>
        <w:t>//class members</w:t>
      </w:r>
    </w:p>
    <w:p w14:paraId="7EFA93EA" w14:textId="77777777" w:rsidR="00981153" w:rsidRDefault="00981153" w:rsidP="00E74772">
      <w:pPr>
        <w:pStyle w:val="HTMLPreformatted"/>
        <w:rPr>
          <w:rStyle w:val="CommentTok"/>
        </w:rPr>
      </w:pPr>
    </w:p>
    <w:p w14:paraId="6E0968C6" w14:textId="77777777" w:rsidR="00981153" w:rsidRPr="00153CFE" w:rsidRDefault="00981153" w:rsidP="00E74772">
      <w:pPr>
        <w:pStyle w:val="HTMLPreformatted"/>
        <w:rPr>
          <w:rStyle w:val="ControlFlowTok"/>
        </w:rPr>
      </w:pPr>
      <w:r w:rsidRPr="00153CFE">
        <w:rPr>
          <w:rStyle w:val="ControlFlowTok"/>
        </w:rPr>
        <w:t xml:space="preserve">     private:</w:t>
      </w:r>
    </w:p>
    <w:p w14:paraId="7A055C00"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E74772">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E74772">
      <w:pPr>
        <w:pStyle w:val="HTMLPreformatted"/>
        <w:rPr>
          <w:rStyle w:val="CommentTok"/>
        </w:rPr>
      </w:pPr>
    </w:p>
    <w:p w14:paraId="5105A1BB" w14:textId="77777777" w:rsidR="00981153" w:rsidRDefault="00981153" w:rsidP="00E74772">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E74772">
      <w:pPr>
        <w:pStyle w:val="HTMLPreformatted"/>
        <w:rPr>
          <w:rStyle w:val="CommentTok"/>
        </w:rPr>
      </w:pPr>
    </w:p>
    <w:p w14:paraId="714E681A" w14:textId="77777777" w:rsidR="00981153" w:rsidRDefault="00981153" w:rsidP="00E74772">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E74772">
      <w:pPr>
        <w:pStyle w:val="HTMLPreformatted"/>
        <w:rPr>
          <w:rStyle w:val="CommentTok"/>
        </w:rPr>
      </w:pPr>
    </w:p>
    <w:p w14:paraId="6492DFFB" w14:textId="77777777" w:rsidR="00981153" w:rsidRPr="007D63A7" w:rsidRDefault="00981153" w:rsidP="00E74772">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E74772">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E74772">
      <w:pPr>
        <w:pStyle w:val="HTMLPreformatted"/>
        <w:rPr>
          <w:rStyle w:val="ControlFlowTok"/>
        </w:rPr>
      </w:pPr>
    </w:p>
    <w:p w14:paraId="6899B69A" w14:textId="77777777" w:rsidR="00981153" w:rsidRDefault="00981153" w:rsidP="00E74772">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E74772">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E74772">
      <w:pPr>
        <w:rPr>
          <w:lang w:val="en-GB"/>
        </w:rPr>
      </w:pPr>
    </w:p>
    <w:p w14:paraId="54A295CA" w14:textId="47F67D24" w:rsidR="00981153" w:rsidRPr="00AD2E31" w:rsidRDefault="00981153" w:rsidP="00E74772">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E74772">
      <w:pPr>
        <w:pStyle w:val="HTMLPreformatted"/>
        <w:rPr>
          <w:rStyle w:val="ControlFlowTok"/>
        </w:rPr>
      </w:pPr>
    </w:p>
    <w:p w14:paraId="05AE6BA5" w14:textId="77777777" w:rsidR="00981153" w:rsidRDefault="00981153" w:rsidP="00E74772">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E74772">
      <w:pPr>
        <w:pStyle w:val="HTMLPreformatted"/>
        <w:rPr>
          <w:rStyle w:val="CommentTok"/>
        </w:rPr>
      </w:pPr>
    </w:p>
    <w:p w14:paraId="13E60CCA" w14:textId="77777777" w:rsidR="00981153" w:rsidRPr="00770E61" w:rsidRDefault="00981153" w:rsidP="00E74772">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E74772">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E74772">
      <w:pPr>
        <w:pStyle w:val="HTMLPreformatted"/>
        <w:rPr>
          <w:rStyle w:val="CommentTok"/>
        </w:rPr>
      </w:pPr>
    </w:p>
    <w:p w14:paraId="62C50B96" w14:textId="77777777" w:rsidR="00981153" w:rsidRPr="00BB030C" w:rsidRDefault="00981153" w:rsidP="00E74772">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E74772">
      <w:pPr>
        <w:pStyle w:val="HTMLPreformatted"/>
        <w:rPr>
          <w:rStyle w:val="CommentTok"/>
        </w:rPr>
      </w:pPr>
    </w:p>
    <w:p w14:paraId="705B5420" w14:textId="77777777" w:rsidR="00981153" w:rsidRPr="00BB030C" w:rsidRDefault="00981153" w:rsidP="00E74772">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E74772">
      <w:pPr>
        <w:pStyle w:val="HTMLPreformatted"/>
        <w:rPr>
          <w:rStyle w:val="CommentTok"/>
        </w:rPr>
      </w:pPr>
    </w:p>
    <w:p w14:paraId="6461B67D" w14:textId="77777777" w:rsidR="00981153" w:rsidRPr="00316925" w:rsidRDefault="00981153" w:rsidP="00E74772">
      <w:pPr>
        <w:pStyle w:val="HTMLPreformatted"/>
        <w:rPr>
          <w:rStyle w:val="CommentTok"/>
        </w:rPr>
      </w:pPr>
      <w:r>
        <w:rPr>
          <w:rStyle w:val="CommentTok"/>
        </w:rPr>
        <w:lastRenderedPageBreak/>
        <w:t>//implementation of class constructors:</w:t>
      </w:r>
    </w:p>
    <w:p w14:paraId="13A2CB3B" w14:textId="77777777" w:rsidR="00981153" w:rsidRDefault="00981153" w:rsidP="00E74772">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E74772">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E74772">
      <w:pPr>
        <w:pStyle w:val="HTMLPreformatted"/>
        <w:rPr>
          <w:rStyle w:val="ControlFlowTok"/>
        </w:rPr>
      </w:pPr>
      <w:r w:rsidRPr="005C4B58">
        <w:rPr>
          <w:rStyle w:val="ControlFlowTok"/>
        </w:rPr>
        <w:t xml:space="preserve">        {</w:t>
      </w:r>
    </w:p>
    <w:p w14:paraId="6F549C06" w14:textId="77777777" w:rsidR="00981153" w:rsidRPr="00090C47" w:rsidRDefault="00981153" w:rsidP="00E74772">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E74772">
      <w:pPr>
        <w:pStyle w:val="HTMLPreformatted"/>
        <w:rPr>
          <w:rStyle w:val="ControlFlowTok"/>
        </w:rPr>
      </w:pPr>
      <w:r w:rsidRPr="005C4B58">
        <w:rPr>
          <w:rStyle w:val="ControlFlowTok"/>
        </w:rPr>
        <w:t xml:space="preserve">        }</w:t>
      </w:r>
    </w:p>
    <w:p w14:paraId="428ABB12" w14:textId="77777777" w:rsidR="00981153" w:rsidRDefault="00981153" w:rsidP="00E74772">
      <w:pPr>
        <w:pStyle w:val="HTMLPreformatted"/>
        <w:rPr>
          <w:rStyle w:val="ControlFlowTok"/>
        </w:rPr>
      </w:pPr>
    </w:p>
    <w:p w14:paraId="5F3788CA" w14:textId="77777777" w:rsidR="00981153" w:rsidRPr="000D7E04" w:rsidRDefault="00981153" w:rsidP="00E74772">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E74772">
      <w:pPr>
        <w:pStyle w:val="HTMLPreformatted"/>
        <w:rPr>
          <w:rStyle w:val="ControlFlowTok"/>
        </w:rPr>
      </w:pPr>
    </w:p>
    <w:p w14:paraId="1C161377"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E74772">
      <w:pPr>
        <w:pStyle w:val="HTMLPreformatted"/>
        <w:rPr>
          <w:rStyle w:val="ControlFlowTok"/>
        </w:rPr>
      </w:pPr>
      <w:r w:rsidRPr="005C4B58">
        <w:rPr>
          <w:rStyle w:val="ControlFlowTok"/>
        </w:rPr>
        <w:t xml:space="preserve">        {</w:t>
      </w:r>
    </w:p>
    <w:p w14:paraId="5EC3320F" w14:textId="77777777" w:rsidR="00981153" w:rsidRPr="000D7E04" w:rsidRDefault="00981153" w:rsidP="00E74772">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E74772">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E74772">
      <w:pPr>
        <w:pStyle w:val="HTMLPreformatted"/>
        <w:rPr>
          <w:rStyle w:val="ControlFlowTok"/>
        </w:rPr>
      </w:pPr>
      <w:r w:rsidRPr="005C4B58">
        <w:rPr>
          <w:rStyle w:val="ControlFlowTok"/>
        </w:rPr>
        <w:t xml:space="preserve">        }</w:t>
      </w:r>
    </w:p>
    <w:p w14:paraId="17BBE0CF" w14:textId="77777777" w:rsidR="00981153" w:rsidRPr="005C4B58" w:rsidRDefault="00981153" w:rsidP="00E74772">
      <w:pPr>
        <w:pStyle w:val="HTMLPreformatted"/>
        <w:rPr>
          <w:rStyle w:val="ControlFlowTok"/>
        </w:rPr>
      </w:pPr>
    </w:p>
    <w:p w14:paraId="1DAC1A53" w14:textId="77777777" w:rsidR="00981153" w:rsidRDefault="00981153" w:rsidP="00E74772">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E74772">
      <w:pPr>
        <w:pStyle w:val="HTMLPreformatted"/>
        <w:rPr>
          <w:rStyle w:val="CommentTok"/>
        </w:rPr>
      </w:pPr>
    </w:p>
    <w:p w14:paraId="744BBF4C" w14:textId="77777777" w:rsidR="00981153" w:rsidRPr="00116A9B" w:rsidRDefault="00981153" w:rsidP="00E74772">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E74772">
      <w:pPr>
        <w:pStyle w:val="HTMLPreformatted"/>
        <w:rPr>
          <w:rStyle w:val="ControlFlowTok"/>
        </w:rPr>
      </w:pPr>
      <w:r w:rsidRPr="00116A9B">
        <w:rPr>
          <w:rStyle w:val="ControlFlowTok"/>
        </w:rPr>
        <w:t xml:space="preserve">    {</w:t>
      </w:r>
    </w:p>
    <w:p w14:paraId="4DB77100" w14:textId="77777777" w:rsidR="00981153" w:rsidRPr="00BA4926" w:rsidRDefault="00981153" w:rsidP="00E74772">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E74772">
      <w:pPr>
        <w:pStyle w:val="HTMLPreformatted"/>
        <w:rPr>
          <w:rStyle w:val="ControlFlowTok"/>
        </w:rPr>
      </w:pPr>
    </w:p>
    <w:p w14:paraId="3A401B0E" w14:textId="77777777" w:rsidR="00981153" w:rsidRDefault="00981153" w:rsidP="00E74772">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E74772">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E74772">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E74772">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E74772">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E74772">
      <w:pPr>
        <w:pStyle w:val="HTMLPreformatted"/>
        <w:rPr>
          <w:rStyle w:val="ControlFlowTok"/>
        </w:rPr>
      </w:pPr>
    </w:p>
    <w:p w14:paraId="270D638A" w14:textId="77777777" w:rsidR="00981153" w:rsidRPr="00BA4926" w:rsidRDefault="00981153" w:rsidP="00E74772">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E74772">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E74772">
      <w:pPr>
        <w:pStyle w:val="HTMLPreformatted"/>
        <w:rPr>
          <w:rStyle w:val="ControlFlowTok"/>
        </w:rPr>
      </w:pPr>
      <w:r w:rsidRPr="00116A9B">
        <w:rPr>
          <w:rStyle w:val="ControlFlowTok"/>
        </w:rPr>
        <w:t xml:space="preserve">    }</w:t>
      </w:r>
    </w:p>
    <w:p w14:paraId="028D34E9" w14:textId="77777777" w:rsidR="00981153" w:rsidRDefault="00981153" w:rsidP="00E74772">
      <w:pPr>
        <w:pStyle w:val="HTMLPreformatted"/>
        <w:rPr>
          <w:rStyle w:val="ControlFlowTok"/>
        </w:rPr>
      </w:pPr>
    </w:p>
    <w:p w14:paraId="7E3384D0" w14:textId="77777777" w:rsidR="00981153" w:rsidRPr="00CB7FFB" w:rsidRDefault="00981153" w:rsidP="00E74772">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E74772">
      <w:pPr>
        <w:pStyle w:val="HTMLPreformatted"/>
        <w:rPr>
          <w:rStyle w:val="ControlFlowTok"/>
        </w:rPr>
      </w:pPr>
    </w:p>
    <w:p w14:paraId="255E955B" w14:textId="77777777" w:rsidR="00981153" w:rsidRPr="00CB7FFB" w:rsidRDefault="00981153" w:rsidP="00E74772">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E74772">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E74772">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E74772">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E74772">
      <w:pPr>
        <w:pStyle w:val="HTMLPreformatted"/>
        <w:rPr>
          <w:rStyle w:val="ControlFlowTok"/>
        </w:rPr>
      </w:pPr>
    </w:p>
    <w:p w14:paraId="490E3B70" w14:textId="77777777" w:rsidR="00981153" w:rsidRPr="00312B6B" w:rsidRDefault="00981153" w:rsidP="00E74772">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E74772">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E74772">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E74772">
      <w:pPr>
        <w:pStyle w:val="HTMLPreformatted"/>
        <w:rPr>
          <w:rStyle w:val="ControlFlowTok"/>
        </w:rPr>
      </w:pPr>
    </w:p>
    <w:p w14:paraId="68889840" w14:textId="77777777" w:rsidR="00981153" w:rsidRPr="00312B6B" w:rsidRDefault="00981153" w:rsidP="00E74772">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E74772">
      <w:pPr>
        <w:pStyle w:val="HTMLPreformatted"/>
        <w:rPr>
          <w:rStyle w:val="ControlFlowTok"/>
        </w:rPr>
      </w:pPr>
    </w:p>
    <w:p w14:paraId="1BEA5838"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E74772">
      <w:pPr>
        <w:pStyle w:val="HTMLPreformatted"/>
        <w:rPr>
          <w:rStyle w:val="ControlFlowTok"/>
        </w:rPr>
      </w:pPr>
    </w:p>
    <w:p w14:paraId="5F48F971"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E74772">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E74772">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E74772">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E74772">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E74772">
      <w:pPr>
        <w:pStyle w:val="HTMLPreformatted"/>
        <w:rPr>
          <w:rStyle w:val="ControlFlowTok"/>
        </w:rPr>
      </w:pPr>
    </w:p>
    <w:p w14:paraId="660953E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E74772">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E74772">
      <w:pPr>
        <w:pStyle w:val="HTMLPreformatted"/>
        <w:rPr>
          <w:rStyle w:val="ControlFlowTok"/>
        </w:rPr>
      </w:pPr>
    </w:p>
    <w:p w14:paraId="460DFF40"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E74772">
      <w:pPr>
        <w:pStyle w:val="HTMLPreformatted"/>
        <w:rPr>
          <w:rStyle w:val="ControlFlowTok"/>
        </w:rPr>
      </w:pPr>
      <w:r w:rsidRPr="00312B6B">
        <w:rPr>
          <w:rStyle w:val="ControlFlowTok"/>
        </w:rPr>
        <w:t xml:space="preserve">        }</w:t>
      </w:r>
    </w:p>
    <w:p w14:paraId="369EDAB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E74772">
      <w:pPr>
        <w:pStyle w:val="HTMLPreformatted"/>
        <w:rPr>
          <w:rStyle w:val="ControlFlowTok"/>
        </w:rPr>
      </w:pPr>
      <w:r w:rsidRPr="00312B6B">
        <w:rPr>
          <w:rStyle w:val="ControlFlowTok"/>
        </w:rPr>
        <w:t xml:space="preserve">    }</w:t>
      </w:r>
    </w:p>
    <w:p w14:paraId="6EC45244" w14:textId="77777777" w:rsidR="00981153" w:rsidRDefault="00981153" w:rsidP="00E74772"/>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E74772">
      <w:pPr>
        <w:rPr>
          <w:lang w:val="en-GB"/>
        </w:rPr>
      </w:pPr>
    </w:p>
    <w:p w14:paraId="45CDAEBD" w14:textId="12C12B6A" w:rsidR="00981153" w:rsidRDefault="00981153" w:rsidP="00E74772">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E74772">
      <w:pPr>
        <w:rPr>
          <w:lang w:val="en-GB"/>
        </w:rPr>
      </w:pPr>
    </w:p>
    <w:p w14:paraId="12597A1A" w14:textId="77777777" w:rsidR="00981153" w:rsidRDefault="00981153" w:rsidP="00E74772">
      <w:pPr>
        <w:rPr>
          <w:rStyle w:val="CommentTok"/>
        </w:rPr>
      </w:pPr>
      <w:r>
        <w:rPr>
          <w:rStyle w:val="CommentTok"/>
        </w:rPr>
        <w:t>//this file instantiates our class, defines its input and output, and connects it to the analysis manager</w:t>
      </w:r>
    </w:p>
    <w:p w14:paraId="0DADF869" w14:textId="77777777" w:rsidR="00981153" w:rsidRDefault="00981153" w:rsidP="00E74772">
      <w:pPr>
        <w:rPr>
          <w:rStyle w:val="CommentTok"/>
        </w:rPr>
      </w:pPr>
    </w:p>
    <w:p w14:paraId="661F9A20" w14:textId="77777777" w:rsidR="00981153" w:rsidRDefault="00981153" w:rsidP="00E74772">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E74772">
      <w:pPr>
        <w:rPr>
          <w:rStyle w:val="CommentTok"/>
        </w:rPr>
      </w:pPr>
      <w:r>
        <w:rPr>
          <w:rStyle w:val="CommentTok"/>
        </w:rPr>
        <w:t>//get a pointer to the analysis manager</w:t>
      </w:r>
    </w:p>
    <w:p w14:paraId="7C4796B4"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E74772">
      <w:pPr>
        <w:rPr>
          <w:rStyle w:val="ControlFlowTok"/>
        </w:rPr>
      </w:pPr>
    </w:p>
    <w:p w14:paraId="4032CCB9" w14:textId="77777777" w:rsidR="00981153" w:rsidRPr="00D870AF" w:rsidRDefault="00981153" w:rsidP="00E74772">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E74772">
      <w:pPr>
        <w:rPr>
          <w:rStyle w:val="ControlFlowTok"/>
        </w:rPr>
      </w:pPr>
    </w:p>
    <w:p w14:paraId="31D9A6BA"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E74772">
      <w:pPr>
        <w:rPr>
          <w:rStyle w:val="ControlFlowTok"/>
        </w:rPr>
      </w:pPr>
    </w:p>
    <w:p w14:paraId="32A603FD"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E74772">
      <w:pPr>
        <w:rPr>
          <w:rStyle w:val="CommentTok"/>
        </w:rPr>
      </w:pPr>
    </w:p>
    <w:p w14:paraId="571EB404" w14:textId="77777777" w:rsidR="00981153" w:rsidRPr="00D870AF" w:rsidRDefault="00981153" w:rsidP="00E74772">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E74772">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E74772">
      <w:pPr>
        <w:rPr>
          <w:rStyle w:val="ControlFlowTok"/>
        </w:rPr>
      </w:pPr>
    </w:p>
    <w:p w14:paraId="0477A99F"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E74772">
      <w:pPr>
        <w:rPr>
          <w:rStyle w:val="ControlFlowTok"/>
        </w:rPr>
      </w:pPr>
      <w:r w:rsidRPr="00D870AF">
        <w:rPr>
          <w:rStyle w:val="ControlFlowTok"/>
        </w:rPr>
        <w:t xml:space="preserve">  return task;</w:t>
      </w:r>
    </w:p>
    <w:p w14:paraId="71F993DC" w14:textId="700C1411" w:rsidR="00981153" w:rsidRPr="002778E8" w:rsidRDefault="00981153" w:rsidP="00E74772">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35" w:name="_Toc4919193"/>
      <w:bookmarkStart w:id="136" w:name="_Toc4919238"/>
      <w:bookmarkStart w:id="137" w:name="_Toc491924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4919194"/>
      <w:r>
        <w:t>Software Environment</w:t>
      </w:r>
      <w:bookmarkEnd w:id="138"/>
    </w:p>
    <w:p w14:paraId="2BBED82F" w14:textId="77777777" w:rsidR="002778E8" w:rsidRDefault="002778E8" w:rsidP="002778E8">
      <w:pPr>
        <w:pStyle w:val="Heading3"/>
      </w:pPr>
      <w:bookmarkStart w:id="139" w:name="_Toc4919195"/>
      <w:proofErr w:type="spellStart"/>
      <w:r>
        <w:t>AiROOT</w:t>
      </w:r>
      <w:bookmarkEnd w:id="139"/>
      <w:proofErr w:type="spellEnd"/>
    </w:p>
    <w:p w14:paraId="537852DF" w14:textId="77777777" w:rsidR="002778E8" w:rsidRPr="002E7B16" w:rsidRDefault="002778E8" w:rsidP="00E74772">
      <w:pPr>
        <w:rPr>
          <w:lang w:val="en-GB"/>
        </w:rPr>
      </w:pPr>
    </w:p>
    <w:p w14:paraId="4A102002"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E74772">
      <w:pPr>
        <w:rPr>
          <w:lang w:val="en-GB" w:eastAsia="en-GB"/>
        </w:rPr>
      </w:pPr>
    </w:p>
    <w:p w14:paraId="5309E100"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E74772">
      <w:pPr>
        <w:rPr>
          <w:lang w:val="en-GB" w:eastAsia="en-GB"/>
        </w:rPr>
      </w:pPr>
    </w:p>
    <w:p w14:paraId="338ACC2D" w14:textId="62940310" w:rsidR="002778E8" w:rsidRDefault="002778E8" w:rsidP="002778E8">
      <w:pPr>
        <w:pStyle w:val="Heading3"/>
        <w:rPr>
          <w:lang w:eastAsia="en-GB"/>
        </w:rPr>
      </w:pPr>
      <w:bookmarkStart w:id="140" w:name="_Toc491919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E74772">
      <w:pPr>
        <w:rPr>
          <w:lang w:val="en-GB" w:eastAsia="en-GB"/>
        </w:rPr>
      </w:pPr>
    </w:p>
    <w:p w14:paraId="5DDC5AD4" w14:textId="12FB36C3" w:rsidR="002778E8" w:rsidRDefault="002778E8" w:rsidP="002778E8">
      <w:pPr>
        <w:pStyle w:val="Heading3"/>
        <w:rPr>
          <w:lang w:eastAsia="en-GB"/>
        </w:rPr>
      </w:pPr>
      <w:bookmarkStart w:id="141" w:name="_Toc4919197"/>
      <w:r>
        <w:rPr>
          <w:lang w:eastAsia="en-GB"/>
        </w:rPr>
        <w:t>ROOTR</w:t>
      </w:r>
      <w:bookmarkEnd w:id="141"/>
    </w:p>
    <w:p w14:paraId="69955B0B" w14:textId="77777777" w:rsidR="002778E8" w:rsidRDefault="002778E8" w:rsidP="00E74772">
      <w:pPr>
        <w:rPr>
          <w:lang w:val="en-GB" w:eastAsia="en-GB"/>
        </w:rPr>
      </w:pPr>
    </w:p>
    <w:p w14:paraId="21D2A1A5" w14:textId="395B6703" w:rsidR="002778E8" w:rsidRPr="00197F21" w:rsidRDefault="002778E8" w:rsidP="002778E8">
      <w:pPr>
        <w:pStyle w:val="Heading3"/>
        <w:rPr>
          <w:lang w:eastAsia="en-GB"/>
        </w:rPr>
      </w:pPr>
      <w:bookmarkStart w:id="142" w:name="_Toc4919198"/>
      <w:proofErr w:type="spellStart"/>
      <w:r>
        <w:rPr>
          <w:lang w:eastAsia="en-GB"/>
        </w:rPr>
        <w:t>Keras</w:t>
      </w:r>
      <w:proofErr w:type="spellEnd"/>
      <w:r>
        <w:rPr>
          <w:lang w:eastAsia="en-GB"/>
        </w:rPr>
        <w:t xml:space="preserve"> &amp; </w:t>
      </w:r>
      <w:proofErr w:type="spellStart"/>
      <w:r>
        <w:rPr>
          <w:lang w:eastAsia="en-GB"/>
        </w:rPr>
        <w:t>Tensorflow</w:t>
      </w:r>
      <w:bookmarkEnd w:id="142"/>
      <w:proofErr w:type="spellEnd"/>
    </w:p>
    <w:p w14:paraId="288FF8F4" w14:textId="77777777" w:rsidR="002778E8" w:rsidRPr="00197F21" w:rsidRDefault="002778E8" w:rsidP="00E74772">
      <w:pPr>
        <w:rPr>
          <w:lang w:val="en-GB" w:eastAsia="en-GB"/>
        </w:rPr>
      </w:pPr>
    </w:p>
    <w:p w14:paraId="364E8374" w14:textId="7B0ADB03" w:rsidR="002778E8" w:rsidRDefault="002778E8" w:rsidP="002778E8">
      <w:pPr>
        <w:pStyle w:val="Heading3"/>
        <w:rPr>
          <w:lang w:eastAsia="en-GB"/>
        </w:rPr>
      </w:pPr>
      <w:bookmarkStart w:id="143" w:name="_Toc4919199"/>
      <w:r>
        <w:rPr>
          <w:lang w:eastAsia="en-GB"/>
        </w:rPr>
        <w:t>Utilities</w:t>
      </w:r>
      <w:bookmarkEnd w:id="143"/>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E74772">
      <w:pPr>
        <w:rPr>
          <w:lang w:val="en-GB" w:eastAsia="en-GB"/>
        </w:rPr>
      </w:pPr>
    </w:p>
    <w:p w14:paraId="35E6F2CA" w14:textId="77777777" w:rsidR="002778E8" w:rsidRPr="00A06045" w:rsidRDefault="002778E8" w:rsidP="00E74772">
      <w:pPr>
        <w:rPr>
          <w:rStyle w:val="CharTok"/>
          <w:lang w:val="en-GB" w:eastAsia="en-GB"/>
        </w:rPr>
      </w:pPr>
    </w:p>
    <w:p w14:paraId="77FD01A7" w14:textId="77777777" w:rsidR="002778E8" w:rsidRPr="00C3658B" w:rsidRDefault="002778E8" w:rsidP="00E74772">
      <w:pPr>
        <w:rPr>
          <w:rStyle w:val="ControlFlowTok"/>
        </w:rPr>
      </w:pPr>
      <w:r w:rsidRPr="00C3658B">
        <w:rPr>
          <w:rStyle w:val="ControlFlowTok"/>
        </w:rPr>
        <w:t>all: gridfiles.md5</w:t>
      </w:r>
    </w:p>
    <w:p w14:paraId="40354E71" w14:textId="77777777" w:rsidR="002778E8" w:rsidRPr="00C3658B" w:rsidRDefault="002778E8" w:rsidP="00E74772">
      <w:pPr>
        <w:rPr>
          <w:rStyle w:val="ControlFlowTok"/>
        </w:rPr>
      </w:pPr>
    </w:p>
    <w:p w14:paraId="580F18BF" w14:textId="77777777" w:rsidR="002778E8" w:rsidRPr="00C3658B" w:rsidRDefault="002778E8" w:rsidP="00E74772">
      <w:pPr>
        <w:rPr>
          <w:rStyle w:val="ControlFlowTok"/>
        </w:rPr>
      </w:pPr>
      <w:r w:rsidRPr="00C3658B">
        <w:rPr>
          <w:rStyle w:val="ControlFlowTok"/>
        </w:rPr>
        <w:t>gridfiles.xml: query.sh</w:t>
      </w:r>
    </w:p>
    <w:p w14:paraId="56352D1B" w14:textId="77777777" w:rsidR="002778E8" w:rsidRPr="00C3658B" w:rsidRDefault="002778E8" w:rsidP="00E74772">
      <w:pPr>
        <w:rPr>
          <w:rStyle w:val="ControlFlowTok"/>
        </w:rPr>
      </w:pPr>
      <w:r w:rsidRPr="00C3658B">
        <w:rPr>
          <w:rStyle w:val="ControlFlowTok"/>
        </w:rPr>
        <w:tab/>
        <w:t>./$&lt; &gt; $@</w:t>
      </w:r>
    </w:p>
    <w:p w14:paraId="511036DB" w14:textId="77777777" w:rsidR="002778E8" w:rsidRPr="00C3658B" w:rsidRDefault="002778E8" w:rsidP="00E74772">
      <w:pPr>
        <w:rPr>
          <w:rStyle w:val="ControlFlowTok"/>
        </w:rPr>
      </w:pPr>
    </w:p>
    <w:p w14:paraId="7615456C" w14:textId="77777777" w:rsidR="002778E8" w:rsidRPr="00C3658B" w:rsidRDefault="002778E8" w:rsidP="00E74772">
      <w:pPr>
        <w:rPr>
          <w:rStyle w:val="ControlFlowTok"/>
        </w:rPr>
      </w:pPr>
      <w:r w:rsidRPr="00C3658B">
        <w:rPr>
          <w:rStyle w:val="ControlFlowTok"/>
        </w:rPr>
        <w:t>gridfiles.md5: gridfiles.xml</w:t>
      </w:r>
    </w:p>
    <w:p w14:paraId="29154695"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E74772">
      <w:pPr>
        <w:rPr>
          <w:rStyle w:val="ControlFlowTok"/>
        </w:rPr>
      </w:pPr>
    </w:p>
    <w:p w14:paraId="5E379FB7" w14:textId="77777777" w:rsidR="002778E8" w:rsidRPr="00C3658B" w:rsidRDefault="002778E8" w:rsidP="00E74772">
      <w:pPr>
        <w:rPr>
          <w:rStyle w:val="ControlFlowTok"/>
        </w:rPr>
      </w:pPr>
      <w:r w:rsidRPr="00C3658B">
        <w:rPr>
          <w:rStyle w:val="ControlFlowTok"/>
        </w:rPr>
        <w:t>download: $(shell cut -c 49- files.md5)</w:t>
      </w:r>
    </w:p>
    <w:p w14:paraId="16F7184F" w14:textId="77777777" w:rsidR="002778E8" w:rsidRPr="00C3658B" w:rsidRDefault="002778E8" w:rsidP="00E74772">
      <w:pPr>
        <w:rPr>
          <w:rStyle w:val="ControlFlowTok"/>
        </w:rPr>
      </w:pPr>
    </w:p>
    <w:p w14:paraId="206C4699" w14:textId="77777777" w:rsidR="002778E8" w:rsidRPr="00C3658B" w:rsidRDefault="002778E8" w:rsidP="00E74772">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E74772">
      <w:pPr>
        <w:rPr>
          <w:rStyle w:val="CharTok"/>
          <w:lang w:val="en-GB" w:eastAsia="en-GB"/>
        </w:rPr>
      </w:pPr>
    </w:p>
    <w:p w14:paraId="42881335" w14:textId="77777777" w:rsidR="002778E8" w:rsidRPr="00A06045" w:rsidRDefault="002778E8" w:rsidP="00E74772">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E74772">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E74772">
      <w:pPr>
        <w:rPr>
          <w:rStyle w:val="ControlFlowTok"/>
          <w:lang w:val="en-GB" w:eastAsia="en-GB"/>
        </w:rPr>
      </w:pPr>
    </w:p>
    <w:p w14:paraId="766AFF37" w14:textId="77777777" w:rsidR="002778E8"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E74772">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E74772">
      <w:pPr>
        <w:rPr>
          <w:lang w:val="en-GB"/>
        </w:rPr>
      </w:pPr>
    </w:p>
    <w:p w14:paraId="0B0011B0" w14:textId="77777777" w:rsidR="002778E8" w:rsidRDefault="002778E8" w:rsidP="00E74772">
      <w:pPr>
        <w:rPr>
          <w:lang w:val="en-GB"/>
        </w:rPr>
      </w:pPr>
      <w:r>
        <w:rPr>
          <w:lang w:val="en-GB"/>
        </w:rPr>
        <w:t>X11 Forwarding</w:t>
      </w:r>
    </w:p>
    <w:p w14:paraId="1CB33121" w14:textId="77777777" w:rsidR="002778E8" w:rsidRDefault="002778E8" w:rsidP="00E74772">
      <w:pPr>
        <w:rPr>
          <w:lang w:val="en-GB"/>
        </w:rPr>
      </w:pPr>
    </w:p>
    <w:p w14:paraId="21708E90" w14:textId="77777777" w:rsidR="002778E8" w:rsidRDefault="002778E8" w:rsidP="00E74772">
      <w:pPr>
        <w:rPr>
          <w:lang w:val="en-GB"/>
        </w:rPr>
      </w:pPr>
      <w:r>
        <w:rPr>
          <w:lang w:val="en-GB"/>
        </w:rPr>
        <w:t>Atom packages:</w:t>
      </w:r>
    </w:p>
    <w:p w14:paraId="761A0067" w14:textId="77777777" w:rsidR="002778E8" w:rsidRDefault="002778E8" w:rsidP="00E74772">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E74772">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E74772">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E74772">
      <w:pPr>
        <w:rPr>
          <w:lang w:val="en-GB"/>
        </w:rPr>
      </w:pPr>
    </w:p>
    <w:p w14:paraId="64075FC9" w14:textId="77777777" w:rsidR="002778E8" w:rsidRPr="00716CE3" w:rsidRDefault="002778E8" w:rsidP="00E74772">
      <w:pPr>
        <w:rPr>
          <w:lang w:val="en-GB"/>
        </w:rPr>
      </w:pPr>
      <w:r>
        <w:rPr>
          <w:lang w:val="en-GB"/>
        </w:rPr>
        <w:t>List processes that are owned by me:</w:t>
      </w:r>
    </w:p>
    <w:p w14:paraId="09F29856" w14:textId="77777777" w:rsidR="002778E8" w:rsidRDefault="002778E8" w:rsidP="00E74772">
      <w:pPr>
        <w:rPr>
          <w:lang w:val="en-GB"/>
        </w:rPr>
      </w:pPr>
    </w:p>
    <w:p w14:paraId="3ACAC773" w14:textId="77777777" w:rsidR="002778E8" w:rsidRDefault="002778E8" w:rsidP="00E74772">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E74772">
      <w:pPr>
        <w:rPr>
          <w:rStyle w:val="ControlFlowTok"/>
          <w:lang w:val="en-GB"/>
        </w:rPr>
      </w:pPr>
    </w:p>
    <w:p w14:paraId="444893F3" w14:textId="77777777" w:rsidR="002778E8" w:rsidRDefault="002778E8" w:rsidP="00E74772">
      <w:pPr>
        <w:rPr>
          <w:rStyle w:val="ControlFlowTok"/>
          <w:lang w:val="en-GB"/>
        </w:rPr>
      </w:pPr>
    </w:p>
    <w:p w14:paraId="2F60A187" w14:textId="77777777" w:rsidR="002778E8" w:rsidRDefault="002778E8" w:rsidP="00E74772">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E74772"/>
    <w:p w14:paraId="053D1B6D" w14:textId="77777777" w:rsidR="002778E8" w:rsidRDefault="002778E8" w:rsidP="00E74772">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E74772">
      <w:pPr>
        <w:rPr>
          <w:rStyle w:val="ControlFlowTok"/>
          <w:lang w:val="en-GB"/>
        </w:rPr>
      </w:pPr>
    </w:p>
    <w:p w14:paraId="256D64F6" w14:textId="77777777" w:rsidR="002778E8" w:rsidRPr="000725E7" w:rsidRDefault="002778E8" w:rsidP="00E74772">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E74772">
      <w:pPr>
        <w:rPr>
          <w:rStyle w:val="ControlFlowTok"/>
          <w:lang w:val="en-GB"/>
        </w:rPr>
      </w:pPr>
    </w:p>
    <w:p w14:paraId="1B820A68" w14:textId="77777777" w:rsidR="002778E8" w:rsidRPr="003F2977" w:rsidRDefault="002778E8" w:rsidP="00E74772">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E74772">
      <w:pPr>
        <w:rPr>
          <w:rStyle w:val="ControlFlowTok"/>
          <w:lang w:val="en-GB"/>
        </w:rPr>
      </w:pPr>
    </w:p>
    <w:p w14:paraId="3B35AC0A" w14:textId="227808FE" w:rsidR="002778E8" w:rsidRPr="00174A31" w:rsidRDefault="002778E8" w:rsidP="002778E8">
      <w:pPr>
        <w:pStyle w:val="Heading3"/>
        <w:rPr>
          <w:lang w:eastAsia="en-GB"/>
        </w:rPr>
      </w:pPr>
      <w:bookmarkStart w:id="144" w:name="_Toc4919200"/>
      <w:r>
        <w:rPr>
          <w:lang w:eastAsia="en-GB"/>
        </w:rPr>
        <w:t>Python</w:t>
      </w:r>
      <w:bookmarkEnd w:id="144"/>
    </w:p>
    <w:p w14:paraId="1515DF5E" w14:textId="77777777" w:rsidR="002778E8" w:rsidRDefault="002778E8" w:rsidP="00E74772">
      <w:pPr>
        <w:rPr>
          <w:lang w:val="en-GB" w:eastAsia="en-GB"/>
        </w:rPr>
      </w:pPr>
    </w:p>
    <w:p w14:paraId="0326C390" w14:textId="77777777" w:rsidR="002778E8" w:rsidRPr="000B56FB" w:rsidRDefault="002778E8" w:rsidP="00E74772">
      <w:pPr>
        <w:rPr>
          <w:lang w:val="en-GB" w:eastAsia="en-GB"/>
        </w:rPr>
      </w:pPr>
    </w:p>
    <w:p w14:paraId="01291773" w14:textId="77777777" w:rsidR="002778E8" w:rsidRDefault="002778E8" w:rsidP="00E74772">
      <w:r>
        <w:br w:type="page"/>
      </w:r>
    </w:p>
    <w:p w14:paraId="207549BC" w14:textId="5C3EAA8A" w:rsidR="002778E8" w:rsidRDefault="005C7883" w:rsidP="005C7883">
      <w:pPr>
        <w:pStyle w:val="AppendixHeading1"/>
      </w:pPr>
      <w:bookmarkStart w:id="145" w:name="_Toc4919201"/>
      <w:bookmarkStart w:id="146" w:name="_Toc4919239"/>
      <w:bookmarkStart w:id="147" w:name="_Toc491924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E74772">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E74772">
      <w:pPr>
        <w:rPr>
          <w:lang w:val="en-GB" w:eastAsia="en-GB"/>
        </w:rPr>
      </w:pPr>
    </w:p>
    <w:p w14:paraId="78CA151A" w14:textId="77777777" w:rsidR="002778E8" w:rsidRDefault="002778E8" w:rsidP="00E74772">
      <w:pPr>
        <w:rPr>
          <w:rStyle w:val="ControlFlowTok"/>
        </w:rPr>
      </w:pPr>
      <w:proofErr w:type="spellStart"/>
      <w:r>
        <w:rPr>
          <w:rStyle w:val="ControlFlowTok"/>
        </w:rPr>
        <w:t>initialize_aliroot</w:t>
      </w:r>
      <w:proofErr w:type="spellEnd"/>
    </w:p>
    <w:p w14:paraId="7B987868" w14:textId="77777777" w:rsidR="002778E8" w:rsidRDefault="002778E8" w:rsidP="00E74772">
      <w:pPr>
        <w:rPr>
          <w:rStyle w:val="ControlFlowTok"/>
        </w:rPr>
      </w:pPr>
    </w:p>
    <w:p w14:paraId="235038A0" w14:textId="77777777" w:rsidR="002778E8" w:rsidRDefault="002778E8" w:rsidP="00E74772">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E74772"/>
    <w:p w14:paraId="27D15014" w14:textId="77777777" w:rsidR="002778E8" w:rsidRDefault="002778E8" w:rsidP="00E74772">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E74772">
      <w:pPr>
        <w:rPr>
          <w:rStyle w:val="ControlFlowTok"/>
        </w:rPr>
      </w:pPr>
    </w:p>
    <w:p w14:paraId="454E0408" w14:textId="77777777" w:rsidR="002778E8" w:rsidRDefault="002778E8" w:rsidP="00E7477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E74772"/>
    <w:p w14:paraId="05D91EB3" w14:textId="77777777" w:rsidR="002778E8" w:rsidRPr="00945FD9"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E74772">
      <w:pPr>
        <w:rPr>
          <w:rStyle w:val="ControlFlowTok"/>
        </w:rPr>
      </w:pPr>
    </w:p>
    <w:p w14:paraId="16AEBA2E" w14:textId="77777777" w:rsidR="002778E8" w:rsidRPr="005B51DC" w:rsidRDefault="002778E8" w:rsidP="00E74772">
      <w:r w:rsidRPr="005B51DC">
        <w:t>Adding the appropriate run number and output directory:</w:t>
      </w:r>
    </w:p>
    <w:p w14:paraId="48294649" w14:textId="77777777" w:rsidR="002778E8" w:rsidRDefault="002778E8" w:rsidP="00E74772">
      <w:pPr>
        <w:rPr>
          <w:rStyle w:val="ControlFlowTok"/>
        </w:rPr>
      </w:pPr>
    </w:p>
    <w:p w14:paraId="727A349C"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E74772">
      <w:pPr>
        <w:rPr>
          <w:rStyle w:val="ControlFlowTok"/>
        </w:rPr>
      </w:pPr>
    </w:p>
    <w:p w14:paraId="424A0A93" w14:textId="77777777" w:rsidR="002778E8" w:rsidRPr="00945FD9"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E74772">
      <w:pPr>
        <w:rPr>
          <w:rStyle w:val="ControlFlowTok"/>
        </w:rPr>
      </w:pPr>
    </w:p>
    <w:p w14:paraId="2074A0DB" w14:textId="77777777" w:rsidR="002778E8" w:rsidRPr="005B51DC" w:rsidRDefault="002778E8" w:rsidP="00E74772">
      <w:r w:rsidRPr="005B51DC">
        <w:t>Setting the run mode and starting the analysis:</w:t>
      </w:r>
    </w:p>
    <w:p w14:paraId="354BC182" w14:textId="77777777" w:rsidR="002778E8" w:rsidRDefault="002778E8" w:rsidP="00E74772">
      <w:pPr>
        <w:rPr>
          <w:rStyle w:val="ControlFlowTok"/>
        </w:rPr>
      </w:pPr>
    </w:p>
    <w:p w14:paraId="364B6ACC" w14:textId="77777777" w:rsidR="002778E8" w:rsidRPr="005510B2" w:rsidRDefault="002778E8" w:rsidP="00E7477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E7477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E7477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E74772">
      <w:pPr>
        <w:rPr>
          <w:rStyle w:val="ControlFlowTok"/>
        </w:rPr>
      </w:pPr>
    </w:p>
    <w:p w14:paraId="2E7FAAC9" w14:textId="259AA715" w:rsidR="002778E8" w:rsidRPr="00B3372B" w:rsidRDefault="002778E8" w:rsidP="00E74772">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E74772">
      <w:pPr>
        <w:rPr>
          <w:rStyle w:val="ControlFlowTok"/>
        </w:rPr>
      </w:pPr>
    </w:p>
    <w:p w14:paraId="71D72CEC" w14:textId="77777777" w:rsidR="002778E8" w:rsidRDefault="002778E8" w:rsidP="00E74772">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9537" cy="3350275"/>
                    </a:xfrm>
                    <a:prstGeom prst="rect">
                      <a:avLst/>
                    </a:prstGeom>
                  </pic:spPr>
                </pic:pic>
              </a:graphicData>
            </a:graphic>
          </wp:inline>
        </w:drawing>
      </w:r>
    </w:p>
    <w:p w14:paraId="66E34242" w14:textId="3908A706" w:rsidR="002778E8" w:rsidRDefault="002778E8" w:rsidP="00E74772">
      <w:pPr>
        <w:pStyle w:val="Caption"/>
      </w:pPr>
      <w:bookmarkStart w:id="148" w:name="_Ref2512518"/>
      <w:bookmarkStart w:id="149" w:name="_Toc4919231"/>
      <w:r>
        <w:t xml:space="preserve">Figure </w:t>
      </w:r>
      <w:r>
        <w:fldChar w:fldCharType="begin"/>
      </w:r>
      <w:r>
        <w:instrText xml:space="preserve"> SEQ Figure \* ARABIC </w:instrText>
      </w:r>
      <w:r>
        <w:fldChar w:fldCharType="separate"/>
      </w:r>
      <w:r w:rsidR="00A46BEC">
        <w:rPr>
          <w:noProof/>
        </w:rPr>
        <w:t>29</w:t>
      </w:r>
      <w:r>
        <w:fldChar w:fldCharType="end"/>
      </w:r>
      <w:bookmarkEnd w:id="148"/>
      <w:r>
        <w:t xml:space="preserve">: </w:t>
      </w:r>
      <w:proofErr w:type="spellStart"/>
      <w:r>
        <w:t>MonALISA</w:t>
      </w:r>
      <w:proofErr w:type="spellEnd"/>
      <w:r>
        <w:t xml:space="preserve"> Alice grid monitoring site, user jobs at url: </w:t>
      </w:r>
      <w:hyperlink r:id="rId63" w:history="1">
        <w:r w:rsidRPr="009A3BBC">
          <w:rPr>
            <w:rStyle w:val="Hyperlink"/>
          </w:rPr>
          <w:t>https://alimonitor.cern.ch/users/jobs.jsp</w:t>
        </w:r>
        <w:bookmarkEnd w:id="149"/>
      </w:hyperlink>
    </w:p>
    <w:p w14:paraId="3771C6CD" w14:textId="77777777" w:rsidR="002778E8" w:rsidRDefault="002778E8" w:rsidP="00E74772"/>
    <w:p w14:paraId="22E484BC" w14:textId="77777777" w:rsidR="002778E8" w:rsidRDefault="002778E8" w:rsidP="00E74772">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7492" cy="3371778"/>
                    </a:xfrm>
                    <a:prstGeom prst="rect">
                      <a:avLst/>
                    </a:prstGeom>
                  </pic:spPr>
                </pic:pic>
              </a:graphicData>
            </a:graphic>
          </wp:inline>
        </w:drawing>
      </w:r>
    </w:p>
    <w:p w14:paraId="33C4E71B" w14:textId="1BFC5538" w:rsidR="002778E8" w:rsidRDefault="002778E8" w:rsidP="00E74772">
      <w:pPr>
        <w:pStyle w:val="Caption"/>
      </w:pPr>
      <w:bookmarkStart w:id="150" w:name="_Ref2512676"/>
      <w:bookmarkStart w:id="151" w:name="_Toc4919232"/>
      <w:r>
        <w:t xml:space="preserve">Figure </w:t>
      </w:r>
      <w:r>
        <w:fldChar w:fldCharType="begin"/>
      </w:r>
      <w:r>
        <w:instrText xml:space="preserve"> SEQ Figure \* ARABIC </w:instrText>
      </w:r>
      <w:r>
        <w:fldChar w:fldCharType="separate"/>
      </w:r>
      <w:r w:rsidR="00A46BEC">
        <w:rPr>
          <w:noProof/>
        </w:rPr>
        <w:t>30</w:t>
      </w:r>
      <w:r>
        <w:fldChar w:fldCharType="end"/>
      </w:r>
      <w:bookmarkEnd w:id="150"/>
      <w:r>
        <w:t xml:space="preserve">: User working directory structure on </w:t>
      </w:r>
      <w:proofErr w:type="spellStart"/>
      <w:r>
        <w:t>MonALISA</w:t>
      </w:r>
      <w:proofErr w:type="spellEnd"/>
      <w:r>
        <w:t xml:space="preserve"> at url: </w:t>
      </w:r>
      <w:hyperlink r:id="rId65" w:anchor="/alice/cern.ch/user/c/cviljoen" w:history="1">
        <w:r w:rsidRPr="009A3BBC">
          <w:rPr>
            <w:rStyle w:val="Hyperlink"/>
          </w:rPr>
          <w:t>https://alimonitor.cern.ch/catalogue/#/alice/cern.ch/user/c/cviljoen</w:t>
        </w:r>
        <w:bookmarkEnd w:id="151"/>
      </w:hyperlink>
    </w:p>
    <w:p w14:paraId="23E2C33D" w14:textId="77777777" w:rsidR="002778E8" w:rsidRDefault="002778E8" w:rsidP="00E74772"/>
    <w:p w14:paraId="4D68B920" w14:textId="7F5AC219" w:rsidR="002778E8" w:rsidRPr="000763CD" w:rsidRDefault="002778E8" w:rsidP="00E74772">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E74772"/>
    <w:p w14:paraId="2F12EA8C" w14:textId="77777777" w:rsidR="002778E8" w:rsidRDefault="002778E8" w:rsidP="00E74772">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2557" cy="3399836"/>
                    </a:xfrm>
                    <a:prstGeom prst="rect">
                      <a:avLst/>
                    </a:prstGeom>
                  </pic:spPr>
                </pic:pic>
              </a:graphicData>
            </a:graphic>
          </wp:inline>
        </w:drawing>
      </w:r>
    </w:p>
    <w:p w14:paraId="03BCD92D" w14:textId="5AC1E067" w:rsidR="002778E8" w:rsidRDefault="002778E8" w:rsidP="00E74772">
      <w:pPr>
        <w:pStyle w:val="Caption"/>
      </w:pPr>
      <w:bookmarkStart w:id="152" w:name="_Ref2512863"/>
      <w:bookmarkStart w:id="153" w:name="_Toc4919233"/>
      <w:r>
        <w:t xml:space="preserve">Figure </w:t>
      </w:r>
      <w:r>
        <w:fldChar w:fldCharType="begin"/>
      </w:r>
      <w:r>
        <w:instrText xml:space="preserve"> SEQ Figure \* ARABIC </w:instrText>
      </w:r>
      <w:r>
        <w:fldChar w:fldCharType="separate"/>
      </w:r>
      <w:r w:rsidR="00A46BEC">
        <w:rPr>
          <w:noProof/>
        </w:rPr>
        <w:t>31</w:t>
      </w:r>
      <w:r>
        <w:fldChar w:fldCharType="end"/>
      </w:r>
      <w:bookmarkEnd w:id="152"/>
      <w:r>
        <w:t xml:space="preserve">: Tracking the status of </w:t>
      </w:r>
      <w:proofErr w:type="spellStart"/>
      <w:r>
        <w:t>subjobs</w:t>
      </w:r>
      <w:proofErr w:type="spellEnd"/>
      <w:r>
        <w:t xml:space="preserve"> of a master-job, by clicking on the process id (PID)</w:t>
      </w:r>
      <w:bookmarkEnd w:id="153"/>
    </w:p>
    <w:p w14:paraId="7EE43E6E" w14:textId="77777777" w:rsidR="002778E8" w:rsidRDefault="002778E8" w:rsidP="00E74772"/>
    <w:p w14:paraId="153BECD0" w14:textId="77777777" w:rsidR="002778E8" w:rsidRDefault="002778E8" w:rsidP="00E74772">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E74772"/>
    <w:p w14:paraId="7A831EC0" w14:textId="6932039E" w:rsidR="002778E8" w:rsidRDefault="002778E8" w:rsidP="00E74772">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E74772"/>
    <w:p w14:paraId="0AF9D54F" w14:textId="77777777" w:rsidR="002778E8" w:rsidRDefault="002778E8" w:rsidP="00E74772">
      <w:r>
        <w:t xml:space="preserve">The alien shell can be accessed by running </w:t>
      </w:r>
    </w:p>
    <w:p w14:paraId="2D78E029" w14:textId="77777777" w:rsidR="002778E8" w:rsidRDefault="002778E8" w:rsidP="00E74772"/>
    <w:p w14:paraId="113C6209" w14:textId="77777777" w:rsidR="002778E8" w:rsidRDefault="002778E8" w:rsidP="00E74772">
      <w:pPr>
        <w:rPr>
          <w:rStyle w:val="ControlFlowTok"/>
        </w:rPr>
      </w:pPr>
      <w:proofErr w:type="spellStart"/>
      <w:r>
        <w:rPr>
          <w:rStyle w:val="ControlFlowTok"/>
        </w:rPr>
        <w:t>aliensh</w:t>
      </w:r>
      <w:proofErr w:type="spellEnd"/>
    </w:p>
    <w:p w14:paraId="54899E47" w14:textId="77777777" w:rsidR="002778E8" w:rsidRDefault="002778E8" w:rsidP="00E74772">
      <w:pPr>
        <w:rPr>
          <w:rStyle w:val="ControlFlowTok"/>
        </w:rPr>
      </w:pPr>
    </w:p>
    <w:p w14:paraId="3E89EDAC" w14:textId="77777777" w:rsidR="002778E8" w:rsidRPr="008350CF" w:rsidRDefault="002778E8" w:rsidP="00E74772">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E74772">
      <w:pPr>
        <w:rPr>
          <w:rStyle w:val="ControlFlowTok"/>
        </w:rPr>
      </w:pPr>
    </w:p>
    <w:p w14:paraId="75E04E6A" w14:textId="77777777" w:rsidR="002778E8" w:rsidRDefault="002778E8" w:rsidP="00E74772">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E74772">
      <w:pPr>
        <w:rPr>
          <w:rStyle w:val="ControlFlowTok"/>
        </w:rPr>
      </w:pPr>
    </w:p>
    <w:p w14:paraId="16EE0F8E" w14:textId="77777777" w:rsidR="002778E8" w:rsidRPr="008350CF" w:rsidRDefault="002778E8" w:rsidP="00E74772">
      <w:r w:rsidRPr="008350CF">
        <w:t>would be achieved on an alien terminal by running</w:t>
      </w:r>
      <w:r>
        <w:t>:</w:t>
      </w:r>
      <w:r w:rsidRPr="008350CF">
        <w:t xml:space="preserve"> </w:t>
      </w:r>
    </w:p>
    <w:p w14:paraId="45D76F30" w14:textId="77777777" w:rsidR="002778E8" w:rsidRDefault="002778E8" w:rsidP="00E74772">
      <w:pPr>
        <w:rPr>
          <w:rStyle w:val="ControlFlowTok"/>
        </w:rPr>
      </w:pPr>
    </w:p>
    <w:p w14:paraId="74D14B8B" w14:textId="77777777" w:rsidR="002778E8" w:rsidRDefault="002778E8" w:rsidP="00E74772">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E74772">
      <w:pPr>
        <w:rPr>
          <w:rStyle w:val="ControlFlowTok"/>
        </w:rPr>
      </w:pPr>
    </w:p>
    <w:p w14:paraId="2A0794F5" w14:textId="77777777" w:rsidR="002778E8" w:rsidRPr="00AB62ED" w:rsidRDefault="002778E8" w:rsidP="00E74772">
      <w:r w:rsidRPr="00AB62ED">
        <w:t>Killing a job is done in a similar fashion to the normal shell workflow, i.e. running</w:t>
      </w:r>
    </w:p>
    <w:p w14:paraId="7FEA384B" w14:textId="77777777" w:rsidR="002778E8" w:rsidRDefault="002778E8" w:rsidP="00E74772">
      <w:pPr>
        <w:rPr>
          <w:rStyle w:val="ControlFlowTok"/>
        </w:rPr>
      </w:pPr>
    </w:p>
    <w:p w14:paraId="577E856A" w14:textId="77777777" w:rsidR="002778E8" w:rsidRDefault="002778E8" w:rsidP="00E74772">
      <w:pPr>
        <w:rPr>
          <w:rStyle w:val="ControlFlowTok"/>
        </w:rPr>
      </w:pPr>
      <w:proofErr w:type="spellStart"/>
      <w:r>
        <w:rPr>
          <w:rStyle w:val="ControlFlowTok"/>
        </w:rPr>
        <w:t>ps</w:t>
      </w:r>
      <w:proofErr w:type="spellEnd"/>
    </w:p>
    <w:p w14:paraId="2BD10A34" w14:textId="77777777" w:rsidR="002778E8" w:rsidRDefault="002778E8" w:rsidP="00E74772">
      <w:pPr>
        <w:rPr>
          <w:rStyle w:val="ControlFlowTok"/>
        </w:rPr>
      </w:pPr>
    </w:p>
    <w:p w14:paraId="0D812670" w14:textId="77777777" w:rsidR="002778E8" w:rsidRPr="00AB62ED" w:rsidRDefault="002778E8" w:rsidP="00E74772">
      <w:r w:rsidRPr="00AB62ED">
        <w:t>To list the currently active processes and</w:t>
      </w:r>
    </w:p>
    <w:p w14:paraId="2EAC5D59" w14:textId="77777777" w:rsidR="002778E8" w:rsidRDefault="002778E8" w:rsidP="00E74772">
      <w:pPr>
        <w:rPr>
          <w:rStyle w:val="ControlFlowTok"/>
        </w:rPr>
      </w:pPr>
    </w:p>
    <w:p w14:paraId="2585DDD3" w14:textId="77777777" w:rsidR="002778E8" w:rsidRDefault="002778E8" w:rsidP="00E74772">
      <w:pPr>
        <w:rPr>
          <w:rStyle w:val="ControlFlowTok"/>
        </w:rPr>
      </w:pPr>
      <w:r>
        <w:rPr>
          <w:rStyle w:val="ControlFlowTok"/>
        </w:rPr>
        <w:t>kill $(process-id)</w:t>
      </w:r>
    </w:p>
    <w:p w14:paraId="1B9BADDD" w14:textId="77777777" w:rsidR="002778E8" w:rsidRDefault="002778E8" w:rsidP="00E74772">
      <w:pPr>
        <w:rPr>
          <w:rStyle w:val="ControlFlowTok"/>
        </w:rPr>
      </w:pPr>
    </w:p>
    <w:p w14:paraId="3E69B254" w14:textId="77777777" w:rsidR="002778E8" w:rsidRPr="00AB62ED" w:rsidRDefault="002778E8" w:rsidP="00E74772">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E74772"/>
    <w:p w14:paraId="12225DF0" w14:textId="77777777" w:rsidR="002778E8" w:rsidRDefault="002778E8" w:rsidP="00E74772">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6015" cy="3586986"/>
                    </a:xfrm>
                    <a:prstGeom prst="rect">
                      <a:avLst/>
                    </a:prstGeom>
                  </pic:spPr>
                </pic:pic>
              </a:graphicData>
            </a:graphic>
          </wp:inline>
        </w:drawing>
      </w:r>
    </w:p>
    <w:p w14:paraId="4B7A8E0A" w14:textId="2AD4E9B9" w:rsidR="00E74772" w:rsidRDefault="002778E8" w:rsidP="00E74772">
      <w:pPr>
        <w:pStyle w:val="Caption"/>
      </w:pPr>
      <w:bookmarkStart w:id="154" w:name="_Ref2513121"/>
      <w:bookmarkStart w:id="155" w:name="_Toc4919234"/>
      <w:r>
        <w:t xml:space="preserve">Figure </w:t>
      </w:r>
      <w:r>
        <w:fldChar w:fldCharType="begin"/>
      </w:r>
      <w:r>
        <w:instrText xml:space="preserve"> SEQ Figure \* ARABIC </w:instrText>
      </w:r>
      <w:r>
        <w:fldChar w:fldCharType="separate"/>
      </w:r>
      <w:r w:rsidR="00A46BEC">
        <w:rPr>
          <w:noProof/>
        </w:rPr>
        <w:t>32</w:t>
      </w:r>
      <w:r>
        <w:fldChar w:fldCharType="end"/>
      </w:r>
      <w:bookmarkEnd w:id="154"/>
      <w:r>
        <w:t xml:space="preserve">: Example trace of a </w:t>
      </w:r>
      <w:proofErr w:type="spellStart"/>
      <w:r>
        <w:t>subjob</w:t>
      </w:r>
      <w:proofErr w:type="spellEnd"/>
      <w:r>
        <w:t xml:space="preserve"> on </w:t>
      </w:r>
      <w:proofErr w:type="spellStart"/>
      <w:r>
        <w:t>MonALISA</w:t>
      </w:r>
      <w:bookmarkEnd w:id="155"/>
      <w:proofErr w:type="spellEnd"/>
    </w:p>
    <w:p w14:paraId="4517308E" w14:textId="77777777" w:rsidR="00E74772" w:rsidRDefault="00E74772" w:rsidP="00E74772">
      <w:pPr>
        <w:rPr>
          <w:szCs w:val="18"/>
        </w:rPr>
      </w:pPr>
      <w:r>
        <w:br w:type="page"/>
      </w:r>
    </w:p>
    <w:p w14:paraId="04F2101D" w14:textId="5C34930A" w:rsidR="00E74772" w:rsidRDefault="00E74772" w:rsidP="00E74772">
      <w:pPr>
        <w:pStyle w:val="AppendixHeading1"/>
      </w:pPr>
      <w:bookmarkStart w:id="156" w:name="_Toc4919178"/>
      <w:r>
        <w:lastRenderedPageBreak/>
        <w:t xml:space="preserve">Appendix F: </w:t>
      </w:r>
      <w:r>
        <w:t>Data Extraction, Data Quality and Data Pre-processing</w:t>
      </w:r>
      <w:bookmarkEnd w:id="156"/>
    </w:p>
    <w:p w14:paraId="5560DE68" w14:textId="77777777" w:rsidR="00E74772" w:rsidRDefault="00E74772" w:rsidP="00E74772">
      <w:pPr>
        <w:pStyle w:val="Heading3"/>
      </w:pPr>
      <w:bookmarkStart w:id="157" w:name="_Toc4919179"/>
      <w:r>
        <w:t xml:space="preserve">Running Digits Extract Task on </w:t>
      </w:r>
      <w:proofErr w:type="spellStart"/>
      <w:r>
        <w:t>AliEn</w:t>
      </w:r>
      <w:proofErr w:type="spellEnd"/>
      <w:r>
        <w:t xml:space="preserve"> Grid</w:t>
      </w:r>
      <w:bookmarkEnd w:id="157"/>
    </w:p>
    <w:p w14:paraId="00412CA1" w14:textId="77777777" w:rsidR="00E74772" w:rsidRDefault="00E74772" w:rsidP="00E74772">
      <w:pPr>
        <w:rPr>
          <w:lang w:val="en-GB"/>
        </w:rPr>
      </w:pPr>
    </w:p>
    <w:p w14:paraId="5F59BEBB" w14:textId="77777777" w:rsidR="00E74772" w:rsidRDefault="00E74772" w:rsidP="00E74772">
      <w:pPr>
        <w:pStyle w:val="ListParagraph"/>
        <w:numPr>
          <w:ilvl w:val="0"/>
          <w:numId w:val="49"/>
        </w:numPr>
        <w:rPr>
          <w:lang w:val="en-GB"/>
        </w:rPr>
      </w:pPr>
      <w:r>
        <w:rPr>
          <w:lang w:val="en-GB"/>
        </w:rPr>
        <w:t>Stage 1</w:t>
      </w:r>
    </w:p>
    <w:p w14:paraId="10F6E627" w14:textId="77777777" w:rsidR="00E74772" w:rsidRDefault="00E74772" w:rsidP="00E74772">
      <w:pPr>
        <w:pStyle w:val="ListParagraph"/>
        <w:numPr>
          <w:ilvl w:val="0"/>
          <w:numId w:val="49"/>
        </w:numPr>
        <w:rPr>
          <w:lang w:val="en-GB"/>
        </w:rPr>
      </w:pPr>
      <w:r>
        <w:rPr>
          <w:lang w:val="en-GB"/>
        </w:rPr>
        <w:t>Stage 2</w:t>
      </w:r>
    </w:p>
    <w:p w14:paraId="6AE81C57" w14:textId="77777777" w:rsidR="00E74772" w:rsidRPr="00D136CA" w:rsidRDefault="00E74772" w:rsidP="00E74772">
      <w:pPr>
        <w:pStyle w:val="ListParagraph"/>
        <w:numPr>
          <w:ilvl w:val="0"/>
          <w:numId w:val="49"/>
        </w:numPr>
        <w:rPr>
          <w:lang w:val="en-GB"/>
        </w:rPr>
      </w:pPr>
      <w:r>
        <w:rPr>
          <w:lang w:val="en-GB"/>
        </w:rPr>
        <w:t>Stage 3</w:t>
      </w:r>
    </w:p>
    <w:p w14:paraId="65941BF5" w14:textId="77777777" w:rsidR="00E74772" w:rsidRPr="00A0181F" w:rsidRDefault="00E74772" w:rsidP="00E74772">
      <w:pPr>
        <w:rPr>
          <w:lang w:val="en-GB" w:eastAsia="en-GB"/>
        </w:rPr>
      </w:pPr>
    </w:p>
    <w:p w14:paraId="7E0164A3" w14:textId="77777777" w:rsidR="00E74772" w:rsidRPr="00D136CA" w:rsidRDefault="00E74772" w:rsidP="00E74772">
      <w:pPr>
        <w:pStyle w:val="Heading3"/>
      </w:pPr>
      <w:bookmarkStart w:id="158" w:name="_Toc4919180"/>
      <w:r>
        <w:t>Data Extraction from WLCG</w:t>
      </w:r>
      <w:bookmarkEnd w:id="158"/>
    </w:p>
    <w:p w14:paraId="167EAADE" w14:textId="77777777" w:rsidR="00E74772" w:rsidRDefault="00E74772" w:rsidP="00E74772">
      <w:pPr>
        <w:rPr>
          <w:lang w:val="en-GB"/>
        </w:rPr>
      </w:pPr>
    </w:p>
    <w:p w14:paraId="146DBE9F" w14:textId="77777777" w:rsidR="00E74772" w:rsidRDefault="00E74772" w:rsidP="00E74772">
      <w:pPr>
        <w:pStyle w:val="Heading4"/>
      </w:pPr>
      <w:r>
        <w:t>From Alien to HEP01</w:t>
      </w:r>
    </w:p>
    <w:p w14:paraId="5136A789" w14:textId="77777777" w:rsidR="00E74772" w:rsidRDefault="00E74772" w:rsidP="00E74772">
      <w:pPr>
        <w:rPr>
          <w:lang w:val="en-GB"/>
        </w:rPr>
      </w:pPr>
    </w:p>
    <w:p w14:paraId="38C62170" w14:textId="77777777" w:rsidR="00E74772" w:rsidRPr="00D136CA" w:rsidRDefault="00E74772" w:rsidP="00E74772">
      <w:pPr>
        <w:rPr>
          <w:lang w:val="en-GB"/>
        </w:rPr>
      </w:pPr>
      <w:proofErr w:type="spellStart"/>
      <w:r>
        <w:rPr>
          <w:lang w:val="en-GB"/>
        </w:rPr>
        <w:t>Makefile</w:t>
      </w:r>
      <w:proofErr w:type="spellEnd"/>
    </w:p>
    <w:p w14:paraId="23FDAA65" w14:textId="77777777" w:rsidR="00E74772" w:rsidRDefault="00E74772" w:rsidP="00E74772">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E74772">
      <w:pPr>
        <w:rPr>
          <w:lang w:val="en-GB"/>
        </w:rPr>
      </w:pPr>
    </w:p>
    <w:p w14:paraId="5D413EA3" w14:textId="77777777" w:rsidR="00E74772" w:rsidRDefault="00E74772" w:rsidP="00E74772">
      <w:pPr>
        <w:rPr>
          <w:lang w:val="en-GB"/>
        </w:rPr>
      </w:pPr>
      <w:r>
        <w:rPr>
          <w:lang w:val="en-GB"/>
        </w:rPr>
        <w:t xml:space="preserve">Into data backup directory: </w:t>
      </w:r>
      <w:hyperlink r:id="rId68" w:history="1">
        <w:r w:rsidRPr="00902223">
          <w:rPr>
            <w:rStyle w:val="Hyperlink"/>
            <w:lang w:val="en-GB"/>
          </w:rPr>
          <w:t>https://gitlab.cern.ch/cviljoen/msc-thesis-data</w:t>
        </w:r>
      </w:hyperlink>
    </w:p>
    <w:p w14:paraId="2B0CD97E" w14:textId="77777777" w:rsidR="00E74772" w:rsidRDefault="00E74772" w:rsidP="00E74772">
      <w:pPr>
        <w:rPr>
          <w:lang w:val="en-GB"/>
        </w:rPr>
      </w:pPr>
    </w:p>
    <w:p w14:paraId="27008E4B" w14:textId="77777777" w:rsidR="00E74772" w:rsidRPr="00D136CA" w:rsidRDefault="00E74772" w:rsidP="00E74772">
      <w:pPr>
        <w:rPr>
          <w:lang w:val="en-GB"/>
        </w:rPr>
      </w:pPr>
      <w:r>
        <w:rPr>
          <w:lang w:val="en-GB"/>
        </w:rPr>
        <w:t>Directory structure</w:t>
      </w:r>
    </w:p>
    <w:p w14:paraId="5B5F8CB7" w14:textId="77777777" w:rsidR="00E74772" w:rsidRDefault="00E74772" w:rsidP="00E74772">
      <w:pPr>
        <w:rPr>
          <w:lang w:val="en-GB"/>
        </w:rPr>
      </w:pPr>
    </w:p>
    <w:p w14:paraId="7BA62E88" w14:textId="39771F06" w:rsidR="00E74772" w:rsidRDefault="00E74772" w:rsidP="00E74772">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29EDEC64" w14:textId="346D7174" w:rsidR="00E74772" w:rsidRDefault="00E74772" w:rsidP="00E74772">
      <w:pPr>
        <w:rPr>
          <w:rStyle w:val="ControlFlowTok"/>
          <w:lang w:val="en-GB"/>
        </w:rPr>
      </w:pPr>
    </w:p>
    <w:p w14:paraId="65A63605" w14:textId="77777777" w:rsidR="00E74772" w:rsidRPr="0087654C" w:rsidRDefault="00E74772" w:rsidP="00E74772">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E74772"/>
    <w:p w14:paraId="7E9F7582" w14:textId="77777777" w:rsidR="00E74772" w:rsidRPr="009C133F" w:rsidRDefault="00E74772" w:rsidP="00E74772">
      <w:pPr>
        <w:pStyle w:val="Heading3"/>
      </w:pPr>
      <w:bookmarkStart w:id="159" w:name="_Toc4919181"/>
      <w:r>
        <w:t>Data Quality Assessment and Descriptive Statistics</w:t>
      </w:r>
      <w:bookmarkEnd w:id="159"/>
    </w:p>
    <w:p w14:paraId="466BE820" w14:textId="77777777" w:rsidR="00E74772" w:rsidRDefault="00E74772" w:rsidP="00E74772">
      <w:pPr>
        <w:rPr>
          <w:lang w:val="en-GB" w:eastAsia="en-GB"/>
        </w:rPr>
      </w:pPr>
    </w:p>
    <w:p w14:paraId="34B4DCAE" w14:textId="77777777" w:rsidR="00E74772" w:rsidRDefault="00E74772" w:rsidP="00E74772">
      <w:pPr>
        <w:pStyle w:val="Heading3"/>
      </w:pPr>
      <w:bookmarkStart w:id="160" w:name="_Toc4919182"/>
      <w:r>
        <w:t>File Merging and Conversion of Python Dictionaries to JSON Objects</w:t>
      </w:r>
      <w:bookmarkEnd w:id="160"/>
    </w:p>
    <w:p w14:paraId="1982DCE0" w14:textId="77777777" w:rsidR="00E74772" w:rsidRPr="00A0181F" w:rsidRDefault="00E74772" w:rsidP="00E74772">
      <w:pPr>
        <w:rPr>
          <w:lang w:val="en-GB" w:eastAsia="en-GB"/>
        </w:rPr>
      </w:pPr>
    </w:p>
    <w:p w14:paraId="4C6032CC" w14:textId="77777777" w:rsidR="00E74772" w:rsidRDefault="00E74772" w:rsidP="00E74772">
      <w:pPr>
        <w:rPr>
          <w:lang w:val="en-GB" w:eastAsia="en-GB"/>
        </w:rPr>
      </w:pPr>
      <w:r>
        <w:rPr>
          <w:lang w:val="en-GB" w:eastAsia="en-GB"/>
        </w:rPr>
        <w:t>Cat_files.py</w:t>
      </w:r>
    </w:p>
    <w:p w14:paraId="2189A982" w14:textId="77777777" w:rsidR="00E74772" w:rsidRDefault="00E74772" w:rsidP="00E74772">
      <w:pPr>
        <w:rPr>
          <w:lang w:val="en-GB" w:eastAsia="en-GB"/>
        </w:rPr>
      </w:pPr>
    </w:p>
    <w:p w14:paraId="39389B32" w14:textId="77777777" w:rsidR="00E74772" w:rsidRDefault="00E74772" w:rsidP="00E74772">
      <w:pPr>
        <w:pStyle w:val="Heading3"/>
      </w:pPr>
      <w:bookmarkStart w:id="161" w:name="_Toc4919183"/>
      <w:r>
        <w:lastRenderedPageBreak/>
        <w:t>Loading JSON Files into R Environment and Data Wrangling for Deep Learning</w:t>
      </w:r>
      <w:bookmarkEnd w:id="161"/>
    </w:p>
    <w:p w14:paraId="4BA6A521" w14:textId="77777777" w:rsidR="00E74772" w:rsidRDefault="00E74772" w:rsidP="00E74772">
      <w:pPr>
        <w:rPr>
          <w:lang w:val="en-GB"/>
        </w:rPr>
      </w:pPr>
    </w:p>
    <w:p w14:paraId="5319C644" w14:textId="77777777" w:rsidR="00E74772" w:rsidRDefault="00E74772" w:rsidP="00E74772">
      <w:pPr>
        <w:rPr>
          <w:lang w:val="en-GB"/>
        </w:rPr>
      </w:pPr>
      <w:proofErr w:type="spellStart"/>
      <w:r>
        <w:rPr>
          <w:lang w:val="en-GB"/>
        </w:rPr>
        <w:t>Wrangle.R</w:t>
      </w:r>
      <w:proofErr w:type="spellEnd"/>
    </w:p>
    <w:p w14:paraId="1ED81265" w14:textId="77777777" w:rsidR="00E74772" w:rsidRDefault="00E74772" w:rsidP="00E74772">
      <w:pPr>
        <w:rPr>
          <w:lang w:val="en-GB"/>
        </w:rPr>
      </w:pPr>
    </w:p>
    <w:p w14:paraId="6246718C" w14:textId="77777777" w:rsidR="00E74772" w:rsidRDefault="00E74772" w:rsidP="00E74772">
      <w:pPr>
        <w:pStyle w:val="Heading3"/>
      </w:pPr>
      <w:r>
        <w:t>UCT HPC Cluster</w:t>
      </w:r>
    </w:p>
    <w:p w14:paraId="437F054A" w14:textId="77777777" w:rsidR="00E74772" w:rsidRDefault="00E74772" w:rsidP="00E74772">
      <w:pPr>
        <w:rPr>
          <w:lang w:val="en-GB"/>
        </w:rPr>
      </w:pPr>
    </w:p>
    <w:p w14:paraId="7AFAC444" w14:textId="77777777" w:rsidR="00E74772" w:rsidRDefault="00E74772" w:rsidP="00E74772">
      <w:pPr>
        <w:rPr>
          <w:rStyle w:val="pln"/>
        </w:rPr>
      </w:pPr>
      <w:r>
        <w:rPr>
          <w:rStyle w:val="pln"/>
        </w:rPr>
        <w:t>Compiler variables set in ~/.R/</w:t>
      </w:r>
      <w:proofErr w:type="spellStart"/>
      <w:r>
        <w:rPr>
          <w:rStyle w:val="pln"/>
        </w:rPr>
        <w:t>Makevars</w:t>
      </w:r>
      <w:proofErr w:type="spellEnd"/>
    </w:p>
    <w:p w14:paraId="0148637C" w14:textId="77777777" w:rsidR="00E74772" w:rsidRDefault="00E74772" w:rsidP="00E74772">
      <w:pPr>
        <w:rPr>
          <w:rStyle w:val="pln"/>
        </w:rPr>
      </w:pPr>
    </w:p>
    <w:p w14:paraId="511D4C69" w14:textId="77777777" w:rsidR="00E74772" w:rsidRDefault="00E74772" w:rsidP="00E74772">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proofErr w:type="spellStart"/>
      <w:r>
        <w:rPr>
          <w:rStyle w:val="pln"/>
        </w:rPr>
        <w:t>std</w:t>
      </w:r>
      <w:proofErr w:type="spellEnd"/>
      <w:r>
        <w:rPr>
          <w:rStyle w:val="pun"/>
        </w:rPr>
        <w:t>=</w:t>
      </w:r>
      <w:r>
        <w:rPr>
          <w:rStyle w:val="pln"/>
        </w:rPr>
        <w:t>gnu99</w:t>
      </w:r>
    </w:p>
    <w:p w14:paraId="6C09331B" w14:textId="77777777" w:rsidR="00E74772" w:rsidRDefault="00E74772" w:rsidP="00E74772">
      <w:pPr>
        <w:pStyle w:val="HTMLPreformatted"/>
        <w:rPr>
          <w:rStyle w:val="pln"/>
        </w:rPr>
      </w:pPr>
    </w:p>
    <w:p w14:paraId="37FA8BBE" w14:textId="77777777" w:rsidR="00E74772" w:rsidRDefault="00E74772" w:rsidP="00E74772">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E74772"/>
    <w:p w14:paraId="3DAFD194" w14:textId="77777777" w:rsidR="00E74772" w:rsidRDefault="00E74772" w:rsidP="00E74772">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w:t>
      </w:r>
      <w:proofErr w:type="spellStart"/>
      <w:r>
        <w:rPr>
          <w:rFonts w:eastAsia="MS Mincho"/>
          <w:lang w:val="en-US" w:eastAsia="en-GB"/>
        </w:rPr>
        <w:t>pkgs</w:t>
      </w:r>
      <w:proofErr w:type="spellEnd"/>
      <w:r>
        <w:rPr>
          <w:rFonts w:eastAsia="MS Mincho"/>
          <w:lang w:val="en-US" w:eastAsia="en-GB"/>
        </w:rPr>
        <w:t>="</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E74772">
      <w:r>
        <w:rPr>
          <w:rFonts w:eastAsia="MS Mincho"/>
          <w:lang w:val="en-US" w:eastAsia="en-GB"/>
        </w:rPr>
        <w:t>repos="https://</w:t>
      </w:r>
      <w:proofErr w:type="spellStart"/>
      <w:r>
        <w:rPr>
          <w:rFonts w:eastAsia="MS Mincho"/>
          <w:lang w:val="en-US" w:eastAsia="en-GB"/>
        </w:rPr>
        <w:t>cloud.r-project.org",dependencies</w:t>
      </w:r>
      <w:proofErr w:type="spellEnd"/>
      <w:r>
        <w:rPr>
          <w:rFonts w:eastAsia="MS Mincho"/>
          <w:lang w:val="en-US" w:eastAsia="en-GB"/>
        </w:rPr>
        <w:t>=TRUE)</w:t>
      </w:r>
    </w:p>
    <w:p w14:paraId="52938EC2" w14:textId="77777777" w:rsidR="00E74772" w:rsidRPr="006D566C" w:rsidRDefault="00E74772" w:rsidP="00E74772">
      <w:pPr>
        <w:rPr>
          <w:lang w:val="en-GB"/>
        </w:rPr>
      </w:pPr>
    </w:p>
    <w:p w14:paraId="01D89799" w14:textId="77777777" w:rsidR="00E74772" w:rsidRDefault="00E74772" w:rsidP="00E74772">
      <w:pPr>
        <w:rPr>
          <w:lang w:val="en-GB"/>
        </w:rPr>
      </w:pPr>
    </w:p>
    <w:p w14:paraId="6D3C8A5E" w14:textId="77777777" w:rsidR="00E74772" w:rsidRPr="009C133F" w:rsidRDefault="00E74772" w:rsidP="00E74772">
      <w:pPr>
        <w:rPr>
          <w:lang w:val="en-GB"/>
        </w:rPr>
      </w:pPr>
    </w:p>
    <w:p w14:paraId="4695246C" w14:textId="77777777" w:rsidR="00E74772" w:rsidRDefault="00E74772" w:rsidP="00E74772">
      <w:pPr>
        <w:rPr>
          <w:lang w:val="en-GB" w:eastAsia="en-GB"/>
        </w:rPr>
      </w:pPr>
    </w:p>
    <w:p w14:paraId="62A31FC5" w14:textId="77777777" w:rsidR="00E74772" w:rsidRDefault="00E74772" w:rsidP="00E74772">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2FB67069" w:rsidR="002778E8" w:rsidRPr="002778E8" w:rsidRDefault="002778E8" w:rsidP="00E74772">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386017" w:rsidRDefault="00386017" w:rsidP="009463C2">
      <w:pPr>
        <w:pStyle w:val="Centred"/>
      </w:pPr>
      <w:r>
        <w:rPr>
          <w:rStyle w:val="CommentReference"/>
        </w:rPr>
        <w:annotationRef/>
      </w:r>
      <w:r>
        <w:t>Sauli 1978</w:t>
      </w:r>
    </w:p>
    <w:p w14:paraId="47708870" w14:textId="77777777" w:rsidR="00386017" w:rsidRDefault="00386017" w:rsidP="009463C2">
      <w:pPr>
        <w:pStyle w:val="Centred"/>
      </w:pPr>
      <w:r>
        <w:t>Blum, Riegler, Rolandi</w:t>
      </w:r>
    </w:p>
    <w:p w14:paraId="432F1CE2" w14:textId="77777777" w:rsidR="00386017" w:rsidRDefault="00386017" w:rsidP="009463C2">
      <w:pPr>
        <w:pStyle w:val="Centred"/>
      </w:pPr>
      <w:r>
        <w:t>De/dx bethe bloche</w:t>
      </w:r>
    </w:p>
    <w:p w14:paraId="0173EF09" w14:textId="77777777" w:rsidR="00386017" w:rsidRDefault="00386017" w:rsidP="009463C2">
      <w:pPr>
        <w:pStyle w:val="Centred"/>
      </w:pPr>
      <w:r>
        <w:t>Data/ signsl descry</w:t>
      </w:r>
    </w:p>
    <w:p w14:paraId="57A5D315" w14:textId="77777777" w:rsidR="00386017" w:rsidRDefault="00386017" w:rsidP="009463C2">
      <w:pPr>
        <w:pStyle w:val="Centred"/>
      </w:pPr>
      <w:r>
        <w:t>Pid: trd: pionn efficidency 99% electron efficiency for full tracks</w:t>
      </w:r>
    </w:p>
    <w:p w14:paraId="0F9FA9EB" w14:textId="77777777" w:rsidR="00386017" w:rsidRDefault="00386017" w:rsidP="009463C2">
      <w:pPr>
        <w:pStyle w:val="Centred"/>
      </w:pPr>
      <w:r>
        <w:t>Ideal 6 tracklets per track;</w:t>
      </w:r>
    </w:p>
    <w:p w14:paraId="7B4660C7" w14:textId="77777777" w:rsidR="00386017" w:rsidRDefault="00386017" w:rsidP="009463C2">
      <w:pPr>
        <w:pStyle w:val="Centred"/>
      </w:pPr>
      <w:r>
        <w:t>Can also look at any track regardless of number of tracklets;</w:t>
      </w:r>
    </w:p>
    <w:p w14:paraId="55FBAC46" w14:textId="77777777" w:rsidR="00386017" w:rsidRDefault="00386017" w:rsidP="009463C2">
      <w:pPr>
        <w:pStyle w:val="Centred"/>
      </w:pPr>
      <w:r>
        <w:t>Alsolook at distribution of tracklets per track</w:t>
      </w:r>
    </w:p>
    <w:p w14:paraId="0CAE9715" w14:textId="20E6B1DC" w:rsidR="00386017" w:rsidRDefault="00386017" w:rsidP="00E74772">
      <w:pPr>
        <w:pStyle w:val="CommentText"/>
      </w:pPr>
    </w:p>
  </w:comment>
  <w:comment w:id="76" w:author="Gerhard Viljoen" w:date="2019-02-23T14:21:00Z" w:initials="GV">
    <w:p w14:paraId="6972C65B" w14:textId="664A7723" w:rsidR="00386017" w:rsidRDefault="00386017" w:rsidP="00E74772">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386017" w:rsidRPr="000B2B38" w:rsidRDefault="00386017" w:rsidP="00E74772">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386017" w:rsidRDefault="00386017" w:rsidP="00E74772">
      <w:pPr>
        <w:pStyle w:val="CommentText"/>
      </w:pPr>
      <w:r>
        <w:rPr>
          <w:rStyle w:val="CommentReference"/>
        </w:rPr>
        <w:annotationRef/>
      </w:r>
      <w:r>
        <w:t>There is also a 3 cm drift region in here according to Pachmayer,</w:t>
      </w:r>
    </w:p>
    <w:p w14:paraId="67DDA54F" w14:textId="7418F9C2" w:rsidR="00386017" w:rsidRDefault="00386017" w:rsidP="00E74772">
      <w:pPr>
        <w:pStyle w:val="CommentText"/>
      </w:pPr>
      <w:r>
        <w:t>Need to figure out where and if part of 4.8cm mentioned</w:t>
      </w:r>
    </w:p>
  </w:comment>
  <w:comment w:id="86" w:author="Gerhard Viljoen" w:date="2019-03-02T21:17:00Z" w:initials="GV">
    <w:p w14:paraId="03532CF8" w14:textId="6A268845" w:rsidR="00386017" w:rsidRDefault="00386017" w:rsidP="00E74772">
      <w:pPr>
        <w:pStyle w:val="CommentText"/>
      </w:pPr>
      <w:r>
        <w:rPr>
          <w:rStyle w:val="CommentReference"/>
        </w:rPr>
        <w:annotationRef/>
      </w:r>
      <w:r>
        <w:t>Need to find out how this method works</w:t>
      </w:r>
    </w:p>
  </w:comment>
  <w:comment w:id="105" w:author="Gerhard Viljoen" w:date="2019-03-08T16:38:00Z" w:initials="GV">
    <w:p w14:paraId="4C889D01" w14:textId="0C14680E" w:rsidR="00386017" w:rsidRDefault="00386017" w:rsidP="00E7477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69C572" w14:textId="77777777" w:rsidR="001E4E95" w:rsidRDefault="001E4E95" w:rsidP="00E74772">
      <w:r>
        <w:separator/>
      </w:r>
    </w:p>
    <w:p w14:paraId="33C87F35" w14:textId="77777777" w:rsidR="001E4E95" w:rsidRDefault="001E4E95" w:rsidP="00E74772"/>
    <w:p w14:paraId="2DC4D119" w14:textId="77777777" w:rsidR="001E4E95" w:rsidRDefault="001E4E95" w:rsidP="00E74772"/>
    <w:p w14:paraId="72967270" w14:textId="77777777" w:rsidR="001E4E95" w:rsidRDefault="001E4E95" w:rsidP="00E74772"/>
    <w:p w14:paraId="10B12209" w14:textId="77777777" w:rsidR="001E4E95" w:rsidRDefault="001E4E95" w:rsidP="00E74772"/>
    <w:p w14:paraId="767363BF" w14:textId="77777777" w:rsidR="001E4E95" w:rsidRDefault="001E4E95" w:rsidP="00E74772"/>
    <w:p w14:paraId="43C6843B" w14:textId="77777777" w:rsidR="001E4E95" w:rsidRDefault="001E4E95" w:rsidP="00E74772"/>
    <w:p w14:paraId="31CBB05D" w14:textId="77777777" w:rsidR="001E4E95" w:rsidRDefault="001E4E95" w:rsidP="00E74772"/>
    <w:p w14:paraId="6E39ACF5" w14:textId="77777777" w:rsidR="001E4E95" w:rsidRDefault="001E4E95" w:rsidP="00E74772"/>
    <w:p w14:paraId="35AD36A7" w14:textId="77777777" w:rsidR="001E4E95" w:rsidRDefault="001E4E95" w:rsidP="00E74772"/>
    <w:p w14:paraId="5116840D" w14:textId="77777777" w:rsidR="001E4E95" w:rsidRDefault="001E4E95" w:rsidP="00E74772"/>
    <w:p w14:paraId="67D4C954" w14:textId="77777777" w:rsidR="001E4E95" w:rsidRDefault="001E4E95" w:rsidP="00E74772"/>
    <w:p w14:paraId="693C76DA" w14:textId="77777777" w:rsidR="001E4E95" w:rsidRDefault="001E4E95" w:rsidP="00E74772"/>
    <w:p w14:paraId="4FA87325" w14:textId="77777777" w:rsidR="001E4E95" w:rsidRDefault="001E4E95" w:rsidP="00E74772"/>
    <w:p w14:paraId="0C562624" w14:textId="77777777" w:rsidR="001E4E95" w:rsidRDefault="001E4E95" w:rsidP="00E74772"/>
    <w:p w14:paraId="6001E26E" w14:textId="77777777" w:rsidR="001E4E95" w:rsidRDefault="001E4E95" w:rsidP="00E74772"/>
    <w:p w14:paraId="43588E5F" w14:textId="77777777" w:rsidR="001E4E95" w:rsidRDefault="001E4E95" w:rsidP="00E74772"/>
    <w:p w14:paraId="375AA861" w14:textId="77777777" w:rsidR="001E4E95" w:rsidRDefault="001E4E95" w:rsidP="00E74772"/>
    <w:p w14:paraId="2BFA7139" w14:textId="77777777" w:rsidR="001E4E95" w:rsidRDefault="001E4E95" w:rsidP="00E74772"/>
    <w:p w14:paraId="41D66555" w14:textId="77777777" w:rsidR="001E4E95" w:rsidRDefault="001E4E95" w:rsidP="00E74772"/>
    <w:p w14:paraId="58FA4E9C" w14:textId="77777777" w:rsidR="001E4E95" w:rsidRDefault="001E4E95" w:rsidP="00E74772"/>
    <w:p w14:paraId="15A6A39F" w14:textId="77777777" w:rsidR="001E4E95" w:rsidRDefault="001E4E95" w:rsidP="00E74772"/>
    <w:p w14:paraId="34DFC249" w14:textId="77777777" w:rsidR="001E4E95" w:rsidRDefault="001E4E95" w:rsidP="00E74772"/>
    <w:p w14:paraId="072D34DA" w14:textId="77777777" w:rsidR="001E4E95" w:rsidRDefault="001E4E95" w:rsidP="00E74772"/>
    <w:p w14:paraId="6C5149DD" w14:textId="77777777" w:rsidR="001E4E95" w:rsidRDefault="001E4E95" w:rsidP="00E74772"/>
  </w:endnote>
  <w:endnote w:type="continuationSeparator" w:id="0">
    <w:p w14:paraId="54969793" w14:textId="77777777" w:rsidR="001E4E95" w:rsidRDefault="001E4E95" w:rsidP="00E74772">
      <w:r>
        <w:continuationSeparator/>
      </w:r>
    </w:p>
    <w:p w14:paraId="3041BC2B" w14:textId="77777777" w:rsidR="001E4E95" w:rsidRDefault="001E4E95" w:rsidP="00E74772"/>
    <w:p w14:paraId="64DC8853" w14:textId="77777777" w:rsidR="001E4E95" w:rsidRDefault="001E4E95" w:rsidP="00E74772"/>
    <w:p w14:paraId="7B66B5A9" w14:textId="77777777" w:rsidR="001E4E95" w:rsidRDefault="001E4E95" w:rsidP="00E74772"/>
    <w:p w14:paraId="2E54089C" w14:textId="77777777" w:rsidR="001E4E95" w:rsidRDefault="001E4E95" w:rsidP="00E74772"/>
    <w:p w14:paraId="68DB1805" w14:textId="77777777" w:rsidR="001E4E95" w:rsidRDefault="001E4E95" w:rsidP="00E74772"/>
    <w:p w14:paraId="38355F5E" w14:textId="77777777" w:rsidR="001E4E95" w:rsidRDefault="001E4E95" w:rsidP="00E74772"/>
    <w:p w14:paraId="72987409" w14:textId="77777777" w:rsidR="001E4E95" w:rsidRDefault="001E4E95" w:rsidP="00E74772"/>
    <w:p w14:paraId="5DA863C5" w14:textId="77777777" w:rsidR="001E4E95" w:rsidRDefault="001E4E95" w:rsidP="00E74772"/>
    <w:p w14:paraId="200868FD" w14:textId="77777777" w:rsidR="001E4E95" w:rsidRDefault="001E4E95" w:rsidP="00E74772"/>
    <w:p w14:paraId="7DB08560" w14:textId="77777777" w:rsidR="001E4E95" w:rsidRDefault="001E4E95" w:rsidP="00E74772"/>
    <w:p w14:paraId="77F9C169" w14:textId="77777777" w:rsidR="001E4E95" w:rsidRDefault="001E4E95" w:rsidP="00E74772"/>
    <w:p w14:paraId="437DDDFE" w14:textId="77777777" w:rsidR="001E4E95" w:rsidRDefault="001E4E95" w:rsidP="00E74772"/>
    <w:p w14:paraId="4EBA350F" w14:textId="77777777" w:rsidR="001E4E95" w:rsidRDefault="001E4E95" w:rsidP="00E74772"/>
    <w:p w14:paraId="58926DD8" w14:textId="77777777" w:rsidR="001E4E95" w:rsidRDefault="001E4E95" w:rsidP="00E74772"/>
    <w:p w14:paraId="048CD8CE" w14:textId="77777777" w:rsidR="001E4E95" w:rsidRDefault="001E4E95" w:rsidP="00E74772"/>
    <w:p w14:paraId="2A660871" w14:textId="77777777" w:rsidR="001E4E95" w:rsidRDefault="001E4E95" w:rsidP="00E74772"/>
    <w:p w14:paraId="275E93F8" w14:textId="77777777" w:rsidR="001E4E95" w:rsidRDefault="001E4E95" w:rsidP="00E74772"/>
    <w:p w14:paraId="725F5E6B" w14:textId="77777777" w:rsidR="001E4E95" w:rsidRDefault="001E4E95" w:rsidP="00E74772"/>
    <w:p w14:paraId="4FB61A18" w14:textId="77777777" w:rsidR="001E4E95" w:rsidRDefault="001E4E95" w:rsidP="00E74772"/>
    <w:p w14:paraId="1813E1DD" w14:textId="77777777" w:rsidR="001E4E95" w:rsidRDefault="001E4E95" w:rsidP="00E74772"/>
    <w:p w14:paraId="4DCC9847" w14:textId="77777777" w:rsidR="001E4E95" w:rsidRDefault="001E4E95" w:rsidP="00E74772"/>
    <w:p w14:paraId="3CFAB016" w14:textId="77777777" w:rsidR="001E4E95" w:rsidRDefault="001E4E95" w:rsidP="00E74772"/>
    <w:p w14:paraId="78422317" w14:textId="77777777" w:rsidR="001E4E95" w:rsidRDefault="001E4E95" w:rsidP="00E74772"/>
    <w:p w14:paraId="1C49272A" w14:textId="77777777" w:rsidR="001E4E95" w:rsidRDefault="001E4E95" w:rsidP="00E74772"/>
    <w:p w14:paraId="3D7028D6" w14:textId="77777777" w:rsidR="001E4E95" w:rsidRDefault="001E4E95" w:rsidP="00E74772"/>
    <w:p w14:paraId="12DB6486" w14:textId="77777777" w:rsidR="001E4E95" w:rsidRDefault="001E4E95" w:rsidP="00E74772"/>
    <w:p w14:paraId="05AC26CD" w14:textId="77777777" w:rsidR="001E4E95" w:rsidRDefault="001E4E95" w:rsidP="00E74772"/>
    <w:p w14:paraId="385929D7" w14:textId="77777777" w:rsidR="001E4E95" w:rsidRDefault="001E4E95" w:rsidP="00E74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A7712EC" w:rsidR="00386017" w:rsidRDefault="0038601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E74772">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C56FA86" w:rsidR="00386017" w:rsidRDefault="0038601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E74772">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3D0F9" w14:textId="77777777" w:rsidR="001E4E95" w:rsidRDefault="001E4E95" w:rsidP="00E74772">
      <w:r>
        <w:separator/>
      </w:r>
    </w:p>
    <w:p w14:paraId="22F4CC6E" w14:textId="77777777" w:rsidR="001E4E95" w:rsidRDefault="001E4E95" w:rsidP="00E74772"/>
    <w:p w14:paraId="24536810" w14:textId="77777777" w:rsidR="001E4E95" w:rsidRDefault="001E4E95" w:rsidP="00E74772"/>
    <w:p w14:paraId="2ECBE7F5" w14:textId="77777777" w:rsidR="001E4E95" w:rsidRDefault="001E4E95" w:rsidP="00E74772"/>
    <w:p w14:paraId="5F8E7A0B" w14:textId="77777777" w:rsidR="001E4E95" w:rsidRDefault="001E4E95" w:rsidP="00E74772"/>
    <w:p w14:paraId="77ECE23E" w14:textId="77777777" w:rsidR="001E4E95" w:rsidRDefault="001E4E95" w:rsidP="00E74772"/>
    <w:p w14:paraId="55B05417" w14:textId="77777777" w:rsidR="001E4E95" w:rsidRDefault="001E4E95" w:rsidP="00E74772"/>
    <w:p w14:paraId="6896E206" w14:textId="77777777" w:rsidR="001E4E95" w:rsidRDefault="001E4E95" w:rsidP="00E74772"/>
    <w:p w14:paraId="7F6A010E" w14:textId="77777777" w:rsidR="001E4E95" w:rsidRDefault="001E4E95" w:rsidP="00E74772"/>
    <w:p w14:paraId="20B7601D" w14:textId="77777777" w:rsidR="001E4E95" w:rsidRDefault="001E4E95" w:rsidP="00E74772"/>
    <w:p w14:paraId="35EEECE9" w14:textId="77777777" w:rsidR="001E4E95" w:rsidRDefault="001E4E95" w:rsidP="00E74772"/>
    <w:p w14:paraId="2A037F36" w14:textId="77777777" w:rsidR="001E4E95" w:rsidRDefault="001E4E95" w:rsidP="00E74772"/>
    <w:p w14:paraId="633408EA" w14:textId="77777777" w:rsidR="001E4E95" w:rsidRDefault="001E4E95" w:rsidP="00E74772"/>
    <w:p w14:paraId="5E46F217" w14:textId="77777777" w:rsidR="001E4E95" w:rsidRDefault="001E4E95" w:rsidP="00E74772"/>
    <w:p w14:paraId="62C24A93" w14:textId="77777777" w:rsidR="001E4E95" w:rsidRDefault="001E4E95" w:rsidP="00E74772"/>
    <w:p w14:paraId="52B3CAA9" w14:textId="77777777" w:rsidR="001E4E95" w:rsidRDefault="001E4E95" w:rsidP="00E74772"/>
    <w:p w14:paraId="56728664" w14:textId="77777777" w:rsidR="001E4E95" w:rsidRDefault="001E4E95" w:rsidP="00E74772"/>
    <w:p w14:paraId="029A91BC" w14:textId="77777777" w:rsidR="001E4E95" w:rsidRDefault="001E4E95" w:rsidP="00E74772"/>
    <w:p w14:paraId="7ED57FE2" w14:textId="77777777" w:rsidR="001E4E95" w:rsidRDefault="001E4E95" w:rsidP="00E74772"/>
    <w:p w14:paraId="5F97EFD9" w14:textId="77777777" w:rsidR="001E4E95" w:rsidRDefault="001E4E95" w:rsidP="00E74772"/>
    <w:p w14:paraId="62D93438" w14:textId="77777777" w:rsidR="001E4E95" w:rsidRDefault="001E4E95" w:rsidP="00E74772"/>
    <w:p w14:paraId="41B520C2" w14:textId="77777777" w:rsidR="001E4E95" w:rsidRDefault="001E4E95" w:rsidP="00E74772"/>
    <w:p w14:paraId="5CB69934" w14:textId="77777777" w:rsidR="001E4E95" w:rsidRDefault="001E4E95" w:rsidP="00E74772"/>
    <w:p w14:paraId="64203ADA" w14:textId="77777777" w:rsidR="001E4E95" w:rsidRDefault="001E4E95" w:rsidP="00E74772"/>
    <w:p w14:paraId="437EAAAA" w14:textId="77777777" w:rsidR="001E4E95" w:rsidRDefault="001E4E95" w:rsidP="00E74772"/>
  </w:footnote>
  <w:footnote w:type="continuationSeparator" w:id="0">
    <w:p w14:paraId="0282274C" w14:textId="77777777" w:rsidR="001E4E95" w:rsidRDefault="001E4E95" w:rsidP="00E74772">
      <w:r>
        <w:continuationSeparator/>
      </w:r>
    </w:p>
    <w:p w14:paraId="562A4BFA" w14:textId="77777777" w:rsidR="001E4E95" w:rsidRDefault="001E4E95" w:rsidP="00E74772"/>
    <w:p w14:paraId="2FB18699" w14:textId="77777777" w:rsidR="001E4E95" w:rsidRDefault="001E4E95" w:rsidP="00E74772"/>
    <w:p w14:paraId="48855EB8" w14:textId="77777777" w:rsidR="001E4E95" w:rsidRDefault="001E4E95" w:rsidP="00E74772"/>
    <w:p w14:paraId="3F8F8918" w14:textId="77777777" w:rsidR="001E4E95" w:rsidRDefault="001E4E95" w:rsidP="00E74772"/>
    <w:p w14:paraId="008B25CE" w14:textId="77777777" w:rsidR="001E4E95" w:rsidRDefault="001E4E95" w:rsidP="00E74772"/>
    <w:p w14:paraId="7535F945" w14:textId="77777777" w:rsidR="001E4E95" w:rsidRDefault="001E4E95" w:rsidP="00E74772"/>
    <w:p w14:paraId="32A8B711" w14:textId="77777777" w:rsidR="001E4E95" w:rsidRDefault="001E4E95" w:rsidP="00E74772"/>
    <w:p w14:paraId="0D83D4E1" w14:textId="77777777" w:rsidR="001E4E95" w:rsidRDefault="001E4E95" w:rsidP="00E74772"/>
    <w:p w14:paraId="158A7D14" w14:textId="77777777" w:rsidR="001E4E95" w:rsidRDefault="001E4E95" w:rsidP="00E74772"/>
    <w:p w14:paraId="7CED2AB9" w14:textId="77777777" w:rsidR="001E4E95" w:rsidRDefault="001E4E95" w:rsidP="00E74772"/>
    <w:p w14:paraId="318CFFD5" w14:textId="77777777" w:rsidR="001E4E95" w:rsidRDefault="001E4E95" w:rsidP="00E74772"/>
    <w:p w14:paraId="093F5557" w14:textId="77777777" w:rsidR="001E4E95" w:rsidRDefault="001E4E95" w:rsidP="00E74772"/>
    <w:p w14:paraId="5DB99E9B" w14:textId="77777777" w:rsidR="001E4E95" w:rsidRDefault="001E4E95" w:rsidP="00E74772"/>
    <w:p w14:paraId="35067C65" w14:textId="77777777" w:rsidR="001E4E95" w:rsidRDefault="001E4E95" w:rsidP="00E74772"/>
    <w:p w14:paraId="54DF1199" w14:textId="77777777" w:rsidR="001E4E95" w:rsidRDefault="001E4E95" w:rsidP="00E74772"/>
    <w:p w14:paraId="0CB2EB6F" w14:textId="77777777" w:rsidR="001E4E95" w:rsidRDefault="001E4E95" w:rsidP="00E74772"/>
    <w:p w14:paraId="46FEB46D" w14:textId="77777777" w:rsidR="001E4E95" w:rsidRDefault="001E4E95" w:rsidP="00E74772"/>
    <w:p w14:paraId="345C8ECB" w14:textId="77777777" w:rsidR="001E4E95" w:rsidRDefault="001E4E95" w:rsidP="00E74772"/>
    <w:p w14:paraId="5DDEC960" w14:textId="77777777" w:rsidR="001E4E95" w:rsidRDefault="001E4E95" w:rsidP="00E74772"/>
    <w:p w14:paraId="46E05A97" w14:textId="77777777" w:rsidR="001E4E95" w:rsidRDefault="001E4E95" w:rsidP="00E74772"/>
    <w:p w14:paraId="28003038" w14:textId="77777777" w:rsidR="001E4E95" w:rsidRDefault="001E4E95" w:rsidP="00E74772"/>
    <w:p w14:paraId="2A469442" w14:textId="77777777" w:rsidR="001E4E95" w:rsidRDefault="001E4E95" w:rsidP="00E74772"/>
    <w:p w14:paraId="70B27F7D" w14:textId="77777777" w:rsidR="001E4E95" w:rsidRDefault="001E4E95" w:rsidP="00E74772"/>
    <w:p w14:paraId="0AD1E49C" w14:textId="77777777" w:rsidR="001E4E95" w:rsidRDefault="001E4E95" w:rsidP="00E74772"/>
  </w:footnote>
  <w:footnote w:type="continuationNotice" w:id="1">
    <w:p w14:paraId="641D3644" w14:textId="77777777" w:rsidR="001E4E95" w:rsidRPr="00523508" w:rsidRDefault="001E4E95" w:rsidP="00523508">
      <w:pPr>
        <w:pStyle w:val="Footer"/>
      </w:pPr>
    </w:p>
    <w:p w14:paraId="4FB7B6C7" w14:textId="77777777" w:rsidR="001E4E95" w:rsidRDefault="001E4E95" w:rsidP="00E74772"/>
    <w:p w14:paraId="55EBD598" w14:textId="77777777" w:rsidR="001E4E95" w:rsidRDefault="001E4E95" w:rsidP="00E74772"/>
    <w:p w14:paraId="536E183C" w14:textId="77777777" w:rsidR="001E4E95" w:rsidRDefault="001E4E95" w:rsidP="00E74772"/>
    <w:p w14:paraId="41A4A4D7" w14:textId="77777777" w:rsidR="001E4E95" w:rsidRDefault="001E4E95" w:rsidP="00E74772"/>
    <w:p w14:paraId="6454AD49" w14:textId="77777777" w:rsidR="001E4E95" w:rsidRDefault="001E4E95" w:rsidP="00E74772"/>
    <w:p w14:paraId="1F88B9EA" w14:textId="77777777" w:rsidR="001E4E95" w:rsidRDefault="001E4E95" w:rsidP="00E74772"/>
    <w:p w14:paraId="5B510B2A" w14:textId="77777777" w:rsidR="001E4E95" w:rsidRDefault="001E4E95" w:rsidP="00E74772"/>
    <w:p w14:paraId="4F263D32" w14:textId="77777777" w:rsidR="001E4E95" w:rsidRDefault="001E4E95" w:rsidP="00E74772"/>
    <w:p w14:paraId="0906996F" w14:textId="77777777" w:rsidR="001E4E95" w:rsidRDefault="001E4E95" w:rsidP="00E74772"/>
    <w:p w14:paraId="5D38EAE0" w14:textId="77777777" w:rsidR="001E4E95" w:rsidRDefault="001E4E95" w:rsidP="00E74772"/>
    <w:p w14:paraId="6B976C03" w14:textId="77777777" w:rsidR="001E4E95" w:rsidRDefault="001E4E95" w:rsidP="00E74772"/>
    <w:p w14:paraId="2B17AAB9" w14:textId="77777777" w:rsidR="001E4E95" w:rsidRDefault="001E4E95" w:rsidP="00E74772"/>
    <w:p w14:paraId="45FD49F5" w14:textId="77777777" w:rsidR="001E4E95" w:rsidRDefault="001E4E95" w:rsidP="00E74772"/>
    <w:p w14:paraId="210B122C" w14:textId="77777777" w:rsidR="001E4E95" w:rsidRDefault="001E4E95" w:rsidP="00E74772"/>
    <w:p w14:paraId="40C4F77A" w14:textId="77777777" w:rsidR="001E4E95" w:rsidRDefault="001E4E95" w:rsidP="00E74772"/>
    <w:p w14:paraId="5F56E6D3" w14:textId="77777777" w:rsidR="001E4E95" w:rsidRDefault="001E4E95" w:rsidP="00E74772"/>
    <w:p w14:paraId="23E20EE3" w14:textId="77777777" w:rsidR="001E4E95" w:rsidRDefault="001E4E95" w:rsidP="00E74772"/>
    <w:p w14:paraId="3261D2F6" w14:textId="77777777" w:rsidR="001E4E95" w:rsidRDefault="001E4E95" w:rsidP="00E74772"/>
    <w:p w14:paraId="6DE6FF8E" w14:textId="77777777" w:rsidR="001E4E95" w:rsidRDefault="001E4E95" w:rsidP="00E74772"/>
    <w:p w14:paraId="51E6E2C5" w14:textId="77777777" w:rsidR="001E4E95" w:rsidRDefault="001E4E95" w:rsidP="00E74772"/>
    <w:p w14:paraId="219686E5" w14:textId="77777777" w:rsidR="001E4E95" w:rsidRDefault="001E4E95" w:rsidP="00E74772"/>
    <w:p w14:paraId="26C1C52D" w14:textId="77777777" w:rsidR="001E4E95" w:rsidRDefault="001E4E95" w:rsidP="00E74772"/>
    <w:p w14:paraId="72B61BD9" w14:textId="77777777" w:rsidR="001E4E95" w:rsidRDefault="001E4E95" w:rsidP="00E74772"/>
    <w:p w14:paraId="4F573F21" w14:textId="77777777" w:rsidR="001E4E95" w:rsidRDefault="001E4E95" w:rsidP="00E747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386017" w:rsidRDefault="0038601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86017" w:rsidRPr="00D555E0" w:rsidRDefault="0038601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86017" w:rsidRDefault="0038601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E232975" w:rsidR="00386017" w:rsidRDefault="0038601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A4B73" w:rsidRPr="000A4B73">
      <w:rPr>
        <w:b/>
        <w:bCs/>
        <w:noProof/>
        <w:lang w:val="en-US"/>
      </w:rPr>
      <w:t>THE APPLICATION OF MACHINE LEARNING TECHNIQUES TOWARDS THE OPTIMIZATION</w:t>
    </w:r>
    <w:r w:rsidR="000A4B7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1DA6A64" w:rsidR="00386017" w:rsidRDefault="0038601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A4B73">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0A4B73">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66C"/>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E74772"/>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s://alimonitor.cern.ch/users/jobs.jsp" TargetMode="External"/><Relationship Id="rId68" Type="http://schemas.openxmlformats.org/officeDocument/2006/relationships/hyperlink" Target="https://gitlab.cern.ch/cviljoen/msc-thesis-data"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image" Target="media/image32.png"/><Relationship Id="rId66"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footer" Target="footer1.xml"/><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eader" Target="header4.xml"/><Relationship Id="rId62" Type="http://schemas.openxmlformats.org/officeDocument/2006/relationships/image" Target="media/image36.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2.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hyperlink" Target="https://alimonitor.cern.ch/catalogue/"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8176B"/>
    <w:rsid w:val="00790827"/>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76C45D-6B97-F04E-83BC-12A7EC7C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3255</TotalTime>
  <Pages>107</Pages>
  <Words>18662</Words>
  <Characters>106378</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124791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913</cp:revision>
  <cp:lastPrinted>2019-01-08T21:35:00Z</cp:lastPrinted>
  <dcterms:created xsi:type="dcterms:W3CDTF">2019-01-06T17:52:00Z</dcterms:created>
  <dcterms:modified xsi:type="dcterms:W3CDTF">2019-04-21T11:42:00Z</dcterms:modified>
</cp:coreProperties>
</file>